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BA373" w14:textId="77777777" w:rsidR="00823555" w:rsidRDefault="00823555" w:rsidP="00CF1E8E">
      <w:pPr>
        <w:pStyle w:val="FrontPageSub-head"/>
        <w:rPr>
          <w:color w:val="106470"/>
          <w:sz w:val="54"/>
          <w:szCs w:val="54"/>
        </w:rPr>
      </w:pPr>
      <w:bookmarkStart w:id="0" w:name="_GoBack"/>
      <w:bookmarkEnd w:id="0"/>
    </w:p>
    <w:p w14:paraId="5215A3FA" w14:textId="3F5D1485" w:rsidR="00CF1E8E" w:rsidRPr="00E968AE" w:rsidRDefault="000959CC" w:rsidP="00CF1E8E">
      <w:pPr>
        <w:pStyle w:val="FrontPageSub-head"/>
        <w:rPr>
          <w:color w:val="106470"/>
          <w:sz w:val="54"/>
          <w:szCs w:val="54"/>
        </w:rPr>
      </w:pPr>
      <w:r>
        <w:rPr>
          <w:color w:val="106470"/>
          <w:sz w:val="54"/>
          <w:szCs w:val="54"/>
        </w:rPr>
        <w:t>Data Sheet</w:t>
      </w:r>
    </w:p>
    <w:p w14:paraId="234091DA" w14:textId="0EE6A9DD" w:rsidR="00CF1E8E" w:rsidRDefault="00666109" w:rsidP="00F4617E">
      <w:pPr>
        <w:pStyle w:val="FrontPageClient"/>
        <w:spacing w:after="240"/>
        <w:ind w:left="0"/>
        <w:rPr>
          <w:color w:val="808285"/>
          <w:sz w:val="32"/>
          <w:szCs w:val="32"/>
        </w:rPr>
      </w:pPr>
      <w:r>
        <w:rPr>
          <w:color w:val="808285"/>
          <w:sz w:val="32"/>
          <w:szCs w:val="32"/>
        </w:rPr>
        <w:t>Fujikura Reinforced Cable</w:t>
      </w:r>
      <w:r w:rsidR="00F922F3">
        <w:rPr>
          <w:color w:val="808285"/>
          <w:sz w:val="32"/>
          <w:szCs w:val="32"/>
        </w:rPr>
        <w:t xml:space="preserve"> SM x 4C</w:t>
      </w:r>
    </w:p>
    <w:p w14:paraId="49869414" w14:textId="239B4716" w:rsidR="004619EB" w:rsidRPr="00823555" w:rsidRDefault="004619EB" w:rsidP="00823555">
      <w:pPr>
        <w:spacing w:before="0"/>
        <w:jc w:val="right"/>
        <w:rPr>
          <w:szCs w:val="20"/>
        </w:rPr>
      </w:pPr>
    </w:p>
    <w:p w14:paraId="4AEBA054" w14:textId="77777777" w:rsidR="004619EB" w:rsidRDefault="004619EB" w:rsidP="006E23CF"/>
    <w:p w14:paraId="4ECF0A04" w14:textId="77777777" w:rsidR="00823555" w:rsidRDefault="00823555" w:rsidP="006E23CF"/>
    <w:p w14:paraId="77C009FA" w14:textId="77777777" w:rsidR="00823555" w:rsidRDefault="00823555" w:rsidP="006E23CF"/>
    <w:p w14:paraId="650AFAEB" w14:textId="77777777" w:rsidR="00E35A2B" w:rsidRPr="00823555" w:rsidRDefault="00E35A2B" w:rsidP="006E23CF"/>
    <w:p w14:paraId="4D77D844" w14:textId="77777777" w:rsidR="006E23CF" w:rsidRPr="00823555" w:rsidRDefault="006E23CF" w:rsidP="006E23CF"/>
    <w:p w14:paraId="09B077AE" w14:textId="77777777" w:rsidR="006E23CF" w:rsidRPr="00823555" w:rsidRDefault="006E23CF" w:rsidP="006E23CF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689"/>
        <w:gridCol w:w="1417"/>
        <w:gridCol w:w="2836"/>
        <w:gridCol w:w="1133"/>
        <w:gridCol w:w="1780"/>
      </w:tblGrid>
      <w:tr w:rsidR="003B533D" w:rsidRPr="004B010A" w14:paraId="40C41FF3" w14:textId="77777777" w:rsidTr="005725AF">
        <w:trPr>
          <w:cantSplit/>
        </w:trPr>
        <w:tc>
          <w:tcPr>
            <w:tcW w:w="1364" w:type="pct"/>
            <w:tcBorders>
              <w:top w:val="single" w:sz="4" w:space="0" w:color="1B4089"/>
              <w:left w:val="single" w:sz="4" w:space="0" w:color="1B4089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2CDB2229" w14:textId="77777777" w:rsidR="003B533D" w:rsidRPr="00823555" w:rsidRDefault="003B533D" w:rsidP="002F12D3">
            <w:pPr>
              <w:pStyle w:val="FrontPageTable-HeadingText"/>
              <w:rPr>
                <w:b w:val="0"/>
              </w:rPr>
            </w:pPr>
          </w:p>
          <w:p w14:paraId="254038A6" w14:textId="74EFDE07" w:rsidR="003B533D" w:rsidRPr="00EA31A2" w:rsidRDefault="003B533D" w:rsidP="00457E6D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Type of Document</w:t>
            </w:r>
          </w:p>
        </w:tc>
        <w:tc>
          <w:tcPr>
            <w:tcW w:w="719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2BCA1059" w14:textId="77777777" w:rsidR="003B533D" w:rsidRPr="00EA31A2" w:rsidRDefault="003B533D" w:rsidP="002F12D3">
            <w:pPr>
              <w:pStyle w:val="FrontPageTable-HeadingText"/>
              <w:rPr>
                <w:b w:val="0"/>
              </w:rPr>
            </w:pPr>
            <w:r w:rsidRPr="00EA31A2">
              <w:rPr>
                <w:b w:val="0"/>
              </w:rPr>
              <w:t>Date</w:t>
            </w:r>
          </w:p>
        </w:tc>
        <w:tc>
          <w:tcPr>
            <w:tcW w:w="1439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01E1EA39" w14:textId="715BFE32" w:rsidR="003B533D" w:rsidRPr="00EA31A2" w:rsidRDefault="003B533D" w:rsidP="00457E6D">
            <w:pPr>
              <w:pStyle w:val="FrontPageTable-HeadingText"/>
              <w:rPr>
                <w:b w:val="0"/>
              </w:rPr>
            </w:pPr>
            <w:r w:rsidRPr="00EA31A2">
              <w:rPr>
                <w:b w:val="0"/>
              </w:rPr>
              <w:t>D</w:t>
            </w:r>
            <w:r>
              <w:rPr>
                <w:b w:val="0"/>
              </w:rPr>
              <w:t>ocument ID</w:t>
            </w:r>
          </w:p>
        </w:tc>
        <w:tc>
          <w:tcPr>
            <w:tcW w:w="575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52E32F8C" w14:textId="430C7147" w:rsidR="003B533D" w:rsidRPr="00EA31A2" w:rsidRDefault="003B533D" w:rsidP="003B533D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903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70A3F975" w14:textId="37A3231B" w:rsidR="003B533D" w:rsidRPr="00EA31A2" w:rsidRDefault="003B533D" w:rsidP="00234160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</w:tr>
      <w:tr w:rsidR="003B533D" w:rsidRPr="00E64053" w14:paraId="03F3636D" w14:textId="77777777" w:rsidTr="005725AF">
        <w:trPr>
          <w:cantSplit/>
        </w:trPr>
        <w:tc>
          <w:tcPr>
            <w:tcW w:w="1364" w:type="pct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2EFD9"/>
          </w:tcPr>
          <w:p w14:paraId="3F0A9654" w14:textId="25F21FA8" w:rsidR="003B533D" w:rsidRPr="00ED5A92" w:rsidRDefault="000959CC" w:rsidP="000959CC">
            <w:pPr>
              <w:pStyle w:val="Table-bodytext"/>
            </w:pPr>
            <w:r>
              <w:t>Data Sheet</w:t>
            </w:r>
          </w:p>
        </w:tc>
        <w:tc>
          <w:tcPr>
            <w:tcW w:w="719" w:type="pct"/>
            <w:shd w:val="clear" w:color="auto" w:fill="FFFFFF"/>
          </w:tcPr>
          <w:p w14:paraId="1435E152" w14:textId="477B7D3B" w:rsidR="003B533D" w:rsidRPr="00ED5A92" w:rsidRDefault="0051793B" w:rsidP="000959CC">
            <w:pPr>
              <w:pStyle w:val="Table-bodytext"/>
            </w:pPr>
            <w:r>
              <w:t>1</w:t>
            </w:r>
            <w:r w:rsidR="000959CC">
              <w:t>5</w:t>
            </w:r>
            <w:r w:rsidR="003B533D">
              <w:t>/</w:t>
            </w:r>
            <w:r>
              <w:t>10</w:t>
            </w:r>
            <w:r w:rsidR="003B533D">
              <w:t>/2014</w:t>
            </w:r>
          </w:p>
        </w:tc>
        <w:tc>
          <w:tcPr>
            <w:tcW w:w="1439" w:type="pct"/>
            <w:shd w:val="clear" w:color="auto" w:fill="FFFFFF"/>
          </w:tcPr>
          <w:p w14:paraId="7211C13B" w14:textId="149E45BD" w:rsidR="003B533D" w:rsidRPr="00ED5A92" w:rsidRDefault="000959CC" w:rsidP="000959CC">
            <w:pPr>
              <w:pStyle w:val="Table-bodytext"/>
            </w:pPr>
            <w:r>
              <w:t>DS</w:t>
            </w:r>
            <w:r w:rsidR="003B533D">
              <w:t xml:space="preserve"> – </w:t>
            </w:r>
            <w:r>
              <w:t>Cable01</w:t>
            </w:r>
          </w:p>
        </w:tc>
        <w:tc>
          <w:tcPr>
            <w:tcW w:w="575" w:type="pct"/>
            <w:shd w:val="clear" w:color="auto" w:fill="FFFFFF"/>
          </w:tcPr>
          <w:p w14:paraId="2E2EE859" w14:textId="5CBBE089" w:rsidR="003B533D" w:rsidRPr="00ED5A92" w:rsidRDefault="003B533D" w:rsidP="003B533D">
            <w:pPr>
              <w:pStyle w:val="Table-bodytext"/>
            </w:pPr>
            <w:r>
              <w:t>v1</w:t>
            </w:r>
          </w:p>
        </w:tc>
        <w:tc>
          <w:tcPr>
            <w:tcW w:w="903" w:type="pct"/>
            <w:shd w:val="clear" w:color="auto" w:fill="FFFFFF"/>
          </w:tcPr>
          <w:p w14:paraId="5894782B" w14:textId="7F92AE94" w:rsidR="003B533D" w:rsidRPr="00ED5A92" w:rsidRDefault="003B533D" w:rsidP="002F12D3">
            <w:pPr>
              <w:pStyle w:val="Table-bodytext"/>
            </w:pPr>
            <w:r>
              <w:t>Under review</w:t>
            </w:r>
          </w:p>
        </w:tc>
      </w:tr>
    </w:tbl>
    <w:p w14:paraId="08FE3F41" w14:textId="77777777" w:rsidR="00823555" w:rsidRDefault="00823555" w:rsidP="00E968AE"/>
    <w:p w14:paraId="71490633" w14:textId="77777777" w:rsidR="00E35A2B" w:rsidRDefault="00E35A2B" w:rsidP="00E968AE"/>
    <w:p w14:paraId="1CCD5883" w14:textId="77777777" w:rsidR="00823555" w:rsidRPr="00E968AE" w:rsidRDefault="00823555" w:rsidP="00E968AE"/>
    <w:p w14:paraId="6698051E" w14:textId="77777777" w:rsidR="00E968AE" w:rsidRPr="00E968AE" w:rsidRDefault="00CF1E8E" w:rsidP="00E968AE">
      <w:pPr>
        <w:shd w:val="clear" w:color="auto" w:fill="FFFFFF"/>
        <w:spacing w:before="0" w:after="0" w:line="255" w:lineRule="atLeast"/>
        <w:ind w:left="0"/>
        <w:jc w:val="right"/>
        <w:rPr>
          <w:rFonts w:ascii="Verdana" w:hAnsi="Verdana"/>
          <w:b/>
          <w:bCs/>
          <w:color w:val="106470"/>
          <w:sz w:val="18"/>
          <w:szCs w:val="18"/>
        </w:rPr>
      </w:pPr>
      <w:r>
        <w:tab/>
      </w:r>
      <w:r w:rsidR="00E968AE" w:rsidRPr="00E968AE">
        <w:rPr>
          <w:rFonts w:ascii="Verdana" w:hAnsi="Verdana"/>
          <w:b/>
          <w:bCs/>
          <w:color w:val="106470"/>
          <w:sz w:val="18"/>
          <w:szCs w:val="18"/>
        </w:rPr>
        <w:t>Centre for Smart Infrastructure &amp; Construction</w:t>
      </w:r>
    </w:p>
    <w:p w14:paraId="71094B01" w14:textId="77777777" w:rsidR="00E968AE" w:rsidRDefault="00E968AE" w:rsidP="00C1351E">
      <w:pPr>
        <w:shd w:val="clear" w:color="auto" w:fill="FFFFFF"/>
        <w:spacing w:before="0" w:after="240" w:line="270" w:lineRule="atLeast"/>
        <w:ind w:left="720"/>
        <w:jc w:val="right"/>
        <w:rPr>
          <w:rFonts w:ascii="Verdana" w:hAnsi="Verdana"/>
          <w:color w:val="171717"/>
          <w:sz w:val="18"/>
          <w:szCs w:val="18"/>
        </w:rPr>
      </w:pPr>
      <w:r w:rsidRPr="00E968AE">
        <w:rPr>
          <w:rFonts w:ascii="Verdana" w:hAnsi="Verdana"/>
          <w:color w:val="171717"/>
          <w:sz w:val="18"/>
          <w:szCs w:val="18"/>
        </w:rPr>
        <w:t>University of Cambridge</w:t>
      </w:r>
      <w:r w:rsidRPr="00E968AE">
        <w:rPr>
          <w:rFonts w:ascii="Verdana" w:hAnsi="Verdana"/>
          <w:color w:val="171717"/>
          <w:sz w:val="18"/>
          <w:szCs w:val="18"/>
        </w:rPr>
        <w:br/>
        <w:t>Department of Engineering</w:t>
      </w:r>
      <w:r w:rsidRPr="00E968AE">
        <w:rPr>
          <w:rFonts w:ascii="Verdana" w:hAnsi="Verdana"/>
          <w:color w:val="171717"/>
          <w:sz w:val="18"/>
          <w:szCs w:val="18"/>
        </w:rPr>
        <w:br/>
        <w:t>Trumpington Street</w:t>
      </w:r>
      <w:r w:rsidRPr="00E968AE">
        <w:rPr>
          <w:rFonts w:ascii="Verdana" w:hAnsi="Verdana"/>
          <w:color w:val="171717"/>
          <w:sz w:val="18"/>
          <w:szCs w:val="18"/>
        </w:rPr>
        <w:br/>
        <w:t>Cambridge CB2 1PZ</w:t>
      </w:r>
      <w:r w:rsidRPr="00E968AE">
        <w:rPr>
          <w:rFonts w:ascii="Verdana" w:hAnsi="Verdana"/>
          <w:color w:val="171717"/>
          <w:sz w:val="18"/>
          <w:szCs w:val="18"/>
        </w:rPr>
        <w:br/>
        <w:t>United Kingdom</w:t>
      </w:r>
    </w:p>
    <w:p w14:paraId="6BA874F2" w14:textId="389B47C0" w:rsidR="002F12D3" w:rsidRPr="00CF1E8E" w:rsidRDefault="00E968AE" w:rsidP="002F12D3">
      <w:pPr>
        <w:shd w:val="clear" w:color="auto" w:fill="FFFFFF"/>
        <w:spacing w:before="0" w:after="240" w:line="270" w:lineRule="atLeast"/>
        <w:ind w:left="720"/>
        <w:jc w:val="right"/>
        <w:sectPr w:rsidR="002F12D3" w:rsidRPr="00CF1E8E" w:rsidSect="00EF0F52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2242" w:right="1021" w:bottom="1701" w:left="1021" w:header="709" w:footer="709" w:gutter="0"/>
          <w:cols w:space="227"/>
          <w:docGrid w:linePitch="360"/>
        </w:sectPr>
      </w:pPr>
      <w:proofErr w:type="gramStart"/>
      <w:r w:rsidRPr="00E968AE">
        <w:rPr>
          <w:rFonts w:ascii="Verdana" w:hAnsi="Verdana"/>
          <w:color w:val="106470"/>
          <w:sz w:val="18"/>
          <w:szCs w:val="18"/>
        </w:rPr>
        <w:t>www-smartinfrastructure.eng.cam.ac.uk</w:t>
      </w:r>
      <w:proofErr w:type="gramEnd"/>
    </w:p>
    <w:p w14:paraId="16E106B1" w14:textId="40E10FC6" w:rsidR="00C12E81" w:rsidRPr="00C12E81" w:rsidRDefault="00666109" w:rsidP="008464E1">
      <w:pPr>
        <w:pStyle w:val="Heading2"/>
        <w:numPr>
          <w:ilvl w:val="0"/>
          <w:numId w:val="0"/>
        </w:numPr>
        <w:ind w:left="1080"/>
      </w:pPr>
      <w:bookmarkStart w:id="4" w:name="_Toc349828182"/>
      <w:bookmarkStart w:id="5" w:name="_Toc401064104"/>
      <w:bookmarkStart w:id="6" w:name="_Toc268106768"/>
      <w:bookmarkStart w:id="7" w:name="_Toc268106779"/>
      <w:r w:rsidRPr="00666109">
        <w:lastRenderedPageBreak/>
        <w:t>Fujikura Reinforced Cable SM x 4C</w:t>
      </w:r>
    </w:p>
    <w:bookmarkEnd w:id="4"/>
    <w:bookmarkEnd w:id="5"/>
    <w:p w14:paraId="09FFF38F" w14:textId="2682C57D" w:rsidR="000E47B4" w:rsidRDefault="008F2865" w:rsidP="000E47B4">
      <w:pPr>
        <w:pStyle w:val="Heading2"/>
        <w:numPr>
          <w:ilvl w:val="0"/>
          <w:numId w:val="8"/>
        </w:numPr>
      </w:pPr>
      <w:r>
        <w:rPr>
          <w:b w:val="0"/>
          <w:noProof/>
          <w:color w:val="FF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C002753" wp14:editId="18284EA7">
            <wp:simplePos x="0" y="0"/>
            <wp:positionH relativeFrom="column">
              <wp:posOffset>6147435</wp:posOffset>
            </wp:positionH>
            <wp:positionV relativeFrom="paragraph">
              <wp:posOffset>840740</wp:posOffset>
            </wp:positionV>
            <wp:extent cx="2209800" cy="801370"/>
            <wp:effectExtent l="0" t="0" r="0" b="0"/>
            <wp:wrapTight wrapText="bothSides">
              <wp:wrapPolygon edited="0">
                <wp:start x="0" y="0"/>
                <wp:lineTo x="0" y="21052"/>
                <wp:lineTo x="21414" y="21052"/>
                <wp:lineTo x="21414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7" r="26007" b="54348"/>
                    <a:stretch/>
                  </pic:blipFill>
                  <pic:spPr bwMode="auto">
                    <a:xfrm>
                      <a:off x="0" y="0"/>
                      <a:ext cx="2209800" cy="80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22C36" wp14:editId="01DF037D">
            <wp:simplePos x="0" y="0"/>
            <wp:positionH relativeFrom="column">
              <wp:posOffset>6166485</wp:posOffset>
            </wp:positionH>
            <wp:positionV relativeFrom="paragraph">
              <wp:posOffset>59690</wp:posOffset>
            </wp:positionV>
            <wp:extent cx="2228850" cy="736600"/>
            <wp:effectExtent l="0" t="0" r="0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" r="23687" b="55435"/>
                    <a:stretch/>
                  </pic:blipFill>
                  <pic:spPr bwMode="auto">
                    <a:xfrm>
                      <a:off x="0" y="0"/>
                      <a:ext cx="222885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BF0">
        <w:t>Description</w:t>
      </w:r>
    </w:p>
    <w:tbl>
      <w:tblPr>
        <w:tblStyle w:val="TableGrid"/>
        <w:tblW w:w="0" w:type="auto"/>
        <w:tblInd w:w="14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5528"/>
      </w:tblGrid>
      <w:tr w:rsidR="00BC17B3" w:rsidRPr="00FE59C3" w14:paraId="2B02546D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59A5148C" w14:textId="4BBBFD49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2D121D7F" w14:textId="2F5C8D1B" w:rsidR="00BC17B3" w:rsidRPr="00666109" w:rsidRDefault="00B3459E" w:rsidP="00132BCB">
            <w:pPr>
              <w:spacing w:before="0" w:after="0"/>
              <w:ind w:left="0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 w:rsidRPr="00666109">
              <w:rPr>
                <w:b w:val="0"/>
                <w:color w:val="000000" w:themeColor="text1"/>
                <w:sz w:val="18"/>
                <w:szCs w:val="18"/>
              </w:rPr>
              <w:t xml:space="preserve">Optical </w:t>
            </w:r>
            <w:r w:rsidR="00666109" w:rsidRPr="00666109">
              <w:rPr>
                <w:b w:val="0"/>
                <w:color w:val="000000" w:themeColor="text1"/>
                <w:sz w:val="18"/>
                <w:szCs w:val="18"/>
              </w:rPr>
              <w:t>Fibre</w:t>
            </w:r>
          </w:p>
        </w:tc>
      </w:tr>
      <w:tr w:rsidR="00BC17B3" w:rsidRPr="00FE59C3" w14:paraId="14205574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136D916C" w14:textId="17BE766B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6D709C12" w14:textId="678EB2D6" w:rsidR="00BC17B3" w:rsidRPr="00666109" w:rsidRDefault="00B3459E" w:rsidP="008464E1">
            <w:pPr>
              <w:spacing w:before="0" w:after="0"/>
              <w:ind w:left="0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 w:rsidRPr="00666109">
              <w:rPr>
                <w:b w:val="0"/>
                <w:color w:val="000000" w:themeColor="text1"/>
                <w:sz w:val="18"/>
                <w:szCs w:val="18"/>
              </w:rPr>
              <w:t>Primary Coating</w:t>
            </w:r>
          </w:p>
        </w:tc>
      </w:tr>
      <w:tr w:rsidR="00BC17B3" w:rsidRPr="00FE59C3" w14:paraId="58BD160F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377B00CF" w14:textId="00D1B27A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04DACB7C" w14:textId="15741C87" w:rsidR="00BC17B3" w:rsidRPr="00666109" w:rsidRDefault="00F07F05" w:rsidP="008464E1">
            <w:pPr>
              <w:spacing w:before="0" w:after="0"/>
              <w:ind w:left="0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 w:rsidRPr="00666109">
              <w:rPr>
                <w:b w:val="0"/>
                <w:color w:val="000000" w:themeColor="text1"/>
                <w:sz w:val="18"/>
                <w:szCs w:val="18"/>
              </w:rPr>
              <w:t>Ribbon Matrix</w:t>
            </w:r>
          </w:p>
        </w:tc>
      </w:tr>
      <w:tr w:rsidR="00BC17B3" w:rsidRPr="00FE59C3" w14:paraId="3B05D88E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69041843" w14:textId="07B8B05D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4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5D23A1DF" w14:textId="283E8129" w:rsidR="00F07F05" w:rsidRPr="00666109" w:rsidRDefault="00F07F05" w:rsidP="008464E1">
            <w:pPr>
              <w:spacing w:before="0" w:after="0"/>
              <w:ind w:left="0"/>
              <w:rPr>
                <w:b w:val="0"/>
                <w:color w:val="000000" w:themeColor="text1"/>
                <w:sz w:val="18"/>
                <w:szCs w:val="18"/>
              </w:rPr>
            </w:pPr>
            <w:r w:rsidRPr="00666109">
              <w:rPr>
                <w:b w:val="0"/>
                <w:color w:val="000000" w:themeColor="text1"/>
                <w:sz w:val="18"/>
                <w:szCs w:val="18"/>
              </w:rPr>
              <w:t>S</w:t>
            </w:r>
            <w:r w:rsidR="00666109">
              <w:rPr>
                <w:b w:val="0"/>
                <w:color w:val="000000" w:themeColor="text1"/>
                <w:sz w:val="18"/>
                <w:szCs w:val="18"/>
              </w:rPr>
              <w:t>teel s</w:t>
            </w:r>
            <w:r w:rsidRPr="00666109">
              <w:rPr>
                <w:b w:val="0"/>
                <w:color w:val="000000" w:themeColor="text1"/>
                <w:sz w:val="18"/>
                <w:szCs w:val="18"/>
              </w:rPr>
              <w:t>trength member</w:t>
            </w:r>
            <w:r w:rsidR="00666109">
              <w:rPr>
                <w:b w:val="0"/>
                <w:color w:val="000000" w:themeColor="text1"/>
                <w:sz w:val="18"/>
                <w:szCs w:val="18"/>
              </w:rPr>
              <w:t>s</w:t>
            </w:r>
          </w:p>
        </w:tc>
      </w:tr>
      <w:tr w:rsidR="00F07F05" w:rsidRPr="00FE59C3" w14:paraId="6EB7D53D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30CBDAA2" w14:textId="1D7C8524" w:rsidR="00F07F05" w:rsidRPr="00F07F05" w:rsidRDefault="00F07F05" w:rsidP="008464E1">
            <w:pPr>
              <w:spacing w:before="0" w:after="0"/>
              <w:ind w:left="0"/>
              <w:rPr>
                <w:b w:val="0"/>
                <w:sz w:val="18"/>
                <w:szCs w:val="18"/>
              </w:rPr>
            </w:pPr>
            <w:r w:rsidRPr="00F07F05">
              <w:rPr>
                <w:b w:val="0"/>
                <w:color w:val="auto"/>
                <w:sz w:val="18"/>
                <w:szCs w:val="18"/>
              </w:rPr>
              <w:t>5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178F4787" w14:textId="47AF9F1D" w:rsidR="00F07F05" w:rsidRPr="00F07F05" w:rsidRDefault="00F07F05" w:rsidP="00666109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07F05">
              <w:rPr>
                <w:b w:val="0"/>
                <w:color w:val="auto"/>
                <w:sz w:val="18"/>
                <w:szCs w:val="18"/>
              </w:rPr>
              <w:t>4</w:t>
            </w:r>
            <w:r>
              <w:rPr>
                <w:b w:val="0"/>
                <w:color w:val="auto"/>
                <w:sz w:val="18"/>
                <w:szCs w:val="18"/>
              </w:rPr>
              <w:t>-fiber ribbon</w:t>
            </w:r>
          </w:p>
        </w:tc>
      </w:tr>
      <w:tr w:rsidR="00F07F05" w:rsidRPr="00FE59C3" w14:paraId="1F663D1A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6B0C9217" w14:textId="3042C9CA" w:rsidR="00F07F05" w:rsidRPr="00F07F05" w:rsidRDefault="00F07F05" w:rsidP="008464E1">
            <w:pPr>
              <w:spacing w:before="0" w:after="0"/>
              <w:ind w:left="0"/>
              <w:rPr>
                <w:b w:val="0"/>
                <w:sz w:val="18"/>
                <w:szCs w:val="18"/>
              </w:rPr>
            </w:pPr>
            <w:r w:rsidRPr="00F07F05">
              <w:rPr>
                <w:b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5C4D5FEF" w14:textId="095F79B2" w:rsidR="00F07F05" w:rsidRPr="00F07F05" w:rsidRDefault="00F07F05" w:rsidP="008464E1">
            <w:pPr>
              <w:spacing w:before="0" w:after="0"/>
              <w:ind w:left="0"/>
              <w:rPr>
                <w:b w:val="0"/>
                <w:sz w:val="18"/>
                <w:szCs w:val="18"/>
              </w:rPr>
            </w:pPr>
            <w:r w:rsidRPr="00F07F05">
              <w:rPr>
                <w:b w:val="0"/>
                <w:color w:val="auto"/>
                <w:sz w:val="18"/>
                <w:szCs w:val="18"/>
              </w:rPr>
              <w:t>Nylon</w:t>
            </w:r>
            <w:r>
              <w:rPr>
                <w:b w:val="0"/>
                <w:color w:val="auto"/>
                <w:sz w:val="18"/>
                <w:szCs w:val="18"/>
              </w:rPr>
              <w:t xml:space="preserve"> sheath (Black)</w:t>
            </w:r>
          </w:p>
        </w:tc>
      </w:tr>
    </w:tbl>
    <w:p w14:paraId="34C2A3B3" w14:textId="532B61AF" w:rsidR="008464E1" w:rsidRDefault="008464E1" w:rsidP="008464E1">
      <w:pPr>
        <w:pStyle w:val="Heading2"/>
        <w:numPr>
          <w:ilvl w:val="0"/>
          <w:numId w:val="0"/>
        </w:numPr>
        <w:ind w:left="1440"/>
      </w:pPr>
    </w:p>
    <w:p w14:paraId="73F478CD" w14:textId="4327E0B0" w:rsidR="000E47B4" w:rsidRPr="000E47B4" w:rsidRDefault="002A2C06" w:rsidP="002A2C06">
      <w:pPr>
        <w:pStyle w:val="Heading2"/>
        <w:numPr>
          <w:ilvl w:val="0"/>
          <w:numId w:val="8"/>
        </w:numPr>
      </w:pPr>
      <w:r>
        <w:t>Physical characteristics</w:t>
      </w:r>
    </w:p>
    <w:tbl>
      <w:tblPr>
        <w:tblStyle w:val="TableGrid"/>
        <w:tblW w:w="13178" w:type="dxa"/>
        <w:jc w:val="center"/>
        <w:tblLook w:val="04A0" w:firstRow="1" w:lastRow="0" w:firstColumn="1" w:lastColumn="0" w:noHBand="0" w:noVBand="1"/>
      </w:tblPr>
      <w:tblGrid>
        <w:gridCol w:w="1295"/>
        <w:gridCol w:w="983"/>
        <w:gridCol w:w="1350"/>
        <w:gridCol w:w="1732"/>
        <w:gridCol w:w="1232"/>
        <w:gridCol w:w="2451"/>
        <w:gridCol w:w="2503"/>
        <w:gridCol w:w="1632"/>
      </w:tblGrid>
      <w:tr w:rsidR="00521D58" w:rsidRPr="00087A47" w14:paraId="1B3A2E9C" w14:textId="77777777" w:rsidTr="0031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tcW w:w="1295" w:type="dxa"/>
          </w:tcPr>
          <w:p w14:paraId="47445608" w14:textId="77215A59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Cable construction</w:t>
            </w:r>
          </w:p>
        </w:tc>
        <w:tc>
          <w:tcPr>
            <w:tcW w:w="983" w:type="dxa"/>
          </w:tcPr>
          <w:p w14:paraId="3BDBB4EB" w14:textId="0589190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Number of fibres</w:t>
            </w:r>
          </w:p>
        </w:tc>
        <w:tc>
          <w:tcPr>
            <w:tcW w:w="1350" w:type="dxa"/>
          </w:tcPr>
          <w:p w14:paraId="23A55982" w14:textId="5BDD2ACD" w:rsidR="00087A47" w:rsidRPr="00087A47" w:rsidRDefault="00087A47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Cable colour </w:t>
            </w:r>
          </w:p>
        </w:tc>
        <w:tc>
          <w:tcPr>
            <w:tcW w:w="1732" w:type="dxa"/>
          </w:tcPr>
          <w:p w14:paraId="2C3056C8" w14:textId="77777777" w:rsid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Cable diameter </w:t>
            </w:r>
            <w:r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</w:t>
            </w: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(mm)</w:t>
            </w:r>
          </w:p>
          <w:p w14:paraId="48D101E5" w14:textId="4EBFE10D" w:rsidR="00FA0D2A" w:rsidRPr="00087A47" w:rsidRDefault="00FA0D2A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9679996" w14:textId="0E5AB4A6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Weight (kg/km)</w:t>
            </w:r>
          </w:p>
        </w:tc>
        <w:tc>
          <w:tcPr>
            <w:tcW w:w="2451" w:type="dxa"/>
          </w:tcPr>
          <w:p w14:paraId="6FA3A2BF" w14:textId="377E7243" w:rsidR="00087A47" w:rsidRPr="00087A47" w:rsidRDefault="00057F79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Tensile strength</w:t>
            </w:r>
            <w:r w:rsidR="00087A47"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(N)</w:t>
            </w:r>
          </w:p>
          <w:p w14:paraId="367BBC4D" w14:textId="3D5D023E" w:rsidR="00087A47" w:rsidRPr="00087A47" w:rsidRDefault="00087A47" w:rsidP="00057F79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503" w:type="dxa"/>
          </w:tcPr>
          <w:p w14:paraId="43F3A147" w14:textId="2D15FF9F" w:rsidR="00087A47" w:rsidRPr="00087A47" w:rsidRDefault="0031357B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Permissible</w:t>
            </w:r>
            <w:r w:rsidR="00087A47"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bending radius (mm)</w:t>
            </w:r>
          </w:p>
        </w:tc>
        <w:tc>
          <w:tcPr>
            <w:tcW w:w="1632" w:type="dxa"/>
          </w:tcPr>
          <w:p w14:paraId="747EE952" w14:textId="1B708D94" w:rsidR="00087A47" w:rsidRPr="00087A47" w:rsidRDefault="00057F79" w:rsidP="00057F79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C</w:t>
            </w:r>
            <w:r w:rsidR="00087A47" w:rsidRPr="00087A47">
              <w:rPr>
                <w:rFonts w:cs="Arial"/>
                <w:b w:val="0"/>
                <w:color w:val="auto"/>
                <w:sz w:val="20"/>
                <w:szCs w:val="20"/>
              </w:rPr>
              <w:t>rush resistance (N)</w:t>
            </w:r>
          </w:p>
        </w:tc>
      </w:tr>
      <w:tr w:rsidR="0031357B" w:rsidRPr="00087A47" w14:paraId="2A0FEBA7" w14:textId="77777777" w:rsidTr="008C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95" w:type="dxa"/>
          </w:tcPr>
          <w:p w14:paraId="221AE5CD" w14:textId="5593FC2C" w:rsidR="0031357B" w:rsidRPr="00087A47" w:rsidRDefault="0031357B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Tight buffer</w:t>
            </w:r>
          </w:p>
        </w:tc>
        <w:tc>
          <w:tcPr>
            <w:tcW w:w="983" w:type="dxa"/>
          </w:tcPr>
          <w:p w14:paraId="4D478479" w14:textId="628C8BBC" w:rsidR="0031357B" w:rsidRPr="00087A47" w:rsidRDefault="00B77750" w:rsidP="00780D13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4</w:t>
            </w:r>
          </w:p>
        </w:tc>
        <w:tc>
          <w:tcPr>
            <w:tcW w:w="1350" w:type="dxa"/>
          </w:tcPr>
          <w:p w14:paraId="7CEEACC1" w14:textId="3778014A" w:rsidR="0031357B" w:rsidRPr="00087A47" w:rsidRDefault="00666109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Black</w:t>
            </w:r>
          </w:p>
        </w:tc>
        <w:tc>
          <w:tcPr>
            <w:tcW w:w="1732" w:type="dxa"/>
          </w:tcPr>
          <w:p w14:paraId="4271A3CB" w14:textId="178EC28D" w:rsidR="0031357B" w:rsidRPr="00087A47" w:rsidRDefault="00B77750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 xml:space="preserve">1.3 x 5.0 </w:t>
            </w:r>
          </w:p>
        </w:tc>
        <w:tc>
          <w:tcPr>
            <w:tcW w:w="1232" w:type="dxa"/>
          </w:tcPr>
          <w:p w14:paraId="6B666CA9" w14:textId="6D250437" w:rsidR="0031357B" w:rsidRPr="00087A47" w:rsidRDefault="00B77750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8</w:t>
            </w:r>
          </w:p>
        </w:tc>
        <w:tc>
          <w:tcPr>
            <w:tcW w:w="2451" w:type="dxa"/>
          </w:tcPr>
          <w:p w14:paraId="536375AC" w14:textId="4E4957F1" w:rsidR="0031357B" w:rsidRPr="0031357B" w:rsidRDefault="0031357B" w:rsidP="0031357B">
            <w:pPr>
              <w:spacing w:before="0" w:after="0" w:line="276" w:lineRule="auto"/>
              <w:ind w:left="0"/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70</w:t>
            </w:r>
          </w:p>
        </w:tc>
        <w:tc>
          <w:tcPr>
            <w:tcW w:w="2503" w:type="dxa"/>
          </w:tcPr>
          <w:p w14:paraId="29A61F14" w14:textId="229D0501" w:rsidR="0031357B" w:rsidRPr="0031357B" w:rsidRDefault="0031357B" w:rsidP="0031357B">
            <w:pPr>
              <w:spacing w:before="0" w:after="0" w:line="276" w:lineRule="auto"/>
              <w:ind w:left="0"/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30</w:t>
            </w:r>
          </w:p>
        </w:tc>
        <w:tc>
          <w:tcPr>
            <w:tcW w:w="1632" w:type="dxa"/>
          </w:tcPr>
          <w:p w14:paraId="650302B4" w14:textId="5C794C08" w:rsidR="0031357B" w:rsidRPr="00087A47" w:rsidRDefault="0031357B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</w:tr>
    </w:tbl>
    <w:p w14:paraId="2A0ED508" w14:textId="77777777" w:rsidR="008464E1" w:rsidRDefault="008464E1" w:rsidP="008464E1">
      <w:pPr>
        <w:pStyle w:val="Heading2"/>
        <w:numPr>
          <w:ilvl w:val="0"/>
          <w:numId w:val="0"/>
        </w:numPr>
        <w:ind w:left="1440"/>
      </w:pPr>
    </w:p>
    <w:p w14:paraId="6FBFF773" w14:textId="2AFFA7CB" w:rsidR="00AA07C4" w:rsidRDefault="0026748A" w:rsidP="0026748A">
      <w:pPr>
        <w:pStyle w:val="Heading2"/>
        <w:numPr>
          <w:ilvl w:val="0"/>
          <w:numId w:val="8"/>
        </w:numPr>
      </w:pPr>
      <w:r>
        <w:t>Fibre characteristics</w:t>
      </w:r>
    </w:p>
    <w:tbl>
      <w:tblPr>
        <w:tblStyle w:val="TableGrid"/>
        <w:tblW w:w="13036" w:type="dxa"/>
        <w:jc w:val="center"/>
        <w:tblLook w:val="04A0" w:firstRow="1" w:lastRow="0" w:firstColumn="1" w:lastColumn="0" w:noHBand="0" w:noVBand="1"/>
      </w:tblPr>
      <w:tblGrid>
        <w:gridCol w:w="3261"/>
        <w:gridCol w:w="2830"/>
        <w:gridCol w:w="1984"/>
        <w:gridCol w:w="2709"/>
        <w:gridCol w:w="2252"/>
      </w:tblGrid>
      <w:tr w:rsidR="00521D58" w:rsidRPr="00087A47" w14:paraId="70210EC0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  <w:jc w:val="center"/>
        </w:trPr>
        <w:tc>
          <w:tcPr>
            <w:tcW w:w="3261" w:type="dxa"/>
          </w:tcPr>
          <w:p w14:paraId="2EF27750" w14:textId="09DA5556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Fibre type</w:t>
            </w:r>
          </w:p>
        </w:tc>
        <w:tc>
          <w:tcPr>
            <w:tcW w:w="2830" w:type="dxa"/>
          </w:tcPr>
          <w:p w14:paraId="26D81473" w14:textId="695D01DD" w:rsidR="00521D58" w:rsidRPr="00087A47" w:rsidRDefault="00521D58" w:rsidP="0031357B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Mode Field Diameter </w:t>
            </w:r>
            <w:r>
              <w:rPr>
                <w:rFonts w:cs="Arial"/>
                <w:b w:val="0"/>
                <w:color w:val="auto"/>
                <w:sz w:val="20"/>
                <w:szCs w:val="20"/>
              </w:rPr>
              <w:t>(</w:t>
            </w:r>
            <w:r w:rsidRPr="00087A47">
              <w:rPr>
                <w:rStyle w:val="apple-style-span"/>
                <w:rFonts w:cs="Arial"/>
                <w:b w:val="0"/>
                <w:iCs/>
                <w:color w:val="auto"/>
              </w:rPr>
              <w:t>µm</w:t>
            </w:r>
            <w:r>
              <w:rPr>
                <w:rStyle w:val="apple-style-span"/>
                <w:rFonts w:cs="Arial"/>
                <w:b w:val="0"/>
                <w:iCs/>
                <w:color w:val="auto"/>
              </w:rPr>
              <w:t>)</w:t>
            </w: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@ 1</w:t>
            </w:r>
            <w:r w:rsidR="0031357B">
              <w:rPr>
                <w:rFonts w:cs="Arial"/>
                <w:b w:val="0"/>
                <w:color w:val="auto"/>
                <w:sz w:val="20"/>
                <w:szCs w:val="20"/>
              </w:rPr>
              <w:t xml:space="preserve">310 </w:t>
            </w: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nm</w:t>
            </w:r>
          </w:p>
        </w:tc>
        <w:tc>
          <w:tcPr>
            <w:tcW w:w="1984" w:type="dxa"/>
          </w:tcPr>
          <w:p w14:paraId="4A955831" w14:textId="1DB6AB46" w:rsidR="00521D58" w:rsidRPr="00087A47" w:rsidRDefault="00666109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Refractive Index n @ 1550nm</w:t>
            </w:r>
          </w:p>
        </w:tc>
        <w:tc>
          <w:tcPr>
            <w:tcW w:w="2709" w:type="dxa"/>
          </w:tcPr>
          <w:p w14:paraId="7988E8C7" w14:textId="77777777" w:rsidR="00521D58" w:rsidRPr="00D04444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Max. </w:t>
            </w:r>
            <w:proofErr w:type="spellStart"/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attenuation</w:t>
            </w:r>
            <w:proofErr w:type="spellEnd"/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 (dB/km)</w:t>
            </w:r>
          </w:p>
          <w:p w14:paraId="5E653687" w14:textId="7A0A649A" w:rsidR="00521D58" w:rsidRPr="00D04444" w:rsidRDefault="00521D58" w:rsidP="0031357B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@ 1</w:t>
            </w:r>
            <w:r w:rsidR="0031357B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310 </w:t>
            </w:r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nm</w:t>
            </w:r>
          </w:p>
        </w:tc>
        <w:tc>
          <w:tcPr>
            <w:tcW w:w="2252" w:type="dxa"/>
          </w:tcPr>
          <w:p w14:paraId="6BE9B401" w14:textId="60F2F95B" w:rsidR="00521D58" w:rsidRPr="00087A47" w:rsidRDefault="00521D58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Numerical aperture (-)</w:t>
            </w:r>
          </w:p>
        </w:tc>
      </w:tr>
      <w:tr w:rsidR="00521D58" w:rsidRPr="00087A47" w14:paraId="6086421C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61" w:type="dxa"/>
          </w:tcPr>
          <w:p w14:paraId="47C68F24" w14:textId="79D3165E" w:rsidR="00521D58" w:rsidRPr="00087A47" w:rsidRDefault="00666109" w:rsidP="001B36AB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SMF</w:t>
            </w:r>
          </w:p>
        </w:tc>
        <w:tc>
          <w:tcPr>
            <w:tcW w:w="2830" w:type="dxa"/>
          </w:tcPr>
          <w:p w14:paraId="276E325E" w14:textId="320E12C7" w:rsidR="00521D58" w:rsidRPr="00087A47" w:rsidRDefault="0031357B" w:rsidP="00666109">
            <w:pPr>
              <w:spacing w:before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Style w:val="apple-style-span"/>
                <w:rFonts w:cs="Arial"/>
                <w:b w:val="0"/>
                <w:iCs/>
                <w:color w:val="auto"/>
                <w:sz w:val="20"/>
                <w:szCs w:val="20"/>
              </w:rPr>
              <w:t>9.5 ± 1</w:t>
            </w:r>
            <w:r w:rsidR="00521D58" w:rsidRPr="00087A47">
              <w:rPr>
                <w:rStyle w:val="apple-style-span"/>
                <w:rFonts w:cs="Arial"/>
                <w:b w:val="0"/>
                <w:iCs/>
                <w:color w:val="auto"/>
                <w:sz w:val="20"/>
                <w:szCs w:val="20"/>
              </w:rPr>
              <w:t xml:space="preserve"> µm</w:t>
            </w:r>
          </w:p>
        </w:tc>
        <w:tc>
          <w:tcPr>
            <w:tcW w:w="1984" w:type="dxa"/>
          </w:tcPr>
          <w:p w14:paraId="498F1544" w14:textId="03D5638A" w:rsidR="00521D58" w:rsidRPr="00087A47" w:rsidRDefault="00521D58" w:rsidP="001B36AB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  <w:tc>
          <w:tcPr>
            <w:tcW w:w="2709" w:type="dxa"/>
          </w:tcPr>
          <w:p w14:paraId="6ECEAE67" w14:textId="36C340EA" w:rsidR="00521D58" w:rsidRPr="00087A47" w:rsidRDefault="001B36AB" w:rsidP="0031357B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≤ </w:t>
            </w:r>
            <w:r w:rsidR="00521D58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0.</w:t>
            </w:r>
            <w:r w:rsidR="0031357B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5</w:t>
            </w:r>
          </w:p>
        </w:tc>
        <w:tc>
          <w:tcPr>
            <w:tcW w:w="2252" w:type="dxa"/>
          </w:tcPr>
          <w:p w14:paraId="16285114" w14:textId="68CEC969" w:rsidR="00521D58" w:rsidRPr="00087A47" w:rsidRDefault="00521D58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</w:tr>
    </w:tbl>
    <w:p w14:paraId="160F66EE" w14:textId="77777777" w:rsidR="008464E1" w:rsidRDefault="008464E1" w:rsidP="008464E1">
      <w:pPr>
        <w:pStyle w:val="Heading2"/>
        <w:numPr>
          <w:ilvl w:val="0"/>
          <w:numId w:val="0"/>
        </w:numPr>
        <w:ind w:left="1440"/>
        <w:rPr>
          <w:lang w:val="fr-FR"/>
        </w:rPr>
      </w:pPr>
    </w:p>
    <w:p w14:paraId="3CFBEE8B" w14:textId="43ED600A" w:rsidR="000E47B4" w:rsidRPr="00087A47" w:rsidRDefault="00521D58" w:rsidP="00521D58">
      <w:pPr>
        <w:pStyle w:val="Heading2"/>
        <w:numPr>
          <w:ilvl w:val="0"/>
          <w:numId w:val="8"/>
        </w:numPr>
        <w:rPr>
          <w:lang w:val="fr-FR"/>
        </w:rPr>
      </w:pPr>
      <w:r>
        <w:rPr>
          <w:lang w:val="fr-FR"/>
        </w:rPr>
        <w:t>Brillouin</w:t>
      </w:r>
      <w:r w:rsidR="00087A47">
        <w:rPr>
          <w:lang w:val="fr-FR"/>
        </w:rPr>
        <w:t xml:space="preserve"> </w:t>
      </w:r>
      <w:r w:rsidR="00087A47" w:rsidRPr="008464E1">
        <w:t>parameters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122"/>
        <w:gridCol w:w="2122"/>
        <w:gridCol w:w="2693"/>
        <w:gridCol w:w="3553"/>
      </w:tblGrid>
      <w:tr w:rsidR="00C12E81" w:rsidRPr="00C12E81" w14:paraId="2CAC0F3D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  <w:jc w:val="center"/>
        </w:trPr>
        <w:tc>
          <w:tcPr>
            <w:tcW w:w="2122" w:type="dxa"/>
            <w:tcBorders>
              <w:top w:val="nil"/>
              <w:left w:val="nil"/>
            </w:tcBorders>
          </w:tcPr>
          <w:p w14:paraId="2124ED95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7BDF5CA" w14:textId="7CF48F22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  <w:vertAlign w:val="subscript"/>
              </w:rPr>
              <w:t>ε</w:t>
            </w:r>
            <w:proofErr w:type="spellEnd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Mhz</w:t>
            </w:r>
            <w:proofErr w:type="spellEnd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/%)</w:t>
            </w:r>
          </w:p>
        </w:tc>
        <w:tc>
          <w:tcPr>
            <w:tcW w:w="2693" w:type="dxa"/>
          </w:tcPr>
          <w:p w14:paraId="2D8B2013" w14:textId="2E61DD95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  <w:vertAlign w:val="subscript"/>
              </w:rPr>
              <w:t xml:space="preserve">T 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(MHz/°C)</w:t>
            </w:r>
          </w:p>
        </w:tc>
        <w:tc>
          <w:tcPr>
            <w:tcW w:w="3553" w:type="dxa"/>
          </w:tcPr>
          <w:p w14:paraId="2A4AF1FF" w14:textId="1ECF2061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Central Brillouin frequency</w:t>
            </w:r>
            <w:r>
              <w:rPr>
                <w:rFonts w:cs="Arial"/>
                <w:b w:val="0"/>
                <w:color w:val="auto"/>
                <w:sz w:val="20"/>
                <w:szCs w:val="20"/>
              </w:rPr>
              <w:t xml:space="preserve"> (GHz)</w:t>
            </w:r>
          </w:p>
          <w:p w14:paraId="4D5A3CA3" w14:textId="18329B02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@ 1550nm @ 20 ºC</w:t>
            </w:r>
          </w:p>
        </w:tc>
      </w:tr>
      <w:tr w:rsidR="00C12E81" w:rsidRPr="00C12E81" w14:paraId="2A1921DB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14:paraId="1E67740E" w14:textId="7DEA45D6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CSIC</w:t>
            </w:r>
          </w:p>
        </w:tc>
        <w:tc>
          <w:tcPr>
            <w:tcW w:w="2122" w:type="dxa"/>
          </w:tcPr>
          <w:p w14:paraId="01DC06BF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</w:p>
        </w:tc>
        <w:tc>
          <w:tcPr>
            <w:tcW w:w="2693" w:type="dxa"/>
          </w:tcPr>
          <w:p w14:paraId="70FB6FB4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Style w:val="apple-style-span"/>
                <w:rFonts w:cs="Arial"/>
                <w:b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3553" w:type="dxa"/>
          </w:tcPr>
          <w:p w14:paraId="78F92D92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</w:tr>
    </w:tbl>
    <w:bookmarkEnd w:id="6"/>
    <w:bookmarkEnd w:id="7"/>
    <w:p w14:paraId="2DCE0BA5" w14:textId="6311FDFC" w:rsidR="00AA07C4" w:rsidRPr="00755E24" w:rsidRDefault="00755E24" w:rsidP="0014141F">
      <w:r w:rsidRPr="00755E24">
        <w:t xml:space="preserve">Preferred </w:t>
      </w:r>
      <w:r>
        <w:t>s</w:t>
      </w:r>
      <w:r w:rsidRPr="00755E24">
        <w:t xml:space="preserve">upplier: Direct from manufacturer </w:t>
      </w:r>
      <w:r w:rsidR="00044E2D">
        <w:t>Fujikura</w:t>
      </w:r>
      <w:r w:rsidR="001B36AB">
        <w:t xml:space="preserve"> </w:t>
      </w:r>
      <w:r>
        <w:tab/>
      </w:r>
      <w:r>
        <w:tab/>
      </w:r>
      <w:r>
        <w:tab/>
        <w:t xml:space="preserve">Price: </w:t>
      </w:r>
      <w:r>
        <w:rPr>
          <w:rFonts w:cs="Arial"/>
        </w:rPr>
        <w:t>~</w:t>
      </w:r>
      <w:r>
        <w:t xml:space="preserve"> £</w:t>
      </w:r>
      <w:r w:rsidR="00666109">
        <w:t>15.0</w:t>
      </w:r>
      <w:r w:rsidRPr="001B36AB">
        <w:rPr>
          <w:color w:val="FF0000"/>
        </w:rPr>
        <w:t xml:space="preserve"> </w:t>
      </w:r>
      <w:r>
        <w:t>+ VAT per meter</w:t>
      </w:r>
    </w:p>
    <w:sectPr w:rsidR="00AA07C4" w:rsidRPr="00755E24" w:rsidSect="00FE59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40" w:h="11907" w:orient="landscape" w:code="9"/>
      <w:pgMar w:top="851" w:right="1134" w:bottom="851" w:left="1134" w:header="284" w:footer="284" w:gutter="0"/>
      <w:pgNumType w:start="1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2AF22" w14:textId="77777777" w:rsidR="00EC61C2" w:rsidRDefault="00EC61C2">
      <w:r>
        <w:separator/>
      </w:r>
    </w:p>
    <w:p w14:paraId="22857455" w14:textId="77777777" w:rsidR="00EC61C2" w:rsidRDefault="00EC61C2"/>
    <w:p w14:paraId="74CCB791" w14:textId="77777777" w:rsidR="00EC61C2" w:rsidRDefault="00EC61C2"/>
    <w:p w14:paraId="6CAB3BF2" w14:textId="77777777" w:rsidR="00EC61C2" w:rsidRDefault="00EC61C2"/>
    <w:p w14:paraId="00279FF0" w14:textId="77777777" w:rsidR="00EC61C2" w:rsidRDefault="00EC61C2"/>
  </w:endnote>
  <w:endnote w:type="continuationSeparator" w:id="0">
    <w:p w14:paraId="3738514B" w14:textId="77777777" w:rsidR="00EC61C2" w:rsidRDefault="00EC61C2">
      <w:r>
        <w:continuationSeparator/>
      </w:r>
    </w:p>
    <w:p w14:paraId="06936F8D" w14:textId="77777777" w:rsidR="00EC61C2" w:rsidRDefault="00EC61C2"/>
    <w:p w14:paraId="612B1916" w14:textId="77777777" w:rsidR="00EC61C2" w:rsidRDefault="00EC61C2"/>
    <w:p w14:paraId="4D6E48EB" w14:textId="77777777" w:rsidR="00EC61C2" w:rsidRDefault="00EC61C2"/>
    <w:p w14:paraId="1AF036BD" w14:textId="77777777" w:rsidR="00EC61C2" w:rsidRDefault="00EC6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7F04F" w14:textId="77777777" w:rsidR="00E06ED2" w:rsidRDefault="00E06ED2" w:rsidP="00A80F07">
    <w:r>
      <w:fldChar w:fldCharType="begin"/>
    </w:r>
    <w:r>
      <w:instrText xml:space="preserve">PAGE  </w:instrText>
    </w:r>
    <w:r>
      <w:fldChar w:fldCharType="end"/>
    </w:r>
  </w:p>
  <w:p w14:paraId="4B1AB3BB" w14:textId="77777777" w:rsidR="00E06ED2" w:rsidRDefault="00E06ED2" w:rsidP="00A80F0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F609C" w14:textId="77777777" w:rsidR="00E06ED2" w:rsidRDefault="00E06ED2" w:rsidP="00EF0F52">
    <w:pPr>
      <w:ind w:left="0"/>
    </w:pPr>
    <w:bookmarkStart w:id="1" w:name="OLE_LINK1"/>
    <w:bookmarkStart w:id="2" w:name="OLE_LINK2"/>
    <w:bookmarkStart w:id="3" w:name="_Hlk266792072"/>
    <w:r w:rsidRPr="00EF0F52">
      <w:rPr>
        <w:noProof/>
      </w:rPr>
      <w:drawing>
        <wp:inline distT="0" distB="0" distL="0" distR="0" wp14:anchorId="71D494F5" wp14:editId="03635D8A">
          <wp:extent cx="6257925" cy="5403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792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F7EDC" w14:textId="77777777" w:rsidR="00E06ED2" w:rsidRDefault="00E06ED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DDC25" w14:textId="77777777" w:rsidR="00E06ED2" w:rsidRDefault="00E06E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78D3">
      <w:rPr>
        <w:noProof/>
      </w:rPr>
      <w:t>1</w:t>
    </w:r>
    <w:r>
      <w:rPr>
        <w:noProof/>
      </w:rPr>
      <w:fldChar w:fldCharType="end"/>
    </w:r>
  </w:p>
  <w:p w14:paraId="3C93491D" w14:textId="77777777" w:rsidR="00E06ED2" w:rsidRPr="009B577D" w:rsidRDefault="00E06ED2" w:rsidP="009C41BC">
    <w:pPr>
      <w:pStyle w:val="Footer"/>
      <w:jc w:val="right"/>
      <w:rPr>
        <w:rStyle w:val="PageNumber"/>
        <w:color w:val="auto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1EF43" w14:textId="77777777" w:rsidR="00E06ED2" w:rsidRDefault="00E06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B32ED" w14:textId="77777777" w:rsidR="00EC61C2" w:rsidRDefault="00EC61C2">
      <w:r>
        <w:separator/>
      </w:r>
    </w:p>
    <w:p w14:paraId="41BD8BE8" w14:textId="77777777" w:rsidR="00EC61C2" w:rsidRDefault="00EC61C2"/>
    <w:p w14:paraId="1FAD2D02" w14:textId="77777777" w:rsidR="00EC61C2" w:rsidRDefault="00EC61C2"/>
    <w:p w14:paraId="51A46484" w14:textId="77777777" w:rsidR="00EC61C2" w:rsidRDefault="00EC61C2"/>
    <w:p w14:paraId="2AB0FE09" w14:textId="77777777" w:rsidR="00EC61C2" w:rsidRDefault="00EC61C2"/>
  </w:footnote>
  <w:footnote w:type="continuationSeparator" w:id="0">
    <w:p w14:paraId="3BF2E83C" w14:textId="77777777" w:rsidR="00EC61C2" w:rsidRDefault="00EC61C2">
      <w:r>
        <w:continuationSeparator/>
      </w:r>
    </w:p>
    <w:p w14:paraId="70C416DE" w14:textId="77777777" w:rsidR="00EC61C2" w:rsidRDefault="00EC61C2"/>
    <w:p w14:paraId="2DAE3105" w14:textId="77777777" w:rsidR="00EC61C2" w:rsidRDefault="00EC61C2"/>
    <w:p w14:paraId="0E9B55BA" w14:textId="77777777" w:rsidR="00EC61C2" w:rsidRDefault="00EC61C2"/>
    <w:p w14:paraId="783469ED" w14:textId="77777777" w:rsidR="00EC61C2" w:rsidRDefault="00EC61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8F8A0" w14:textId="77777777" w:rsidR="00E06ED2" w:rsidRDefault="00E06ED2" w:rsidP="00A80F07">
    <w:pPr>
      <w:pStyle w:val="Header"/>
    </w:pPr>
    <w:r>
      <w:fldChar w:fldCharType="begin"/>
    </w:r>
    <w:r>
      <w:instrText xml:space="preserve">PAGE  </w:instrText>
    </w:r>
    <w:r>
      <w:fldChar w:fldCharType="end"/>
    </w:r>
  </w:p>
  <w:p w14:paraId="2A871DDE" w14:textId="77777777" w:rsidR="00E06ED2" w:rsidRDefault="00E06ED2" w:rsidP="00A80F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487DD" w14:textId="77777777" w:rsidR="00E06ED2" w:rsidRDefault="00E06ED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E6E6FB1" wp14:editId="6DBFCAD1">
          <wp:simplePos x="0" y="0"/>
          <wp:positionH relativeFrom="column">
            <wp:posOffset>-636905</wp:posOffset>
          </wp:positionH>
          <wp:positionV relativeFrom="paragraph">
            <wp:posOffset>-280670</wp:posOffset>
          </wp:positionV>
          <wp:extent cx="7557770" cy="12465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246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06EAD" w14:textId="77777777" w:rsidR="00E06ED2" w:rsidRPr="00926FC4" w:rsidRDefault="00E06ED2">
    <w:pPr>
      <w:pStyle w:val="Header"/>
      <w:rPr>
        <w:color w:val="A6A6A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A2DF" w14:textId="78810156" w:rsidR="00E06ED2" w:rsidRPr="00F77CB8" w:rsidRDefault="00E06ED2" w:rsidP="00F77CB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E7053" w14:textId="77777777" w:rsidR="00E06ED2" w:rsidRDefault="00E06E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B81"/>
    <w:multiLevelType w:val="multilevel"/>
    <w:tmpl w:val="B6FC71E4"/>
    <w:lvl w:ilvl="0">
      <w:start w:val="6"/>
      <w:numFmt w:val="decimal"/>
      <w:lvlText w:val="%1."/>
      <w:lvlJc w:val="left"/>
      <w:pPr>
        <w:tabs>
          <w:tab w:val="num" w:pos="2404"/>
        </w:tabs>
        <w:ind w:left="2404" w:hanging="964"/>
      </w:pPr>
      <w:rPr>
        <w:rFonts w:ascii="Arial" w:eastAsia="Times New Roman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0647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44"/>
        </w:tabs>
        <w:ind w:left="2044" w:hanging="9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>
    <w:nsid w:val="19032C63"/>
    <w:multiLevelType w:val="hybridMultilevel"/>
    <w:tmpl w:val="277AC044"/>
    <w:lvl w:ilvl="0" w:tplc="A6049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C26D1"/>
    <w:multiLevelType w:val="hybridMultilevel"/>
    <w:tmpl w:val="F27AC0A8"/>
    <w:lvl w:ilvl="0" w:tplc="892E13B4">
      <w:numFmt w:val="decimal"/>
      <w:pStyle w:val="Table-bullet"/>
      <w:lvlText w:val=""/>
      <w:lvlJc w:val="left"/>
    </w:lvl>
    <w:lvl w:ilvl="1" w:tplc="08090003">
      <w:numFmt w:val="decimal"/>
      <w:lvlText w:val=""/>
      <w:lvlJc w:val="left"/>
    </w:lvl>
    <w:lvl w:ilvl="2" w:tplc="08090005">
      <w:numFmt w:val="decimal"/>
      <w:lvlText w:val=""/>
      <w:lvlJc w:val="left"/>
    </w:lvl>
    <w:lvl w:ilvl="3" w:tplc="08090001">
      <w:numFmt w:val="decimal"/>
      <w:lvlText w:val=""/>
      <w:lvlJc w:val="left"/>
    </w:lvl>
    <w:lvl w:ilvl="4" w:tplc="08090003">
      <w:numFmt w:val="decimal"/>
      <w:lvlText w:val=""/>
      <w:lvlJc w:val="left"/>
    </w:lvl>
    <w:lvl w:ilvl="5" w:tplc="08090005">
      <w:numFmt w:val="decimal"/>
      <w:lvlText w:val=""/>
      <w:lvlJc w:val="left"/>
    </w:lvl>
    <w:lvl w:ilvl="6" w:tplc="08090001">
      <w:numFmt w:val="decimal"/>
      <w:lvlText w:val=""/>
      <w:lvlJc w:val="left"/>
    </w:lvl>
    <w:lvl w:ilvl="7" w:tplc="08090003">
      <w:numFmt w:val="decimal"/>
      <w:lvlText w:val=""/>
      <w:lvlJc w:val="left"/>
    </w:lvl>
    <w:lvl w:ilvl="8" w:tplc="08090005">
      <w:numFmt w:val="decimal"/>
      <w:lvlText w:val=""/>
      <w:lvlJc w:val="left"/>
    </w:lvl>
  </w:abstractNum>
  <w:abstractNum w:abstractNumId="3">
    <w:nsid w:val="28CB3878"/>
    <w:multiLevelType w:val="multilevel"/>
    <w:tmpl w:val="6C0EB77A"/>
    <w:styleLink w:val="Bullets-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CB21D5"/>
    <w:multiLevelType w:val="multilevel"/>
    <w:tmpl w:val="EEA8368C"/>
    <w:styleLink w:val="Bullets-i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3961BE"/>
    <w:multiLevelType w:val="multilevel"/>
    <w:tmpl w:val="BA26DED0"/>
    <w:styleLink w:val="Bullets-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5421DE"/>
    <w:multiLevelType w:val="hybridMultilevel"/>
    <w:tmpl w:val="099E53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BFD1CB3"/>
    <w:multiLevelType w:val="multilevel"/>
    <w:tmpl w:val="A0A41A62"/>
    <w:styleLink w:val="Bullets-normal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autoFormatOverride/>
  <w:defaultTabStop w:val="720"/>
  <w:hyphenationZone w:val="283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808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A9"/>
    <w:rsid w:val="00000089"/>
    <w:rsid w:val="000004FD"/>
    <w:rsid w:val="00000BB2"/>
    <w:rsid w:val="00000EFD"/>
    <w:rsid w:val="00000F9F"/>
    <w:rsid w:val="00001865"/>
    <w:rsid w:val="00001E41"/>
    <w:rsid w:val="0000250E"/>
    <w:rsid w:val="000025A5"/>
    <w:rsid w:val="000026C8"/>
    <w:rsid w:val="000028F9"/>
    <w:rsid w:val="00002C33"/>
    <w:rsid w:val="00002DA1"/>
    <w:rsid w:val="00002DC2"/>
    <w:rsid w:val="00003667"/>
    <w:rsid w:val="000038D0"/>
    <w:rsid w:val="000044A1"/>
    <w:rsid w:val="00004614"/>
    <w:rsid w:val="00004700"/>
    <w:rsid w:val="000047E4"/>
    <w:rsid w:val="000049B4"/>
    <w:rsid w:val="00004EC2"/>
    <w:rsid w:val="00005327"/>
    <w:rsid w:val="00005409"/>
    <w:rsid w:val="00006752"/>
    <w:rsid w:val="00006AB9"/>
    <w:rsid w:val="00006B4A"/>
    <w:rsid w:val="000077C5"/>
    <w:rsid w:val="00007A3B"/>
    <w:rsid w:val="00007DA5"/>
    <w:rsid w:val="00007ED0"/>
    <w:rsid w:val="0001012F"/>
    <w:rsid w:val="000102CE"/>
    <w:rsid w:val="000109AC"/>
    <w:rsid w:val="00011187"/>
    <w:rsid w:val="0001178C"/>
    <w:rsid w:val="000118B8"/>
    <w:rsid w:val="00011B71"/>
    <w:rsid w:val="00011F25"/>
    <w:rsid w:val="00012CB2"/>
    <w:rsid w:val="00012CEC"/>
    <w:rsid w:val="000131A6"/>
    <w:rsid w:val="000133A6"/>
    <w:rsid w:val="00014627"/>
    <w:rsid w:val="00015FBB"/>
    <w:rsid w:val="00016044"/>
    <w:rsid w:val="00016377"/>
    <w:rsid w:val="00016648"/>
    <w:rsid w:val="000170BD"/>
    <w:rsid w:val="00017AFA"/>
    <w:rsid w:val="0002016C"/>
    <w:rsid w:val="000202B4"/>
    <w:rsid w:val="00020607"/>
    <w:rsid w:val="00020663"/>
    <w:rsid w:val="00020F45"/>
    <w:rsid w:val="00021562"/>
    <w:rsid w:val="00021AED"/>
    <w:rsid w:val="00021FD8"/>
    <w:rsid w:val="00022C22"/>
    <w:rsid w:val="00022D3D"/>
    <w:rsid w:val="00022F05"/>
    <w:rsid w:val="000232E9"/>
    <w:rsid w:val="000237AA"/>
    <w:rsid w:val="00023E1F"/>
    <w:rsid w:val="000241CA"/>
    <w:rsid w:val="00024354"/>
    <w:rsid w:val="00024414"/>
    <w:rsid w:val="00024584"/>
    <w:rsid w:val="000246F7"/>
    <w:rsid w:val="000257D2"/>
    <w:rsid w:val="00025F01"/>
    <w:rsid w:val="00026120"/>
    <w:rsid w:val="000262BF"/>
    <w:rsid w:val="000264BF"/>
    <w:rsid w:val="000266BE"/>
    <w:rsid w:val="00026CC7"/>
    <w:rsid w:val="00026E27"/>
    <w:rsid w:val="00027638"/>
    <w:rsid w:val="00027785"/>
    <w:rsid w:val="00027CAA"/>
    <w:rsid w:val="00030F30"/>
    <w:rsid w:val="00031659"/>
    <w:rsid w:val="00031843"/>
    <w:rsid w:val="00031A75"/>
    <w:rsid w:val="00031B56"/>
    <w:rsid w:val="000323A2"/>
    <w:rsid w:val="000325D4"/>
    <w:rsid w:val="00032A1E"/>
    <w:rsid w:val="00032E83"/>
    <w:rsid w:val="000331C0"/>
    <w:rsid w:val="00033ADE"/>
    <w:rsid w:val="00033BCC"/>
    <w:rsid w:val="00033C43"/>
    <w:rsid w:val="000342D9"/>
    <w:rsid w:val="00035527"/>
    <w:rsid w:val="0003579A"/>
    <w:rsid w:val="00035C37"/>
    <w:rsid w:val="00036957"/>
    <w:rsid w:val="00036C6D"/>
    <w:rsid w:val="0003701A"/>
    <w:rsid w:val="00037B06"/>
    <w:rsid w:val="000403C4"/>
    <w:rsid w:val="00041115"/>
    <w:rsid w:val="000413B9"/>
    <w:rsid w:val="0004272E"/>
    <w:rsid w:val="000433E2"/>
    <w:rsid w:val="000433F4"/>
    <w:rsid w:val="00043DD5"/>
    <w:rsid w:val="00043F00"/>
    <w:rsid w:val="0004400F"/>
    <w:rsid w:val="0004440F"/>
    <w:rsid w:val="0004443D"/>
    <w:rsid w:val="000448A3"/>
    <w:rsid w:val="00044E2D"/>
    <w:rsid w:val="00045097"/>
    <w:rsid w:val="00045583"/>
    <w:rsid w:val="000455B8"/>
    <w:rsid w:val="00046594"/>
    <w:rsid w:val="00047A8B"/>
    <w:rsid w:val="00047AF7"/>
    <w:rsid w:val="00047EAE"/>
    <w:rsid w:val="000501A6"/>
    <w:rsid w:val="00050319"/>
    <w:rsid w:val="00050468"/>
    <w:rsid w:val="000506B8"/>
    <w:rsid w:val="000506D0"/>
    <w:rsid w:val="00050812"/>
    <w:rsid w:val="000509C4"/>
    <w:rsid w:val="000519A0"/>
    <w:rsid w:val="00051DC7"/>
    <w:rsid w:val="00051E89"/>
    <w:rsid w:val="0005222A"/>
    <w:rsid w:val="0005264D"/>
    <w:rsid w:val="0005283A"/>
    <w:rsid w:val="0005288D"/>
    <w:rsid w:val="0005309C"/>
    <w:rsid w:val="0005365A"/>
    <w:rsid w:val="00053AA3"/>
    <w:rsid w:val="00054934"/>
    <w:rsid w:val="00054AD2"/>
    <w:rsid w:val="00054B35"/>
    <w:rsid w:val="00054BF4"/>
    <w:rsid w:val="00054FFF"/>
    <w:rsid w:val="0005520C"/>
    <w:rsid w:val="0005596D"/>
    <w:rsid w:val="00055E00"/>
    <w:rsid w:val="00055FA3"/>
    <w:rsid w:val="0005616F"/>
    <w:rsid w:val="000561C6"/>
    <w:rsid w:val="00056904"/>
    <w:rsid w:val="00056CAD"/>
    <w:rsid w:val="000571E2"/>
    <w:rsid w:val="000572E0"/>
    <w:rsid w:val="00057C4A"/>
    <w:rsid w:val="00057F79"/>
    <w:rsid w:val="000600B3"/>
    <w:rsid w:val="000602C1"/>
    <w:rsid w:val="0006045A"/>
    <w:rsid w:val="0006083E"/>
    <w:rsid w:val="00060942"/>
    <w:rsid w:val="000621FC"/>
    <w:rsid w:val="000622DE"/>
    <w:rsid w:val="00062CF9"/>
    <w:rsid w:val="0006356B"/>
    <w:rsid w:val="00063644"/>
    <w:rsid w:val="00063DC0"/>
    <w:rsid w:val="00063E1A"/>
    <w:rsid w:val="00063E97"/>
    <w:rsid w:val="00064065"/>
    <w:rsid w:val="0006481F"/>
    <w:rsid w:val="00064AD8"/>
    <w:rsid w:val="00064B45"/>
    <w:rsid w:val="00065542"/>
    <w:rsid w:val="00065E3E"/>
    <w:rsid w:val="000666EA"/>
    <w:rsid w:val="00066B82"/>
    <w:rsid w:val="0006733B"/>
    <w:rsid w:val="0006736A"/>
    <w:rsid w:val="00067B6E"/>
    <w:rsid w:val="00070362"/>
    <w:rsid w:val="00070A14"/>
    <w:rsid w:val="00071A41"/>
    <w:rsid w:val="00071B90"/>
    <w:rsid w:val="00071E1B"/>
    <w:rsid w:val="000720A7"/>
    <w:rsid w:val="00072235"/>
    <w:rsid w:val="000724C0"/>
    <w:rsid w:val="0007277B"/>
    <w:rsid w:val="000744FA"/>
    <w:rsid w:val="0007461A"/>
    <w:rsid w:val="00074C16"/>
    <w:rsid w:val="00075051"/>
    <w:rsid w:val="00075678"/>
    <w:rsid w:val="00075F58"/>
    <w:rsid w:val="000760A1"/>
    <w:rsid w:val="0007617F"/>
    <w:rsid w:val="00076515"/>
    <w:rsid w:val="000768C9"/>
    <w:rsid w:val="00076DDD"/>
    <w:rsid w:val="00077649"/>
    <w:rsid w:val="00077957"/>
    <w:rsid w:val="00077BCE"/>
    <w:rsid w:val="00080069"/>
    <w:rsid w:val="000805E9"/>
    <w:rsid w:val="000809C9"/>
    <w:rsid w:val="00081390"/>
    <w:rsid w:val="000816A3"/>
    <w:rsid w:val="000816AA"/>
    <w:rsid w:val="00081AB4"/>
    <w:rsid w:val="00082138"/>
    <w:rsid w:val="00083095"/>
    <w:rsid w:val="0008329F"/>
    <w:rsid w:val="00083312"/>
    <w:rsid w:val="000833EB"/>
    <w:rsid w:val="00083614"/>
    <w:rsid w:val="000839C1"/>
    <w:rsid w:val="00083CE6"/>
    <w:rsid w:val="00084169"/>
    <w:rsid w:val="00085285"/>
    <w:rsid w:val="0008594A"/>
    <w:rsid w:val="00085B9F"/>
    <w:rsid w:val="00085EF3"/>
    <w:rsid w:val="00085FB8"/>
    <w:rsid w:val="000860F3"/>
    <w:rsid w:val="000866A1"/>
    <w:rsid w:val="0008681E"/>
    <w:rsid w:val="00086A15"/>
    <w:rsid w:val="00086C7B"/>
    <w:rsid w:val="00086D3C"/>
    <w:rsid w:val="00087230"/>
    <w:rsid w:val="00087286"/>
    <w:rsid w:val="00087562"/>
    <w:rsid w:val="00087A47"/>
    <w:rsid w:val="00087AB4"/>
    <w:rsid w:val="0009002A"/>
    <w:rsid w:val="0009069C"/>
    <w:rsid w:val="000906D1"/>
    <w:rsid w:val="00090FBC"/>
    <w:rsid w:val="0009101A"/>
    <w:rsid w:val="000910BE"/>
    <w:rsid w:val="00091731"/>
    <w:rsid w:val="0009187B"/>
    <w:rsid w:val="00091B60"/>
    <w:rsid w:val="000925E0"/>
    <w:rsid w:val="000929EE"/>
    <w:rsid w:val="00092E3B"/>
    <w:rsid w:val="00092F94"/>
    <w:rsid w:val="00094294"/>
    <w:rsid w:val="0009472E"/>
    <w:rsid w:val="00094990"/>
    <w:rsid w:val="00094E6C"/>
    <w:rsid w:val="000954D9"/>
    <w:rsid w:val="000959CC"/>
    <w:rsid w:val="00095A7C"/>
    <w:rsid w:val="000960D6"/>
    <w:rsid w:val="0009613D"/>
    <w:rsid w:val="0009659E"/>
    <w:rsid w:val="0009685D"/>
    <w:rsid w:val="00096D11"/>
    <w:rsid w:val="00096DEA"/>
    <w:rsid w:val="00097111"/>
    <w:rsid w:val="0009775E"/>
    <w:rsid w:val="00097872"/>
    <w:rsid w:val="000A04BB"/>
    <w:rsid w:val="000A0B28"/>
    <w:rsid w:val="000A0D9E"/>
    <w:rsid w:val="000A0FFC"/>
    <w:rsid w:val="000A10E1"/>
    <w:rsid w:val="000A1A6A"/>
    <w:rsid w:val="000A1F36"/>
    <w:rsid w:val="000A2527"/>
    <w:rsid w:val="000A31CC"/>
    <w:rsid w:val="000A328F"/>
    <w:rsid w:val="000A3504"/>
    <w:rsid w:val="000A36E6"/>
    <w:rsid w:val="000A376B"/>
    <w:rsid w:val="000A39F3"/>
    <w:rsid w:val="000A3AFB"/>
    <w:rsid w:val="000A3BF9"/>
    <w:rsid w:val="000A4520"/>
    <w:rsid w:val="000A4B20"/>
    <w:rsid w:val="000A4D56"/>
    <w:rsid w:val="000A4E6A"/>
    <w:rsid w:val="000A4EC9"/>
    <w:rsid w:val="000A5804"/>
    <w:rsid w:val="000A5FE2"/>
    <w:rsid w:val="000A6154"/>
    <w:rsid w:val="000A6202"/>
    <w:rsid w:val="000A6A9E"/>
    <w:rsid w:val="000A6B10"/>
    <w:rsid w:val="000A6C4E"/>
    <w:rsid w:val="000A70E3"/>
    <w:rsid w:val="000A774F"/>
    <w:rsid w:val="000A7A8C"/>
    <w:rsid w:val="000A7EE7"/>
    <w:rsid w:val="000B05BE"/>
    <w:rsid w:val="000B0623"/>
    <w:rsid w:val="000B0A67"/>
    <w:rsid w:val="000B0D44"/>
    <w:rsid w:val="000B104B"/>
    <w:rsid w:val="000B109E"/>
    <w:rsid w:val="000B11C0"/>
    <w:rsid w:val="000B138F"/>
    <w:rsid w:val="000B17A2"/>
    <w:rsid w:val="000B1953"/>
    <w:rsid w:val="000B199C"/>
    <w:rsid w:val="000B1A40"/>
    <w:rsid w:val="000B1E17"/>
    <w:rsid w:val="000B2159"/>
    <w:rsid w:val="000B23C6"/>
    <w:rsid w:val="000B2AD7"/>
    <w:rsid w:val="000B2AFC"/>
    <w:rsid w:val="000B3055"/>
    <w:rsid w:val="000B35DC"/>
    <w:rsid w:val="000B38E3"/>
    <w:rsid w:val="000B3CE7"/>
    <w:rsid w:val="000B4D30"/>
    <w:rsid w:val="000B587F"/>
    <w:rsid w:val="000B5A1E"/>
    <w:rsid w:val="000B6C3F"/>
    <w:rsid w:val="000B7D7B"/>
    <w:rsid w:val="000C00CA"/>
    <w:rsid w:val="000C03F1"/>
    <w:rsid w:val="000C0F0E"/>
    <w:rsid w:val="000C1208"/>
    <w:rsid w:val="000C2C0D"/>
    <w:rsid w:val="000C33BA"/>
    <w:rsid w:val="000C3779"/>
    <w:rsid w:val="000C3ABF"/>
    <w:rsid w:val="000C5148"/>
    <w:rsid w:val="000C5353"/>
    <w:rsid w:val="000C5470"/>
    <w:rsid w:val="000C57F9"/>
    <w:rsid w:val="000C5A0B"/>
    <w:rsid w:val="000C5AC1"/>
    <w:rsid w:val="000C5E14"/>
    <w:rsid w:val="000C6668"/>
    <w:rsid w:val="000C68E3"/>
    <w:rsid w:val="000C68F1"/>
    <w:rsid w:val="000C6D7E"/>
    <w:rsid w:val="000C6E9F"/>
    <w:rsid w:val="000C76CE"/>
    <w:rsid w:val="000C7BC6"/>
    <w:rsid w:val="000C7BD9"/>
    <w:rsid w:val="000C7CC0"/>
    <w:rsid w:val="000D09DA"/>
    <w:rsid w:val="000D0CAD"/>
    <w:rsid w:val="000D141B"/>
    <w:rsid w:val="000D1486"/>
    <w:rsid w:val="000D1516"/>
    <w:rsid w:val="000D2299"/>
    <w:rsid w:val="000D261D"/>
    <w:rsid w:val="000D28BE"/>
    <w:rsid w:val="000D2AB1"/>
    <w:rsid w:val="000D2F99"/>
    <w:rsid w:val="000D326B"/>
    <w:rsid w:val="000D3882"/>
    <w:rsid w:val="000D3E89"/>
    <w:rsid w:val="000D4133"/>
    <w:rsid w:val="000D4C21"/>
    <w:rsid w:val="000D588A"/>
    <w:rsid w:val="000D5AA5"/>
    <w:rsid w:val="000D6462"/>
    <w:rsid w:val="000D6A00"/>
    <w:rsid w:val="000D6E04"/>
    <w:rsid w:val="000D7597"/>
    <w:rsid w:val="000E0270"/>
    <w:rsid w:val="000E031B"/>
    <w:rsid w:val="000E0D73"/>
    <w:rsid w:val="000E139F"/>
    <w:rsid w:val="000E18BF"/>
    <w:rsid w:val="000E1C72"/>
    <w:rsid w:val="000E1D5B"/>
    <w:rsid w:val="000E2087"/>
    <w:rsid w:val="000E2B4D"/>
    <w:rsid w:val="000E2E9C"/>
    <w:rsid w:val="000E3199"/>
    <w:rsid w:val="000E3346"/>
    <w:rsid w:val="000E3813"/>
    <w:rsid w:val="000E47B4"/>
    <w:rsid w:val="000E4CA2"/>
    <w:rsid w:val="000E586E"/>
    <w:rsid w:val="000E5C0E"/>
    <w:rsid w:val="000E6646"/>
    <w:rsid w:val="000E6853"/>
    <w:rsid w:val="000E69D7"/>
    <w:rsid w:val="000E6A39"/>
    <w:rsid w:val="000E7A50"/>
    <w:rsid w:val="000E7CD8"/>
    <w:rsid w:val="000E7D25"/>
    <w:rsid w:val="000E7D2B"/>
    <w:rsid w:val="000E7F80"/>
    <w:rsid w:val="000F019E"/>
    <w:rsid w:val="000F021A"/>
    <w:rsid w:val="000F05EF"/>
    <w:rsid w:val="000F0B84"/>
    <w:rsid w:val="000F0ECD"/>
    <w:rsid w:val="000F0FAE"/>
    <w:rsid w:val="000F111F"/>
    <w:rsid w:val="000F112E"/>
    <w:rsid w:val="000F14AB"/>
    <w:rsid w:val="000F15FF"/>
    <w:rsid w:val="000F1A64"/>
    <w:rsid w:val="000F256E"/>
    <w:rsid w:val="000F285B"/>
    <w:rsid w:val="000F3C72"/>
    <w:rsid w:val="000F4260"/>
    <w:rsid w:val="000F4D68"/>
    <w:rsid w:val="000F4FDB"/>
    <w:rsid w:val="000F5A8F"/>
    <w:rsid w:val="000F5EC5"/>
    <w:rsid w:val="000F634C"/>
    <w:rsid w:val="000F6CE8"/>
    <w:rsid w:val="000F7CEB"/>
    <w:rsid w:val="000F7D03"/>
    <w:rsid w:val="000F7D6C"/>
    <w:rsid w:val="001006CA"/>
    <w:rsid w:val="00100DB6"/>
    <w:rsid w:val="001010E3"/>
    <w:rsid w:val="001016DF"/>
    <w:rsid w:val="0010180F"/>
    <w:rsid w:val="00101A33"/>
    <w:rsid w:val="0010250B"/>
    <w:rsid w:val="0010281F"/>
    <w:rsid w:val="00102853"/>
    <w:rsid w:val="001032B4"/>
    <w:rsid w:val="001038D5"/>
    <w:rsid w:val="00103B3D"/>
    <w:rsid w:val="001041BD"/>
    <w:rsid w:val="001049E0"/>
    <w:rsid w:val="00104BA6"/>
    <w:rsid w:val="00104C00"/>
    <w:rsid w:val="00104D20"/>
    <w:rsid w:val="001050ED"/>
    <w:rsid w:val="001051A7"/>
    <w:rsid w:val="001051D6"/>
    <w:rsid w:val="00106119"/>
    <w:rsid w:val="00106183"/>
    <w:rsid w:val="00106586"/>
    <w:rsid w:val="001067C6"/>
    <w:rsid w:val="00106CB3"/>
    <w:rsid w:val="00106DFA"/>
    <w:rsid w:val="001074CC"/>
    <w:rsid w:val="001077D4"/>
    <w:rsid w:val="001079FD"/>
    <w:rsid w:val="00107AEA"/>
    <w:rsid w:val="00107CCC"/>
    <w:rsid w:val="00107F03"/>
    <w:rsid w:val="001102A7"/>
    <w:rsid w:val="001110B6"/>
    <w:rsid w:val="00111753"/>
    <w:rsid w:val="00111F78"/>
    <w:rsid w:val="001121E6"/>
    <w:rsid w:val="00112939"/>
    <w:rsid w:val="00112EC3"/>
    <w:rsid w:val="001135C2"/>
    <w:rsid w:val="00113ACA"/>
    <w:rsid w:val="00113BC6"/>
    <w:rsid w:val="00113CD2"/>
    <w:rsid w:val="00114447"/>
    <w:rsid w:val="00114502"/>
    <w:rsid w:val="001146F1"/>
    <w:rsid w:val="00115046"/>
    <w:rsid w:val="001169A5"/>
    <w:rsid w:val="001169CA"/>
    <w:rsid w:val="00116A01"/>
    <w:rsid w:val="00120854"/>
    <w:rsid w:val="001208D3"/>
    <w:rsid w:val="00120F6B"/>
    <w:rsid w:val="001216FE"/>
    <w:rsid w:val="0012212E"/>
    <w:rsid w:val="00122C42"/>
    <w:rsid w:val="00122F4B"/>
    <w:rsid w:val="00123310"/>
    <w:rsid w:val="001234F2"/>
    <w:rsid w:val="0012405C"/>
    <w:rsid w:val="0012449B"/>
    <w:rsid w:val="00124B30"/>
    <w:rsid w:val="0012510D"/>
    <w:rsid w:val="00125129"/>
    <w:rsid w:val="00125469"/>
    <w:rsid w:val="00126101"/>
    <w:rsid w:val="0012646B"/>
    <w:rsid w:val="00126543"/>
    <w:rsid w:val="001265C5"/>
    <w:rsid w:val="0012660F"/>
    <w:rsid w:val="00126EAF"/>
    <w:rsid w:val="00126FA4"/>
    <w:rsid w:val="00127699"/>
    <w:rsid w:val="00127C62"/>
    <w:rsid w:val="00130485"/>
    <w:rsid w:val="001306FF"/>
    <w:rsid w:val="001308C5"/>
    <w:rsid w:val="00130ACA"/>
    <w:rsid w:val="001314C0"/>
    <w:rsid w:val="00131669"/>
    <w:rsid w:val="00131A2B"/>
    <w:rsid w:val="00132491"/>
    <w:rsid w:val="00132892"/>
    <w:rsid w:val="00132BCB"/>
    <w:rsid w:val="00133059"/>
    <w:rsid w:val="001331CD"/>
    <w:rsid w:val="00133340"/>
    <w:rsid w:val="00133862"/>
    <w:rsid w:val="00133B15"/>
    <w:rsid w:val="0013471E"/>
    <w:rsid w:val="0013486C"/>
    <w:rsid w:val="00135299"/>
    <w:rsid w:val="00135474"/>
    <w:rsid w:val="001355ED"/>
    <w:rsid w:val="00135618"/>
    <w:rsid w:val="00135B6F"/>
    <w:rsid w:val="00135D2E"/>
    <w:rsid w:val="00135EC2"/>
    <w:rsid w:val="0013643C"/>
    <w:rsid w:val="00136807"/>
    <w:rsid w:val="00136CB4"/>
    <w:rsid w:val="001372E2"/>
    <w:rsid w:val="0013750F"/>
    <w:rsid w:val="00137C51"/>
    <w:rsid w:val="0014030A"/>
    <w:rsid w:val="001403B4"/>
    <w:rsid w:val="00140613"/>
    <w:rsid w:val="00140645"/>
    <w:rsid w:val="00140A33"/>
    <w:rsid w:val="00141229"/>
    <w:rsid w:val="0014141F"/>
    <w:rsid w:val="00141962"/>
    <w:rsid w:val="00141FEF"/>
    <w:rsid w:val="00142123"/>
    <w:rsid w:val="001422FA"/>
    <w:rsid w:val="0014237A"/>
    <w:rsid w:val="0014366D"/>
    <w:rsid w:val="00143801"/>
    <w:rsid w:val="0014416A"/>
    <w:rsid w:val="001441F9"/>
    <w:rsid w:val="001445AD"/>
    <w:rsid w:val="00146208"/>
    <w:rsid w:val="00146400"/>
    <w:rsid w:val="00146A28"/>
    <w:rsid w:val="0014752E"/>
    <w:rsid w:val="001477F4"/>
    <w:rsid w:val="00150228"/>
    <w:rsid w:val="0015092E"/>
    <w:rsid w:val="00150B04"/>
    <w:rsid w:val="00152C08"/>
    <w:rsid w:val="00152C6D"/>
    <w:rsid w:val="00153468"/>
    <w:rsid w:val="00153709"/>
    <w:rsid w:val="001541B0"/>
    <w:rsid w:val="00154275"/>
    <w:rsid w:val="00154996"/>
    <w:rsid w:val="00154D55"/>
    <w:rsid w:val="0015565D"/>
    <w:rsid w:val="00155B27"/>
    <w:rsid w:val="00155B7A"/>
    <w:rsid w:val="00155C6E"/>
    <w:rsid w:val="001576A0"/>
    <w:rsid w:val="00157BBA"/>
    <w:rsid w:val="0016016C"/>
    <w:rsid w:val="00160DA7"/>
    <w:rsid w:val="00160FD3"/>
    <w:rsid w:val="00161514"/>
    <w:rsid w:val="00161810"/>
    <w:rsid w:val="00161C63"/>
    <w:rsid w:val="00161DBA"/>
    <w:rsid w:val="0016279B"/>
    <w:rsid w:val="00162A12"/>
    <w:rsid w:val="00162BB1"/>
    <w:rsid w:val="00163018"/>
    <w:rsid w:val="0016337C"/>
    <w:rsid w:val="00163694"/>
    <w:rsid w:val="00164319"/>
    <w:rsid w:val="00164ABE"/>
    <w:rsid w:val="00164BC7"/>
    <w:rsid w:val="00164D1D"/>
    <w:rsid w:val="0016547A"/>
    <w:rsid w:val="00165B54"/>
    <w:rsid w:val="00165DA3"/>
    <w:rsid w:val="001666FF"/>
    <w:rsid w:val="00166928"/>
    <w:rsid w:val="001669DF"/>
    <w:rsid w:val="001671F3"/>
    <w:rsid w:val="00167471"/>
    <w:rsid w:val="001676D7"/>
    <w:rsid w:val="001678D0"/>
    <w:rsid w:val="001678E2"/>
    <w:rsid w:val="00167A47"/>
    <w:rsid w:val="00167C99"/>
    <w:rsid w:val="00167D35"/>
    <w:rsid w:val="001704E4"/>
    <w:rsid w:val="00170681"/>
    <w:rsid w:val="00170E48"/>
    <w:rsid w:val="00170E62"/>
    <w:rsid w:val="00170F71"/>
    <w:rsid w:val="001723CE"/>
    <w:rsid w:val="00173343"/>
    <w:rsid w:val="001733EE"/>
    <w:rsid w:val="00173C4D"/>
    <w:rsid w:val="00173EE9"/>
    <w:rsid w:val="00174733"/>
    <w:rsid w:val="00174C9B"/>
    <w:rsid w:val="00174D28"/>
    <w:rsid w:val="001754E1"/>
    <w:rsid w:val="0017581F"/>
    <w:rsid w:val="001764C3"/>
    <w:rsid w:val="0017699D"/>
    <w:rsid w:val="001769FD"/>
    <w:rsid w:val="00176A36"/>
    <w:rsid w:val="00176BE4"/>
    <w:rsid w:val="00176E1E"/>
    <w:rsid w:val="00177633"/>
    <w:rsid w:val="00177735"/>
    <w:rsid w:val="00177755"/>
    <w:rsid w:val="00177859"/>
    <w:rsid w:val="001805D1"/>
    <w:rsid w:val="001807F5"/>
    <w:rsid w:val="001809BE"/>
    <w:rsid w:val="00181637"/>
    <w:rsid w:val="001818D2"/>
    <w:rsid w:val="00181F98"/>
    <w:rsid w:val="00181FBA"/>
    <w:rsid w:val="0018277A"/>
    <w:rsid w:val="001829DB"/>
    <w:rsid w:val="00182B5F"/>
    <w:rsid w:val="001835A3"/>
    <w:rsid w:val="0018395A"/>
    <w:rsid w:val="001839AF"/>
    <w:rsid w:val="00183B92"/>
    <w:rsid w:val="00184370"/>
    <w:rsid w:val="0018443E"/>
    <w:rsid w:val="00184708"/>
    <w:rsid w:val="00184974"/>
    <w:rsid w:val="001849DA"/>
    <w:rsid w:val="00184FDF"/>
    <w:rsid w:val="00185309"/>
    <w:rsid w:val="0018696A"/>
    <w:rsid w:val="00186AD4"/>
    <w:rsid w:val="00186E06"/>
    <w:rsid w:val="00187144"/>
    <w:rsid w:val="00187674"/>
    <w:rsid w:val="00187B31"/>
    <w:rsid w:val="00187B7E"/>
    <w:rsid w:val="00190112"/>
    <w:rsid w:val="00190223"/>
    <w:rsid w:val="00190419"/>
    <w:rsid w:val="0019136E"/>
    <w:rsid w:val="001913D7"/>
    <w:rsid w:val="0019155C"/>
    <w:rsid w:val="001922FD"/>
    <w:rsid w:val="001925DD"/>
    <w:rsid w:val="00192E05"/>
    <w:rsid w:val="0019318C"/>
    <w:rsid w:val="00193685"/>
    <w:rsid w:val="001936DF"/>
    <w:rsid w:val="00193739"/>
    <w:rsid w:val="00193F80"/>
    <w:rsid w:val="0019430D"/>
    <w:rsid w:val="00194318"/>
    <w:rsid w:val="00194860"/>
    <w:rsid w:val="00194A84"/>
    <w:rsid w:val="00194E52"/>
    <w:rsid w:val="0019542C"/>
    <w:rsid w:val="001956D3"/>
    <w:rsid w:val="001957DE"/>
    <w:rsid w:val="001958D9"/>
    <w:rsid w:val="001962FD"/>
    <w:rsid w:val="001966D7"/>
    <w:rsid w:val="00196A46"/>
    <w:rsid w:val="0019797C"/>
    <w:rsid w:val="001A013E"/>
    <w:rsid w:val="001A042A"/>
    <w:rsid w:val="001A0474"/>
    <w:rsid w:val="001A0DD2"/>
    <w:rsid w:val="001A1347"/>
    <w:rsid w:val="001A19BC"/>
    <w:rsid w:val="001A1C56"/>
    <w:rsid w:val="001A1FE9"/>
    <w:rsid w:val="001A2034"/>
    <w:rsid w:val="001A2044"/>
    <w:rsid w:val="001A221A"/>
    <w:rsid w:val="001A2388"/>
    <w:rsid w:val="001A2650"/>
    <w:rsid w:val="001A30BB"/>
    <w:rsid w:val="001A328B"/>
    <w:rsid w:val="001A3DC0"/>
    <w:rsid w:val="001A47D2"/>
    <w:rsid w:val="001A4BC3"/>
    <w:rsid w:val="001A4CE7"/>
    <w:rsid w:val="001A5CFE"/>
    <w:rsid w:val="001A72D8"/>
    <w:rsid w:val="001A76D3"/>
    <w:rsid w:val="001A7C46"/>
    <w:rsid w:val="001B01F5"/>
    <w:rsid w:val="001B12B5"/>
    <w:rsid w:val="001B15B0"/>
    <w:rsid w:val="001B1702"/>
    <w:rsid w:val="001B1A61"/>
    <w:rsid w:val="001B1D86"/>
    <w:rsid w:val="001B1EE7"/>
    <w:rsid w:val="001B1F61"/>
    <w:rsid w:val="001B207A"/>
    <w:rsid w:val="001B2096"/>
    <w:rsid w:val="001B2383"/>
    <w:rsid w:val="001B2685"/>
    <w:rsid w:val="001B2C3D"/>
    <w:rsid w:val="001B3051"/>
    <w:rsid w:val="001B36AB"/>
    <w:rsid w:val="001B39B2"/>
    <w:rsid w:val="001B3BDD"/>
    <w:rsid w:val="001B3F85"/>
    <w:rsid w:val="001B46BB"/>
    <w:rsid w:val="001B4E7F"/>
    <w:rsid w:val="001B4E99"/>
    <w:rsid w:val="001B500E"/>
    <w:rsid w:val="001B5527"/>
    <w:rsid w:val="001B558B"/>
    <w:rsid w:val="001B5756"/>
    <w:rsid w:val="001B592A"/>
    <w:rsid w:val="001B5EE0"/>
    <w:rsid w:val="001B7246"/>
    <w:rsid w:val="001B7397"/>
    <w:rsid w:val="001B73AD"/>
    <w:rsid w:val="001B74A1"/>
    <w:rsid w:val="001B7E60"/>
    <w:rsid w:val="001C0697"/>
    <w:rsid w:val="001C075E"/>
    <w:rsid w:val="001C117C"/>
    <w:rsid w:val="001C18A6"/>
    <w:rsid w:val="001C1948"/>
    <w:rsid w:val="001C19DB"/>
    <w:rsid w:val="001C225E"/>
    <w:rsid w:val="001C2496"/>
    <w:rsid w:val="001C2F17"/>
    <w:rsid w:val="001C43DB"/>
    <w:rsid w:val="001C4D1D"/>
    <w:rsid w:val="001C4D93"/>
    <w:rsid w:val="001C5376"/>
    <w:rsid w:val="001C5B7D"/>
    <w:rsid w:val="001C5C0D"/>
    <w:rsid w:val="001C6839"/>
    <w:rsid w:val="001C707F"/>
    <w:rsid w:val="001C7269"/>
    <w:rsid w:val="001C7647"/>
    <w:rsid w:val="001C7838"/>
    <w:rsid w:val="001C7E51"/>
    <w:rsid w:val="001D000A"/>
    <w:rsid w:val="001D01CD"/>
    <w:rsid w:val="001D0608"/>
    <w:rsid w:val="001D08FC"/>
    <w:rsid w:val="001D0B39"/>
    <w:rsid w:val="001D0D51"/>
    <w:rsid w:val="001D120B"/>
    <w:rsid w:val="001D1279"/>
    <w:rsid w:val="001D1AAE"/>
    <w:rsid w:val="001D1B73"/>
    <w:rsid w:val="001D1C85"/>
    <w:rsid w:val="001D2BB4"/>
    <w:rsid w:val="001D2E4D"/>
    <w:rsid w:val="001D3378"/>
    <w:rsid w:val="001D39B1"/>
    <w:rsid w:val="001D3BF0"/>
    <w:rsid w:val="001D3D41"/>
    <w:rsid w:val="001D4EEE"/>
    <w:rsid w:val="001D51D4"/>
    <w:rsid w:val="001D66EA"/>
    <w:rsid w:val="001D7127"/>
    <w:rsid w:val="001D7A84"/>
    <w:rsid w:val="001D7CF4"/>
    <w:rsid w:val="001E080A"/>
    <w:rsid w:val="001E0915"/>
    <w:rsid w:val="001E0E27"/>
    <w:rsid w:val="001E1008"/>
    <w:rsid w:val="001E1283"/>
    <w:rsid w:val="001E1634"/>
    <w:rsid w:val="001E18C4"/>
    <w:rsid w:val="001E1945"/>
    <w:rsid w:val="001E1E37"/>
    <w:rsid w:val="001E28C1"/>
    <w:rsid w:val="001E2C6F"/>
    <w:rsid w:val="001E352B"/>
    <w:rsid w:val="001E39A6"/>
    <w:rsid w:val="001E4333"/>
    <w:rsid w:val="001E562B"/>
    <w:rsid w:val="001E564B"/>
    <w:rsid w:val="001E5676"/>
    <w:rsid w:val="001E61F6"/>
    <w:rsid w:val="001E64AA"/>
    <w:rsid w:val="001E677B"/>
    <w:rsid w:val="001E6DB2"/>
    <w:rsid w:val="001E6F5D"/>
    <w:rsid w:val="001E7018"/>
    <w:rsid w:val="001E73A2"/>
    <w:rsid w:val="001E7667"/>
    <w:rsid w:val="001E7B8C"/>
    <w:rsid w:val="001E7C70"/>
    <w:rsid w:val="001E7E00"/>
    <w:rsid w:val="001F0300"/>
    <w:rsid w:val="001F08E6"/>
    <w:rsid w:val="001F0D65"/>
    <w:rsid w:val="001F1310"/>
    <w:rsid w:val="001F1368"/>
    <w:rsid w:val="001F156E"/>
    <w:rsid w:val="001F15FA"/>
    <w:rsid w:val="001F1BD9"/>
    <w:rsid w:val="001F1E9B"/>
    <w:rsid w:val="001F1F00"/>
    <w:rsid w:val="001F20AE"/>
    <w:rsid w:val="001F28C6"/>
    <w:rsid w:val="001F2FD4"/>
    <w:rsid w:val="001F305D"/>
    <w:rsid w:val="001F376C"/>
    <w:rsid w:val="001F3A3B"/>
    <w:rsid w:val="001F3F4D"/>
    <w:rsid w:val="001F4050"/>
    <w:rsid w:val="001F4273"/>
    <w:rsid w:val="001F4F3D"/>
    <w:rsid w:val="001F6AB4"/>
    <w:rsid w:val="001F6F01"/>
    <w:rsid w:val="001F7A7B"/>
    <w:rsid w:val="001F7E0D"/>
    <w:rsid w:val="001F7F6C"/>
    <w:rsid w:val="0020059C"/>
    <w:rsid w:val="00200E50"/>
    <w:rsid w:val="00200EDC"/>
    <w:rsid w:val="002018BE"/>
    <w:rsid w:val="00201ECB"/>
    <w:rsid w:val="0020224F"/>
    <w:rsid w:val="002026B9"/>
    <w:rsid w:val="002032B7"/>
    <w:rsid w:val="0020345F"/>
    <w:rsid w:val="0020375B"/>
    <w:rsid w:val="0020407C"/>
    <w:rsid w:val="002045CA"/>
    <w:rsid w:val="0020498F"/>
    <w:rsid w:val="00204F52"/>
    <w:rsid w:val="0020538E"/>
    <w:rsid w:val="002056FE"/>
    <w:rsid w:val="00205702"/>
    <w:rsid w:val="00205D5F"/>
    <w:rsid w:val="00205DF3"/>
    <w:rsid w:val="00205E70"/>
    <w:rsid w:val="00206444"/>
    <w:rsid w:val="00206DB0"/>
    <w:rsid w:val="0020710C"/>
    <w:rsid w:val="002071D7"/>
    <w:rsid w:val="002071F4"/>
    <w:rsid w:val="00207E44"/>
    <w:rsid w:val="00207F71"/>
    <w:rsid w:val="0021090E"/>
    <w:rsid w:val="00210D14"/>
    <w:rsid w:val="00211118"/>
    <w:rsid w:val="0021191E"/>
    <w:rsid w:val="0021248E"/>
    <w:rsid w:val="002125F1"/>
    <w:rsid w:val="00212880"/>
    <w:rsid w:val="00212B7A"/>
    <w:rsid w:val="00212EAD"/>
    <w:rsid w:val="00213246"/>
    <w:rsid w:val="00213AB8"/>
    <w:rsid w:val="00213DE6"/>
    <w:rsid w:val="00214441"/>
    <w:rsid w:val="00214A48"/>
    <w:rsid w:val="002150FF"/>
    <w:rsid w:val="00215911"/>
    <w:rsid w:val="00215A7D"/>
    <w:rsid w:val="00215C90"/>
    <w:rsid w:val="00215CC0"/>
    <w:rsid w:val="00215D50"/>
    <w:rsid w:val="00215DB0"/>
    <w:rsid w:val="002160DB"/>
    <w:rsid w:val="00216232"/>
    <w:rsid w:val="00216F2B"/>
    <w:rsid w:val="0021733F"/>
    <w:rsid w:val="00217C76"/>
    <w:rsid w:val="00220021"/>
    <w:rsid w:val="0022026F"/>
    <w:rsid w:val="00220302"/>
    <w:rsid w:val="00220B5A"/>
    <w:rsid w:val="00220CF2"/>
    <w:rsid w:val="00220E9D"/>
    <w:rsid w:val="0022373E"/>
    <w:rsid w:val="00223827"/>
    <w:rsid w:val="002245A9"/>
    <w:rsid w:val="002247FB"/>
    <w:rsid w:val="00224C03"/>
    <w:rsid w:val="00224D44"/>
    <w:rsid w:val="00225233"/>
    <w:rsid w:val="00225B8C"/>
    <w:rsid w:val="002263BC"/>
    <w:rsid w:val="0022665D"/>
    <w:rsid w:val="0022731A"/>
    <w:rsid w:val="002276AC"/>
    <w:rsid w:val="002276F2"/>
    <w:rsid w:val="00227A1A"/>
    <w:rsid w:val="00227B31"/>
    <w:rsid w:val="00227EF9"/>
    <w:rsid w:val="002311A7"/>
    <w:rsid w:val="002314A1"/>
    <w:rsid w:val="002316B0"/>
    <w:rsid w:val="0023172C"/>
    <w:rsid w:val="00231ADC"/>
    <w:rsid w:val="00231F3F"/>
    <w:rsid w:val="00232B80"/>
    <w:rsid w:val="00233701"/>
    <w:rsid w:val="00233979"/>
    <w:rsid w:val="00234084"/>
    <w:rsid w:val="00234160"/>
    <w:rsid w:val="00234CE4"/>
    <w:rsid w:val="00234FEF"/>
    <w:rsid w:val="002356BF"/>
    <w:rsid w:val="00235A8C"/>
    <w:rsid w:val="00235F6A"/>
    <w:rsid w:val="002362CC"/>
    <w:rsid w:val="002367C4"/>
    <w:rsid w:val="00237080"/>
    <w:rsid w:val="0023762C"/>
    <w:rsid w:val="0023765F"/>
    <w:rsid w:val="00237C10"/>
    <w:rsid w:val="00237E4C"/>
    <w:rsid w:val="002401F2"/>
    <w:rsid w:val="0024054A"/>
    <w:rsid w:val="00240C0D"/>
    <w:rsid w:val="00240DD5"/>
    <w:rsid w:val="00240F78"/>
    <w:rsid w:val="00241340"/>
    <w:rsid w:val="002414F0"/>
    <w:rsid w:val="002417B6"/>
    <w:rsid w:val="0024240F"/>
    <w:rsid w:val="00242D1E"/>
    <w:rsid w:val="0024348C"/>
    <w:rsid w:val="0024352B"/>
    <w:rsid w:val="00243778"/>
    <w:rsid w:val="002439D3"/>
    <w:rsid w:val="00243D16"/>
    <w:rsid w:val="00244966"/>
    <w:rsid w:val="0024527D"/>
    <w:rsid w:val="00245A7D"/>
    <w:rsid w:val="00245B96"/>
    <w:rsid w:val="00245C4A"/>
    <w:rsid w:val="00245CA5"/>
    <w:rsid w:val="0024620F"/>
    <w:rsid w:val="00246C07"/>
    <w:rsid w:val="002473F1"/>
    <w:rsid w:val="00247C99"/>
    <w:rsid w:val="00250FE4"/>
    <w:rsid w:val="00251A04"/>
    <w:rsid w:val="00251AE9"/>
    <w:rsid w:val="00251AF6"/>
    <w:rsid w:val="00251CCC"/>
    <w:rsid w:val="002526F2"/>
    <w:rsid w:val="002528C7"/>
    <w:rsid w:val="00252A1F"/>
    <w:rsid w:val="00253579"/>
    <w:rsid w:val="00253759"/>
    <w:rsid w:val="002538B7"/>
    <w:rsid w:val="00254056"/>
    <w:rsid w:val="002546E2"/>
    <w:rsid w:val="002548EE"/>
    <w:rsid w:val="00255461"/>
    <w:rsid w:val="00255C6E"/>
    <w:rsid w:val="00255F22"/>
    <w:rsid w:val="00256809"/>
    <w:rsid w:val="002569C8"/>
    <w:rsid w:val="00256B6F"/>
    <w:rsid w:val="00256FDF"/>
    <w:rsid w:val="002571EB"/>
    <w:rsid w:val="002573B0"/>
    <w:rsid w:val="0025740B"/>
    <w:rsid w:val="002578D7"/>
    <w:rsid w:val="00257C98"/>
    <w:rsid w:val="002600FA"/>
    <w:rsid w:val="00260162"/>
    <w:rsid w:val="00260668"/>
    <w:rsid w:val="002614AD"/>
    <w:rsid w:val="00261A64"/>
    <w:rsid w:val="00261CD3"/>
    <w:rsid w:val="00261DC9"/>
    <w:rsid w:val="00261E0A"/>
    <w:rsid w:val="00261EBA"/>
    <w:rsid w:val="002620B5"/>
    <w:rsid w:val="002621A1"/>
    <w:rsid w:val="002621A6"/>
    <w:rsid w:val="0026222D"/>
    <w:rsid w:val="002622D0"/>
    <w:rsid w:val="00262774"/>
    <w:rsid w:val="00262978"/>
    <w:rsid w:val="00262ABB"/>
    <w:rsid w:val="00262EDB"/>
    <w:rsid w:val="002631FB"/>
    <w:rsid w:val="002632E3"/>
    <w:rsid w:val="0026353D"/>
    <w:rsid w:val="00263DD7"/>
    <w:rsid w:val="00264113"/>
    <w:rsid w:val="00264408"/>
    <w:rsid w:val="002645FC"/>
    <w:rsid w:val="00264926"/>
    <w:rsid w:val="00264A06"/>
    <w:rsid w:val="00264B40"/>
    <w:rsid w:val="0026532E"/>
    <w:rsid w:val="0026537F"/>
    <w:rsid w:val="00265562"/>
    <w:rsid w:val="00265AF7"/>
    <w:rsid w:val="00265FB8"/>
    <w:rsid w:val="002660C5"/>
    <w:rsid w:val="002663BB"/>
    <w:rsid w:val="00266516"/>
    <w:rsid w:val="0026654E"/>
    <w:rsid w:val="0026692C"/>
    <w:rsid w:val="002670CE"/>
    <w:rsid w:val="00267193"/>
    <w:rsid w:val="0026748A"/>
    <w:rsid w:val="00267928"/>
    <w:rsid w:val="00267AC2"/>
    <w:rsid w:val="002704EA"/>
    <w:rsid w:val="00270F01"/>
    <w:rsid w:val="00271167"/>
    <w:rsid w:val="00271796"/>
    <w:rsid w:val="00272067"/>
    <w:rsid w:val="002723A5"/>
    <w:rsid w:val="00272614"/>
    <w:rsid w:val="00272633"/>
    <w:rsid w:val="002726DB"/>
    <w:rsid w:val="00272AA8"/>
    <w:rsid w:val="00272F45"/>
    <w:rsid w:val="002731A6"/>
    <w:rsid w:val="002733BC"/>
    <w:rsid w:val="0027340A"/>
    <w:rsid w:val="002738BC"/>
    <w:rsid w:val="00273B2C"/>
    <w:rsid w:val="00273C37"/>
    <w:rsid w:val="00273E65"/>
    <w:rsid w:val="00273F09"/>
    <w:rsid w:val="002743B2"/>
    <w:rsid w:val="00274B4E"/>
    <w:rsid w:val="00275AC9"/>
    <w:rsid w:val="00275D49"/>
    <w:rsid w:val="002764AC"/>
    <w:rsid w:val="0027652F"/>
    <w:rsid w:val="00276976"/>
    <w:rsid w:val="00276979"/>
    <w:rsid w:val="0027708A"/>
    <w:rsid w:val="00277569"/>
    <w:rsid w:val="002779E3"/>
    <w:rsid w:val="00277C62"/>
    <w:rsid w:val="002800B9"/>
    <w:rsid w:val="002801FC"/>
    <w:rsid w:val="0028037B"/>
    <w:rsid w:val="0028076C"/>
    <w:rsid w:val="00280B68"/>
    <w:rsid w:val="0028109F"/>
    <w:rsid w:val="00281891"/>
    <w:rsid w:val="00281F12"/>
    <w:rsid w:val="002830EE"/>
    <w:rsid w:val="0028310E"/>
    <w:rsid w:val="00284090"/>
    <w:rsid w:val="002840A6"/>
    <w:rsid w:val="00284908"/>
    <w:rsid w:val="00284BC3"/>
    <w:rsid w:val="00284EC8"/>
    <w:rsid w:val="00285282"/>
    <w:rsid w:val="002853F4"/>
    <w:rsid w:val="002855F3"/>
    <w:rsid w:val="00285691"/>
    <w:rsid w:val="0028623C"/>
    <w:rsid w:val="00286466"/>
    <w:rsid w:val="002869EA"/>
    <w:rsid w:val="00286C88"/>
    <w:rsid w:val="00286DC2"/>
    <w:rsid w:val="002870EA"/>
    <w:rsid w:val="00287163"/>
    <w:rsid w:val="002878AA"/>
    <w:rsid w:val="00287ADC"/>
    <w:rsid w:val="00287C1B"/>
    <w:rsid w:val="00287D8D"/>
    <w:rsid w:val="00287EEF"/>
    <w:rsid w:val="002900DF"/>
    <w:rsid w:val="002904C0"/>
    <w:rsid w:val="00290770"/>
    <w:rsid w:val="002910F8"/>
    <w:rsid w:val="00291780"/>
    <w:rsid w:val="00291E80"/>
    <w:rsid w:val="00292224"/>
    <w:rsid w:val="0029236E"/>
    <w:rsid w:val="002924AE"/>
    <w:rsid w:val="00292A41"/>
    <w:rsid w:val="00292CFD"/>
    <w:rsid w:val="00292F9D"/>
    <w:rsid w:val="00292FFC"/>
    <w:rsid w:val="0029312D"/>
    <w:rsid w:val="00293295"/>
    <w:rsid w:val="0029364E"/>
    <w:rsid w:val="002936CA"/>
    <w:rsid w:val="00293BE3"/>
    <w:rsid w:val="002943C6"/>
    <w:rsid w:val="00294B64"/>
    <w:rsid w:val="00294EF2"/>
    <w:rsid w:val="00295571"/>
    <w:rsid w:val="002958A2"/>
    <w:rsid w:val="00295C88"/>
    <w:rsid w:val="00295CA0"/>
    <w:rsid w:val="00296B75"/>
    <w:rsid w:val="00296D08"/>
    <w:rsid w:val="00296D90"/>
    <w:rsid w:val="002976BD"/>
    <w:rsid w:val="0029770E"/>
    <w:rsid w:val="002977AC"/>
    <w:rsid w:val="002A032A"/>
    <w:rsid w:val="002A043F"/>
    <w:rsid w:val="002A051B"/>
    <w:rsid w:val="002A05C4"/>
    <w:rsid w:val="002A0861"/>
    <w:rsid w:val="002A08A3"/>
    <w:rsid w:val="002A0A4C"/>
    <w:rsid w:val="002A0A84"/>
    <w:rsid w:val="002A1E35"/>
    <w:rsid w:val="002A2C06"/>
    <w:rsid w:val="002A2D21"/>
    <w:rsid w:val="002A2E3F"/>
    <w:rsid w:val="002A3037"/>
    <w:rsid w:val="002A3346"/>
    <w:rsid w:val="002A3957"/>
    <w:rsid w:val="002A3BE2"/>
    <w:rsid w:val="002A3DDA"/>
    <w:rsid w:val="002A4913"/>
    <w:rsid w:val="002A4F20"/>
    <w:rsid w:val="002A5142"/>
    <w:rsid w:val="002A551D"/>
    <w:rsid w:val="002A5DB7"/>
    <w:rsid w:val="002A6490"/>
    <w:rsid w:val="002A64C7"/>
    <w:rsid w:val="002A65E9"/>
    <w:rsid w:val="002A65F7"/>
    <w:rsid w:val="002A7561"/>
    <w:rsid w:val="002A75EC"/>
    <w:rsid w:val="002A7CA6"/>
    <w:rsid w:val="002B0F2D"/>
    <w:rsid w:val="002B135F"/>
    <w:rsid w:val="002B1C2C"/>
    <w:rsid w:val="002B1D09"/>
    <w:rsid w:val="002B219B"/>
    <w:rsid w:val="002B29C9"/>
    <w:rsid w:val="002B2CFB"/>
    <w:rsid w:val="002B2E94"/>
    <w:rsid w:val="002B30B0"/>
    <w:rsid w:val="002B3199"/>
    <w:rsid w:val="002B37A2"/>
    <w:rsid w:val="002B392D"/>
    <w:rsid w:val="002B3E07"/>
    <w:rsid w:val="002B4042"/>
    <w:rsid w:val="002B4652"/>
    <w:rsid w:val="002B480A"/>
    <w:rsid w:val="002B49E4"/>
    <w:rsid w:val="002B4B1D"/>
    <w:rsid w:val="002B4CAE"/>
    <w:rsid w:val="002B4D0C"/>
    <w:rsid w:val="002B5783"/>
    <w:rsid w:val="002B57A5"/>
    <w:rsid w:val="002B57E2"/>
    <w:rsid w:val="002B5EEC"/>
    <w:rsid w:val="002B6166"/>
    <w:rsid w:val="002B6361"/>
    <w:rsid w:val="002B75DA"/>
    <w:rsid w:val="002B79A4"/>
    <w:rsid w:val="002C0437"/>
    <w:rsid w:val="002C07AC"/>
    <w:rsid w:val="002C1395"/>
    <w:rsid w:val="002C1836"/>
    <w:rsid w:val="002C1BB8"/>
    <w:rsid w:val="002C1BF8"/>
    <w:rsid w:val="002C1EC2"/>
    <w:rsid w:val="002C2C58"/>
    <w:rsid w:val="002C388A"/>
    <w:rsid w:val="002C3B8D"/>
    <w:rsid w:val="002C42B1"/>
    <w:rsid w:val="002C455F"/>
    <w:rsid w:val="002C478A"/>
    <w:rsid w:val="002C48EC"/>
    <w:rsid w:val="002C49B8"/>
    <w:rsid w:val="002C4C6E"/>
    <w:rsid w:val="002C5065"/>
    <w:rsid w:val="002C5516"/>
    <w:rsid w:val="002C55BF"/>
    <w:rsid w:val="002C5C3E"/>
    <w:rsid w:val="002C6430"/>
    <w:rsid w:val="002C691A"/>
    <w:rsid w:val="002C6DF5"/>
    <w:rsid w:val="002C6EA9"/>
    <w:rsid w:val="002C726B"/>
    <w:rsid w:val="002C786E"/>
    <w:rsid w:val="002D064D"/>
    <w:rsid w:val="002D0A27"/>
    <w:rsid w:val="002D0D04"/>
    <w:rsid w:val="002D0EDB"/>
    <w:rsid w:val="002D0EE3"/>
    <w:rsid w:val="002D10D6"/>
    <w:rsid w:val="002D1174"/>
    <w:rsid w:val="002D14C8"/>
    <w:rsid w:val="002D1B8E"/>
    <w:rsid w:val="002D1E6B"/>
    <w:rsid w:val="002D30C4"/>
    <w:rsid w:val="002D330B"/>
    <w:rsid w:val="002D3527"/>
    <w:rsid w:val="002D3BD7"/>
    <w:rsid w:val="002D3E45"/>
    <w:rsid w:val="002D3E95"/>
    <w:rsid w:val="002D4889"/>
    <w:rsid w:val="002D4903"/>
    <w:rsid w:val="002D5ED7"/>
    <w:rsid w:val="002D5FFE"/>
    <w:rsid w:val="002D61F9"/>
    <w:rsid w:val="002D68FA"/>
    <w:rsid w:val="002D7321"/>
    <w:rsid w:val="002D73B1"/>
    <w:rsid w:val="002D7892"/>
    <w:rsid w:val="002D7A14"/>
    <w:rsid w:val="002D7A46"/>
    <w:rsid w:val="002D7E77"/>
    <w:rsid w:val="002E03DF"/>
    <w:rsid w:val="002E0CD1"/>
    <w:rsid w:val="002E0F30"/>
    <w:rsid w:val="002E10C3"/>
    <w:rsid w:val="002E16A8"/>
    <w:rsid w:val="002E197D"/>
    <w:rsid w:val="002E1EE9"/>
    <w:rsid w:val="002E2165"/>
    <w:rsid w:val="002E3684"/>
    <w:rsid w:val="002E3FE0"/>
    <w:rsid w:val="002E4173"/>
    <w:rsid w:val="002E41BA"/>
    <w:rsid w:val="002E4442"/>
    <w:rsid w:val="002E4F9C"/>
    <w:rsid w:val="002E5236"/>
    <w:rsid w:val="002E56D0"/>
    <w:rsid w:val="002E5D30"/>
    <w:rsid w:val="002E5FBE"/>
    <w:rsid w:val="002E6784"/>
    <w:rsid w:val="002E719F"/>
    <w:rsid w:val="002F00C5"/>
    <w:rsid w:val="002F0413"/>
    <w:rsid w:val="002F0649"/>
    <w:rsid w:val="002F12D3"/>
    <w:rsid w:val="002F1BB7"/>
    <w:rsid w:val="002F1D89"/>
    <w:rsid w:val="002F23AA"/>
    <w:rsid w:val="002F2FE3"/>
    <w:rsid w:val="002F310C"/>
    <w:rsid w:val="002F3FC0"/>
    <w:rsid w:val="002F425D"/>
    <w:rsid w:val="002F4600"/>
    <w:rsid w:val="002F4868"/>
    <w:rsid w:val="002F48BB"/>
    <w:rsid w:val="002F4E31"/>
    <w:rsid w:val="002F6050"/>
    <w:rsid w:val="002F609F"/>
    <w:rsid w:val="002F66AC"/>
    <w:rsid w:val="002F66B8"/>
    <w:rsid w:val="002F6905"/>
    <w:rsid w:val="002F6912"/>
    <w:rsid w:val="002F6D12"/>
    <w:rsid w:val="002F6E4C"/>
    <w:rsid w:val="002F736B"/>
    <w:rsid w:val="002F7440"/>
    <w:rsid w:val="002F77EE"/>
    <w:rsid w:val="002F7ED7"/>
    <w:rsid w:val="003000CA"/>
    <w:rsid w:val="003008D6"/>
    <w:rsid w:val="00300CA3"/>
    <w:rsid w:val="00300EE6"/>
    <w:rsid w:val="0030102D"/>
    <w:rsid w:val="003016C3"/>
    <w:rsid w:val="00302B38"/>
    <w:rsid w:val="00302EE7"/>
    <w:rsid w:val="003032AA"/>
    <w:rsid w:val="00303661"/>
    <w:rsid w:val="003043A0"/>
    <w:rsid w:val="00304675"/>
    <w:rsid w:val="00304750"/>
    <w:rsid w:val="003047EF"/>
    <w:rsid w:val="00304D8C"/>
    <w:rsid w:val="00304EA1"/>
    <w:rsid w:val="00305F94"/>
    <w:rsid w:val="0030694D"/>
    <w:rsid w:val="00306D8A"/>
    <w:rsid w:val="00307002"/>
    <w:rsid w:val="003070E8"/>
    <w:rsid w:val="00307A8D"/>
    <w:rsid w:val="00310106"/>
    <w:rsid w:val="003103E2"/>
    <w:rsid w:val="00310707"/>
    <w:rsid w:val="00310A90"/>
    <w:rsid w:val="00310AAF"/>
    <w:rsid w:val="003111D5"/>
    <w:rsid w:val="00311959"/>
    <w:rsid w:val="00312217"/>
    <w:rsid w:val="003123AA"/>
    <w:rsid w:val="00312A9A"/>
    <w:rsid w:val="00312B66"/>
    <w:rsid w:val="00312D51"/>
    <w:rsid w:val="0031307E"/>
    <w:rsid w:val="0031357B"/>
    <w:rsid w:val="003145F9"/>
    <w:rsid w:val="003146D4"/>
    <w:rsid w:val="003156E0"/>
    <w:rsid w:val="00315864"/>
    <w:rsid w:val="00315D3D"/>
    <w:rsid w:val="00316FB4"/>
    <w:rsid w:val="0031726C"/>
    <w:rsid w:val="00317789"/>
    <w:rsid w:val="003177A6"/>
    <w:rsid w:val="003178FB"/>
    <w:rsid w:val="003179CC"/>
    <w:rsid w:val="00317F84"/>
    <w:rsid w:val="003209E7"/>
    <w:rsid w:val="00320AC4"/>
    <w:rsid w:val="00320E87"/>
    <w:rsid w:val="00320E8F"/>
    <w:rsid w:val="003211B8"/>
    <w:rsid w:val="00321A28"/>
    <w:rsid w:val="00321EFE"/>
    <w:rsid w:val="003236DF"/>
    <w:rsid w:val="003238BF"/>
    <w:rsid w:val="003238F5"/>
    <w:rsid w:val="00323923"/>
    <w:rsid w:val="0032437E"/>
    <w:rsid w:val="00324BF7"/>
    <w:rsid w:val="0032557F"/>
    <w:rsid w:val="00325839"/>
    <w:rsid w:val="00325CEF"/>
    <w:rsid w:val="00326262"/>
    <w:rsid w:val="00326321"/>
    <w:rsid w:val="0032664D"/>
    <w:rsid w:val="00326C06"/>
    <w:rsid w:val="003278E0"/>
    <w:rsid w:val="00327B69"/>
    <w:rsid w:val="003304CF"/>
    <w:rsid w:val="003307E4"/>
    <w:rsid w:val="00330B98"/>
    <w:rsid w:val="00330E13"/>
    <w:rsid w:val="0033131A"/>
    <w:rsid w:val="00331361"/>
    <w:rsid w:val="003317B0"/>
    <w:rsid w:val="00332327"/>
    <w:rsid w:val="00332509"/>
    <w:rsid w:val="00332541"/>
    <w:rsid w:val="00332CD8"/>
    <w:rsid w:val="003332FE"/>
    <w:rsid w:val="00333CFF"/>
    <w:rsid w:val="00333DFA"/>
    <w:rsid w:val="00334025"/>
    <w:rsid w:val="0033404C"/>
    <w:rsid w:val="00334143"/>
    <w:rsid w:val="0033468F"/>
    <w:rsid w:val="00334A60"/>
    <w:rsid w:val="00334F4F"/>
    <w:rsid w:val="00335172"/>
    <w:rsid w:val="0033556E"/>
    <w:rsid w:val="00336028"/>
    <w:rsid w:val="00336162"/>
    <w:rsid w:val="0033686C"/>
    <w:rsid w:val="0033686F"/>
    <w:rsid w:val="0033750C"/>
    <w:rsid w:val="003376AF"/>
    <w:rsid w:val="00337743"/>
    <w:rsid w:val="00337910"/>
    <w:rsid w:val="00337C08"/>
    <w:rsid w:val="00337D3F"/>
    <w:rsid w:val="00340B51"/>
    <w:rsid w:val="00341888"/>
    <w:rsid w:val="0034190D"/>
    <w:rsid w:val="00342430"/>
    <w:rsid w:val="00342675"/>
    <w:rsid w:val="00343118"/>
    <w:rsid w:val="0034311F"/>
    <w:rsid w:val="00343AB0"/>
    <w:rsid w:val="00343B6A"/>
    <w:rsid w:val="00343B7D"/>
    <w:rsid w:val="00343BD1"/>
    <w:rsid w:val="003441B1"/>
    <w:rsid w:val="00344490"/>
    <w:rsid w:val="00344C61"/>
    <w:rsid w:val="003451BD"/>
    <w:rsid w:val="003458DB"/>
    <w:rsid w:val="0034595C"/>
    <w:rsid w:val="003459B9"/>
    <w:rsid w:val="00345C97"/>
    <w:rsid w:val="003462ED"/>
    <w:rsid w:val="00346B44"/>
    <w:rsid w:val="00346C37"/>
    <w:rsid w:val="00346E4B"/>
    <w:rsid w:val="00347455"/>
    <w:rsid w:val="003475C3"/>
    <w:rsid w:val="00347C15"/>
    <w:rsid w:val="0035020C"/>
    <w:rsid w:val="00350603"/>
    <w:rsid w:val="00351068"/>
    <w:rsid w:val="00351353"/>
    <w:rsid w:val="00351396"/>
    <w:rsid w:val="00351A1F"/>
    <w:rsid w:val="00351AEA"/>
    <w:rsid w:val="00351DB4"/>
    <w:rsid w:val="0035257C"/>
    <w:rsid w:val="003525AD"/>
    <w:rsid w:val="0035284A"/>
    <w:rsid w:val="00352CAD"/>
    <w:rsid w:val="00353630"/>
    <w:rsid w:val="00353BCA"/>
    <w:rsid w:val="00353F95"/>
    <w:rsid w:val="00354CDB"/>
    <w:rsid w:val="00354EAB"/>
    <w:rsid w:val="003550C1"/>
    <w:rsid w:val="003555FC"/>
    <w:rsid w:val="00355719"/>
    <w:rsid w:val="0035571C"/>
    <w:rsid w:val="00355A8B"/>
    <w:rsid w:val="00355E9B"/>
    <w:rsid w:val="00356098"/>
    <w:rsid w:val="00356B5F"/>
    <w:rsid w:val="003572DE"/>
    <w:rsid w:val="00360C32"/>
    <w:rsid w:val="00360CA9"/>
    <w:rsid w:val="00360E29"/>
    <w:rsid w:val="00360EA2"/>
    <w:rsid w:val="00361352"/>
    <w:rsid w:val="003618E3"/>
    <w:rsid w:val="00361951"/>
    <w:rsid w:val="00361989"/>
    <w:rsid w:val="003619C8"/>
    <w:rsid w:val="00361E87"/>
    <w:rsid w:val="00362367"/>
    <w:rsid w:val="00362483"/>
    <w:rsid w:val="003624DE"/>
    <w:rsid w:val="00362889"/>
    <w:rsid w:val="0036324E"/>
    <w:rsid w:val="003638AF"/>
    <w:rsid w:val="0036396B"/>
    <w:rsid w:val="00363DB5"/>
    <w:rsid w:val="0036452F"/>
    <w:rsid w:val="003649E0"/>
    <w:rsid w:val="00364D7D"/>
    <w:rsid w:val="00365B43"/>
    <w:rsid w:val="00365BFB"/>
    <w:rsid w:val="003661A6"/>
    <w:rsid w:val="00366C8C"/>
    <w:rsid w:val="0036739E"/>
    <w:rsid w:val="00367AD4"/>
    <w:rsid w:val="0037001D"/>
    <w:rsid w:val="0037028D"/>
    <w:rsid w:val="00370D89"/>
    <w:rsid w:val="00370ED6"/>
    <w:rsid w:val="00372BB8"/>
    <w:rsid w:val="00372CF5"/>
    <w:rsid w:val="00372FD2"/>
    <w:rsid w:val="00373B18"/>
    <w:rsid w:val="00373CB1"/>
    <w:rsid w:val="00373F14"/>
    <w:rsid w:val="00373FA3"/>
    <w:rsid w:val="0037494E"/>
    <w:rsid w:val="003749BA"/>
    <w:rsid w:val="0037514B"/>
    <w:rsid w:val="00375408"/>
    <w:rsid w:val="003757EB"/>
    <w:rsid w:val="003759E3"/>
    <w:rsid w:val="003761AD"/>
    <w:rsid w:val="00376245"/>
    <w:rsid w:val="003767E9"/>
    <w:rsid w:val="00376935"/>
    <w:rsid w:val="00377525"/>
    <w:rsid w:val="00377571"/>
    <w:rsid w:val="003775A3"/>
    <w:rsid w:val="003777B2"/>
    <w:rsid w:val="0037788E"/>
    <w:rsid w:val="003805D4"/>
    <w:rsid w:val="00380BE5"/>
    <w:rsid w:val="00381120"/>
    <w:rsid w:val="00381166"/>
    <w:rsid w:val="0038125C"/>
    <w:rsid w:val="00381B1E"/>
    <w:rsid w:val="00381B34"/>
    <w:rsid w:val="00381E68"/>
    <w:rsid w:val="003825AA"/>
    <w:rsid w:val="00382621"/>
    <w:rsid w:val="00382D96"/>
    <w:rsid w:val="003830CC"/>
    <w:rsid w:val="003837D9"/>
    <w:rsid w:val="00383892"/>
    <w:rsid w:val="0038409D"/>
    <w:rsid w:val="00384D48"/>
    <w:rsid w:val="003852AB"/>
    <w:rsid w:val="003854AA"/>
    <w:rsid w:val="00385799"/>
    <w:rsid w:val="00385B28"/>
    <w:rsid w:val="00385F33"/>
    <w:rsid w:val="00386547"/>
    <w:rsid w:val="003867FD"/>
    <w:rsid w:val="0038684B"/>
    <w:rsid w:val="0038695E"/>
    <w:rsid w:val="00386E77"/>
    <w:rsid w:val="0038753C"/>
    <w:rsid w:val="0038768C"/>
    <w:rsid w:val="003901A9"/>
    <w:rsid w:val="00390539"/>
    <w:rsid w:val="00390C05"/>
    <w:rsid w:val="003913B1"/>
    <w:rsid w:val="003921A5"/>
    <w:rsid w:val="003923A4"/>
    <w:rsid w:val="00392536"/>
    <w:rsid w:val="00392F51"/>
    <w:rsid w:val="0039320E"/>
    <w:rsid w:val="00393D5C"/>
    <w:rsid w:val="003940A8"/>
    <w:rsid w:val="003940DE"/>
    <w:rsid w:val="00394658"/>
    <w:rsid w:val="0039469C"/>
    <w:rsid w:val="00394BD1"/>
    <w:rsid w:val="00396420"/>
    <w:rsid w:val="0039674A"/>
    <w:rsid w:val="00396A4F"/>
    <w:rsid w:val="00396AC6"/>
    <w:rsid w:val="00396E80"/>
    <w:rsid w:val="00396F36"/>
    <w:rsid w:val="0039744D"/>
    <w:rsid w:val="003A0142"/>
    <w:rsid w:val="003A021E"/>
    <w:rsid w:val="003A0A4D"/>
    <w:rsid w:val="003A16CC"/>
    <w:rsid w:val="003A1B48"/>
    <w:rsid w:val="003A2CE5"/>
    <w:rsid w:val="003A3205"/>
    <w:rsid w:val="003A36C4"/>
    <w:rsid w:val="003A37C4"/>
    <w:rsid w:val="003A3907"/>
    <w:rsid w:val="003A3995"/>
    <w:rsid w:val="003A3F54"/>
    <w:rsid w:val="003A4452"/>
    <w:rsid w:val="003A4881"/>
    <w:rsid w:val="003A4D35"/>
    <w:rsid w:val="003A4EA1"/>
    <w:rsid w:val="003A5E37"/>
    <w:rsid w:val="003A6885"/>
    <w:rsid w:val="003A6E5F"/>
    <w:rsid w:val="003A6FDB"/>
    <w:rsid w:val="003A792C"/>
    <w:rsid w:val="003A7F0A"/>
    <w:rsid w:val="003A7FEC"/>
    <w:rsid w:val="003B1C86"/>
    <w:rsid w:val="003B1CB4"/>
    <w:rsid w:val="003B2105"/>
    <w:rsid w:val="003B33C2"/>
    <w:rsid w:val="003B36BC"/>
    <w:rsid w:val="003B36E4"/>
    <w:rsid w:val="003B39C9"/>
    <w:rsid w:val="003B3AC9"/>
    <w:rsid w:val="003B40BE"/>
    <w:rsid w:val="003B4435"/>
    <w:rsid w:val="003B4855"/>
    <w:rsid w:val="003B51DB"/>
    <w:rsid w:val="003B533D"/>
    <w:rsid w:val="003B5384"/>
    <w:rsid w:val="003B62A6"/>
    <w:rsid w:val="003B646F"/>
    <w:rsid w:val="003B6B89"/>
    <w:rsid w:val="003B6CDF"/>
    <w:rsid w:val="003B6D86"/>
    <w:rsid w:val="003B72C4"/>
    <w:rsid w:val="003C006A"/>
    <w:rsid w:val="003C0600"/>
    <w:rsid w:val="003C0916"/>
    <w:rsid w:val="003C0E73"/>
    <w:rsid w:val="003C120F"/>
    <w:rsid w:val="003C1682"/>
    <w:rsid w:val="003C16B9"/>
    <w:rsid w:val="003C233E"/>
    <w:rsid w:val="003C2425"/>
    <w:rsid w:val="003C270A"/>
    <w:rsid w:val="003C270B"/>
    <w:rsid w:val="003C3227"/>
    <w:rsid w:val="003C3306"/>
    <w:rsid w:val="003C3469"/>
    <w:rsid w:val="003C3931"/>
    <w:rsid w:val="003C3F11"/>
    <w:rsid w:val="003C42BF"/>
    <w:rsid w:val="003C4988"/>
    <w:rsid w:val="003C4CC2"/>
    <w:rsid w:val="003C4E87"/>
    <w:rsid w:val="003C51D4"/>
    <w:rsid w:val="003C56FF"/>
    <w:rsid w:val="003C6AA0"/>
    <w:rsid w:val="003C6B3B"/>
    <w:rsid w:val="003C6D9B"/>
    <w:rsid w:val="003C7568"/>
    <w:rsid w:val="003C78D9"/>
    <w:rsid w:val="003C78F3"/>
    <w:rsid w:val="003C7CA2"/>
    <w:rsid w:val="003D008E"/>
    <w:rsid w:val="003D051B"/>
    <w:rsid w:val="003D05A3"/>
    <w:rsid w:val="003D10B2"/>
    <w:rsid w:val="003D1C07"/>
    <w:rsid w:val="003D1CB2"/>
    <w:rsid w:val="003D1E80"/>
    <w:rsid w:val="003D24E4"/>
    <w:rsid w:val="003D28BB"/>
    <w:rsid w:val="003D2C9A"/>
    <w:rsid w:val="003D2EAF"/>
    <w:rsid w:val="003D467B"/>
    <w:rsid w:val="003D4E6E"/>
    <w:rsid w:val="003D5155"/>
    <w:rsid w:val="003D5585"/>
    <w:rsid w:val="003D5BD5"/>
    <w:rsid w:val="003D624F"/>
    <w:rsid w:val="003D6C20"/>
    <w:rsid w:val="003D6CE4"/>
    <w:rsid w:val="003D6CF6"/>
    <w:rsid w:val="003D6D52"/>
    <w:rsid w:val="003D70FE"/>
    <w:rsid w:val="003D72A7"/>
    <w:rsid w:val="003D73AA"/>
    <w:rsid w:val="003D7507"/>
    <w:rsid w:val="003D7B5D"/>
    <w:rsid w:val="003E004E"/>
    <w:rsid w:val="003E0837"/>
    <w:rsid w:val="003E0935"/>
    <w:rsid w:val="003E1456"/>
    <w:rsid w:val="003E183D"/>
    <w:rsid w:val="003E203C"/>
    <w:rsid w:val="003E2622"/>
    <w:rsid w:val="003E2B08"/>
    <w:rsid w:val="003E2BAD"/>
    <w:rsid w:val="003E2E0D"/>
    <w:rsid w:val="003E3E3C"/>
    <w:rsid w:val="003E417F"/>
    <w:rsid w:val="003E5318"/>
    <w:rsid w:val="003E6228"/>
    <w:rsid w:val="003E62BA"/>
    <w:rsid w:val="003E6368"/>
    <w:rsid w:val="003E641C"/>
    <w:rsid w:val="003E68CF"/>
    <w:rsid w:val="003E6AFE"/>
    <w:rsid w:val="003E6DF2"/>
    <w:rsid w:val="003E73B9"/>
    <w:rsid w:val="003E7676"/>
    <w:rsid w:val="003E785E"/>
    <w:rsid w:val="003F0024"/>
    <w:rsid w:val="003F04A6"/>
    <w:rsid w:val="003F0F03"/>
    <w:rsid w:val="003F17C6"/>
    <w:rsid w:val="003F2075"/>
    <w:rsid w:val="003F2087"/>
    <w:rsid w:val="003F2514"/>
    <w:rsid w:val="003F2791"/>
    <w:rsid w:val="003F3852"/>
    <w:rsid w:val="003F3BF0"/>
    <w:rsid w:val="003F3E6C"/>
    <w:rsid w:val="003F45DD"/>
    <w:rsid w:val="003F46C8"/>
    <w:rsid w:val="003F605C"/>
    <w:rsid w:val="003F63EF"/>
    <w:rsid w:val="003F694D"/>
    <w:rsid w:val="003F6959"/>
    <w:rsid w:val="003F74B3"/>
    <w:rsid w:val="003F799E"/>
    <w:rsid w:val="003F7A1F"/>
    <w:rsid w:val="003F7FFA"/>
    <w:rsid w:val="0040009A"/>
    <w:rsid w:val="00400408"/>
    <w:rsid w:val="00400665"/>
    <w:rsid w:val="00400D40"/>
    <w:rsid w:val="00400E95"/>
    <w:rsid w:val="00401C1A"/>
    <w:rsid w:val="0040202D"/>
    <w:rsid w:val="00402170"/>
    <w:rsid w:val="0040289F"/>
    <w:rsid w:val="00402B9D"/>
    <w:rsid w:val="00402CF5"/>
    <w:rsid w:val="00403466"/>
    <w:rsid w:val="004034ED"/>
    <w:rsid w:val="004036CC"/>
    <w:rsid w:val="00403D32"/>
    <w:rsid w:val="0040418A"/>
    <w:rsid w:val="00404AA9"/>
    <w:rsid w:val="00404B79"/>
    <w:rsid w:val="00404BB8"/>
    <w:rsid w:val="00404C86"/>
    <w:rsid w:val="00404F8E"/>
    <w:rsid w:val="00405014"/>
    <w:rsid w:val="00405034"/>
    <w:rsid w:val="004055DE"/>
    <w:rsid w:val="0040590B"/>
    <w:rsid w:val="00406AB1"/>
    <w:rsid w:val="00406BE4"/>
    <w:rsid w:val="00406C1F"/>
    <w:rsid w:val="00406C3D"/>
    <w:rsid w:val="00407086"/>
    <w:rsid w:val="00407279"/>
    <w:rsid w:val="004072ED"/>
    <w:rsid w:val="00407512"/>
    <w:rsid w:val="004078BB"/>
    <w:rsid w:val="004106F2"/>
    <w:rsid w:val="00410840"/>
    <w:rsid w:val="00410DD4"/>
    <w:rsid w:val="004112F5"/>
    <w:rsid w:val="004113F9"/>
    <w:rsid w:val="00411704"/>
    <w:rsid w:val="00411949"/>
    <w:rsid w:val="00411B4C"/>
    <w:rsid w:val="00412199"/>
    <w:rsid w:val="004123C5"/>
    <w:rsid w:val="00412587"/>
    <w:rsid w:val="0041259D"/>
    <w:rsid w:val="004125F4"/>
    <w:rsid w:val="00412B21"/>
    <w:rsid w:val="00413F7F"/>
    <w:rsid w:val="004144E4"/>
    <w:rsid w:val="00414AC9"/>
    <w:rsid w:val="00415B7D"/>
    <w:rsid w:val="00415E48"/>
    <w:rsid w:val="00416403"/>
    <w:rsid w:val="004165B5"/>
    <w:rsid w:val="004166A7"/>
    <w:rsid w:val="004167B3"/>
    <w:rsid w:val="00416855"/>
    <w:rsid w:val="00416E3C"/>
    <w:rsid w:val="004170B5"/>
    <w:rsid w:val="00417742"/>
    <w:rsid w:val="00417C90"/>
    <w:rsid w:val="00417D26"/>
    <w:rsid w:val="0042019D"/>
    <w:rsid w:val="004202F0"/>
    <w:rsid w:val="004206AB"/>
    <w:rsid w:val="00420C7B"/>
    <w:rsid w:val="00421457"/>
    <w:rsid w:val="004219D9"/>
    <w:rsid w:val="00421BA3"/>
    <w:rsid w:val="00422AC2"/>
    <w:rsid w:val="004230A0"/>
    <w:rsid w:val="004230B8"/>
    <w:rsid w:val="00423237"/>
    <w:rsid w:val="0042339F"/>
    <w:rsid w:val="004233C6"/>
    <w:rsid w:val="00423419"/>
    <w:rsid w:val="004234B5"/>
    <w:rsid w:val="00423D94"/>
    <w:rsid w:val="004240A4"/>
    <w:rsid w:val="00424CE8"/>
    <w:rsid w:val="0042561F"/>
    <w:rsid w:val="0042590C"/>
    <w:rsid w:val="00425B42"/>
    <w:rsid w:val="00426529"/>
    <w:rsid w:val="00426628"/>
    <w:rsid w:val="004266F2"/>
    <w:rsid w:val="00426BE1"/>
    <w:rsid w:val="00426E02"/>
    <w:rsid w:val="00427204"/>
    <w:rsid w:val="00427334"/>
    <w:rsid w:val="004275BB"/>
    <w:rsid w:val="004278A9"/>
    <w:rsid w:val="00427C19"/>
    <w:rsid w:val="00427EE5"/>
    <w:rsid w:val="004308A0"/>
    <w:rsid w:val="00430D5B"/>
    <w:rsid w:val="00430F8B"/>
    <w:rsid w:val="004317C3"/>
    <w:rsid w:val="0043184A"/>
    <w:rsid w:val="00431852"/>
    <w:rsid w:val="00431DF2"/>
    <w:rsid w:val="0043241C"/>
    <w:rsid w:val="00432716"/>
    <w:rsid w:val="00432B25"/>
    <w:rsid w:val="004334EA"/>
    <w:rsid w:val="004338C0"/>
    <w:rsid w:val="00434166"/>
    <w:rsid w:val="00434D11"/>
    <w:rsid w:val="00434FA5"/>
    <w:rsid w:val="00435271"/>
    <w:rsid w:val="00435500"/>
    <w:rsid w:val="00435728"/>
    <w:rsid w:val="004359B2"/>
    <w:rsid w:val="00435B0E"/>
    <w:rsid w:val="004364F2"/>
    <w:rsid w:val="004367B2"/>
    <w:rsid w:val="004367D0"/>
    <w:rsid w:val="0043685F"/>
    <w:rsid w:val="00436FA7"/>
    <w:rsid w:val="00437847"/>
    <w:rsid w:val="00437CE8"/>
    <w:rsid w:val="00437DCB"/>
    <w:rsid w:val="00441015"/>
    <w:rsid w:val="004414A6"/>
    <w:rsid w:val="00441BC7"/>
    <w:rsid w:val="0044267E"/>
    <w:rsid w:val="00442941"/>
    <w:rsid w:val="00442AF2"/>
    <w:rsid w:val="0044309C"/>
    <w:rsid w:val="004432D6"/>
    <w:rsid w:val="00443668"/>
    <w:rsid w:val="00443BB0"/>
    <w:rsid w:val="00443FC0"/>
    <w:rsid w:val="004444C7"/>
    <w:rsid w:val="00444C67"/>
    <w:rsid w:val="0044501C"/>
    <w:rsid w:val="004453D4"/>
    <w:rsid w:val="00445BD2"/>
    <w:rsid w:val="004471C9"/>
    <w:rsid w:val="00447871"/>
    <w:rsid w:val="0044787C"/>
    <w:rsid w:val="00447F4B"/>
    <w:rsid w:val="00447FBE"/>
    <w:rsid w:val="004501DA"/>
    <w:rsid w:val="004506C5"/>
    <w:rsid w:val="004513BE"/>
    <w:rsid w:val="004518D3"/>
    <w:rsid w:val="00451C5B"/>
    <w:rsid w:val="00451F04"/>
    <w:rsid w:val="00452269"/>
    <w:rsid w:val="004523AF"/>
    <w:rsid w:val="00452F68"/>
    <w:rsid w:val="004530CF"/>
    <w:rsid w:val="00453441"/>
    <w:rsid w:val="004538DD"/>
    <w:rsid w:val="00453A38"/>
    <w:rsid w:val="00454498"/>
    <w:rsid w:val="00455107"/>
    <w:rsid w:val="004551C5"/>
    <w:rsid w:val="004551FE"/>
    <w:rsid w:val="00455330"/>
    <w:rsid w:val="00455497"/>
    <w:rsid w:val="004554CE"/>
    <w:rsid w:val="00455B50"/>
    <w:rsid w:val="00455C3F"/>
    <w:rsid w:val="00455D2F"/>
    <w:rsid w:val="00457B7E"/>
    <w:rsid w:val="00457E6D"/>
    <w:rsid w:val="004601D1"/>
    <w:rsid w:val="004604D7"/>
    <w:rsid w:val="00460D99"/>
    <w:rsid w:val="00460EB2"/>
    <w:rsid w:val="004618B1"/>
    <w:rsid w:val="004619EB"/>
    <w:rsid w:val="00461BB6"/>
    <w:rsid w:val="00462DDC"/>
    <w:rsid w:val="00463111"/>
    <w:rsid w:val="0046399C"/>
    <w:rsid w:val="004643AB"/>
    <w:rsid w:val="00464470"/>
    <w:rsid w:val="0046456F"/>
    <w:rsid w:val="004646CE"/>
    <w:rsid w:val="00465106"/>
    <w:rsid w:val="0046520D"/>
    <w:rsid w:val="00465779"/>
    <w:rsid w:val="00465912"/>
    <w:rsid w:val="004659EC"/>
    <w:rsid w:val="004667C9"/>
    <w:rsid w:val="00466843"/>
    <w:rsid w:val="0046699F"/>
    <w:rsid w:val="00466BAD"/>
    <w:rsid w:val="00466BB9"/>
    <w:rsid w:val="00466DC5"/>
    <w:rsid w:val="00467189"/>
    <w:rsid w:val="004671D2"/>
    <w:rsid w:val="004671F3"/>
    <w:rsid w:val="00467293"/>
    <w:rsid w:val="00467B0C"/>
    <w:rsid w:val="00470200"/>
    <w:rsid w:val="00470D7C"/>
    <w:rsid w:val="00470FDD"/>
    <w:rsid w:val="00471739"/>
    <w:rsid w:val="004719C8"/>
    <w:rsid w:val="00471C75"/>
    <w:rsid w:val="00471CF9"/>
    <w:rsid w:val="00471F02"/>
    <w:rsid w:val="00472442"/>
    <w:rsid w:val="004725D8"/>
    <w:rsid w:val="004729C8"/>
    <w:rsid w:val="00473630"/>
    <w:rsid w:val="00473A16"/>
    <w:rsid w:val="00473E35"/>
    <w:rsid w:val="00474423"/>
    <w:rsid w:val="0047526D"/>
    <w:rsid w:val="004752C9"/>
    <w:rsid w:val="0047537C"/>
    <w:rsid w:val="004755D5"/>
    <w:rsid w:val="0047587D"/>
    <w:rsid w:val="00475A05"/>
    <w:rsid w:val="00475AD9"/>
    <w:rsid w:val="00475FDD"/>
    <w:rsid w:val="004767D2"/>
    <w:rsid w:val="00476A52"/>
    <w:rsid w:val="004773CC"/>
    <w:rsid w:val="00477509"/>
    <w:rsid w:val="00477934"/>
    <w:rsid w:val="00477B14"/>
    <w:rsid w:val="00477B1B"/>
    <w:rsid w:val="00477BF0"/>
    <w:rsid w:val="00480E17"/>
    <w:rsid w:val="004815B7"/>
    <w:rsid w:val="00481853"/>
    <w:rsid w:val="00481D94"/>
    <w:rsid w:val="00481FE4"/>
    <w:rsid w:val="00482215"/>
    <w:rsid w:val="00482279"/>
    <w:rsid w:val="00482458"/>
    <w:rsid w:val="0048335C"/>
    <w:rsid w:val="00483939"/>
    <w:rsid w:val="004840ED"/>
    <w:rsid w:val="00484ABD"/>
    <w:rsid w:val="00485032"/>
    <w:rsid w:val="00485043"/>
    <w:rsid w:val="00485CF7"/>
    <w:rsid w:val="0048604E"/>
    <w:rsid w:val="004862FA"/>
    <w:rsid w:val="00486357"/>
    <w:rsid w:val="00486390"/>
    <w:rsid w:val="00486AC0"/>
    <w:rsid w:val="00486F78"/>
    <w:rsid w:val="0048712D"/>
    <w:rsid w:val="00487190"/>
    <w:rsid w:val="004872ED"/>
    <w:rsid w:val="00487F2D"/>
    <w:rsid w:val="00490FAB"/>
    <w:rsid w:val="004912FD"/>
    <w:rsid w:val="004918E7"/>
    <w:rsid w:val="00491997"/>
    <w:rsid w:val="00491AEB"/>
    <w:rsid w:val="00491DD6"/>
    <w:rsid w:val="00492651"/>
    <w:rsid w:val="00492EEE"/>
    <w:rsid w:val="00493583"/>
    <w:rsid w:val="00494090"/>
    <w:rsid w:val="00495100"/>
    <w:rsid w:val="00495387"/>
    <w:rsid w:val="00495626"/>
    <w:rsid w:val="004956D8"/>
    <w:rsid w:val="00495A7D"/>
    <w:rsid w:val="00495BAE"/>
    <w:rsid w:val="00495D0B"/>
    <w:rsid w:val="00495E43"/>
    <w:rsid w:val="004960C0"/>
    <w:rsid w:val="004962A8"/>
    <w:rsid w:val="004962E7"/>
    <w:rsid w:val="004966D8"/>
    <w:rsid w:val="004968D9"/>
    <w:rsid w:val="004975C4"/>
    <w:rsid w:val="004978AA"/>
    <w:rsid w:val="004A0278"/>
    <w:rsid w:val="004A0328"/>
    <w:rsid w:val="004A047D"/>
    <w:rsid w:val="004A07CD"/>
    <w:rsid w:val="004A0EE3"/>
    <w:rsid w:val="004A15FC"/>
    <w:rsid w:val="004A1CAA"/>
    <w:rsid w:val="004A2391"/>
    <w:rsid w:val="004A3279"/>
    <w:rsid w:val="004A347D"/>
    <w:rsid w:val="004A376B"/>
    <w:rsid w:val="004A3A7D"/>
    <w:rsid w:val="004A3EB7"/>
    <w:rsid w:val="004A4EA8"/>
    <w:rsid w:val="004A599E"/>
    <w:rsid w:val="004A5DA5"/>
    <w:rsid w:val="004A6B7A"/>
    <w:rsid w:val="004A6F6E"/>
    <w:rsid w:val="004A740D"/>
    <w:rsid w:val="004A74D1"/>
    <w:rsid w:val="004B003E"/>
    <w:rsid w:val="004B010A"/>
    <w:rsid w:val="004B015B"/>
    <w:rsid w:val="004B0184"/>
    <w:rsid w:val="004B0327"/>
    <w:rsid w:val="004B0FD3"/>
    <w:rsid w:val="004B1667"/>
    <w:rsid w:val="004B1C0A"/>
    <w:rsid w:val="004B1C7C"/>
    <w:rsid w:val="004B209F"/>
    <w:rsid w:val="004B20D7"/>
    <w:rsid w:val="004B21A8"/>
    <w:rsid w:val="004B2686"/>
    <w:rsid w:val="004B28F2"/>
    <w:rsid w:val="004B2C4D"/>
    <w:rsid w:val="004B3911"/>
    <w:rsid w:val="004B3ADA"/>
    <w:rsid w:val="004B3BD0"/>
    <w:rsid w:val="004B3FD7"/>
    <w:rsid w:val="004B490F"/>
    <w:rsid w:val="004B4A23"/>
    <w:rsid w:val="004B4E70"/>
    <w:rsid w:val="004B4EC1"/>
    <w:rsid w:val="004B55BE"/>
    <w:rsid w:val="004B55C0"/>
    <w:rsid w:val="004B588E"/>
    <w:rsid w:val="004B5AC4"/>
    <w:rsid w:val="004B5CA8"/>
    <w:rsid w:val="004B5EA7"/>
    <w:rsid w:val="004B61E8"/>
    <w:rsid w:val="004B6525"/>
    <w:rsid w:val="004B65D7"/>
    <w:rsid w:val="004B6C86"/>
    <w:rsid w:val="004B74BD"/>
    <w:rsid w:val="004B7657"/>
    <w:rsid w:val="004B7C7F"/>
    <w:rsid w:val="004B7F8F"/>
    <w:rsid w:val="004C05F1"/>
    <w:rsid w:val="004C0FE0"/>
    <w:rsid w:val="004C1277"/>
    <w:rsid w:val="004C1BD1"/>
    <w:rsid w:val="004C2031"/>
    <w:rsid w:val="004C2204"/>
    <w:rsid w:val="004C2345"/>
    <w:rsid w:val="004C26B4"/>
    <w:rsid w:val="004C2ABB"/>
    <w:rsid w:val="004C2E43"/>
    <w:rsid w:val="004C471E"/>
    <w:rsid w:val="004C4902"/>
    <w:rsid w:val="004C4CA2"/>
    <w:rsid w:val="004C5024"/>
    <w:rsid w:val="004C5073"/>
    <w:rsid w:val="004C51DC"/>
    <w:rsid w:val="004C5267"/>
    <w:rsid w:val="004C5430"/>
    <w:rsid w:val="004C6459"/>
    <w:rsid w:val="004C66DE"/>
    <w:rsid w:val="004C6B15"/>
    <w:rsid w:val="004C6BF4"/>
    <w:rsid w:val="004C6F44"/>
    <w:rsid w:val="004C7C34"/>
    <w:rsid w:val="004D0010"/>
    <w:rsid w:val="004D0180"/>
    <w:rsid w:val="004D09E1"/>
    <w:rsid w:val="004D0B90"/>
    <w:rsid w:val="004D0DC3"/>
    <w:rsid w:val="004D1140"/>
    <w:rsid w:val="004D1888"/>
    <w:rsid w:val="004D28CE"/>
    <w:rsid w:val="004D2B3D"/>
    <w:rsid w:val="004D2E55"/>
    <w:rsid w:val="004D2FE7"/>
    <w:rsid w:val="004D36AB"/>
    <w:rsid w:val="004D3793"/>
    <w:rsid w:val="004D3846"/>
    <w:rsid w:val="004D3DE4"/>
    <w:rsid w:val="004D460E"/>
    <w:rsid w:val="004D46E1"/>
    <w:rsid w:val="004D4910"/>
    <w:rsid w:val="004D5DC9"/>
    <w:rsid w:val="004D5E93"/>
    <w:rsid w:val="004D662A"/>
    <w:rsid w:val="004D66AD"/>
    <w:rsid w:val="004D67F1"/>
    <w:rsid w:val="004D68C4"/>
    <w:rsid w:val="004D6A29"/>
    <w:rsid w:val="004D6C2F"/>
    <w:rsid w:val="004D6D35"/>
    <w:rsid w:val="004D6D62"/>
    <w:rsid w:val="004D6EA6"/>
    <w:rsid w:val="004D73A7"/>
    <w:rsid w:val="004D759E"/>
    <w:rsid w:val="004D76A1"/>
    <w:rsid w:val="004D7A7B"/>
    <w:rsid w:val="004E0496"/>
    <w:rsid w:val="004E06E0"/>
    <w:rsid w:val="004E0A47"/>
    <w:rsid w:val="004E0FDE"/>
    <w:rsid w:val="004E104D"/>
    <w:rsid w:val="004E3CCE"/>
    <w:rsid w:val="004E3F39"/>
    <w:rsid w:val="004E41FF"/>
    <w:rsid w:val="004E64AD"/>
    <w:rsid w:val="004E6715"/>
    <w:rsid w:val="004E6D5D"/>
    <w:rsid w:val="004E6DAE"/>
    <w:rsid w:val="004E7F9D"/>
    <w:rsid w:val="004F00DE"/>
    <w:rsid w:val="004F020C"/>
    <w:rsid w:val="004F06A4"/>
    <w:rsid w:val="004F09BF"/>
    <w:rsid w:val="004F0C0A"/>
    <w:rsid w:val="004F0F87"/>
    <w:rsid w:val="004F228A"/>
    <w:rsid w:val="004F28DA"/>
    <w:rsid w:val="004F2BB2"/>
    <w:rsid w:val="004F2EBE"/>
    <w:rsid w:val="004F357A"/>
    <w:rsid w:val="004F36D4"/>
    <w:rsid w:val="004F3971"/>
    <w:rsid w:val="004F3B13"/>
    <w:rsid w:val="004F3C68"/>
    <w:rsid w:val="004F3CC1"/>
    <w:rsid w:val="004F43BE"/>
    <w:rsid w:val="004F4446"/>
    <w:rsid w:val="004F479F"/>
    <w:rsid w:val="004F4985"/>
    <w:rsid w:val="004F4DC9"/>
    <w:rsid w:val="004F4E8A"/>
    <w:rsid w:val="004F4F4A"/>
    <w:rsid w:val="004F51EA"/>
    <w:rsid w:val="004F688B"/>
    <w:rsid w:val="004F6D4A"/>
    <w:rsid w:val="004F6F32"/>
    <w:rsid w:val="00500A79"/>
    <w:rsid w:val="00500E88"/>
    <w:rsid w:val="00501706"/>
    <w:rsid w:val="00502B2B"/>
    <w:rsid w:val="00502DB2"/>
    <w:rsid w:val="00502DE2"/>
    <w:rsid w:val="005030D4"/>
    <w:rsid w:val="0050310B"/>
    <w:rsid w:val="00503292"/>
    <w:rsid w:val="00503615"/>
    <w:rsid w:val="00504266"/>
    <w:rsid w:val="0050484B"/>
    <w:rsid w:val="00504964"/>
    <w:rsid w:val="00504AB6"/>
    <w:rsid w:val="00504E88"/>
    <w:rsid w:val="0050529B"/>
    <w:rsid w:val="005057A9"/>
    <w:rsid w:val="005057FB"/>
    <w:rsid w:val="00505BCC"/>
    <w:rsid w:val="00505D16"/>
    <w:rsid w:val="00506449"/>
    <w:rsid w:val="0050691C"/>
    <w:rsid w:val="00506BC0"/>
    <w:rsid w:val="00506D30"/>
    <w:rsid w:val="005075DE"/>
    <w:rsid w:val="0050797F"/>
    <w:rsid w:val="00507985"/>
    <w:rsid w:val="00507F8D"/>
    <w:rsid w:val="005109D2"/>
    <w:rsid w:val="00510FC5"/>
    <w:rsid w:val="00511741"/>
    <w:rsid w:val="00511818"/>
    <w:rsid w:val="00511880"/>
    <w:rsid w:val="00511C28"/>
    <w:rsid w:val="005120B4"/>
    <w:rsid w:val="005128E8"/>
    <w:rsid w:val="00512E76"/>
    <w:rsid w:val="00512F38"/>
    <w:rsid w:val="0051338B"/>
    <w:rsid w:val="0051366C"/>
    <w:rsid w:val="00513A11"/>
    <w:rsid w:val="005150DE"/>
    <w:rsid w:val="00515B9D"/>
    <w:rsid w:val="00515DDF"/>
    <w:rsid w:val="00515E68"/>
    <w:rsid w:val="005165FD"/>
    <w:rsid w:val="00516B60"/>
    <w:rsid w:val="00516FDA"/>
    <w:rsid w:val="00517793"/>
    <w:rsid w:val="0051793B"/>
    <w:rsid w:val="00520CDD"/>
    <w:rsid w:val="00521004"/>
    <w:rsid w:val="00521D2B"/>
    <w:rsid w:val="00521D58"/>
    <w:rsid w:val="00521FDC"/>
    <w:rsid w:val="0052203F"/>
    <w:rsid w:val="005222F4"/>
    <w:rsid w:val="00522781"/>
    <w:rsid w:val="00523324"/>
    <w:rsid w:val="00523626"/>
    <w:rsid w:val="00523F1B"/>
    <w:rsid w:val="00525262"/>
    <w:rsid w:val="00525291"/>
    <w:rsid w:val="00525323"/>
    <w:rsid w:val="00525940"/>
    <w:rsid w:val="00525B75"/>
    <w:rsid w:val="005260D5"/>
    <w:rsid w:val="0052637A"/>
    <w:rsid w:val="005263FB"/>
    <w:rsid w:val="0052670E"/>
    <w:rsid w:val="00526B9E"/>
    <w:rsid w:val="00526DE1"/>
    <w:rsid w:val="00526F63"/>
    <w:rsid w:val="00526F90"/>
    <w:rsid w:val="0052701B"/>
    <w:rsid w:val="00527041"/>
    <w:rsid w:val="0052750C"/>
    <w:rsid w:val="00527FF0"/>
    <w:rsid w:val="0053088B"/>
    <w:rsid w:val="00530CB2"/>
    <w:rsid w:val="005313F5"/>
    <w:rsid w:val="00531A2F"/>
    <w:rsid w:val="00531BF4"/>
    <w:rsid w:val="0053202A"/>
    <w:rsid w:val="0053218D"/>
    <w:rsid w:val="005324D7"/>
    <w:rsid w:val="005326EC"/>
    <w:rsid w:val="00532D43"/>
    <w:rsid w:val="00533842"/>
    <w:rsid w:val="00533F4D"/>
    <w:rsid w:val="00534967"/>
    <w:rsid w:val="00534ECB"/>
    <w:rsid w:val="00534FFC"/>
    <w:rsid w:val="00535AB3"/>
    <w:rsid w:val="00536159"/>
    <w:rsid w:val="00536972"/>
    <w:rsid w:val="00536DBD"/>
    <w:rsid w:val="00540200"/>
    <w:rsid w:val="00541F22"/>
    <w:rsid w:val="005420DD"/>
    <w:rsid w:val="00543316"/>
    <w:rsid w:val="00543329"/>
    <w:rsid w:val="0054447B"/>
    <w:rsid w:val="00544F0A"/>
    <w:rsid w:val="00545235"/>
    <w:rsid w:val="005459CF"/>
    <w:rsid w:val="00545E98"/>
    <w:rsid w:val="005460E0"/>
    <w:rsid w:val="00546363"/>
    <w:rsid w:val="00546AF2"/>
    <w:rsid w:val="00546F22"/>
    <w:rsid w:val="00547072"/>
    <w:rsid w:val="005470B7"/>
    <w:rsid w:val="00547303"/>
    <w:rsid w:val="00547880"/>
    <w:rsid w:val="00547E24"/>
    <w:rsid w:val="005507DE"/>
    <w:rsid w:val="00550823"/>
    <w:rsid w:val="00551319"/>
    <w:rsid w:val="00551874"/>
    <w:rsid w:val="00551F57"/>
    <w:rsid w:val="00551FAF"/>
    <w:rsid w:val="00552495"/>
    <w:rsid w:val="00552BBF"/>
    <w:rsid w:val="00552D18"/>
    <w:rsid w:val="00552DFD"/>
    <w:rsid w:val="0055310F"/>
    <w:rsid w:val="0055311C"/>
    <w:rsid w:val="00553265"/>
    <w:rsid w:val="00553794"/>
    <w:rsid w:val="00553D0E"/>
    <w:rsid w:val="00553D56"/>
    <w:rsid w:val="005542BD"/>
    <w:rsid w:val="005544C7"/>
    <w:rsid w:val="0055485E"/>
    <w:rsid w:val="00554D67"/>
    <w:rsid w:val="00554E6D"/>
    <w:rsid w:val="005550EC"/>
    <w:rsid w:val="00555137"/>
    <w:rsid w:val="00555331"/>
    <w:rsid w:val="00555579"/>
    <w:rsid w:val="005563A7"/>
    <w:rsid w:val="005563F4"/>
    <w:rsid w:val="00556763"/>
    <w:rsid w:val="00556EB5"/>
    <w:rsid w:val="005570E6"/>
    <w:rsid w:val="00557129"/>
    <w:rsid w:val="0055729B"/>
    <w:rsid w:val="00557CB8"/>
    <w:rsid w:val="00561364"/>
    <w:rsid w:val="005616C9"/>
    <w:rsid w:val="00561DFA"/>
    <w:rsid w:val="005621DE"/>
    <w:rsid w:val="005621ED"/>
    <w:rsid w:val="0056266F"/>
    <w:rsid w:val="00562790"/>
    <w:rsid w:val="0056353D"/>
    <w:rsid w:val="005642BB"/>
    <w:rsid w:val="00564C40"/>
    <w:rsid w:val="005665E2"/>
    <w:rsid w:val="00567089"/>
    <w:rsid w:val="005703CB"/>
    <w:rsid w:val="00570C5A"/>
    <w:rsid w:val="0057114C"/>
    <w:rsid w:val="00571287"/>
    <w:rsid w:val="00571334"/>
    <w:rsid w:val="005714C1"/>
    <w:rsid w:val="00571D32"/>
    <w:rsid w:val="005725AF"/>
    <w:rsid w:val="0057260C"/>
    <w:rsid w:val="00572665"/>
    <w:rsid w:val="00572ACE"/>
    <w:rsid w:val="00573704"/>
    <w:rsid w:val="0057384C"/>
    <w:rsid w:val="00573E53"/>
    <w:rsid w:val="00574219"/>
    <w:rsid w:val="005747EB"/>
    <w:rsid w:val="005748A1"/>
    <w:rsid w:val="00574A52"/>
    <w:rsid w:val="00574CEA"/>
    <w:rsid w:val="005754E3"/>
    <w:rsid w:val="00575CA1"/>
    <w:rsid w:val="00575E70"/>
    <w:rsid w:val="005760B3"/>
    <w:rsid w:val="00576621"/>
    <w:rsid w:val="00576905"/>
    <w:rsid w:val="005769F7"/>
    <w:rsid w:val="00576D82"/>
    <w:rsid w:val="00577098"/>
    <w:rsid w:val="005772BF"/>
    <w:rsid w:val="005779B7"/>
    <w:rsid w:val="00577F2E"/>
    <w:rsid w:val="00580383"/>
    <w:rsid w:val="005808AC"/>
    <w:rsid w:val="00580CB2"/>
    <w:rsid w:val="00580E44"/>
    <w:rsid w:val="00580F4B"/>
    <w:rsid w:val="00581308"/>
    <w:rsid w:val="00581543"/>
    <w:rsid w:val="0058160A"/>
    <w:rsid w:val="00581647"/>
    <w:rsid w:val="00581D05"/>
    <w:rsid w:val="00581DE3"/>
    <w:rsid w:val="00582171"/>
    <w:rsid w:val="00582C40"/>
    <w:rsid w:val="0058325D"/>
    <w:rsid w:val="0058353E"/>
    <w:rsid w:val="00583606"/>
    <w:rsid w:val="00583CA7"/>
    <w:rsid w:val="00583E0C"/>
    <w:rsid w:val="00583E80"/>
    <w:rsid w:val="00584ED9"/>
    <w:rsid w:val="00584F20"/>
    <w:rsid w:val="00584FD4"/>
    <w:rsid w:val="00586239"/>
    <w:rsid w:val="0058693C"/>
    <w:rsid w:val="0058774C"/>
    <w:rsid w:val="005877D9"/>
    <w:rsid w:val="005879FE"/>
    <w:rsid w:val="00590326"/>
    <w:rsid w:val="00590469"/>
    <w:rsid w:val="00590A27"/>
    <w:rsid w:val="00590D91"/>
    <w:rsid w:val="0059198E"/>
    <w:rsid w:val="00592011"/>
    <w:rsid w:val="00592210"/>
    <w:rsid w:val="00592363"/>
    <w:rsid w:val="005923AC"/>
    <w:rsid w:val="005925FD"/>
    <w:rsid w:val="00592AF4"/>
    <w:rsid w:val="00592F81"/>
    <w:rsid w:val="00592FE4"/>
    <w:rsid w:val="0059311C"/>
    <w:rsid w:val="00593EC1"/>
    <w:rsid w:val="005943C2"/>
    <w:rsid w:val="005948E6"/>
    <w:rsid w:val="00594CB7"/>
    <w:rsid w:val="00595550"/>
    <w:rsid w:val="0059598E"/>
    <w:rsid w:val="00595CF0"/>
    <w:rsid w:val="00595ED7"/>
    <w:rsid w:val="00596171"/>
    <w:rsid w:val="0059629B"/>
    <w:rsid w:val="00596B47"/>
    <w:rsid w:val="00596C2F"/>
    <w:rsid w:val="0059754F"/>
    <w:rsid w:val="005979C6"/>
    <w:rsid w:val="00597B17"/>
    <w:rsid w:val="005A06F3"/>
    <w:rsid w:val="005A0736"/>
    <w:rsid w:val="005A0AD3"/>
    <w:rsid w:val="005A0AFF"/>
    <w:rsid w:val="005A102B"/>
    <w:rsid w:val="005A12B2"/>
    <w:rsid w:val="005A1B11"/>
    <w:rsid w:val="005A1E81"/>
    <w:rsid w:val="005A1F2D"/>
    <w:rsid w:val="005A2594"/>
    <w:rsid w:val="005A26C8"/>
    <w:rsid w:val="005A322F"/>
    <w:rsid w:val="005A33E9"/>
    <w:rsid w:val="005A399B"/>
    <w:rsid w:val="005A42BE"/>
    <w:rsid w:val="005A44F2"/>
    <w:rsid w:val="005A45D0"/>
    <w:rsid w:val="005A572D"/>
    <w:rsid w:val="005A5CC7"/>
    <w:rsid w:val="005A5FB5"/>
    <w:rsid w:val="005A6235"/>
    <w:rsid w:val="005A663A"/>
    <w:rsid w:val="005A66C4"/>
    <w:rsid w:val="005A681F"/>
    <w:rsid w:val="005A6AF4"/>
    <w:rsid w:val="005A6D26"/>
    <w:rsid w:val="005A6E4D"/>
    <w:rsid w:val="005A7141"/>
    <w:rsid w:val="005B06EB"/>
    <w:rsid w:val="005B0D02"/>
    <w:rsid w:val="005B1450"/>
    <w:rsid w:val="005B1D43"/>
    <w:rsid w:val="005B1E55"/>
    <w:rsid w:val="005B2451"/>
    <w:rsid w:val="005B3343"/>
    <w:rsid w:val="005B33D6"/>
    <w:rsid w:val="005B3438"/>
    <w:rsid w:val="005B3D97"/>
    <w:rsid w:val="005B46AE"/>
    <w:rsid w:val="005B4BA7"/>
    <w:rsid w:val="005B57F9"/>
    <w:rsid w:val="005B5A67"/>
    <w:rsid w:val="005B5F21"/>
    <w:rsid w:val="005B6B93"/>
    <w:rsid w:val="005B72F3"/>
    <w:rsid w:val="005B7599"/>
    <w:rsid w:val="005B7FE6"/>
    <w:rsid w:val="005C01B3"/>
    <w:rsid w:val="005C0303"/>
    <w:rsid w:val="005C04D3"/>
    <w:rsid w:val="005C0D20"/>
    <w:rsid w:val="005C19B2"/>
    <w:rsid w:val="005C1E1A"/>
    <w:rsid w:val="005C1F19"/>
    <w:rsid w:val="005C1FD8"/>
    <w:rsid w:val="005C1FE5"/>
    <w:rsid w:val="005C2487"/>
    <w:rsid w:val="005C3860"/>
    <w:rsid w:val="005C4538"/>
    <w:rsid w:val="005C4687"/>
    <w:rsid w:val="005C480E"/>
    <w:rsid w:val="005C4847"/>
    <w:rsid w:val="005C4FF1"/>
    <w:rsid w:val="005C51E4"/>
    <w:rsid w:val="005C5207"/>
    <w:rsid w:val="005C5706"/>
    <w:rsid w:val="005C5DC1"/>
    <w:rsid w:val="005C5FFE"/>
    <w:rsid w:val="005C62BE"/>
    <w:rsid w:val="005C6BE7"/>
    <w:rsid w:val="005C704A"/>
    <w:rsid w:val="005C72A2"/>
    <w:rsid w:val="005C72CE"/>
    <w:rsid w:val="005C73D2"/>
    <w:rsid w:val="005C781A"/>
    <w:rsid w:val="005C7C83"/>
    <w:rsid w:val="005C7F9F"/>
    <w:rsid w:val="005C7FC7"/>
    <w:rsid w:val="005D0758"/>
    <w:rsid w:val="005D08F2"/>
    <w:rsid w:val="005D0B4C"/>
    <w:rsid w:val="005D0E8C"/>
    <w:rsid w:val="005D0F37"/>
    <w:rsid w:val="005D1397"/>
    <w:rsid w:val="005D166F"/>
    <w:rsid w:val="005D19B8"/>
    <w:rsid w:val="005D1EE0"/>
    <w:rsid w:val="005D2158"/>
    <w:rsid w:val="005D224F"/>
    <w:rsid w:val="005D2C97"/>
    <w:rsid w:val="005D2E11"/>
    <w:rsid w:val="005D33FE"/>
    <w:rsid w:val="005D3726"/>
    <w:rsid w:val="005D38E8"/>
    <w:rsid w:val="005D3CEC"/>
    <w:rsid w:val="005D3DFC"/>
    <w:rsid w:val="005D423B"/>
    <w:rsid w:val="005D4483"/>
    <w:rsid w:val="005D49E7"/>
    <w:rsid w:val="005D5126"/>
    <w:rsid w:val="005D5720"/>
    <w:rsid w:val="005D5798"/>
    <w:rsid w:val="005D57B4"/>
    <w:rsid w:val="005D59F8"/>
    <w:rsid w:val="005D5AEF"/>
    <w:rsid w:val="005D5C08"/>
    <w:rsid w:val="005D79D9"/>
    <w:rsid w:val="005D7CAB"/>
    <w:rsid w:val="005E05BA"/>
    <w:rsid w:val="005E081B"/>
    <w:rsid w:val="005E08F5"/>
    <w:rsid w:val="005E1427"/>
    <w:rsid w:val="005E2F96"/>
    <w:rsid w:val="005E3272"/>
    <w:rsid w:val="005E371A"/>
    <w:rsid w:val="005E3CEE"/>
    <w:rsid w:val="005E3D06"/>
    <w:rsid w:val="005E4641"/>
    <w:rsid w:val="005E46F6"/>
    <w:rsid w:val="005E4851"/>
    <w:rsid w:val="005E48EF"/>
    <w:rsid w:val="005E4E54"/>
    <w:rsid w:val="005E541F"/>
    <w:rsid w:val="005E5512"/>
    <w:rsid w:val="005E56C8"/>
    <w:rsid w:val="005E59F3"/>
    <w:rsid w:val="005E5B30"/>
    <w:rsid w:val="005E5D2A"/>
    <w:rsid w:val="005E631C"/>
    <w:rsid w:val="005E6988"/>
    <w:rsid w:val="005E6C7B"/>
    <w:rsid w:val="005E6CF9"/>
    <w:rsid w:val="005E7E71"/>
    <w:rsid w:val="005F05B0"/>
    <w:rsid w:val="005F1723"/>
    <w:rsid w:val="005F1DD7"/>
    <w:rsid w:val="005F1DDB"/>
    <w:rsid w:val="005F210F"/>
    <w:rsid w:val="005F2978"/>
    <w:rsid w:val="005F2FCA"/>
    <w:rsid w:val="005F30B6"/>
    <w:rsid w:val="005F314D"/>
    <w:rsid w:val="005F386E"/>
    <w:rsid w:val="005F3BFB"/>
    <w:rsid w:val="005F3CBF"/>
    <w:rsid w:val="005F40AB"/>
    <w:rsid w:val="005F44A5"/>
    <w:rsid w:val="005F4E46"/>
    <w:rsid w:val="005F5203"/>
    <w:rsid w:val="005F52E7"/>
    <w:rsid w:val="005F55AA"/>
    <w:rsid w:val="005F579B"/>
    <w:rsid w:val="005F5FA5"/>
    <w:rsid w:val="005F6548"/>
    <w:rsid w:val="005F69AD"/>
    <w:rsid w:val="005F7380"/>
    <w:rsid w:val="005F73C5"/>
    <w:rsid w:val="005F73F6"/>
    <w:rsid w:val="005F7838"/>
    <w:rsid w:val="005F7B19"/>
    <w:rsid w:val="0060050A"/>
    <w:rsid w:val="006014CF"/>
    <w:rsid w:val="00601C7C"/>
    <w:rsid w:val="00601DE9"/>
    <w:rsid w:val="00601F1C"/>
    <w:rsid w:val="00602310"/>
    <w:rsid w:val="006026A8"/>
    <w:rsid w:val="00602A8D"/>
    <w:rsid w:val="00602B66"/>
    <w:rsid w:val="00603141"/>
    <w:rsid w:val="00603B28"/>
    <w:rsid w:val="00603B59"/>
    <w:rsid w:val="0060439C"/>
    <w:rsid w:val="00604BD5"/>
    <w:rsid w:val="0060500F"/>
    <w:rsid w:val="00605150"/>
    <w:rsid w:val="0060533E"/>
    <w:rsid w:val="00605401"/>
    <w:rsid w:val="00605452"/>
    <w:rsid w:val="00605647"/>
    <w:rsid w:val="00605803"/>
    <w:rsid w:val="0060671A"/>
    <w:rsid w:val="00606FB7"/>
    <w:rsid w:val="00607380"/>
    <w:rsid w:val="00607446"/>
    <w:rsid w:val="00607A24"/>
    <w:rsid w:val="00607AE9"/>
    <w:rsid w:val="00610016"/>
    <w:rsid w:val="0061044A"/>
    <w:rsid w:val="00610650"/>
    <w:rsid w:val="00610691"/>
    <w:rsid w:val="006107A3"/>
    <w:rsid w:val="00610AEF"/>
    <w:rsid w:val="00610B9B"/>
    <w:rsid w:val="00611207"/>
    <w:rsid w:val="006116BA"/>
    <w:rsid w:val="00611DFA"/>
    <w:rsid w:val="006123E2"/>
    <w:rsid w:val="00612CB1"/>
    <w:rsid w:val="00613047"/>
    <w:rsid w:val="0061350F"/>
    <w:rsid w:val="00613879"/>
    <w:rsid w:val="00613F79"/>
    <w:rsid w:val="006142B2"/>
    <w:rsid w:val="0061433E"/>
    <w:rsid w:val="00614462"/>
    <w:rsid w:val="006144C0"/>
    <w:rsid w:val="006155FB"/>
    <w:rsid w:val="00616B9D"/>
    <w:rsid w:val="00617098"/>
    <w:rsid w:val="006170AE"/>
    <w:rsid w:val="00617212"/>
    <w:rsid w:val="0061741B"/>
    <w:rsid w:val="006205E1"/>
    <w:rsid w:val="006205F3"/>
    <w:rsid w:val="00620BBC"/>
    <w:rsid w:val="00620F5B"/>
    <w:rsid w:val="00621008"/>
    <w:rsid w:val="00621115"/>
    <w:rsid w:val="006215CC"/>
    <w:rsid w:val="0062193F"/>
    <w:rsid w:val="00621A2C"/>
    <w:rsid w:val="00621B40"/>
    <w:rsid w:val="00622442"/>
    <w:rsid w:val="00622C81"/>
    <w:rsid w:val="00622E26"/>
    <w:rsid w:val="00622F8D"/>
    <w:rsid w:val="006238CF"/>
    <w:rsid w:val="006243B8"/>
    <w:rsid w:val="006243EC"/>
    <w:rsid w:val="0062476D"/>
    <w:rsid w:val="00624A0F"/>
    <w:rsid w:val="00624C5D"/>
    <w:rsid w:val="00624F21"/>
    <w:rsid w:val="00625279"/>
    <w:rsid w:val="006253C3"/>
    <w:rsid w:val="006266DF"/>
    <w:rsid w:val="00626AF1"/>
    <w:rsid w:val="00626D21"/>
    <w:rsid w:val="006277C8"/>
    <w:rsid w:val="00627D5F"/>
    <w:rsid w:val="00627E18"/>
    <w:rsid w:val="00630528"/>
    <w:rsid w:val="00631256"/>
    <w:rsid w:val="00631971"/>
    <w:rsid w:val="00631AC3"/>
    <w:rsid w:val="0063205F"/>
    <w:rsid w:val="006323BC"/>
    <w:rsid w:val="00632CA6"/>
    <w:rsid w:val="00632D64"/>
    <w:rsid w:val="00632FDC"/>
    <w:rsid w:val="00633048"/>
    <w:rsid w:val="0063342F"/>
    <w:rsid w:val="0063354C"/>
    <w:rsid w:val="0063397B"/>
    <w:rsid w:val="00633E60"/>
    <w:rsid w:val="00634565"/>
    <w:rsid w:val="006348F6"/>
    <w:rsid w:val="006349C9"/>
    <w:rsid w:val="00634E47"/>
    <w:rsid w:val="00635453"/>
    <w:rsid w:val="0063570F"/>
    <w:rsid w:val="00635CED"/>
    <w:rsid w:val="0063709E"/>
    <w:rsid w:val="006370D4"/>
    <w:rsid w:val="00637106"/>
    <w:rsid w:val="00637214"/>
    <w:rsid w:val="00637FA6"/>
    <w:rsid w:val="0064060D"/>
    <w:rsid w:val="00640C59"/>
    <w:rsid w:val="006412FD"/>
    <w:rsid w:val="00642052"/>
    <w:rsid w:val="006420BA"/>
    <w:rsid w:val="00642126"/>
    <w:rsid w:val="00642175"/>
    <w:rsid w:val="0064235D"/>
    <w:rsid w:val="006437F5"/>
    <w:rsid w:val="006454C4"/>
    <w:rsid w:val="00645599"/>
    <w:rsid w:val="00645D2B"/>
    <w:rsid w:val="006461AC"/>
    <w:rsid w:val="0064746F"/>
    <w:rsid w:val="0065085D"/>
    <w:rsid w:val="00650B95"/>
    <w:rsid w:val="00650D45"/>
    <w:rsid w:val="00651188"/>
    <w:rsid w:val="006511D3"/>
    <w:rsid w:val="006516D0"/>
    <w:rsid w:val="0065194B"/>
    <w:rsid w:val="00651B6B"/>
    <w:rsid w:val="00651E78"/>
    <w:rsid w:val="006527EB"/>
    <w:rsid w:val="006530B1"/>
    <w:rsid w:val="00653242"/>
    <w:rsid w:val="0065392B"/>
    <w:rsid w:val="00653A45"/>
    <w:rsid w:val="00653CE2"/>
    <w:rsid w:val="00653FD4"/>
    <w:rsid w:val="006545D5"/>
    <w:rsid w:val="006549D3"/>
    <w:rsid w:val="00655895"/>
    <w:rsid w:val="00655A1C"/>
    <w:rsid w:val="00655B92"/>
    <w:rsid w:val="00656409"/>
    <w:rsid w:val="0065792B"/>
    <w:rsid w:val="00657BF0"/>
    <w:rsid w:val="00657CC5"/>
    <w:rsid w:val="00657CDA"/>
    <w:rsid w:val="00657E57"/>
    <w:rsid w:val="00657F59"/>
    <w:rsid w:val="00657F9E"/>
    <w:rsid w:val="0066022F"/>
    <w:rsid w:val="00660BEF"/>
    <w:rsid w:val="00660C09"/>
    <w:rsid w:val="00660D1A"/>
    <w:rsid w:val="00661337"/>
    <w:rsid w:val="006613D4"/>
    <w:rsid w:val="0066156C"/>
    <w:rsid w:val="006616BF"/>
    <w:rsid w:val="0066177B"/>
    <w:rsid w:val="006617B9"/>
    <w:rsid w:val="00661871"/>
    <w:rsid w:val="00661EF3"/>
    <w:rsid w:val="006620D4"/>
    <w:rsid w:val="0066319A"/>
    <w:rsid w:val="0066324E"/>
    <w:rsid w:val="00663783"/>
    <w:rsid w:val="00663E76"/>
    <w:rsid w:val="00663EE3"/>
    <w:rsid w:val="0066414A"/>
    <w:rsid w:val="006645CF"/>
    <w:rsid w:val="00664C64"/>
    <w:rsid w:val="006654BB"/>
    <w:rsid w:val="006657F6"/>
    <w:rsid w:val="00665839"/>
    <w:rsid w:val="006659AD"/>
    <w:rsid w:val="00666109"/>
    <w:rsid w:val="00666145"/>
    <w:rsid w:val="00666528"/>
    <w:rsid w:val="006666C6"/>
    <w:rsid w:val="00667149"/>
    <w:rsid w:val="006672B3"/>
    <w:rsid w:val="006675BB"/>
    <w:rsid w:val="00667DF9"/>
    <w:rsid w:val="00670D4F"/>
    <w:rsid w:val="00670FD0"/>
    <w:rsid w:val="0067105F"/>
    <w:rsid w:val="006715FA"/>
    <w:rsid w:val="006718AD"/>
    <w:rsid w:val="00671A27"/>
    <w:rsid w:val="00671E95"/>
    <w:rsid w:val="00672BBB"/>
    <w:rsid w:val="006733D5"/>
    <w:rsid w:val="00673756"/>
    <w:rsid w:val="006739A9"/>
    <w:rsid w:val="00673E78"/>
    <w:rsid w:val="00674200"/>
    <w:rsid w:val="0067461F"/>
    <w:rsid w:val="0067532B"/>
    <w:rsid w:val="00676DC6"/>
    <w:rsid w:val="00677679"/>
    <w:rsid w:val="00677967"/>
    <w:rsid w:val="00677F85"/>
    <w:rsid w:val="0068030B"/>
    <w:rsid w:val="00680592"/>
    <w:rsid w:val="0068098B"/>
    <w:rsid w:val="0068146A"/>
    <w:rsid w:val="00681591"/>
    <w:rsid w:val="006816C0"/>
    <w:rsid w:val="00681AB6"/>
    <w:rsid w:val="006820AD"/>
    <w:rsid w:val="006826EA"/>
    <w:rsid w:val="00682B2A"/>
    <w:rsid w:val="00682B4D"/>
    <w:rsid w:val="00682B7F"/>
    <w:rsid w:val="00683449"/>
    <w:rsid w:val="00683537"/>
    <w:rsid w:val="00683A13"/>
    <w:rsid w:val="00683B22"/>
    <w:rsid w:val="00683C79"/>
    <w:rsid w:val="00683E63"/>
    <w:rsid w:val="00684877"/>
    <w:rsid w:val="00684CDE"/>
    <w:rsid w:val="00685345"/>
    <w:rsid w:val="00685459"/>
    <w:rsid w:val="00686CBE"/>
    <w:rsid w:val="00687534"/>
    <w:rsid w:val="00687CE5"/>
    <w:rsid w:val="006904A0"/>
    <w:rsid w:val="006904A4"/>
    <w:rsid w:val="00690510"/>
    <w:rsid w:val="00690D32"/>
    <w:rsid w:val="00690EAF"/>
    <w:rsid w:val="00691273"/>
    <w:rsid w:val="0069154A"/>
    <w:rsid w:val="0069185E"/>
    <w:rsid w:val="00691BDF"/>
    <w:rsid w:val="00691C3B"/>
    <w:rsid w:val="00691E0A"/>
    <w:rsid w:val="006920B9"/>
    <w:rsid w:val="00692A7A"/>
    <w:rsid w:val="00692E31"/>
    <w:rsid w:val="006932F4"/>
    <w:rsid w:val="0069388A"/>
    <w:rsid w:val="00694312"/>
    <w:rsid w:val="00694397"/>
    <w:rsid w:val="006944E6"/>
    <w:rsid w:val="00694F21"/>
    <w:rsid w:val="0069506E"/>
    <w:rsid w:val="00695969"/>
    <w:rsid w:val="00696B32"/>
    <w:rsid w:val="00696EF4"/>
    <w:rsid w:val="006971F2"/>
    <w:rsid w:val="00697200"/>
    <w:rsid w:val="00697401"/>
    <w:rsid w:val="0069742F"/>
    <w:rsid w:val="00697745"/>
    <w:rsid w:val="00697955"/>
    <w:rsid w:val="00697D72"/>
    <w:rsid w:val="006A0107"/>
    <w:rsid w:val="006A089C"/>
    <w:rsid w:val="006A0AB6"/>
    <w:rsid w:val="006A0CCD"/>
    <w:rsid w:val="006A0E24"/>
    <w:rsid w:val="006A1D3F"/>
    <w:rsid w:val="006A205E"/>
    <w:rsid w:val="006A276A"/>
    <w:rsid w:val="006A28AA"/>
    <w:rsid w:val="006A327C"/>
    <w:rsid w:val="006A3BBC"/>
    <w:rsid w:val="006A4705"/>
    <w:rsid w:val="006A4B2C"/>
    <w:rsid w:val="006A4DC0"/>
    <w:rsid w:val="006A56A0"/>
    <w:rsid w:val="006A5ACF"/>
    <w:rsid w:val="006A605B"/>
    <w:rsid w:val="006A6943"/>
    <w:rsid w:val="006A69E0"/>
    <w:rsid w:val="006A6E82"/>
    <w:rsid w:val="006A7F69"/>
    <w:rsid w:val="006B02C7"/>
    <w:rsid w:val="006B0C8F"/>
    <w:rsid w:val="006B0D93"/>
    <w:rsid w:val="006B119A"/>
    <w:rsid w:val="006B13F8"/>
    <w:rsid w:val="006B1949"/>
    <w:rsid w:val="006B20C5"/>
    <w:rsid w:val="006B2293"/>
    <w:rsid w:val="006B26FA"/>
    <w:rsid w:val="006B2A68"/>
    <w:rsid w:val="006B2D18"/>
    <w:rsid w:val="006B319E"/>
    <w:rsid w:val="006B32A3"/>
    <w:rsid w:val="006B3477"/>
    <w:rsid w:val="006B34B6"/>
    <w:rsid w:val="006B392E"/>
    <w:rsid w:val="006B3F85"/>
    <w:rsid w:val="006B3FD2"/>
    <w:rsid w:val="006B4295"/>
    <w:rsid w:val="006B4CAE"/>
    <w:rsid w:val="006B4F87"/>
    <w:rsid w:val="006B5A10"/>
    <w:rsid w:val="006B5B86"/>
    <w:rsid w:val="006B6533"/>
    <w:rsid w:val="006B66D5"/>
    <w:rsid w:val="006B6E6B"/>
    <w:rsid w:val="006B6E6E"/>
    <w:rsid w:val="006B7137"/>
    <w:rsid w:val="006B7535"/>
    <w:rsid w:val="006B766E"/>
    <w:rsid w:val="006B7C6F"/>
    <w:rsid w:val="006B7CAB"/>
    <w:rsid w:val="006C122E"/>
    <w:rsid w:val="006C141F"/>
    <w:rsid w:val="006C151B"/>
    <w:rsid w:val="006C169A"/>
    <w:rsid w:val="006C18E0"/>
    <w:rsid w:val="006C1EC2"/>
    <w:rsid w:val="006C2349"/>
    <w:rsid w:val="006C280A"/>
    <w:rsid w:val="006C3F0D"/>
    <w:rsid w:val="006C3FA7"/>
    <w:rsid w:val="006C400E"/>
    <w:rsid w:val="006C41AA"/>
    <w:rsid w:val="006C48CF"/>
    <w:rsid w:val="006C4D4A"/>
    <w:rsid w:val="006C4E6E"/>
    <w:rsid w:val="006C519A"/>
    <w:rsid w:val="006C58B2"/>
    <w:rsid w:val="006C59F8"/>
    <w:rsid w:val="006C64D4"/>
    <w:rsid w:val="006C64E1"/>
    <w:rsid w:val="006C6A84"/>
    <w:rsid w:val="006C7ADF"/>
    <w:rsid w:val="006D0073"/>
    <w:rsid w:val="006D0BD9"/>
    <w:rsid w:val="006D0F96"/>
    <w:rsid w:val="006D169D"/>
    <w:rsid w:val="006D1867"/>
    <w:rsid w:val="006D1AB8"/>
    <w:rsid w:val="006D1C50"/>
    <w:rsid w:val="006D295F"/>
    <w:rsid w:val="006D2B65"/>
    <w:rsid w:val="006D2DDF"/>
    <w:rsid w:val="006D3671"/>
    <w:rsid w:val="006D3BF6"/>
    <w:rsid w:val="006D3D3E"/>
    <w:rsid w:val="006D3D84"/>
    <w:rsid w:val="006D3DDA"/>
    <w:rsid w:val="006D4172"/>
    <w:rsid w:val="006D42AC"/>
    <w:rsid w:val="006D4731"/>
    <w:rsid w:val="006D4772"/>
    <w:rsid w:val="006D4841"/>
    <w:rsid w:val="006D4896"/>
    <w:rsid w:val="006D4B75"/>
    <w:rsid w:val="006D4E70"/>
    <w:rsid w:val="006D522A"/>
    <w:rsid w:val="006D58AA"/>
    <w:rsid w:val="006D61AF"/>
    <w:rsid w:val="006D6315"/>
    <w:rsid w:val="006D6AFD"/>
    <w:rsid w:val="006D6C9C"/>
    <w:rsid w:val="006D6DBF"/>
    <w:rsid w:val="006D7531"/>
    <w:rsid w:val="006D7816"/>
    <w:rsid w:val="006D7C0A"/>
    <w:rsid w:val="006D7F89"/>
    <w:rsid w:val="006D7F8D"/>
    <w:rsid w:val="006E0828"/>
    <w:rsid w:val="006E096C"/>
    <w:rsid w:val="006E0A7A"/>
    <w:rsid w:val="006E10B4"/>
    <w:rsid w:val="006E1171"/>
    <w:rsid w:val="006E1734"/>
    <w:rsid w:val="006E19AB"/>
    <w:rsid w:val="006E1D1C"/>
    <w:rsid w:val="006E1D32"/>
    <w:rsid w:val="006E23CF"/>
    <w:rsid w:val="006E264D"/>
    <w:rsid w:val="006E2A15"/>
    <w:rsid w:val="006E30A5"/>
    <w:rsid w:val="006E36D6"/>
    <w:rsid w:val="006E3DBE"/>
    <w:rsid w:val="006E4E60"/>
    <w:rsid w:val="006E4ED4"/>
    <w:rsid w:val="006E4F08"/>
    <w:rsid w:val="006E525A"/>
    <w:rsid w:val="006E56F6"/>
    <w:rsid w:val="006E577A"/>
    <w:rsid w:val="006E7013"/>
    <w:rsid w:val="006E7838"/>
    <w:rsid w:val="006E7C48"/>
    <w:rsid w:val="006E7D90"/>
    <w:rsid w:val="006E7FF2"/>
    <w:rsid w:val="006F001A"/>
    <w:rsid w:val="006F0579"/>
    <w:rsid w:val="006F0738"/>
    <w:rsid w:val="006F0B81"/>
    <w:rsid w:val="006F0CB3"/>
    <w:rsid w:val="006F12EF"/>
    <w:rsid w:val="006F1342"/>
    <w:rsid w:val="006F146F"/>
    <w:rsid w:val="006F1B64"/>
    <w:rsid w:val="006F1F25"/>
    <w:rsid w:val="006F20FE"/>
    <w:rsid w:val="006F221F"/>
    <w:rsid w:val="006F39BE"/>
    <w:rsid w:val="006F3FA4"/>
    <w:rsid w:val="006F3FBC"/>
    <w:rsid w:val="006F40FD"/>
    <w:rsid w:val="006F43D8"/>
    <w:rsid w:val="006F4448"/>
    <w:rsid w:val="006F4763"/>
    <w:rsid w:val="006F4B92"/>
    <w:rsid w:val="006F50CE"/>
    <w:rsid w:val="006F52AC"/>
    <w:rsid w:val="006F5DFC"/>
    <w:rsid w:val="006F5E7E"/>
    <w:rsid w:val="006F6A7B"/>
    <w:rsid w:val="006F6C58"/>
    <w:rsid w:val="006F6F41"/>
    <w:rsid w:val="006F6F55"/>
    <w:rsid w:val="006F7299"/>
    <w:rsid w:val="006F7B8A"/>
    <w:rsid w:val="006F7C6D"/>
    <w:rsid w:val="006F7CF1"/>
    <w:rsid w:val="006F7EBF"/>
    <w:rsid w:val="0070006A"/>
    <w:rsid w:val="00701582"/>
    <w:rsid w:val="0070175F"/>
    <w:rsid w:val="00701D8A"/>
    <w:rsid w:val="00701E25"/>
    <w:rsid w:val="00701E80"/>
    <w:rsid w:val="00701FE5"/>
    <w:rsid w:val="00702179"/>
    <w:rsid w:val="00702476"/>
    <w:rsid w:val="00702521"/>
    <w:rsid w:val="007025B4"/>
    <w:rsid w:val="007031C9"/>
    <w:rsid w:val="00703316"/>
    <w:rsid w:val="00703E0F"/>
    <w:rsid w:val="00704100"/>
    <w:rsid w:val="007050FB"/>
    <w:rsid w:val="007059E8"/>
    <w:rsid w:val="00705BDC"/>
    <w:rsid w:val="007060F6"/>
    <w:rsid w:val="00706793"/>
    <w:rsid w:val="00706815"/>
    <w:rsid w:val="00706A26"/>
    <w:rsid w:val="00707DED"/>
    <w:rsid w:val="007112F3"/>
    <w:rsid w:val="00711667"/>
    <w:rsid w:val="00711A42"/>
    <w:rsid w:val="00711A61"/>
    <w:rsid w:val="00711A6A"/>
    <w:rsid w:val="007120FD"/>
    <w:rsid w:val="007128E0"/>
    <w:rsid w:val="00712C33"/>
    <w:rsid w:val="0071374E"/>
    <w:rsid w:val="00713D04"/>
    <w:rsid w:val="00714212"/>
    <w:rsid w:val="00714A56"/>
    <w:rsid w:val="00714D26"/>
    <w:rsid w:val="00714EB6"/>
    <w:rsid w:val="0071500B"/>
    <w:rsid w:val="00715906"/>
    <w:rsid w:val="007159C1"/>
    <w:rsid w:val="00715B05"/>
    <w:rsid w:val="00716F70"/>
    <w:rsid w:val="0071782C"/>
    <w:rsid w:val="00717BB9"/>
    <w:rsid w:val="00717CD7"/>
    <w:rsid w:val="007206B4"/>
    <w:rsid w:val="00720B14"/>
    <w:rsid w:val="00720BCA"/>
    <w:rsid w:val="00720D5D"/>
    <w:rsid w:val="00720F05"/>
    <w:rsid w:val="00721244"/>
    <w:rsid w:val="0072126A"/>
    <w:rsid w:val="0072157E"/>
    <w:rsid w:val="00721676"/>
    <w:rsid w:val="00721BC0"/>
    <w:rsid w:val="00722EF3"/>
    <w:rsid w:val="0072356C"/>
    <w:rsid w:val="007235EB"/>
    <w:rsid w:val="00723A84"/>
    <w:rsid w:val="00723D9A"/>
    <w:rsid w:val="00723EA2"/>
    <w:rsid w:val="007244FB"/>
    <w:rsid w:val="00724547"/>
    <w:rsid w:val="0072459E"/>
    <w:rsid w:val="007248BE"/>
    <w:rsid w:val="00724A4F"/>
    <w:rsid w:val="00724E47"/>
    <w:rsid w:val="0072539B"/>
    <w:rsid w:val="007253CB"/>
    <w:rsid w:val="00725437"/>
    <w:rsid w:val="007254D2"/>
    <w:rsid w:val="0072564B"/>
    <w:rsid w:val="007258CF"/>
    <w:rsid w:val="00725ACB"/>
    <w:rsid w:val="00725B1E"/>
    <w:rsid w:val="00725BC7"/>
    <w:rsid w:val="00725CFD"/>
    <w:rsid w:val="007265F3"/>
    <w:rsid w:val="00726904"/>
    <w:rsid w:val="00726C66"/>
    <w:rsid w:val="0072798E"/>
    <w:rsid w:val="007308DD"/>
    <w:rsid w:val="00730E90"/>
    <w:rsid w:val="0073134B"/>
    <w:rsid w:val="00731E49"/>
    <w:rsid w:val="00731FED"/>
    <w:rsid w:val="00733F26"/>
    <w:rsid w:val="007340A4"/>
    <w:rsid w:val="00734394"/>
    <w:rsid w:val="0073450B"/>
    <w:rsid w:val="007347E6"/>
    <w:rsid w:val="00734B02"/>
    <w:rsid w:val="00735502"/>
    <w:rsid w:val="00735EF4"/>
    <w:rsid w:val="00736735"/>
    <w:rsid w:val="007373F6"/>
    <w:rsid w:val="00737975"/>
    <w:rsid w:val="007406EF"/>
    <w:rsid w:val="00740761"/>
    <w:rsid w:val="00740E87"/>
    <w:rsid w:val="0074112B"/>
    <w:rsid w:val="0074138D"/>
    <w:rsid w:val="00741A36"/>
    <w:rsid w:val="0074360D"/>
    <w:rsid w:val="00743740"/>
    <w:rsid w:val="00743D6B"/>
    <w:rsid w:val="007443B7"/>
    <w:rsid w:val="00744926"/>
    <w:rsid w:val="00744B19"/>
    <w:rsid w:val="00744CF4"/>
    <w:rsid w:val="00744DFE"/>
    <w:rsid w:val="00745387"/>
    <w:rsid w:val="00745422"/>
    <w:rsid w:val="00745736"/>
    <w:rsid w:val="00745C54"/>
    <w:rsid w:val="0074605E"/>
    <w:rsid w:val="0074634F"/>
    <w:rsid w:val="00746E15"/>
    <w:rsid w:val="00746E8C"/>
    <w:rsid w:val="00746F85"/>
    <w:rsid w:val="007473A9"/>
    <w:rsid w:val="007478F7"/>
    <w:rsid w:val="00747CDE"/>
    <w:rsid w:val="00750013"/>
    <w:rsid w:val="00750153"/>
    <w:rsid w:val="00750207"/>
    <w:rsid w:val="007507CA"/>
    <w:rsid w:val="00750A69"/>
    <w:rsid w:val="00750B03"/>
    <w:rsid w:val="0075174C"/>
    <w:rsid w:val="0075207A"/>
    <w:rsid w:val="0075239B"/>
    <w:rsid w:val="00752468"/>
    <w:rsid w:val="007524A2"/>
    <w:rsid w:val="00752684"/>
    <w:rsid w:val="00752795"/>
    <w:rsid w:val="007528AD"/>
    <w:rsid w:val="00752B86"/>
    <w:rsid w:val="00752DBC"/>
    <w:rsid w:val="007532C5"/>
    <w:rsid w:val="0075352F"/>
    <w:rsid w:val="00753989"/>
    <w:rsid w:val="00753AE6"/>
    <w:rsid w:val="007544DA"/>
    <w:rsid w:val="007548DE"/>
    <w:rsid w:val="00754ED0"/>
    <w:rsid w:val="00754FBD"/>
    <w:rsid w:val="007550D3"/>
    <w:rsid w:val="007557B0"/>
    <w:rsid w:val="00755921"/>
    <w:rsid w:val="00755D88"/>
    <w:rsid w:val="00755E24"/>
    <w:rsid w:val="00756465"/>
    <w:rsid w:val="00756782"/>
    <w:rsid w:val="007569E1"/>
    <w:rsid w:val="0075714C"/>
    <w:rsid w:val="007572BB"/>
    <w:rsid w:val="00757367"/>
    <w:rsid w:val="00757CF5"/>
    <w:rsid w:val="00757D12"/>
    <w:rsid w:val="00760413"/>
    <w:rsid w:val="007604E3"/>
    <w:rsid w:val="00760733"/>
    <w:rsid w:val="00760827"/>
    <w:rsid w:val="00761108"/>
    <w:rsid w:val="007614B4"/>
    <w:rsid w:val="00761853"/>
    <w:rsid w:val="00761E13"/>
    <w:rsid w:val="0076211C"/>
    <w:rsid w:val="00762244"/>
    <w:rsid w:val="00762264"/>
    <w:rsid w:val="00762DE0"/>
    <w:rsid w:val="007632E1"/>
    <w:rsid w:val="00763C31"/>
    <w:rsid w:val="00764361"/>
    <w:rsid w:val="00764408"/>
    <w:rsid w:val="0076443E"/>
    <w:rsid w:val="007644FF"/>
    <w:rsid w:val="00764A56"/>
    <w:rsid w:val="00764AC0"/>
    <w:rsid w:val="00764B9F"/>
    <w:rsid w:val="00764BBA"/>
    <w:rsid w:val="00764C11"/>
    <w:rsid w:val="00764E8F"/>
    <w:rsid w:val="00765711"/>
    <w:rsid w:val="00765947"/>
    <w:rsid w:val="007666DF"/>
    <w:rsid w:val="00766CCB"/>
    <w:rsid w:val="0076704F"/>
    <w:rsid w:val="00767083"/>
    <w:rsid w:val="007674F0"/>
    <w:rsid w:val="00770122"/>
    <w:rsid w:val="00770807"/>
    <w:rsid w:val="007718A7"/>
    <w:rsid w:val="00771D10"/>
    <w:rsid w:val="00771F28"/>
    <w:rsid w:val="00772307"/>
    <w:rsid w:val="007733AD"/>
    <w:rsid w:val="007734FE"/>
    <w:rsid w:val="0077375D"/>
    <w:rsid w:val="007737A0"/>
    <w:rsid w:val="00773E88"/>
    <w:rsid w:val="007746A4"/>
    <w:rsid w:val="00774BE8"/>
    <w:rsid w:val="00774E6A"/>
    <w:rsid w:val="00775770"/>
    <w:rsid w:val="00775804"/>
    <w:rsid w:val="00775C94"/>
    <w:rsid w:val="00775E2D"/>
    <w:rsid w:val="0077696D"/>
    <w:rsid w:val="00777171"/>
    <w:rsid w:val="00777485"/>
    <w:rsid w:val="0077790E"/>
    <w:rsid w:val="00777E53"/>
    <w:rsid w:val="007801DF"/>
    <w:rsid w:val="00780209"/>
    <w:rsid w:val="0078041C"/>
    <w:rsid w:val="0078049E"/>
    <w:rsid w:val="00780518"/>
    <w:rsid w:val="00780A78"/>
    <w:rsid w:val="00780BF2"/>
    <w:rsid w:val="00780C96"/>
    <w:rsid w:val="00780D13"/>
    <w:rsid w:val="00780DA2"/>
    <w:rsid w:val="00780E3F"/>
    <w:rsid w:val="0078117B"/>
    <w:rsid w:val="00781491"/>
    <w:rsid w:val="00781673"/>
    <w:rsid w:val="00781833"/>
    <w:rsid w:val="00783107"/>
    <w:rsid w:val="007831CC"/>
    <w:rsid w:val="00783D4B"/>
    <w:rsid w:val="007843B1"/>
    <w:rsid w:val="0078496B"/>
    <w:rsid w:val="00785313"/>
    <w:rsid w:val="007857A9"/>
    <w:rsid w:val="007859B7"/>
    <w:rsid w:val="00785CD6"/>
    <w:rsid w:val="007860D3"/>
    <w:rsid w:val="00786200"/>
    <w:rsid w:val="00786458"/>
    <w:rsid w:val="00786AD1"/>
    <w:rsid w:val="00786E95"/>
    <w:rsid w:val="007878D3"/>
    <w:rsid w:val="00787CA8"/>
    <w:rsid w:val="0079004C"/>
    <w:rsid w:val="007900B7"/>
    <w:rsid w:val="007904C4"/>
    <w:rsid w:val="00790699"/>
    <w:rsid w:val="007916C7"/>
    <w:rsid w:val="00791E22"/>
    <w:rsid w:val="00791F13"/>
    <w:rsid w:val="00791F70"/>
    <w:rsid w:val="0079237B"/>
    <w:rsid w:val="00793446"/>
    <w:rsid w:val="00793459"/>
    <w:rsid w:val="007944E4"/>
    <w:rsid w:val="00794D06"/>
    <w:rsid w:val="00794D22"/>
    <w:rsid w:val="0079537E"/>
    <w:rsid w:val="00795440"/>
    <w:rsid w:val="00795799"/>
    <w:rsid w:val="00795C53"/>
    <w:rsid w:val="00795CA6"/>
    <w:rsid w:val="00795EB2"/>
    <w:rsid w:val="00795EF1"/>
    <w:rsid w:val="0079699B"/>
    <w:rsid w:val="007970D1"/>
    <w:rsid w:val="00797314"/>
    <w:rsid w:val="007975C4"/>
    <w:rsid w:val="00797967"/>
    <w:rsid w:val="007A05F3"/>
    <w:rsid w:val="007A074B"/>
    <w:rsid w:val="007A0C2A"/>
    <w:rsid w:val="007A0D54"/>
    <w:rsid w:val="007A11E9"/>
    <w:rsid w:val="007A19F7"/>
    <w:rsid w:val="007A1AF9"/>
    <w:rsid w:val="007A1E53"/>
    <w:rsid w:val="007A22AB"/>
    <w:rsid w:val="007A2B5B"/>
    <w:rsid w:val="007A2D8D"/>
    <w:rsid w:val="007A2EC7"/>
    <w:rsid w:val="007A365F"/>
    <w:rsid w:val="007A36AF"/>
    <w:rsid w:val="007A38B3"/>
    <w:rsid w:val="007A4716"/>
    <w:rsid w:val="007A47D8"/>
    <w:rsid w:val="007A4866"/>
    <w:rsid w:val="007A514D"/>
    <w:rsid w:val="007A52FA"/>
    <w:rsid w:val="007A5822"/>
    <w:rsid w:val="007A593F"/>
    <w:rsid w:val="007A59B9"/>
    <w:rsid w:val="007A5D4A"/>
    <w:rsid w:val="007A65A3"/>
    <w:rsid w:val="007A671E"/>
    <w:rsid w:val="007A6835"/>
    <w:rsid w:val="007A6B80"/>
    <w:rsid w:val="007A6FDA"/>
    <w:rsid w:val="007A703E"/>
    <w:rsid w:val="007A78F3"/>
    <w:rsid w:val="007A7EAD"/>
    <w:rsid w:val="007B029B"/>
    <w:rsid w:val="007B0615"/>
    <w:rsid w:val="007B0B14"/>
    <w:rsid w:val="007B0CBA"/>
    <w:rsid w:val="007B0F48"/>
    <w:rsid w:val="007B0FE1"/>
    <w:rsid w:val="007B1817"/>
    <w:rsid w:val="007B183E"/>
    <w:rsid w:val="007B2186"/>
    <w:rsid w:val="007B2662"/>
    <w:rsid w:val="007B2A89"/>
    <w:rsid w:val="007B3BD0"/>
    <w:rsid w:val="007B3DF7"/>
    <w:rsid w:val="007B4A48"/>
    <w:rsid w:val="007B4BD6"/>
    <w:rsid w:val="007B4E1A"/>
    <w:rsid w:val="007B4FFE"/>
    <w:rsid w:val="007B522F"/>
    <w:rsid w:val="007B6007"/>
    <w:rsid w:val="007B62BD"/>
    <w:rsid w:val="007B64DE"/>
    <w:rsid w:val="007B6F3C"/>
    <w:rsid w:val="007C029B"/>
    <w:rsid w:val="007C0B7E"/>
    <w:rsid w:val="007C0D1B"/>
    <w:rsid w:val="007C0E0C"/>
    <w:rsid w:val="007C1351"/>
    <w:rsid w:val="007C192A"/>
    <w:rsid w:val="007C1CC3"/>
    <w:rsid w:val="007C1CE6"/>
    <w:rsid w:val="007C21B5"/>
    <w:rsid w:val="007C2451"/>
    <w:rsid w:val="007C24CD"/>
    <w:rsid w:val="007C28AD"/>
    <w:rsid w:val="007C29B3"/>
    <w:rsid w:val="007C3508"/>
    <w:rsid w:val="007C3DC9"/>
    <w:rsid w:val="007C5052"/>
    <w:rsid w:val="007C54F3"/>
    <w:rsid w:val="007C56B7"/>
    <w:rsid w:val="007C5740"/>
    <w:rsid w:val="007C664A"/>
    <w:rsid w:val="007C69A9"/>
    <w:rsid w:val="007C7512"/>
    <w:rsid w:val="007C7550"/>
    <w:rsid w:val="007C791F"/>
    <w:rsid w:val="007C7CA7"/>
    <w:rsid w:val="007D08D1"/>
    <w:rsid w:val="007D0D0F"/>
    <w:rsid w:val="007D0DC7"/>
    <w:rsid w:val="007D122C"/>
    <w:rsid w:val="007D19D0"/>
    <w:rsid w:val="007D276E"/>
    <w:rsid w:val="007D2C21"/>
    <w:rsid w:val="007D359F"/>
    <w:rsid w:val="007D35F5"/>
    <w:rsid w:val="007D35FA"/>
    <w:rsid w:val="007D3875"/>
    <w:rsid w:val="007D3934"/>
    <w:rsid w:val="007D4175"/>
    <w:rsid w:val="007D4975"/>
    <w:rsid w:val="007D4C5F"/>
    <w:rsid w:val="007D4E00"/>
    <w:rsid w:val="007D525F"/>
    <w:rsid w:val="007D554F"/>
    <w:rsid w:val="007D5615"/>
    <w:rsid w:val="007D598D"/>
    <w:rsid w:val="007D5F56"/>
    <w:rsid w:val="007D6190"/>
    <w:rsid w:val="007D659E"/>
    <w:rsid w:val="007D6613"/>
    <w:rsid w:val="007D6989"/>
    <w:rsid w:val="007D6D15"/>
    <w:rsid w:val="007D758D"/>
    <w:rsid w:val="007D78A1"/>
    <w:rsid w:val="007D7998"/>
    <w:rsid w:val="007E040B"/>
    <w:rsid w:val="007E057D"/>
    <w:rsid w:val="007E0859"/>
    <w:rsid w:val="007E0978"/>
    <w:rsid w:val="007E09C8"/>
    <w:rsid w:val="007E0BE1"/>
    <w:rsid w:val="007E0BED"/>
    <w:rsid w:val="007E0D11"/>
    <w:rsid w:val="007E0FB5"/>
    <w:rsid w:val="007E1150"/>
    <w:rsid w:val="007E11FC"/>
    <w:rsid w:val="007E1307"/>
    <w:rsid w:val="007E15E7"/>
    <w:rsid w:val="007E19DE"/>
    <w:rsid w:val="007E1D35"/>
    <w:rsid w:val="007E1EF2"/>
    <w:rsid w:val="007E249D"/>
    <w:rsid w:val="007E287A"/>
    <w:rsid w:val="007E28F3"/>
    <w:rsid w:val="007E3F32"/>
    <w:rsid w:val="007E44B2"/>
    <w:rsid w:val="007E4A32"/>
    <w:rsid w:val="007E50C9"/>
    <w:rsid w:val="007E5646"/>
    <w:rsid w:val="007E57D8"/>
    <w:rsid w:val="007E68D2"/>
    <w:rsid w:val="007E6DC6"/>
    <w:rsid w:val="007E7012"/>
    <w:rsid w:val="007E74AC"/>
    <w:rsid w:val="007E7AC4"/>
    <w:rsid w:val="007E7B78"/>
    <w:rsid w:val="007E7CA8"/>
    <w:rsid w:val="007E7CA9"/>
    <w:rsid w:val="007F01F8"/>
    <w:rsid w:val="007F0AC4"/>
    <w:rsid w:val="007F0DDF"/>
    <w:rsid w:val="007F0F5F"/>
    <w:rsid w:val="007F1447"/>
    <w:rsid w:val="007F18A2"/>
    <w:rsid w:val="007F1C90"/>
    <w:rsid w:val="007F29E0"/>
    <w:rsid w:val="007F3317"/>
    <w:rsid w:val="007F3877"/>
    <w:rsid w:val="007F3D7D"/>
    <w:rsid w:val="007F438F"/>
    <w:rsid w:val="007F4969"/>
    <w:rsid w:val="007F4B78"/>
    <w:rsid w:val="007F4BC5"/>
    <w:rsid w:val="007F4E4F"/>
    <w:rsid w:val="007F4EA1"/>
    <w:rsid w:val="007F4EB3"/>
    <w:rsid w:val="007F542C"/>
    <w:rsid w:val="007F5678"/>
    <w:rsid w:val="007F6069"/>
    <w:rsid w:val="007F637B"/>
    <w:rsid w:val="007F65BB"/>
    <w:rsid w:val="007F66FD"/>
    <w:rsid w:val="007F692B"/>
    <w:rsid w:val="007F6967"/>
    <w:rsid w:val="007F7D47"/>
    <w:rsid w:val="00800945"/>
    <w:rsid w:val="00800A6B"/>
    <w:rsid w:val="00801802"/>
    <w:rsid w:val="008023AD"/>
    <w:rsid w:val="00802533"/>
    <w:rsid w:val="008036BF"/>
    <w:rsid w:val="00803E7A"/>
    <w:rsid w:val="00803ED3"/>
    <w:rsid w:val="00803F94"/>
    <w:rsid w:val="008046EF"/>
    <w:rsid w:val="00804B57"/>
    <w:rsid w:val="00804D26"/>
    <w:rsid w:val="00804DC4"/>
    <w:rsid w:val="00805817"/>
    <w:rsid w:val="00805DAD"/>
    <w:rsid w:val="00805FA4"/>
    <w:rsid w:val="008060E4"/>
    <w:rsid w:val="0080670B"/>
    <w:rsid w:val="00806C0A"/>
    <w:rsid w:val="00806E18"/>
    <w:rsid w:val="00806F6C"/>
    <w:rsid w:val="00807065"/>
    <w:rsid w:val="008073AB"/>
    <w:rsid w:val="008074A7"/>
    <w:rsid w:val="008075EA"/>
    <w:rsid w:val="00807941"/>
    <w:rsid w:val="00807B8B"/>
    <w:rsid w:val="00807B8F"/>
    <w:rsid w:val="0081155C"/>
    <w:rsid w:val="00811A90"/>
    <w:rsid w:val="00811BD2"/>
    <w:rsid w:val="00811EA7"/>
    <w:rsid w:val="00811F5E"/>
    <w:rsid w:val="00811FD3"/>
    <w:rsid w:val="00812714"/>
    <w:rsid w:val="008135DD"/>
    <w:rsid w:val="00813A7A"/>
    <w:rsid w:val="008140D9"/>
    <w:rsid w:val="00814733"/>
    <w:rsid w:val="00814D72"/>
    <w:rsid w:val="00814EA5"/>
    <w:rsid w:val="008153A1"/>
    <w:rsid w:val="008158F8"/>
    <w:rsid w:val="008163B7"/>
    <w:rsid w:val="00816F50"/>
    <w:rsid w:val="00817736"/>
    <w:rsid w:val="008178C4"/>
    <w:rsid w:val="00817BF7"/>
    <w:rsid w:val="00817CB9"/>
    <w:rsid w:val="00817FF3"/>
    <w:rsid w:val="008200DB"/>
    <w:rsid w:val="0082016B"/>
    <w:rsid w:val="0082021B"/>
    <w:rsid w:val="00820A36"/>
    <w:rsid w:val="00820FE0"/>
    <w:rsid w:val="008214ED"/>
    <w:rsid w:val="008218FE"/>
    <w:rsid w:val="00821B4C"/>
    <w:rsid w:val="00822546"/>
    <w:rsid w:val="0082270A"/>
    <w:rsid w:val="0082278F"/>
    <w:rsid w:val="00822A59"/>
    <w:rsid w:val="00822F3F"/>
    <w:rsid w:val="00822FDF"/>
    <w:rsid w:val="00823316"/>
    <w:rsid w:val="00823375"/>
    <w:rsid w:val="00823555"/>
    <w:rsid w:val="00823791"/>
    <w:rsid w:val="00823985"/>
    <w:rsid w:val="00823C81"/>
    <w:rsid w:val="00823CE9"/>
    <w:rsid w:val="00824975"/>
    <w:rsid w:val="008249E1"/>
    <w:rsid w:val="00824B99"/>
    <w:rsid w:val="00824C47"/>
    <w:rsid w:val="00825483"/>
    <w:rsid w:val="00825FC8"/>
    <w:rsid w:val="00826254"/>
    <w:rsid w:val="008263D8"/>
    <w:rsid w:val="008268A5"/>
    <w:rsid w:val="00826D0D"/>
    <w:rsid w:val="00826D2C"/>
    <w:rsid w:val="00826E34"/>
    <w:rsid w:val="00827157"/>
    <w:rsid w:val="00827E0D"/>
    <w:rsid w:val="0083020B"/>
    <w:rsid w:val="00830A60"/>
    <w:rsid w:val="0083142D"/>
    <w:rsid w:val="008316EB"/>
    <w:rsid w:val="00831961"/>
    <w:rsid w:val="00831D65"/>
    <w:rsid w:val="00831EE5"/>
    <w:rsid w:val="00833394"/>
    <w:rsid w:val="008333DA"/>
    <w:rsid w:val="00833F74"/>
    <w:rsid w:val="00834465"/>
    <w:rsid w:val="00834BFC"/>
    <w:rsid w:val="00834DD9"/>
    <w:rsid w:val="008355ED"/>
    <w:rsid w:val="008356DF"/>
    <w:rsid w:val="00835990"/>
    <w:rsid w:val="00835D0A"/>
    <w:rsid w:val="008362F0"/>
    <w:rsid w:val="008371A1"/>
    <w:rsid w:val="0083744A"/>
    <w:rsid w:val="0083750C"/>
    <w:rsid w:val="00837C27"/>
    <w:rsid w:val="00837E16"/>
    <w:rsid w:val="0084027B"/>
    <w:rsid w:val="00840C5F"/>
    <w:rsid w:val="00840C8B"/>
    <w:rsid w:val="00840E73"/>
    <w:rsid w:val="0084123F"/>
    <w:rsid w:val="008418FC"/>
    <w:rsid w:val="00841983"/>
    <w:rsid w:val="008419EB"/>
    <w:rsid w:val="008422CB"/>
    <w:rsid w:val="00843248"/>
    <w:rsid w:val="0084344A"/>
    <w:rsid w:val="00843586"/>
    <w:rsid w:val="00843C8F"/>
    <w:rsid w:val="00843CF3"/>
    <w:rsid w:val="00843EDE"/>
    <w:rsid w:val="008443F5"/>
    <w:rsid w:val="008450C1"/>
    <w:rsid w:val="008455FC"/>
    <w:rsid w:val="008455FE"/>
    <w:rsid w:val="008459F5"/>
    <w:rsid w:val="00845F9C"/>
    <w:rsid w:val="008464E1"/>
    <w:rsid w:val="00846BB9"/>
    <w:rsid w:val="00846C93"/>
    <w:rsid w:val="0084733A"/>
    <w:rsid w:val="00847614"/>
    <w:rsid w:val="00847BAF"/>
    <w:rsid w:val="00847E99"/>
    <w:rsid w:val="00850296"/>
    <w:rsid w:val="008503FC"/>
    <w:rsid w:val="00850A52"/>
    <w:rsid w:val="00850CBA"/>
    <w:rsid w:val="00850D8F"/>
    <w:rsid w:val="008511C4"/>
    <w:rsid w:val="00851451"/>
    <w:rsid w:val="008515B9"/>
    <w:rsid w:val="008518A6"/>
    <w:rsid w:val="008518B6"/>
    <w:rsid w:val="00851DC2"/>
    <w:rsid w:val="008528E4"/>
    <w:rsid w:val="00853146"/>
    <w:rsid w:val="0085397E"/>
    <w:rsid w:val="00853F43"/>
    <w:rsid w:val="008544C7"/>
    <w:rsid w:val="0085506D"/>
    <w:rsid w:val="0085525C"/>
    <w:rsid w:val="0085581D"/>
    <w:rsid w:val="0085588A"/>
    <w:rsid w:val="00855A3C"/>
    <w:rsid w:val="00855D7A"/>
    <w:rsid w:val="00856154"/>
    <w:rsid w:val="00856383"/>
    <w:rsid w:val="0085643E"/>
    <w:rsid w:val="008566C4"/>
    <w:rsid w:val="008577C3"/>
    <w:rsid w:val="00857DC6"/>
    <w:rsid w:val="00857FDC"/>
    <w:rsid w:val="0086068A"/>
    <w:rsid w:val="0086080C"/>
    <w:rsid w:val="00860B05"/>
    <w:rsid w:val="00860B39"/>
    <w:rsid w:val="00861117"/>
    <w:rsid w:val="008613AF"/>
    <w:rsid w:val="008613B2"/>
    <w:rsid w:val="00861659"/>
    <w:rsid w:val="00861825"/>
    <w:rsid w:val="00861CE8"/>
    <w:rsid w:val="008622A6"/>
    <w:rsid w:val="0086281D"/>
    <w:rsid w:val="00862912"/>
    <w:rsid w:val="00862AAA"/>
    <w:rsid w:val="00862D77"/>
    <w:rsid w:val="008631D1"/>
    <w:rsid w:val="00863363"/>
    <w:rsid w:val="00863F09"/>
    <w:rsid w:val="00864534"/>
    <w:rsid w:val="00864707"/>
    <w:rsid w:val="00864723"/>
    <w:rsid w:val="00864943"/>
    <w:rsid w:val="00864A12"/>
    <w:rsid w:val="00864B94"/>
    <w:rsid w:val="008656C5"/>
    <w:rsid w:val="00865C30"/>
    <w:rsid w:val="00866C7F"/>
    <w:rsid w:val="00866C82"/>
    <w:rsid w:val="0086702D"/>
    <w:rsid w:val="00867BF3"/>
    <w:rsid w:val="00867F85"/>
    <w:rsid w:val="0087039C"/>
    <w:rsid w:val="0087094B"/>
    <w:rsid w:val="008710E6"/>
    <w:rsid w:val="00871C00"/>
    <w:rsid w:val="00871F57"/>
    <w:rsid w:val="00873AD4"/>
    <w:rsid w:val="00873AE9"/>
    <w:rsid w:val="00873FAC"/>
    <w:rsid w:val="00873FF7"/>
    <w:rsid w:val="0087449F"/>
    <w:rsid w:val="008748A2"/>
    <w:rsid w:val="00875166"/>
    <w:rsid w:val="008752EF"/>
    <w:rsid w:val="00875390"/>
    <w:rsid w:val="008754AF"/>
    <w:rsid w:val="00875560"/>
    <w:rsid w:val="00875A22"/>
    <w:rsid w:val="00876360"/>
    <w:rsid w:val="008768D7"/>
    <w:rsid w:val="008769F2"/>
    <w:rsid w:val="00876A59"/>
    <w:rsid w:val="00877200"/>
    <w:rsid w:val="00877800"/>
    <w:rsid w:val="00877D49"/>
    <w:rsid w:val="00880314"/>
    <w:rsid w:val="00880A20"/>
    <w:rsid w:val="00880BF5"/>
    <w:rsid w:val="00880FE5"/>
    <w:rsid w:val="008814A0"/>
    <w:rsid w:val="00882102"/>
    <w:rsid w:val="00882127"/>
    <w:rsid w:val="0088253B"/>
    <w:rsid w:val="00883048"/>
    <w:rsid w:val="008835E2"/>
    <w:rsid w:val="00883BA8"/>
    <w:rsid w:val="00883F78"/>
    <w:rsid w:val="00884196"/>
    <w:rsid w:val="00884B0F"/>
    <w:rsid w:val="00884BB3"/>
    <w:rsid w:val="00885071"/>
    <w:rsid w:val="0088565A"/>
    <w:rsid w:val="00885DB1"/>
    <w:rsid w:val="00886BA1"/>
    <w:rsid w:val="00886FA3"/>
    <w:rsid w:val="00887168"/>
    <w:rsid w:val="0088730D"/>
    <w:rsid w:val="0088784A"/>
    <w:rsid w:val="00887BAB"/>
    <w:rsid w:val="00887C19"/>
    <w:rsid w:val="00887DCF"/>
    <w:rsid w:val="0089001D"/>
    <w:rsid w:val="0089040D"/>
    <w:rsid w:val="008907B6"/>
    <w:rsid w:val="00890C04"/>
    <w:rsid w:val="00890C62"/>
    <w:rsid w:val="008916DC"/>
    <w:rsid w:val="0089174E"/>
    <w:rsid w:val="00891944"/>
    <w:rsid w:val="008925A4"/>
    <w:rsid w:val="0089292D"/>
    <w:rsid w:val="008932DE"/>
    <w:rsid w:val="00894135"/>
    <w:rsid w:val="008942CA"/>
    <w:rsid w:val="00894399"/>
    <w:rsid w:val="008944B5"/>
    <w:rsid w:val="008948C7"/>
    <w:rsid w:val="00894F27"/>
    <w:rsid w:val="008951A9"/>
    <w:rsid w:val="0089521F"/>
    <w:rsid w:val="0089611C"/>
    <w:rsid w:val="008966B0"/>
    <w:rsid w:val="00896877"/>
    <w:rsid w:val="00896D68"/>
    <w:rsid w:val="008970D3"/>
    <w:rsid w:val="008972D9"/>
    <w:rsid w:val="00897588"/>
    <w:rsid w:val="00897DB9"/>
    <w:rsid w:val="008A066A"/>
    <w:rsid w:val="008A0CC7"/>
    <w:rsid w:val="008A1057"/>
    <w:rsid w:val="008A1622"/>
    <w:rsid w:val="008A1629"/>
    <w:rsid w:val="008A1945"/>
    <w:rsid w:val="008A1F65"/>
    <w:rsid w:val="008A24AD"/>
    <w:rsid w:val="008A3156"/>
    <w:rsid w:val="008A378D"/>
    <w:rsid w:val="008A3B04"/>
    <w:rsid w:val="008A4A77"/>
    <w:rsid w:val="008A4D26"/>
    <w:rsid w:val="008A4E66"/>
    <w:rsid w:val="008A5025"/>
    <w:rsid w:val="008A512F"/>
    <w:rsid w:val="008A5442"/>
    <w:rsid w:val="008A5496"/>
    <w:rsid w:val="008A5750"/>
    <w:rsid w:val="008A5979"/>
    <w:rsid w:val="008A5A4E"/>
    <w:rsid w:val="008A65D9"/>
    <w:rsid w:val="008A6A0C"/>
    <w:rsid w:val="008A6BAE"/>
    <w:rsid w:val="008A718C"/>
    <w:rsid w:val="008A7612"/>
    <w:rsid w:val="008A7935"/>
    <w:rsid w:val="008A7C90"/>
    <w:rsid w:val="008B02E7"/>
    <w:rsid w:val="008B06A4"/>
    <w:rsid w:val="008B0CE2"/>
    <w:rsid w:val="008B105E"/>
    <w:rsid w:val="008B1490"/>
    <w:rsid w:val="008B249A"/>
    <w:rsid w:val="008B250F"/>
    <w:rsid w:val="008B25C4"/>
    <w:rsid w:val="008B28EF"/>
    <w:rsid w:val="008B394B"/>
    <w:rsid w:val="008B3CE8"/>
    <w:rsid w:val="008B3E94"/>
    <w:rsid w:val="008B51F2"/>
    <w:rsid w:val="008B5AE3"/>
    <w:rsid w:val="008B5B7E"/>
    <w:rsid w:val="008B6390"/>
    <w:rsid w:val="008B692E"/>
    <w:rsid w:val="008B709B"/>
    <w:rsid w:val="008B767C"/>
    <w:rsid w:val="008B7889"/>
    <w:rsid w:val="008B7E42"/>
    <w:rsid w:val="008B7FC2"/>
    <w:rsid w:val="008C03A3"/>
    <w:rsid w:val="008C0850"/>
    <w:rsid w:val="008C1C58"/>
    <w:rsid w:val="008C228A"/>
    <w:rsid w:val="008C2C7F"/>
    <w:rsid w:val="008C2D42"/>
    <w:rsid w:val="008C30D7"/>
    <w:rsid w:val="008C32F1"/>
    <w:rsid w:val="008C3B1A"/>
    <w:rsid w:val="008C4171"/>
    <w:rsid w:val="008C5392"/>
    <w:rsid w:val="008C5533"/>
    <w:rsid w:val="008C5563"/>
    <w:rsid w:val="008C55CB"/>
    <w:rsid w:val="008C5E5F"/>
    <w:rsid w:val="008C60F2"/>
    <w:rsid w:val="008C6CB3"/>
    <w:rsid w:val="008C72B2"/>
    <w:rsid w:val="008C7473"/>
    <w:rsid w:val="008C7653"/>
    <w:rsid w:val="008C7817"/>
    <w:rsid w:val="008D0CA5"/>
    <w:rsid w:val="008D16AF"/>
    <w:rsid w:val="008D18A3"/>
    <w:rsid w:val="008D1C25"/>
    <w:rsid w:val="008D2326"/>
    <w:rsid w:val="008D2411"/>
    <w:rsid w:val="008D2DE7"/>
    <w:rsid w:val="008D30CD"/>
    <w:rsid w:val="008D384A"/>
    <w:rsid w:val="008D47E2"/>
    <w:rsid w:val="008D4BA1"/>
    <w:rsid w:val="008D5386"/>
    <w:rsid w:val="008D5C7F"/>
    <w:rsid w:val="008D6469"/>
    <w:rsid w:val="008D67FC"/>
    <w:rsid w:val="008D683F"/>
    <w:rsid w:val="008D68CA"/>
    <w:rsid w:val="008D6ADD"/>
    <w:rsid w:val="008D70E8"/>
    <w:rsid w:val="008D76A4"/>
    <w:rsid w:val="008D7738"/>
    <w:rsid w:val="008D7941"/>
    <w:rsid w:val="008D7C26"/>
    <w:rsid w:val="008E01ED"/>
    <w:rsid w:val="008E0ACC"/>
    <w:rsid w:val="008E0DD2"/>
    <w:rsid w:val="008E13C6"/>
    <w:rsid w:val="008E13E4"/>
    <w:rsid w:val="008E19FC"/>
    <w:rsid w:val="008E1DD7"/>
    <w:rsid w:val="008E218B"/>
    <w:rsid w:val="008E26BA"/>
    <w:rsid w:val="008E2DCC"/>
    <w:rsid w:val="008E37C6"/>
    <w:rsid w:val="008E3DFD"/>
    <w:rsid w:val="008E4413"/>
    <w:rsid w:val="008E4999"/>
    <w:rsid w:val="008E49DE"/>
    <w:rsid w:val="008E4FA1"/>
    <w:rsid w:val="008E502B"/>
    <w:rsid w:val="008E5389"/>
    <w:rsid w:val="008E55D6"/>
    <w:rsid w:val="008E5706"/>
    <w:rsid w:val="008E5C47"/>
    <w:rsid w:val="008E5C67"/>
    <w:rsid w:val="008E5FE2"/>
    <w:rsid w:val="008E64CD"/>
    <w:rsid w:val="008E6859"/>
    <w:rsid w:val="008E688E"/>
    <w:rsid w:val="008E7400"/>
    <w:rsid w:val="008E7D86"/>
    <w:rsid w:val="008F0230"/>
    <w:rsid w:val="008F023B"/>
    <w:rsid w:val="008F059D"/>
    <w:rsid w:val="008F0B30"/>
    <w:rsid w:val="008F0BF7"/>
    <w:rsid w:val="008F0D26"/>
    <w:rsid w:val="008F10BE"/>
    <w:rsid w:val="008F2865"/>
    <w:rsid w:val="008F29D6"/>
    <w:rsid w:val="008F2C64"/>
    <w:rsid w:val="008F34D4"/>
    <w:rsid w:val="008F3524"/>
    <w:rsid w:val="008F3A0B"/>
    <w:rsid w:val="008F43E0"/>
    <w:rsid w:val="008F4855"/>
    <w:rsid w:val="008F4932"/>
    <w:rsid w:val="008F4C2F"/>
    <w:rsid w:val="008F602F"/>
    <w:rsid w:val="008F60F3"/>
    <w:rsid w:val="008F664D"/>
    <w:rsid w:val="008F6716"/>
    <w:rsid w:val="008F6718"/>
    <w:rsid w:val="008F7648"/>
    <w:rsid w:val="00900983"/>
    <w:rsid w:val="00900DED"/>
    <w:rsid w:val="009010FA"/>
    <w:rsid w:val="00901989"/>
    <w:rsid w:val="009036E2"/>
    <w:rsid w:val="00903A91"/>
    <w:rsid w:val="00903D27"/>
    <w:rsid w:val="00904912"/>
    <w:rsid w:val="00904F20"/>
    <w:rsid w:val="00905D80"/>
    <w:rsid w:val="0090611B"/>
    <w:rsid w:val="00906137"/>
    <w:rsid w:val="009062E7"/>
    <w:rsid w:val="00907220"/>
    <w:rsid w:val="009074B6"/>
    <w:rsid w:val="00907A06"/>
    <w:rsid w:val="00907ECB"/>
    <w:rsid w:val="00910284"/>
    <w:rsid w:val="00910429"/>
    <w:rsid w:val="00910F98"/>
    <w:rsid w:val="009115FF"/>
    <w:rsid w:val="00911720"/>
    <w:rsid w:val="0091210F"/>
    <w:rsid w:val="00912BEB"/>
    <w:rsid w:val="009132CF"/>
    <w:rsid w:val="0091369A"/>
    <w:rsid w:val="00913802"/>
    <w:rsid w:val="009139EA"/>
    <w:rsid w:val="009141D7"/>
    <w:rsid w:val="00914A04"/>
    <w:rsid w:val="00914A5F"/>
    <w:rsid w:val="009166D3"/>
    <w:rsid w:val="00916FD7"/>
    <w:rsid w:val="009170C8"/>
    <w:rsid w:val="00917249"/>
    <w:rsid w:val="0091724C"/>
    <w:rsid w:val="00917490"/>
    <w:rsid w:val="00917534"/>
    <w:rsid w:val="00917594"/>
    <w:rsid w:val="00917633"/>
    <w:rsid w:val="00917A1E"/>
    <w:rsid w:val="00917BC1"/>
    <w:rsid w:val="00920551"/>
    <w:rsid w:val="009206B8"/>
    <w:rsid w:val="009206EC"/>
    <w:rsid w:val="00920EF5"/>
    <w:rsid w:val="00921356"/>
    <w:rsid w:val="009224C3"/>
    <w:rsid w:val="0092257F"/>
    <w:rsid w:val="009227A3"/>
    <w:rsid w:val="00924052"/>
    <w:rsid w:val="0092422D"/>
    <w:rsid w:val="0092539E"/>
    <w:rsid w:val="0092561F"/>
    <w:rsid w:val="0092577F"/>
    <w:rsid w:val="00925809"/>
    <w:rsid w:val="0092636C"/>
    <w:rsid w:val="00926401"/>
    <w:rsid w:val="009268AC"/>
    <w:rsid w:val="00926947"/>
    <w:rsid w:val="00926A42"/>
    <w:rsid w:val="00926C57"/>
    <w:rsid w:val="00926CAB"/>
    <w:rsid w:val="00926FC4"/>
    <w:rsid w:val="00926FE6"/>
    <w:rsid w:val="00927921"/>
    <w:rsid w:val="00927E55"/>
    <w:rsid w:val="009304B7"/>
    <w:rsid w:val="00930B04"/>
    <w:rsid w:val="00930CFE"/>
    <w:rsid w:val="0093116E"/>
    <w:rsid w:val="00931200"/>
    <w:rsid w:val="00931432"/>
    <w:rsid w:val="0093164C"/>
    <w:rsid w:val="00931887"/>
    <w:rsid w:val="00931976"/>
    <w:rsid w:val="0093212A"/>
    <w:rsid w:val="009322C5"/>
    <w:rsid w:val="00932562"/>
    <w:rsid w:val="009326B9"/>
    <w:rsid w:val="0093276D"/>
    <w:rsid w:val="00932E56"/>
    <w:rsid w:val="0093324A"/>
    <w:rsid w:val="00933C4F"/>
    <w:rsid w:val="0093415C"/>
    <w:rsid w:val="00934608"/>
    <w:rsid w:val="00934EA6"/>
    <w:rsid w:val="00935320"/>
    <w:rsid w:val="009354F9"/>
    <w:rsid w:val="00935889"/>
    <w:rsid w:val="00935E86"/>
    <w:rsid w:val="00936211"/>
    <w:rsid w:val="00936CB0"/>
    <w:rsid w:val="00936CF1"/>
    <w:rsid w:val="009378A5"/>
    <w:rsid w:val="00937A60"/>
    <w:rsid w:val="00937EA1"/>
    <w:rsid w:val="00940160"/>
    <w:rsid w:val="0094057D"/>
    <w:rsid w:val="00941F71"/>
    <w:rsid w:val="009423AF"/>
    <w:rsid w:val="00942821"/>
    <w:rsid w:val="0094294D"/>
    <w:rsid w:val="00942DD6"/>
    <w:rsid w:val="00943265"/>
    <w:rsid w:val="009432FA"/>
    <w:rsid w:val="009441D2"/>
    <w:rsid w:val="009443A1"/>
    <w:rsid w:val="00944BD6"/>
    <w:rsid w:val="00944FDE"/>
    <w:rsid w:val="00945183"/>
    <w:rsid w:val="009457EB"/>
    <w:rsid w:val="00945987"/>
    <w:rsid w:val="00945D24"/>
    <w:rsid w:val="00945EFB"/>
    <w:rsid w:val="00946455"/>
    <w:rsid w:val="009465AE"/>
    <w:rsid w:val="009467E4"/>
    <w:rsid w:val="0094737E"/>
    <w:rsid w:val="00947584"/>
    <w:rsid w:val="00947642"/>
    <w:rsid w:val="009479F4"/>
    <w:rsid w:val="00947C81"/>
    <w:rsid w:val="00947E38"/>
    <w:rsid w:val="009503BE"/>
    <w:rsid w:val="00950B4E"/>
    <w:rsid w:val="009511B7"/>
    <w:rsid w:val="0095151D"/>
    <w:rsid w:val="00952FC9"/>
    <w:rsid w:val="00953E13"/>
    <w:rsid w:val="009548FA"/>
    <w:rsid w:val="00954D51"/>
    <w:rsid w:val="00955801"/>
    <w:rsid w:val="00955FE2"/>
    <w:rsid w:val="009561D4"/>
    <w:rsid w:val="0095656B"/>
    <w:rsid w:val="00957236"/>
    <w:rsid w:val="009573A2"/>
    <w:rsid w:val="00957C3C"/>
    <w:rsid w:val="00957E18"/>
    <w:rsid w:val="009602E8"/>
    <w:rsid w:val="00960DDB"/>
    <w:rsid w:val="00960EF8"/>
    <w:rsid w:val="0096187E"/>
    <w:rsid w:val="00961CC2"/>
    <w:rsid w:val="00961E59"/>
    <w:rsid w:val="00961F5C"/>
    <w:rsid w:val="0096245F"/>
    <w:rsid w:val="0096275B"/>
    <w:rsid w:val="00962853"/>
    <w:rsid w:val="00962856"/>
    <w:rsid w:val="009629AB"/>
    <w:rsid w:val="00962CE0"/>
    <w:rsid w:val="00963407"/>
    <w:rsid w:val="009637E2"/>
    <w:rsid w:val="0096451A"/>
    <w:rsid w:val="00964547"/>
    <w:rsid w:val="00964B82"/>
    <w:rsid w:val="00964EA9"/>
    <w:rsid w:val="00964F9D"/>
    <w:rsid w:val="00965FA4"/>
    <w:rsid w:val="009660BC"/>
    <w:rsid w:val="0096623B"/>
    <w:rsid w:val="009669FE"/>
    <w:rsid w:val="00966BB3"/>
    <w:rsid w:val="00966BB7"/>
    <w:rsid w:val="00966D31"/>
    <w:rsid w:val="0096740A"/>
    <w:rsid w:val="00967B1D"/>
    <w:rsid w:val="009700B3"/>
    <w:rsid w:val="00970B1D"/>
    <w:rsid w:val="00970E65"/>
    <w:rsid w:val="009716BA"/>
    <w:rsid w:val="00971971"/>
    <w:rsid w:val="009721FA"/>
    <w:rsid w:val="009723DA"/>
    <w:rsid w:val="00972900"/>
    <w:rsid w:val="00972E92"/>
    <w:rsid w:val="009737F1"/>
    <w:rsid w:val="00973948"/>
    <w:rsid w:val="00974267"/>
    <w:rsid w:val="00974D90"/>
    <w:rsid w:val="00975244"/>
    <w:rsid w:val="00975534"/>
    <w:rsid w:val="00975970"/>
    <w:rsid w:val="00975E6C"/>
    <w:rsid w:val="00975ED3"/>
    <w:rsid w:val="00976165"/>
    <w:rsid w:val="009766B3"/>
    <w:rsid w:val="0097701F"/>
    <w:rsid w:val="0097706E"/>
    <w:rsid w:val="00977456"/>
    <w:rsid w:val="009804D5"/>
    <w:rsid w:val="00980D56"/>
    <w:rsid w:val="00981C0F"/>
    <w:rsid w:val="00981D45"/>
    <w:rsid w:val="00981E31"/>
    <w:rsid w:val="00981FD1"/>
    <w:rsid w:val="00982190"/>
    <w:rsid w:val="00982879"/>
    <w:rsid w:val="00982977"/>
    <w:rsid w:val="00982CEC"/>
    <w:rsid w:val="00983564"/>
    <w:rsid w:val="009838F3"/>
    <w:rsid w:val="00983D92"/>
    <w:rsid w:val="0098426C"/>
    <w:rsid w:val="0098483B"/>
    <w:rsid w:val="00985F16"/>
    <w:rsid w:val="009868E8"/>
    <w:rsid w:val="00986E13"/>
    <w:rsid w:val="00987139"/>
    <w:rsid w:val="00987220"/>
    <w:rsid w:val="00987326"/>
    <w:rsid w:val="00987E34"/>
    <w:rsid w:val="00987E9A"/>
    <w:rsid w:val="00990471"/>
    <w:rsid w:val="009908B6"/>
    <w:rsid w:val="00990A60"/>
    <w:rsid w:val="00990F42"/>
    <w:rsid w:val="0099112F"/>
    <w:rsid w:val="0099178A"/>
    <w:rsid w:val="00991797"/>
    <w:rsid w:val="009917AA"/>
    <w:rsid w:val="009922B8"/>
    <w:rsid w:val="00992999"/>
    <w:rsid w:val="009933B4"/>
    <w:rsid w:val="009942D4"/>
    <w:rsid w:val="00994317"/>
    <w:rsid w:val="00994582"/>
    <w:rsid w:val="00994B21"/>
    <w:rsid w:val="00994DFB"/>
    <w:rsid w:val="0099533D"/>
    <w:rsid w:val="009953D2"/>
    <w:rsid w:val="0099559F"/>
    <w:rsid w:val="00995AA9"/>
    <w:rsid w:val="00996002"/>
    <w:rsid w:val="00997717"/>
    <w:rsid w:val="00997B16"/>
    <w:rsid w:val="00997BED"/>
    <w:rsid w:val="00997DC0"/>
    <w:rsid w:val="009A0161"/>
    <w:rsid w:val="009A02C8"/>
    <w:rsid w:val="009A108E"/>
    <w:rsid w:val="009A1BF1"/>
    <w:rsid w:val="009A2534"/>
    <w:rsid w:val="009A2DC4"/>
    <w:rsid w:val="009A3476"/>
    <w:rsid w:val="009A3479"/>
    <w:rsid w:val="009A3BC0"/>
    <w:rsid w:val="009A3E86"/>
    <w:rsid w:val="009A4158"/>
    <w:rsid w:val="009A4982"/>
    <w:rsid w:val="009A49BC"/>
    <w:rsid w:val="009A4CC3"/>
    <w:rsid w:val="009A4CD3"/>
    <w:rsid w:val="009A4DE5"/>
    <w:rsid w:val="009A532C"/>
    <w:rsid w:val="009A56F0"/>
    <w:rsid w:val="009A5703"/>
    <w:rsid w:val="009A6587"/>
    <w:rsid w:val="009A6A9B"/>
    <w:rsid w:val="009A6AF3"/>
    <w:rsid w:val="009A6CC5"/>
    <w:rsid w:val="009A6D3E"/>
    <w:rsid w:val="009A7101"/>
    <w:rsid w:val="009A75A3"/>
    <w:rsid w:val="009A7852"/>
    <w:rsid w:val="009A785F"/>
    <w:rsid w:val="009A788A"/>
    <w:rsid w:val="009A7A60"/>
    <w:rsid w:val="009A7A77"/>
    <w:rsid w:val="009A7CA7"/>
    <w:rsid w:val="009B026E"/>
    <w:rsid w:val="009B02FD"/>
    <w:rsid w:val="009B113A"/>
    <w:rsid w:val="009B2156"/>
    <w:rsid w:val="009B27B1"/>
    <w:rsid w:val="009B2A01"/>
    <w:rsid w:val="009B2EAE"/>
    <w:rsid w:val="009B32F8"/>
    <w:rsid w:val="009B3643"/>
    <w:rsid w:val="009B3B81"/>
    <w:rsid w:val="009B3BE5"/>
    <w:rsid w:val="009B3E12"/>
    <w:rsid w:val="009B5658"/>
    <w:rsid w:val="009B577D"/>
    <w:rsid w:val="009B5ABA"/>
    <w:rsid w:val="009B5F70"/>
    <w:rsid w:val="009B640D"/>
    <w:rsid w:val="009B7592"/>
    <w:rsid w:val="009B75A8"/>
    <w:rsid w:val="009B7AC9"/>
    <w:rsid w:val="009B7AFD"/>
    <w:rsid w:val="009C0273"/>
    <w:rsid w:val="009C03E2"/>
    <w:rsid w:val="009C0535"/>
    <w:rsid w:val="009C0820"/>
    <w:rsid w:val="009C096A"/>
    <w:rsid w:val="009C0A76"/>
    <w:rsid w:val="009C156C"/>
    <w:rsid w:val="009C1574"/>
    <w:rsid w:val="009C1A7E"/>
    <w:rsid w:val="009C23A8"/>
    <w:rsid w:val="009C30D1"/>
    <w:rsid w:val="009C340C"/>
    <w:rsid w:val="009C3680"/>
    <w:rsid w:val="009C39FF"/>
    <w:rsid w:val="009C41BC"/>
    <w:rsid w:val="009C4510"/>
    <w:rsid w:val="009C4B3D"/>
    <w:rsid w:val="009C4D1F"/>
    <w:rsid w:val="009C500B"/>
    <w:rsid w:val="009C5496"/>
    <w:rsid w:val="009C54B8"/>
    <w:rsid w:val="009C570B"/>
    <w:rsid w:val="009C59F2"/>
    <w:rsid w:val="009C5B63"/>
    <w:rsid w:val="009C637B"/>
    <w:rsid w:val="009C69CF"/>
    <w:rsid w:val="009C6ABA"/>
    <w:rsid w:val="009C724B"/>
    <w:rsid w:val="009C7437"/>
    <w:rsid w:val="009C7521"/>
    <w:rsid w:val="009D0441"/>
    <w:rsid w:val="009D0492"/>
    <w:rsid w:val="009D0E4C"/>
    <w:rsid w:val="009D0F0C"/>
    <w:rsid w:val="009D119F"/>
    <w:rsid w:val="009D14B9"/>
    <w:rsid w:val="009D1648"/>
    <w:rsid w:val="009D1904"/>
    <w:rsid w:val="009D1BB1"/>
    <w:rsid w:val="009D1F6D"/>
    <w:rsid w:val="009D23C3"/>
    <w:rsid w:val="009D249F"/>
    <w:rsid w:val="009D25A9"/>
    <w:rsid w:val="009D28C6"/>
    <w:rsid w:val="009D3DF7"/>
    <w:rsid w:val="009D41BD"/>
    <w:rsid w:val="009D47A4"/>
    <w:rsid w:val="009D540B"/>
    <w:rsid w:val="009D570B"/>
    <w:rsid w:val="009D5C36"/>
    <w:rsid w:val="009D60E9"/>
    <w:rsid w:val="009D62B9"/>
    <w:rsid w:val="009D63F5"/>
    <w:rsid w:val="009D6470"/>
    <w:rsid w:val="009D6BDE"/>
    <w:rsid w:val="009D6D2F"/>
    <w:rsid w:val="009D6EB4"/>
    <w:rsid w:val="009D78AB"/>
    <w:rsid w:val="009D79A0"/>
    <w:rsid w:val="009E1139"/>
    <w:rsid w:val="009E1C21"/>
    <w:rsid w:val="009E1CEC"/>
    <w:rsid w:val="009E1D3D"/>
    <w:rsid w:val="009E1E45"/>
    <w:rsid w:val="009E30DA"/>
    <w:rsid w:val="009E349E"/>
    <w:rsid w:val="009E38FF"/>
    <w:rsid w:val="009E3D61"/>
    <w:rsid w:val="009E3D91"/>
    <w:rsid w:val="009E4523"/>
    <w:rsid w:val="009E45EE"/>
    <w:rsid w:val="009E46EE"/>
    <w:rsid w:val="009E4D69"/>
    <w:rsid w:val="009E568A"/>
    <w:rsid w:val="009E5988"/>
    <w:rsid w:val="009E665D"/>
    <w:rsid w:val="009E6DAE"/>
    <w:rsid w:val="009E6DCA"/>
    <w:rsid w:val="009E7102"/>
    <w:rsid w:val="009E7565"/>
    <w:rsid w:val="009F0121"/>
    <w:rsid w:val="009F0646"/>
    <w:rsid w:val="009F0751"/>
    <w:rsid w:val="009F0A1E"/>
    <w:rsid w:val="009F1468"/>
    <w:rsid w:val="009F192D"/>
    <w:rsid w:val="009F1A37"/>
    <w:rsid w:val="009F2103"/>
    <w:rsid w:val="009F2D8E"/>
    <w:rsid w:val="009F2FE1"/>
    <w:rsid w:val="009F40DA"/>
    <w:rsid w:val="009F44F4"/>
    <w:rsid w:val="009F48E9"/>
    <w:rsid w:val="009F49B6"/>
    <w:rsid w:val="009F4B95"/>
    <w:rsid w:val="009F4D51"/>
    <w:rsid w:val="009F5BE0"/>
    <w:rsid w:val="009F5F65"/>
    <w:rsid w:val="009F60DA"/>
    <w:rsid w:val="009F6496"/>
    <w:rsid w:val="009F64CC"/>
    <w:rsid w:val="009F64CE"/>
    <w:rsid w:val="009F6CC4"/>
    <w:rsid w:val="009F7078"/>
    <w:rsid w:val="009F7498"/>
    <w:rsid w:val="009F754F"/>
    <w:rsid w:val="009F75E8"/>
    <w:rsid w:val="009F77CF"/>
    <w:rsid w:val="00A00288"/>
    <w:rsid w:val="00A003C8"/>
    <w:rsid w:val="00A005B2"/>
    <w:rsid w:val="00A016C7"/>
    <w:rsid w:val="00A01867"/>
    <w:rsid w:val="00A01DD9"/>
    <w:rsid w:val="00A0269B"/>
    <w:rsid w:val="00A027D5"/>
    <w:rsid w:val="00A027F1"/>
    <w:rsid w:val="00A0383A"/>
    <w:rsid w:val="00A03EC2"/>
    <w:rsid w:val="00A048E1"/>
    <w:rsid w:val="00A04F3E"/>
    <w:rsid w:val="00A04F40"/>
    <w:rsid w:val="00A04FAE"/>
    <w:rsid w:val="00A05090"/>
    <w:rsid w:val="00A051EE"/>
    <w:rsid w:val="00A05380"/>
    <w:rsid w:val="00A0581A"/>
    <w:rsid w:val="00A059F3"/>
    <w:rsid w:val="00A0650F"/>
    <w:rsid w:val="00A07183"/>
    <w:rsid w:val="00A07331"/>
    <w:rsid w:val="00A073CA"/>
    <w:rsid w:val="00A07736"/>
    <w:rsid w:val="00A0775E"/>
    <w:rsid w:val="00A07B78"/>
    <w:rsid w:val="00A10115"/>
    <w:rsid w:val="00A10C5B"/>
    <w:rsid w:val="00A11208"/>
    <w:rsid w:val="00A12B80"/>
    <w:rsid w:val="00A14340"/>
    <w:rsid w:val="00A14C55"/>
    <w:rsid w:val="00A15123"/>
    <w:rsid w:val="00A15527"/>
    <w:rsid w:val="00A1595A"/>
    <w:rsid w:val="00A15C41"/>
    <w:rsid w:val="00A15CC8"/>
    <w:rsid w:val="00A15CF8"/>
    <w:rsid w:val="00A1682A"/>
    <w:rsid w:val="00A16C08"/>
    <w:rsid w:val="00A16FCD"/>
    <w:rsid w:val="00A177A3"/>
    <w:rsid w:val="00A17A0A"/>
    <w:rsid w:val="00A17D2A"/>
    <w:rsid w:val="00A17F98"/>
    <w:rsid w:val="00A2085B"/>
    <w:rsid w:val="00A20BB6"/>
    <w:rsid w:val="00A21297"/>
    <w:rsid w:val="00A212E4"/>
    <w:rsid w:val="00A212F0"/>
    <w:rsid w:val="00A216E9"/>
    <w:rsid w:val="00A219E9"/>
    <w:rsid w:val="00A21EF5"/>
    <w:rsid w:val="00A21F3F"/>
    <w:rsid w:val="00A2222E"/>
    <w:rsid w:val="00A223C2"/>
    <w:rsid w:val="00A22B3A"/>
    <w:rsid w:val="00A22E1C"/>
    <w:rsid w:val="00A236BE"/>
    <w:rsid w:val="00A23CDD"/>
    <w:rsid w:val="00A2408B"/>
    <w:rsid w:val="00A244A0"/>
    <w:rsid w:val="00A245B7"/>
    <w:rsid w:val="00A24A73"/>
    <w:rsid w:val="00A25904"/>
    <w:rsid w:val="00A264DB"/>
    <w:rsid w:val="00A2663B"/>
    <w:rsid w:val="00A269C7"/>
    <w:rsid w:val="00A2778E"/>
    <w:rsid w:val="00A27A5F"/>
    <w:rsid w:val="00A303D1"/>
    <w:rsid w:val="00A30FCC"/>
    <w:rsid w:val="00A316DD"/>
    <w:rsid w:val="00A316FE"/>
    <w:rsid w:val="00A31796"/>
    <w:rsid w:val="00A32519"/>
    <w:rsid w:val="00A32627"/>
    <w:rsid w:val="00A32F60"/>
    <w:rsid w:val="00A33866"/>
    <w:rsid w:val="00A33A48"/>
    <w:rsid w:val="00A33B43"/>
    <w:rsid w:val="00A34181"/>
    <w:rsid w:val="00A341E2"/>
    <w:rsid w:val="00A3424C"/>
    <w:rsid w:val="00A3537C"/>
    <w:rsid w:val="00A36093"/>
    <w:rsid w:val="00A360DA"/>
    <w:rsid w:val="00A3610A"/>
    <w:rsid w:val="00A362DB"/>
    <w:rsid w:val="00A36516"/>
    <w:rsid w:val="00A36BAB"/>
    <w:rsid w:val="00A37289"/>
    <w:rsid w:val="00A37510"/>
    <w:rsid w:val="00A37F0C"/>
    <w:rsid w:val="00A4012D"/>
    <w:rsid w:val="00A40A45"/>
    <w:rsid w:val="00A40F4B"/>
    <w:rsid w:val="00A410E5"/>
    <w:rsid w:val="00A41545"/>
    <w:rsid w:val="00A417AC"/>
    <w:rsid w:val="00A41CF1"/>
    <w:rsid w:val="00A429A8"/>
    <w:rsid w:val="00A42DB1"/>
    <w:rsid w:val="00A42FCD"/>
    <w:rsid w:val="00A4329F"/>
    <w:rsid w:val="00A43365"/>
    <w:rsid w:val="00A437D8"/>
    <w:rsid w:val="00A439F9"/>
    <w:rsid w:val="00A43DB2"/>
    <w:rsid w:val="00A441FA"/>
    <w:rsid w:val="00A44375"/>
    <w:rsid w:val="00A447D7"/>
    <w:rsid w:val="00A44AA1"/>
    <w:rsid w:val="00A451BA"/>
    <w:rsid w:val="00A45577"/>
    <w:rsid w:val="00A460EB"/>
    <w:rsid w:val="00A463D6"/>
    <w:rsid w:val="00A467C6"/>
    <w:rsid w:val="00A46B3D"/>
    <w:rsid w:val="00A46C15"/>
    <w:rsid w:val="00A46F0A"/>
    <w:rsid w:val="00A47CDC"/>
    <w:rsid w:val="00A50091"/>
    <w:rsid w:val="00A50C21"/>
    <w:rsid w:val="00A50D00"/>
    <w:rsid w:val="00A5138C"/>
    <w:rsid w:val="00A5163F"/>
    <w:rsid w:val="00A51656"/>
    <w:rsid w:val="00A524DB"/>
    <w:rsid w:val="00A535B3"/>
    <w:rsid w:val="00A535F1"/>
    <w:rsid w:val="00A54091"/>
    <w:rsid w:val="00A54898"/>
    <w:rsid w:val="00A5497D"/>
    <w:rsid w:val="00A54A71"/>
    <w:rsid w:val="00A54B6A"/>
    <w:rsid w:val="00A54F7F"/>
    <w:rsid w:val="00A552A2"/>
    <w:rsid w:val="00A552CB"/>
    <w:rsid w:val="00A559C5"/>
    <w:rsid w:val="00A5604A"/>
    <w:rsid w:val="00A5613D"/>
    <w:rsid w:val="00A564E8"/>
    <w:rsid w:val="00A569C4"/>
    <w:rsid w:val="00A56B78"/>
    <w:rsid w:val="00A56B83"/>
    <w:rsid w:val="00A56CA4"/>
    <w:rsid w:val="00A5785B"/>
    <w:rsid w:val="00A5794D"/>
    <w:rsid w:val="00A57FBD"/>
    <w:rsid w:val="00A60024"/>
    <w:rsid w:val="00A6009B"/>
    <w:rsid w:val="00A60228"/>
    <w:rsid w:val="00A60643"/>
    <w:rsid w:val="00A60FB7"/>
    <w:rsid w:val="00A610EE"/>
    <w:rsid w:val="00A6141E"/>
    <w:rsid w:val="00A619A6"/>
    <w:rsid w:val="00A61C93"/>
    <w:rsid w:val="00A6208F"/>
    <w:rsid w:val="00A622E6"/>
    <w:rsid w:val="00A629B9"/>
    <w:rsid w:val="00A62A89"/>
    <w:rsid w:val="00A62D66"/>
    <w:rsid w:val="00A62FEB"/>
    <w:rsid w:val="00A63831"/>
    <w:rsid w:val="00A648FB"/>
    <w:rsid w:val="00A649C1"/>
    <w:rsid w:val="00A64B08"/>
    <w:rsid w:val="00A64B18"/>
    <w:rsid w:val="00A64B6A"/>
    <w:rsid w:val="00A652B8"/>
    <w:rsid w:val="00A654BE"/>
    <w:rsid w:val="00A66566"/>
    <w:rsid w:val="00A6658A"/>
    <w:rsid w:val="00A66A6B"/>
    <w:rsid w:val="00A66EA2"/>
    <w:rsid w:val="00A67602"/>
    <w:rsid w:val="00A67BD6"/>
    <w:rsid w:val="00A67D10"/>
    <w:rsid w:val="00A700AB"/>
    <w:rsid w:val="00A700E0"/>
    <w:rsid w:val="00A70237"/>
    <w:rsid w:val="00A702F9"/>
    <w:rsid w:val="00A707BF"/>
    <w:rsid w:val="00A70B46"/>
    <w:rsid w:val="00A70EC4"/>
    <w:rsid w:val="00A717A4"/>
    <w:rsid w:val="00A71B0C"/>
    <w:rsid w:val="00A72175"/>
    <w:rsid w:val="00A72194"/>
    <w:rsid w:val="00A722CF"/>
    <w:rsid w:val="00A72649"/>
    <w:rsid w:val="00A72D98"/>
    <w:rsid w:val="00A72F66"/>
    <w:rsid w:val="00A73115"/>
    <w:rsid w:val="00A73589"/>
    <w:rsid w:val="00A73EF1"/>
    <w:rsid w:val="00A73FA2"/>
    <w:rsid w:val="00A74558"/>
    <w:rsid w:val="00A74A09"/>
    <w:rsid w:val="00A74A9C"/>
    <w:rsid w:val="00A7508B"/>
    <w:rsid w:val="00A7509D"/>
    <w:rsid w:val="00A750D8"/>
    <w:rsid w:val="00A755FE"/>
    <w:rsid w:val="00A75C41"/>
    <w:rsid w:val="00A75F2B"/>
    <w:rsid w:val="00A76DEE"/>
    <w:rsid w:val="00A76F3B"/>
    <w:rsid w:val="00A77646"/>
    <w:rsid w:val="00A7765F"/>
    <w:rsid w:val="00A800CE"/>
    <w:rsid w:val="00A804EB"/>
    <w:rsid w:val="00A80B58"/>
    <w:rsid w:val="00A80F07"/>
    <w:rsid w:val="00A81221"/>
    <w:rsid w:val="00A8185A"/>
    <w:rsid w:val="00A81C54"/>
    <w:rsid w:val="00A821A2"/>
    <w:rsid w:val="00A82A23"/>
    <w:rsid w:val="00A82D33"/>
    <w:rsid w:val="00A830BA"/>
    <w:rsid w:val="00A832C9"/>
    <w:rsid w:val="00A835C7"/>
    <w:rsid w:val="00A83981"/>
    <w:rsid w:val="00A84811"/>
    <w:rsid w:val="00A84A9F"/>
    <w:rsid w:val="00A84F61"/>
    <w:rsid w:val="00A85170"/>
    <w:rsid w:val="00A85B86"/>
    <w:rsid w:val="00A85C01"/>
    <w:rsid w:val="00A8611E"/>
    <w:rsid w:val="00A86529"/>
    <w:rsid w:val="00A86B62"/>
    <w:rsid w:val="00A86EDE"/>
    <w:rsid w:val="00A87836"/>
    <w:rsid w:val="00A87E37"/>
    <w:rsid w:val="00A87EEA"/>
    <w:rsid w:val="00A87F68"/>
    <w:rsid w:val="00A902E1"/>
    <w:rsid w:val="00A90888"/>
    <w:rsid w:val="00A90C20"/>
    <w:rsid w:val="00A9102F"/>
    <w:rsid w:val="00A923AB"/>
    <w:rsid w:val="00A9290C"/>
    <w:rsid w:val="00A930A6"/>
    <w:rsid w:val="00A93384"/>
    <w:rsid w:val="00A93917"/>
    <w:rsid w:val="00A942B6"/>
    <w:rsid w:val="00A945AE"/>
    <w:rsid w:val="00A965A5"/>
    <w:rsid w:val="00A9687C"/>
    <w:rsid w:val="00A97039"/>
    <w:rsid w:val="00A9727B"/>
    <w:rsid w:val="00A9728E"/>
    <w:rsid w:val="00A9750F"/>
    <w:rsid w:val="00A975AB"/>
    <w:rsid w:val="00AA0024"/>
    <w:rsid w:val="00AA005F"/>
    <w:rsid w:val="00AA07C4"/>
    <w:rsid w:val="00AA12CB"/>
    <w:rsid w:val="00AA13F7"/>
    <w:rsid w:val="00AA15AB"/>
    <w:rsid w:val="00AA15BF"/>
    <w:rsid w:val="00AA18A3"/>
    <w:rsid w:val="00AA2122"/>
    <w:rsid w:val="00AA3312"/>
    <w:rsid w:val="00AA3343"/>
    <w:rsid w:val="00AA3E3E"/>
    <w:rsid w:val="00AA44E9"/>
    <w:rsid w:val="00AA5AB4"/>
    <w:rsid w:val="00AA67FC"/>
    <w:rsid w:val="00AA6EF9"/>
    <w:rsid w:val="00AB09B0"/>
    <w:rsid w:val="00AB0F68"/>
    <w:rsid w:val="00AB1078"/>
    <w:rsid w:val="00AB159D"/>
    <w:rsid w:val="00AB1762"/>
    <w:rsid w:val="00AB19A7"/>
    <w:rsid w:val="00AB1F9C"/>
    <w:rsid w:val="00AB229A"/>
    <w:rsid w:val="00AB2357"/>
    <w:rsid w:val="00AB2789"/>
    <w:rsid w:val="00AB2EA1"/>
    <w:rsid w:val="00AB30E0"/>
    <w:rsid w:val="00AB3621"/>
    <w:rsid w:val="00AB49C8"/>
    <w:rsid w:val="00AB4CF4"/>
    <w:rsid w:val="00AB5042"/>
    <w:rsid w:val="00AB5266"/>
    <w:rsid w:val="00AB5B48"/>
    <w:rsid w:val="00AB6148"/>
    <w:rsid w:val="00AB6291"/>
    <w:rsid w:val="00AB63A4"/>
    <w:rsid w:val="00AB63D5"/>
    <w:rsid w:val="00AB646D"/>
    <w:rsid w:val="00AB687C"/>
    <w:rsid w:val="00AB727D"/>
    <w:rsid w:val="00AC02B7"/>
    <w:rsid w:val="00AC036D"/>
    <w:rsid w:val="00AC04F5"/>
    <w:rsid w:val="00AC0A7B"/>
    <w:rsid w:val="00AC11D9"/>
    <w:rsid w:val="00AC1920"/>
    <w:rsid w:val="00AC210E"/>
    <w:rsid w:val="00AC227D"/>
    <w:rsid w:val="00AC355A"/>
    <w:rsid w:val="00AC3B9B"/>
    <w:rsid w:val="00AC3D49"/>
    <w:rsid w:val="00AC428E"/>
    <w:rsid w:val="00AC4CB7"/>
    <w:rsid w:val="00AC516F"/>
    <w:rsid w:val="00AC57FC"/>
    <w:rsid w:val="00AC61CC"/>
    <w:rsid w:val="00AC660A"/>
    <w:rsid w:val="00AC6731"/>
    <w:rsid w:val="00AC6B6D"/>
    <w:rsid w:val="00AC7E59"/>
    <w:rsid w:val="00AD0119"/>
    <w:rsid w:val="00AD0999"/>
    <w:rsid w:val="00AD10F4"/>
    <w:rsid w:val="00AD15CE"/>
    <w:rsid w:val="00AD18F1"/>
    <w:rsid w:val="00AD20FF"/>
    <w:rsid w:val="00AD2AA2"/>
    <w:rsid w:val="00AD2C22"/>
    <w:rsid w:val="00AD333A"/>
    <w:rsid w:val="00AD3B1B"/>
    <w:rsid w:val="00AD4106"/>
    <w:rsid w:val="00AD4964"/>
    <w:rsid w:val="00AD499D"/>
    <w:rsid w:val="00AD4B9F"/>
    <w:rsid w:val="00AD521E"/>
    <w:rsid w:val="00AD6119"/>
    <w:rsid w:val="00AD61FF"/>
    <w:rsid w:val="00AD6804"/>
    <w:rsid w:val="00AD6D7C"/>
    <w:rsid w:val="00AD6D7D"/>
    <w:rsid w:val="00AD6F97"/>
    <w:rsid w:val="00AD744D"/>
    <w:rsid w:val="00AD747C"/>
    <w:rsid w:val="00AD7ADC"/>
    <w:rsid w:val="00AE00F7"/>
    <w:rsid w:val="00AE0187"/>
    <w:rsid w:val="00AE0399"/>
    <w:rsid w:val="00AE08A9"/>
    <w:rsid w:val="00AE092C"/>
    <w:rsid w:val="00AE09C7"/>
    <w:rsid w:val="00AE0D29"/>
    <w:rsid w:val="00AE10F6"/>
    <w:rsid w:val="00AE142F"/>
    <w:rsid w:val="00AE1895"/>
    <w:rsid w:val="00AE1D34"/>
    <w:rsid w:val="00AE1E9D"/>
    <w:rsid w:val="00AE217D"/>
    <w:rsid w:val="00AE254C"/>
    <w:rsid w:val="00AE2940"/>
    <w:rsid w:val="00AE2D72"/>
    <w:rsid w:val="00AE2F99"/>
    <w:rsid w:val="00AE358A"/>
    <w:rsid w:val="00AE37BD"/>
    <w:rsid w:val="00AE40BA"/>
    <w:rsid w:val="00AE4F67"/>
    <w:rsid w:val="00AE522B"/>
    <w:rsid w:val="00AE5236"/>
    <w:rsid w:val="00AE5506"/>
    <w:rsid w:val="00AE6240"/>
    <w:rsid w:val="00AE6276"/>
    <w:rsid w:val="00AE63C0"/>
    <w:rsid w:val="00AE6695"/>
    <w:rsid w:val="00AE6CF4"/>
    <w:rsid w:val="00AE6CF9"/>
    <w:rsid w:val="00AE7381"/>
    <w:rsid w:val="00AE74B5"/>
    <w:rsid w:val="00AE7651"/>
    <w:rsid w:val="00AE7D1A"/>
    <w:rsid w:val="00AF02EE"/>
    <w:rsid w:val="00AF07E5"/>
    <w:rsid w:val="00AF1041"/>
    <w:rsid w:val="00AF1078"/>
    <w:rsid w:val="00AF1832"/>
    <w:rsid w:val="00AF183A"/>
    <w:rsid w:val="00AF1D39"/>
    <w:rsid w:val="00AF1DBB"/>
    <w:rsid w:val="00AF2287"/>
    <w:rsid w:val="00AF2AEF"/>
    <w:rsid w:val="00AF323C"/>
    <w:rsid w:val="00AF3743"/>
    <w:rsid w:val="00AF396B"/>
    <w:rsid w:val="00AF4119"/>
    <w:rsid w:val="00AF4444"/>
    <w:rsid w:val="00AF59F0"/>
    <w:rsid w:val="00AF5B17"/>
    <w:rsid w:val="00AF5D5E"/>
    <w:rsid w:val="00AF5D74"/>
    <w:rsid w:val="00AF7711"/>
    <w:rsid w:val="00AF78E8"/>
    <w:rsid w:val="00AF7C64"/>
    <w:rsid w:val="00B009D5"/>
    <w:rsid w:val="00B01D44"/>
    <w:rsid w:val="00B021BE"/>
    <w:rsid w:val="00B021E5"/>
    <w:rsid w:val="00B042F6"/>
    <w:rsid w:val="00B050FF"/>
    <w:rsid w:val="00B0535B"/>
    <w:rsid w:val="00B05410"/>
    <w:rsid w:val="00B0640F"/>
    <w:rsid w:val="00B06878"/>
    <w:rsid w:val="00B06A7B"/>
    <w:rsid w:val="00B07452"/>
    <w:rsid w:val="00B07A1B"/>
    <w:rsid w:val="00B07ABC"/>
    <w:rsid w:val="00B07CAB"/>
    <w:rsid w:val="00B1012B"/>
    <w:rsid w:val="00B102D0"/>
    <w:rsid w:val="00B10477"/>
    <w:rsid w:val="00B107CD"/>
    <w:rsid w:val="00B10AD0"/>
    <w:rsid w:val="00B10BAB"/>
    <w:rsid w:val="00B10E0D"/>
    <w:rsid w:val="00B1100D"/>
    <w:rsid w:val="00B115A2"/>
    <w:rsid w:val="00B117CC"/>
    <w:rsid w:val="00B1189B"/>
    <w:rsid w:val="00B119E4"/>
    <w:rsid w:val="00B12618"/>
    <w:rsid w:val="00B12AC6"/>
    <w:rsid w:val="00B130FC"/>
    <w:rsid w:val="00B132D3"/>
    <w:rsid w:val="00B13387"/>
    <w:rsid w:val="00B1342E"/>
    <w:rsid w:val="00B13974"/>
    <w:rsid w:val="00B139C1"/>
    <w:rsid w:val="00B13E8F"/>
    <w:rsid w:val="00B13E9C"/>
    <w:rsid w:val="00B144D3"/>
    <w:rsid w:val="00B14EB8"/>
    <w:rsid w:val="00B15E75"/>
    <w:rsid w:val="00B15FB1"/>
    <w:rsid w:val="00B16094"/>
    <w:rsid w:val="00B164B3"/>
    <w:rsid w:val="00B16A06"/>
    <w:rsid w:val="00B16D45"/>
    <w:rsid w:val="00B170AA"/>
    <w:rsid w:val="00B17244"/>
    <w:rsid w:val="00B17297"/>
    <w:rsid w:val="00B175CD"/>
    <w:rsid w:val="00B1771F"/>
    <w:rsid w:val="00B17813"/>
    <w:rsid w:val="00B205D5"/>
    <w:rsid w:val="00B206CB"/>
    <w:rsid w:val="00B208A9"/>
    <w:rsid w:val="00B20E39"/>
    <w:rsid w:val="00B2138D"/>
    <w:rsid w:val="00B21BB2"/>
    <w:rsid w:val="00B2204C"/>
    <w:rsid w:val="00B22874"/>
    <w:rsid w:val="00B22E61"/>
    <w:rsid w:val="00B2323A"/>
    <w:rsid w:val="00B2351E"/>
    <w:rsid w:val="00B23ABE"/>
    <w:rsid w:val="00B23E7B"/>
    <w:rsid w:val="00B23F93"/>
    <w:rsid w:val="00B24163"/>
    <w:rsid w:val="00B24164"/>
    <w:rsid w:val="00B2422F"/>
    <w:rsid w:val="00B24520"/>
    <w:rsid w:val="00B247DA"/>
    <w:rsid w:val="00B24BD6"/>
    <w:rsid w:val="00B24CC6"/>
    <w:rsid w:val="00B24EAE"/>
    <w:rsid w:val="00B25177"/>
    <w:rsid w:val="00B2525B"/>
    <w:rsid w:val="00B2550A"/>
    <w:rsid w:val="00B2561B"/>
    <w:rsid w:val="00B262C3"/>
    <w:rsid w:val="00B27428"/>
    <w:rsid w:val="00B27445"/>
    <w:rsid w:val="00B276C7"/>
    <w:rsid w:val="00B2788B"/>
    <w:rsid w:val="00B27BF8"/>
    <w:rsid w:val="00B27F07"/>
    <w:rsid w:val="00B27FC6"/>
    <w:rsid w:val="00B300C6"/>
    <w:rsid w:val="00B317E6"/>
    <w:rsid w:val="00B31A20"/>
    <w:rsid w:val="00B32AA5"/>
    <w:rsid w:val="00B32F0D"/>
    <w:rsid w:val="00B33565"/>
    <w:rsid w:val="00B3366E"/>
    <w:rsid w:val="00B33736"/>
    <w:rsid w:val="00B33870"/>
    <w:rsid w:val="00B33CBA"/>
    <w:rsid w:val="00B33FD6"/>
    <w:rsid w:val="00B340E4"/>
    <w:rsid w:val="00B3417F"/>
    <w:rsid w:val="00B3459E"/>
    <w:rsid w:val="00B34A49"/>
    <w:rsid w:val="00B34B25"/>
    <w:rsid w:val="00B34D41"/>
    <w:rsid w:val="00B35250"/>
    <w:rsid w:val="00B3631E"/>
    <w:rsid w:val="00B36325"/>
    <w:rsid w:val="00B36459"/>
    <w:rsid w:val="00B36948"/>
    <w:rsid w:val="00B36964"/>
    <w:rsid w:val="00B36F32"/>
    <w:rsid w:val="00B37448"/>
    <w:rsid w:val="00B378B4"/>
    <w:rsid w:val="00B40085"/>
    <w:rsid w:val="00B40246"/>
    <w:rsid w:val="00B4161C"/>
    <w:rsid w:val="00B416EE"/>
    <w:rsid w:val="00B41BF9"/>
    <w:rsid w:val="00B41E7F"/>
    <w:rsid w:val="00B42EB1"/>
    <w:rsid w:val="00B4302D"/>
    <w:rsid w:val="00B4366E"/>
    <w:rsid w:val="00B4383E"/>
    <w:rsid w:val="00B43CD8"/>
    <w:rsid w:val="00B4535D"/>
    <w:rsid w:val="00B45730"/>
    <w:rsid w:val="00B4575F"/>
    <w:rsid w:val="00B45CFB"/>
    <w:rsid w:val="00B464B3"/>
    <w:rsid w:val="00B46ABC"/>
    <w:rsid w:val="00B46D73"/>
    <w:rsid w:val="00B47674"/>
    <w:rsid w:val="00B47E89"/>
    <w:rsid w:val="00B47FF5"/>
    <w:rsid w:val="00B50487"/>
    <w:rsid w:val="00B50B73"/>
    <w:rsid w:val="00B50F30"/>
    <w:rsid w:val="00B51013"/>
    <w:rsid w:val="00B51C0C"/>
    <w:rsid w:val="00B52634"/>
    <w:rsid w:val="00B52B25"/>
    <w:rsid w:val="00B52DD9"/>
    <w:rsid w:val="00B53A9E"/>
    <w:rsid w:val="00B53E82"/>
    <w:rsid w:val="00B5459D"/>
    <w:rsid w:val="00B54866"/>
    <w:rsid w:val="00B55427"/>
    <w:rsid w:val="00B55742"/>
    <w:rsid w:val="00B55CC3"/>
    <w:rsid w:val="00B55DA4"/>
    <w:rsid w:val="00B560D9"/>
    <w:rsid w:val="00B560DD"/>
    <w:rsid w:val="00B56CCB"/>
    <w:rsid w:val="00B60153"/>
    <w:rsid w:val="00B6023B"/>
    <w:rsid w:val="00B60495"/>
    <w:rsid w:val="00B605B9"/>
    <w:rsid w:val="00B60761"/>
    <w:rsid w:val="00B61337"/>
    <w:rsid w:val="00B614CA"/>
    <w:rsid w:val="00B61683"/>
    <w:rsid w:val="00B61770"/>
    <w:rsid w:val="00B629F9"/>
    <w:rsid w:val="00B62EA2"/>
    <w:rsid w:val="00B6342A"/>
    <w:rsid w:val="00B6359A"/>
    <w:rsid w:val="00B63BDC"/>
    <w:rsid w:val="00B640E5"/>
    <w:rsid w:val="00B64FBB"/>
    <w:rsid w:val="00B65150"/>
    <w:rsid w:val="00B65915"/>
    <w:rsid w:val="00B664FC"/>
    <w:rsid w:val="00B66970"/>
    <w:rsid w:val="00B66BA2"/>
    <w:rsid w:val="00B67417"/>
    <w:rsid w:val="00B674D0"/>
    <w:rsid w:val="00B676A4"/>
    <w:rsid w:val="00B67F90"/>
    <w:rsid w:val="00B70122"/>
    <w:rsid w:val="00B7043A"/>
    <w:rsid w:val="00B70751"/>
    <w:rsid w:val="00B7083A"/>
    <w:rsid w:val="00B70F1C"/>
    <w:rsid w:val="00B71274"/>
    <w:rsid w:val="00B71503"/>
    <w:rsid w:val="00B722C7"/>
    <w:rsid w:val="00B72E30"/>
    <w:rsid w:val="00B72FAF"/>
    <w:rsid w:val="00B733EA"/>
    <w:rsid w:val="00B73417"/>
    <w:rsid w:val="00B73872"/>
    <w:rsid w:val="00B73B75"/>
    <w:rsid w:val="00B73CAD"/>
    <w:rsid w:val="00B73D14"/>
    <w:rsid w:val="00B74164"/>
    <w:rsid w:val="00B74232"/>
    <w:rsid w:val="00B74AE7"/>
    <w:rsid w:val="00B74FFC"/>
    <w:rsid w:val="00B756FC"/>
    <w:rsid w:val="00B75E3D"/>
    <w:rsid w:val="00B75FF3"/>
    <w:rsid w:val="00B76132"/>
    <w:rsid w:val="00B7638B"/>
    <w:rsid w:val="00B76F67"/>
    <w:rsid w:val="00B774AC"/>
    <w:rsid w:val="00B77750"/>
    <w:rsid w:val="00B77862"/>
    <w:rsid w:val="00B801FF"/>
    <w:rsid w:val="00B803E2"/>
    <w:rsid w:val="00B80A42"/>
    <w:rsid w:val="00B80AB3"/>
    <w:rsid w:val="00B80E08"/>
    <w:rsid w:val="00B814FC"/>
    <w:rsid w:val="00B81770"/>
    <w:rsid w:val="00B81780"/>
    <w:rsid w:val="00B81AFE"/>
    <w:rsid w:val="00B81B3A"/>
    <w:rsid w:val="00B8229A"/>
    <w:rsid w:val="00B824FC"/>
    <w:rsid w:val="00B82787"/>
    <w:rsid w:val="00B827AF"/>
    <w:rsid w:val="00B829F5"/>
    <w:rsid w:val="00B82A43"/>
    <w:rsid w:val="00B82C6C"/>
    <w:rsid w:val="00B83967"/>
    <w:rsid w:val="00B83B5C"/>
    <w:rsid w:val="00B83D4F"/>
    <w:rsid w:val="00B83DE5"/>
    <w:rsid w:val="00B83F26"/>
    <w:rsid w:val="00B84482"/>
    <w:rsid w:val="00B848F1"/>
    <w:rsid w:val="00B8498B"/>
    <w:rsid w:val="00B849D8"/>
    <w:rsid w:val="00B849DE"/>
    <w:rsid w:val="00B84D9A"/>
    <w:rsid w:val="00B85007"/>
    <w:rsid w:val="00B85871"/>
    <w:rsid w:val="00B85922"/>
    <w:rsid w:val="00B85D64"/>
    <w:rsid w:val="00B86334"/>
    <w:rsid w:val="00B867ED"/>
    <w:rsid w:val="00B87116"/>
    <w:rsid w:val="00B8729D"/>
    <w:rsid w:val="00B8748C"/>
    <w:rsid w:val="00B87BC0"/>
    <w:rsid w:val="00B87E9E"/>
    <w:rsid w:val="00B90215"/>
    <w:rsid w:val="00B90A3B"/>
    <w:rsid w:val="00B9171E"/>
    <w:rsid w:val="00B918C9"/>
    <w:rsid w:val="00B919F3"/>
    <w:rsid w:val="00B91F0C"/>
    <w:rsid w:val="00B92B1F"/>
    <w:rsid w:val="00B92BBF"/>
    <w:rsid w:val="00B92CE0"/>
    <w:rsid w:val="00B92D0A"/>
    <w:rsid w:val="00B92DEC"/>
    <w:rsid w:val="00B9341A"/>
    <w:rsid w:val="00B94052"/>
    <w:rsid w:val="00B943D5"/>
    <w:rsid w:val="00B945B4"/>
    <w:rsid w:val="00B950F9"/>
    <w:rsid w:val="00B95326"/>
    <w:rsid w:val="00B95659"/>
    <w:rsid w:val="00B9586A"/>
    <w:rsid w:val="00B95F61"/>
    <w:rsid w:val="00B96493"/>
    <w:rsid w:val="00B9689B"/>
    <w:rsid w:val="00B9714A"/>
    <w:rsid w:val="00B97452"/>
    <w:rsid w:val="00B97B32"/>
    <w:rsid w:val="00B97B68"/>
    <w:rsid w:val="00BA0226"/>
    <w:rsid w:val="00BA0F9B"/>
    <w:rsid w:val="00BA2448"/>
    <w:rsid w:val="00BA27D7"/>
    <w:rsid w:val="00BA2912"/>
    <w:rsid w:val="00BA2ECE"/>
    <w:rsid w:val="00BA2FF1"/>
    <w:rsid w:val="00BA349B"/>
    <w:rsid w:val="00BA3833"/>
    <w:rsid w:val="00BA3B0E"/>
    <w:rsid w:val="00BA3C42"/>
    <w:rsid w:val="00BA431D"/>
    <w:rsid w:val="00BA45B9"/>
    <w:rsid w:val="00BA498B"/>
    <w:rsid w:val="00BA4E6C"/>
    <w:rsid w:val="00BA4F08"/>
    <w:rsid w:val="00BA615C"/>
    <w:rsid w:val="00BA63B6"/>
    <w:rsid w:val="00BA6B09"/>
    <w:rsid w:val="00BA70EF"/>
    <w:rsid w:val="00BA7390"/>
    <w:rsid w:val="00BA780C"/>
    <w:rsid w:val="00BA781C"/>
    <w:rsid w:val="00BA78D8"/>
    <w:rsid w:val="00BA7C7C"/>
    <w:rsid w:val="00BA7CD6"/>
    <w:rsid w:val="00BA7FB4"/>
    <w:rsid w:val="00BB0237"/>
    <w:rsid w:val="00BB0D5D"/>
    <w:rsid w:val="00BB13D0"/>
    <w:rsid w:val="00BB1436"/>
    <w:rsid w:val="00BB14F2"/>
    <w:rsid w:val="00BB1AEE"/>
    <w:rsid w:val="00BB1F36"/>
    <w:rsid w:val="00BB2701"/>
    <w:rsid w:val="00BB2D3B"/>
    <w:rsid w:val="00BB2F6A"/>
    <w:rsid w:val="00BB301B"/>
    <w:rsid w:val="00BB30FE"/>
    <w:rsid w:val="00BB31C1"/>
    <w:rsid w:val="00BB31E9"/>
    <w:rsid w:val="00BB3971"/>
    <w:rsid w:val="00BB3AB6"/>
    <w:rsid w:val="00BB3DAE"/>
    <w:rsid w:val="00BB4078"/>
    <w:rsid w:val="00BB4150"/>
    <w:rsid w:val="00BB4365"/>
    <w:rsid w:val="00BB449F"/>
    <w:rsid w:val="00BB469B"/>
    <w:rsid w:val="00BB48A5"/>
    <w:rsid w:val="00BB48F5"/>
    <w:rsid w:val="00BB4BF4"/>
    <w:rsid w:val="00BB4CA7"/>
    <w:rsid w:val="00BB4CC0"/>
    <w:rsid w:val="00BB4E9C"/>
    <w:rsid w:val="00BB5667"/>
    <w:rsid w:val="00BB5C5B"/>
    <w:rsid w:val="00BB5E4D"/>
    <w:rsid w:val="00BB5FEA"/>
    <w:rsid w:val="00BB6790"/>
    <w:rsid w:val="00BB6DE9"/>
    <w:rsid w:val="00BB6E79"/>
    <w:rsid w:val="00BB791E"/>
    <w:rsid w:val="00BB7CDE"/>
    <w:rsid w:val="00BC03DB"/>
    <w:rsid w:val="00BC084D"/>
    <w:rsid w:val="00BC0CBC"/>
    <w:rsid w:val="00BC1081"/>
    <w:rsid w:val="00BC1650"/>
    <w:rsid w:val="00BC17B3"/>
    <w:rsid w:val="00BC1A2C"/>
    <w:rsid w:val="00BC1BF3"/>
    <w:rsid w:val="00BC1E6A"/>
    <w:rsid w:val="00BC1F0E"/>
    <w:rsid w:val="00BC238B"/>
    <w:rsid w:val="00BC2625"/>
    <w:rsid w:val="00BC2EA0"/>
    <w:rsid w:val="00BC344C"/>
    <w:rsid w:val="00BC370A"/>
    <w:rsid w:val="00BC4729"/>
    <w:rsid w:val="00BC4AB1"/>
    <w:rsid w:val="00BC4B6E"/>
    <w:rsid w:val="00BC4C24"/>
    <w:rsid w:val="00BC4F81"/>
    <w:rsid w:val="00BC4F96"/>
    <w:rsid w:val="00BC51EF"/>
    <w:rsid w:val="00BC559B"/>
    <w:rsid w:val="00BC564C"/>
    <w:rsid w:val="00BC588E"/>
    <w:rsid w:val="00BC598B"/>
    <w:rsid w:val="00BC5CB4"/>
    <w:rsid w:val="00BC60C4"/>
    <w:rsid w:val="00BC61E9"/>
    <w:rsid w:val="00BC6519"/>
    <w:rsid w:val="00BC6B30"/>
    <w:rsid w:val="00BC726A"/>
    <w:rsid w:val="00BC735E"/>
    <w:rsid w:val="00BC73EA"/>
    <w:rsid w:val="00BC74FB"/>
    <w:rsid w:val="00BC783B"/>
    <w:rsid w:val="00BC7D90"/>
    <w:rsid w:val="00BC7F22"/>
    <w:rsid w:val="00BD00C9"/>
    <w:rsid w:val="00BD0661"/>
    <w:rsid w:val="00BD0E61"/>
    <w:rsid w:val="00BD11A2"/>
    <w:rsid w:val="00BD211C"/>
    <w:rsid w:val="00BD2283"/>
    <w:rsid w:val="00BD2D42"/>
    <w:rsid w:val="00BD2E6F"/>
    <w:rsid w:val="00BD302A"/>
    <w:rsid w:val="00BD30D5"/>
    <w:rsid w:val="00BD3194"/>
    <w:rsid w:val="00BD3A08"/>
    <w:rsid w:val="00BD3B9D"/>
    <w:rsid w:val="00BD3D4F"/>
    <w:rsid w:val="00BD43D2"/>
    <w:rsid w:val="00BD450E"/>
    <w:rsid w:val="00BD4940"/>
    <w:rsid w:val="00BD4A38"/>
    <w:rsid w:val="00BD4AC3"/>
    <w:rsid w:val="00BD4E4F"/>
    <w:rsid w:val="00BD4E64"/>
    <w:rsid w:val="00BD5070"/>
    <w:rsid w:val="00BD547B"/>
    <w:rsid w:val="00BD56F9"/>
    <w:rsid w:val="00BD5A55"/>
    <w:rsid w:val="00BD5DE9"/>
    <w:rsid w:val="00BD5E29"/>
    <w:rsid w:val="00BD5F6D"/>
    <w:rsid w:val="00BD60F3"/>
    <w:rsid w:val="00BD689B"/>
    <w:rsid w:val="00BD6B62"/>
    <w:rsid w:val="00BD6CE5"/>
    <w:rsid w:val="00BD6FED"/>
    <w:rsid w:val="00BD76D0"/>
    <w:rsid w:val="00BD7C29"/>
    <w:rsid w:val="00BE0299"/>
    <w:rsid w:val="00BE08E4"/>
    <w:rsid w:val="00BE1807"/>
    <w:rsid w:val="00BE197F"/>
    <w:rsid w:val="00BE1ECC"/>
    <w:rsid w:val="00BE2371"/>
    <w:rsid w:val="00BE26E0"/>
    <w:rsid w:val="00BE31A3"/>
    <w:rsid w:val="00BE4634"/>
    <w:rsid w:val="00BE4A52"/>
    <w:rsid w:val="00BE4E3F"/>
    <w:rsid w:val="00BE4EE9"/>
    <w:rsid w:val="00BE602A"/>
    <w:rsid w:val="00BE66CB"/>
    <w:rsid w:val="00BE6D2D"/>
    <w:rsid w:val="00BE76EC"/>
    <w:rsid w:val="00BE79C2"/>
    <w:rsid w:val="00BE7E24"/>
    <w:rsid w:val="00BF0407"/>
    <w:rsid w:val="00BF042F"/>
    <w:rsid w:val="00BF0B1B"/>
    <w:rsid w:val="00BF117C"/>
    <w:rsid w:val="00BF130A"/>
    <w:rsid w:val="00BF16DB"/>
    <w:rsid w:val="00BF1D4B"/>
    <w:rsid w:val="00BF2045"/>
    <w:rsid w:val="00BF2876"/>
    <w:rsid w:val="00BF2AEC"/>
    <w:rsid w:val="00BF35BD"/>
    <w:rsid w:val="00BF373E"/>
    <w:rsid w:val="00BF39D6"/>
    <w:rsid w:val="00BF4366"/>
    <w:rsid w:val="00BF448B"/>
    <w:rsid w:val="00BF48B2"/>
    <w:rsid w:val="00BF4912"/>
    <w:rsid w:val="00BF4AEC"/>
    <w:rsid w:val="00BF4D58"/>
    <w:rsid w:val="00BF50BF"/>
    <w:rsid w:val="00BF55F7"/>
    <w:rsid w:val="00BF59F1"/>
    <w:rsid w:val="00BF643A"/>
    <w:rsid w:val="00BF6703"/>
    <w:rsid w:val="00BF7391"/>
    <w:rsid w:val="00BF74BB"/>
    <w:rsid w:val="00BF768C"/>
    <w:rsid w:val="00BF78AB"/>
    <w:rsid w:val="00BF7E86"/>
    <w:rsid w:val="00C0027E"/>
    <w:rsid w:val="00C0043F"/>
    <w:rsid w:val="00C01208"/>
    <w:rsid w:val="00C01959"/>
    <w:rsid w:val="00C02EC2"/>
    <w:rsid w:val="00C03299"/>
    <w:rsid w:val="00C032F2"/>
    <w:rsid w:val="00C039CA"/>
    <w:rsid w:val="00C03A00"/>
    <w:rsid w:val="00C03ED8"/>
    <w:rsid w:val="00C04403"/>
    <w:rsid w:val="00C04694"/>
    <w:rsid w:val="00C048C6"/>
    <w:rsid w:val="00C04AFA"/>
    <w:rsid w:val="00C057DD"/>
    <w:rsid w:val="00C061B8"/>
    <w:rsid w:val="00C062C8"/>
    <w:rsid w:val="00C0652A"/>
    <w:rsid w:val="00C06884"/>
    <w:rsid w:val="00C071DA"/>
    <w:rsid w:val="00C0735D"/>
    <w:rsid w:val="00C07410"/>
    <w:rsid w:val="00C07985"/>
    <w:rsid w:val="00C07D46"/>
    <w:rsid w:val="00C07D7C"/>
    <w:rsid w:val="00C07D88"/>
    <w:rsid w:val="00C07FB2"/>
    <w:rsid w:val="00C100AB"/>
    <w:rsid w:val="00C10186"/>
    <w:rsid w:val="00C10242"/>
    <w:rsid w:val="00C1054D"/>
    <w:rsid w:val="00C10929"/>
    <w:rsid w:val="00C10D64"/>
    <w:rsid w:val="00C11421"/>
    <w:rsid w:val="00C11428"/>
    <w:rsid w:val="00C114AA"/>
    <w:rsid w:val="00C118E5"/>
    <w:rsid w:val="00C11C0F"/>
    <w:rsid w:val="00C11C7C"/>
    <w:rsid w:val="00C11DE9"/>
    <w:rsid w:val="00C12342"/>
    <w:rsid w:val="00C124E3"/>
    <w:rsid w:val="00C12518"/>
    <w:rsid w:val="00C12630"/>
    <w:rsid w:val="00C12AB6"/>
    <w:rsid w:val="00C12E81"/>
    <w:rsid w:val="00C12EAA"/>
    <w:rsid w:val="00C1351E"/>
    <w:rsid w:val="00C13D28"/>
    <w:rsid w:val="00C13E78"/>
    <w:rsid w:val="00C13EF7"/>
    <w:rsid w:val="00C140A7"/>
    <w:rsid w:val="00C148EA"/>
    <w:rsid w:val="00C14C14"/>
    <w:rsid w:val="00C15DA5"/>
    <w:rsid w:val="00C15FD9"/>
    <w:rsid w:val="00C1631C"/>
    <w:rsid w:val="00C164F7"/>
    <w:rsid w:val="00C16D42"/>
    <w:rsid w:val="00C16ECA"/>
    <w:rsid w:val="00C1705A"/>
    <w:rsid w:val="00C178D1"/>
    <w:rsid w:val="00C207EF"/>
    <w:rsid w:val="00C21B4F"/>
    <w:rsid w:val="00C21CBC"/>
    <w:rsid w:val="00C222AD"/>
    <w:rsid w:val="00C2294D"/>
    <w:rsid w:val="00C2330E"/>
    <w:rsid w:val="00C2441C"/>
    <w:rsid w:val="00C24909"/>
    <w:rsid w:val="00C24B05"/>
    <w:rsid w:val="00C24E84"/>
    <w:rsid w:val="00C24F66"/>
    <w:rsid w:val="00C25362"/>
    <w:rsid w:val="00C253AB"/>
    <w:rsid w:val="00C25AA3"/>
    <w:rsid w:val="00C26201"/>
    <w:rsid w:val="00C263EF"/>
    <w:rsid w:val="00C26761"/>
    <w:rsid w:val="00C26AB2"/>
    <w:rsid w:val="00C26AF2"/>
    <w:rsid w:val="00C2743B"/>
    <w:rsid w:val="00C2751B"/>
    <w:rsid w:val="00C2758A"/>
    <w:rsid w:val="00C276DB"/>
    <w:rsid w:val="00C27D16"/>
    <w:rsid w:val="00C30328"/>
    <w:rsid w:val="00C303C6"/>
    <w:rsid w:val="00C30553"/>
    <w:rsid w:val="00C30C24"/>
    <w:rsid w:val="00C30DC6"/>
    <w:rsid w:val="00C30F25"/>
    <w:rsid w:val="00C31090"/>
    <w:rsid w:val="00C316C6"/>
    <w:rsid w:val="00C31AEB"/>
    <w:rsid w:val="00C31BE2"/>
    <w:rsid w:val="00C32928"/>
    <w:rsid w:val="00C32A0C"/>
    <w:rsid w:val="00C32D6D"/>
    <w:rsid w:val="00C33416"/>
    <w:rsid w:val="00C33482"/>
    <w:rsid w:val="00C3459A"/>
    <w:rsid w:val="00C34D75"/>
    <w:rsid w:val="00C34DB9"/>
    <w:rsid w:val="00C35012"/>
    <w:rsid w:val="00C35ED5"/>
    <w:rsid w:val="00C3619F"/>
    <w:rsid w:val="00C362DB"/>
    <w:rsid w:val="00C36562"/>
    <w:rsid w:val="00C36711"/>
    <w:rsid w:val="00C36ABD"/>
    <w:rsid w:val="00C36AE0"/>
    <w:rsid w:val="00C36F01"/>
    <w:rsid w:val="00C374A9"/>
    <w:rsid w:val="00C37E36"/>
    <w:rsid w:val="00C37E74"/>
    <w:rsid w:val="00C37EFD"/>
    <w:rsid w:val="00C40647"/>
    <w:rsid w:val="00C40829"/>
    <w:rsid w:val="00C40CF4"/>
    <w:rsid w:val="00C40EC0"/>
    <w:rsid w:val="00C414BF"/>
    <w:rsid w:val="00C41A67"/>
    <w:rsid w:val="00C41C2B"/>
    <w:rsid w:val="00C41DF7"/>
    <w:rsid w:val="00C4211D"/>
    <w:rsid w:val="00C430EB"/>
    <w:rsid w:val="00C4368A"/>
    <w:rsid w:val="00C436F0"/>
    <w:rsid w:val="00C4408C"/>
    <w:rsid w:val="00C4448A"/>
    <w:rsid w:val="00C4491A"/>
    <w:rsid w:val="00C44B7A"/>
    <w:rsid w:val="00C45B44"/>
    <w:rsid w:val="00C45D28"/>
    <w:rsid w:val="00C46827"/>
    <w:rsid w:val="00C46A25"/>
    <w:rsid w:val="00C46B5E"/>
    <w:rsid w:val="00C47118"/>
    <w:rsid w:val="00C47337"/>
    <w:rsid w:val="00C47B63"/>
    <w:rsid w:val="00C47C8D"/>
    <w:rsid w:val="00C47D13"/>
    <w:rsid w:val="00C47EE5"/>
    <w:rsid w:val="00C501C5"/>
    <w:rsid w:val="00C5052B"/>
    <w:rsid w:val="00C506BD"/>
    <w:rsid w:val="00C507E2"/>
    <w:rsid w:val="00C50BA9"/>
    <w:rsid w:val="00C50FFC"/>
    <w:rsid w:val="00C51022"/>
    <w:rsid w:val="00C5111D"/>
    <w:rsid w:val="00C5138E"/>
    <w:rsid w:val="00C514CF"/>
    <w:rsid w:val="00C51769"/>
    <w:rsid w:val="00C51AAD"/>
    <w:rsid w:val="00C51BCD"/>
    <w:rsid w:val="00C52663"/>
    <w:rsid w:val="00C52811"/>
    <w:rsid w:val="00C52EE0"/>
    <w:rsid w:val="00C53B08"/>
    <w:rsid w:val="00C5446E"/>
    <w:rsid w:val="00C54503"/>
    <w:rsid w:val="00C549D0"/>
    <w:rsid w:val="00C54A41"/>
    <w:rsid w:val="00C54B68"/>
    <w:rsid w:val="00C54BA2"/>
    <w:rsid w:val="00C54D1D"/>
    <w:rsid w:val="00C54EB0"/>
    <w:rsid w:val="00C556D9"/>
    <w:rsid w:val="00C55948"/>
    <w:rsid w:val="00C55D74"/>
    <w:rsid w:val="00C561F9"/>
    <w:rsid w:val="00C56AC9"/>
    <w:rsid w:val="00C56AF8"/>
    <w:rsid w:val="00C56EB8"/>
    <w:rsid w:val="00C577AA"/>
    <w:rsid w:val="00C57952"/>
    <w:rsid w:val="00C60485"/>
    <w:rsid w:val="00C60933"/>
    <w:rsid w:val="00C609D8"/>
    <w:rsid w:val="00C60BDC"/>
    <w:rsid w:val="00C60CA5"/>
    <w:rsid w:val="00C60D2C"/>
    <w:rsid w:val="00C60EC0"/>
    <w:rsid w:val="00C61345"/>
    <w:rsid w:val="00C613EA"/>
    <w:rsid w:val="00C61D38"/>
    <w:rsid w:val="00C61E02"/>
    <w:rsid w:val="00C625A0"/>
    <w:rsid w:val="00C62935"/>
    <w:rsid w:val="00C63EAD"/>
    <w:rsid w:val="00C64054"/>
    <w:rsid w:val="00C64101"/>
    <w:rsid w:val="00C64107"/>
    <w:rsid w:val="00C64D48"/>
    <w:rsid w:val="00C64F4E"/>
    <w:rsid w:val="00C65C33"/>
    <w:rsid w:val="00C65F7D"/>
    <w:rsid w:val="00C66204"/>
    <w:rsid w:val="00C6650A"/>
    <w:rsid w:val="00C669F9"/>
    <w:rsid w:val="00C66EC2"/>
    <w:rsid w:val="00C67B7A"/>
    <w:rsid w:val="00C67DCC"/>
    <w:rsid w:val="00C67FAD"/>
    <w:rsid w:val="00C7079F"/>
    <w:rsid w:val="00C70829"/>
    <w:rsid w:val="00C708F9"/>
    <w:rsid w:val="00C70B92"/>
    <w:rsid w:val="00C7120F"/>
    <w:rsid w:val="00C71AC1"/>
    <w:rsid w:val="00C72B48"/>
    <w:rsid w:val="00C72BD8"/>
    <w:rsid w:val="00C7371C"/>
    <w:rsid w:val="00C73BA5"/>
    <w:rsid w:val="00C73C76"/>
    <w:rsid w:val="00C741A7"/>
    <w:rsid w:val="00C74217"/>
    <w:rsid w:val="00C74290"/>
    <w:rsid w:val="00C742FA"/>
    <w:rsid w:val="00C743C9"/>
    <w:rsid w:val="00C74530"/>
    <w:rsid w:val="00C74935"/>
    <w:rsid w:val="00C753BD"/>
    <w:rsid w:val="00C75648"/>
    <w:rsid w:val="00C7572C"/>
    <w:rsid w:val="00C762ED"/>
    <w:rsid w:val="00C76AB7"/>
    <w:rsid w:val="00C76AE4"/>
    <w:rsid w:val="00C76B6E"/>
    <w:rsid w:val="00C7785D"/>
    <w:rsid w:val="00C77E32"/>
    <w:rsid w:val="00C8018B"/>
    <w:rsid w:val="00C80863"/>
    <w:rsid w:val="00C808C9"/>
    <w:rsid w:val="00C80A28"/>
    <w:rsid w:val="00C81134"/>
    <w:rsid w:val="00C8229A"/>
    <w:rsid w:val="00C82339"/>
    <w:rsid w:val="00C82618"/>
    <w:rsid w:val="00C82B69"/>
    <w:rsid w:val="00C82C49"/>
    <w:rsid w:val="00C83587"/>
    <w:rsid w:val="00C83968"/>
    <w:rsid w:val="00C83B52"/>
    <w:rsid w:val="00C83B89"/>
    <w:rsid w:val="00C84336"/>
    <w:rsid w:val="00C852A7"/>
    <w:rsid w:val="00C85421"/>
    <w:rsid w:val="00C85659"/>
    <w:rsid w:val="00C859BE"/>
    <w:rsid w:val="00C85B78"/>
    <w:rsid w:val="00C85B99"/>
    <w:rsid w:val="00C85BD0"/>
    <w:rsid w:val="00C86371"/>
    <w:rsid w:val="00C86948"/>
    <w:rsid w:val="00C87409"/>
    <w:rsid w:val="00C87438"/>
    <w:rsid w:val="00C87439"/>
    <w:rsid w:val="00C879CA"/>
    <w:rsid w:val="00C87F4B"/>
    <w:rsid w:val="00C90418"/>
    <w:rsid w:val="00C904FC"/>
    <w:rsid w:val="00C91C40"/>
    <w:rsid w:val="00C92201"/>
    <w:rsid w:val="00C92C4D"/>
    <w:rsid w:val="00C92C55"/>
    <w:rsid w:val="00C92EA6"/>
    <w:rsid w:val="00C93183"/>
    <w:rsid w:val="00C94151"/>
    <w:rsid w:val="00C941A4"/>
    <w:rsid w:val="00C943C2"/>
    <w:rsid w:val="00C9483F"/>
    <w:rsid w:val="00C950A5"/>
    <w:rsid w:val="00C951EA"/>
    <w:rsid w:val="00C95648"/>
    <w:rsid w:val="00C95B8C"/>
    <w:rsid w:val="00C961EB"/>
    <w:rsid w:val="00C964AA"/>
    <w:rsid w:val="00C964D0"/>
    <w:rsid w:val="00C96647"/>
    <w:rsid w:val="00C967A1"/>
    <w:rsid w:val="00C967BF"/>
    <w:rsid w:val="00C97480"/>
    <w:rsid w:val="00C97A28"/>
    <w:rsid w:val="00C97E7E"/>
    <w:rsid w:val="00C97E83"/>
    <w:rsid w:val="00CA10A1"/>
    <w:rsid w:val="00CA124A"/>
    <w:rsid w:val="00CA1351"/>
    <w:rsid w:val="00CA17D8"/>
    <w:rsid w:val="00CA189E"/>
    <w:rsid w:val="00CA1C76"/>
    <w:rsid w:val="00CA1CDF"/>
    <w:rsid w:val="00CA219F"/>
    <w:rsid w:val="00CA2239"/>
    <w:rsid w:val="00CA22F7"/>
    <w:rsid w:val="00CA31E2"/>
    <w:rsid w:val="00CA39A4"/>
    <w:rsid w:val="00CA3F11"/>
    <w:rsid w:val="00CA3F72"/>
    <w:rsid w:val="00CA4072"/>
    <w:rsid w:val="00CA4523"/>
    <w:rsid w:val="00CA535A"/>
    <w:rsid w:val="00CA576A"/>
    <w:rsid w:val="00CA5958"/>
    <w:rsid w:val="00CA5B74"/>
    <w:rsid w:val="00CA5C59"/>
    <w:rsid w:val="00CA5D0A"/>
    <w:rsid w:val="00CA6062"/>
    <w:rsid w:val="00CA6100"/>
    <w:rsid w:val="00CA64D4"/>
    <w:rsid w:val="00CA67D0"/>
    <w:rsid w:val="00CA6D42"/>
    <w:rsid w:val="00CA79F2"/>
    <w:rsid w:val="00CA7A5F"/>
    <w:rsid w:val="00CA7AD5"/>
    <w:rsid w:val="00CB0C25"/>
    <w:rsid w:val="00CB1DD7"/>
    <w:rsid w:val="00CB1E4B"/>
    <w:rsid w:val="00CB2275"/>
    <w:rsid w:val="00CB29AE"/>
    <w:rsid w:val="00CB2AD9"/>
    <w:rsid w:val="00CB2D45"/>
    <w:rsid w:val="00CB32F3"/>
    <w:rsid w:val="00CB3336"/>
    <w:rsid w:val="00CB3746"/>
    <w:rsid w:val="00CB42F3"/>
    <w:rsid w:val="00CB4C5B"/>
    <w:rsid w:val="00CB54FA"/>
    <w:rsid w:val="00CB5D8A"/>
    <w:rsid w:val="00CB5FD0"/>
    <w:rsid w:val="00CB5FD6"/>
    <w:rsid w:val="00CB6058"/>
    <w:rsid w:val="00CB693E"/>
    <w:rsid w:val="00CB69CE"/>
    <w:rsid w:val="00CB6ADB"/>
    <w:rsid w:val="00CB6DCD"/>
    <w:rsid w:val="00CB72CF"/>
    <w:rsid w:val="00CB7BE6"/>
    <w:rsid w:val="00CB7D00"/>
    <w:rsid w:val="00CC0242"/>
    <w:rsid w:val="00CC043B"/>
    <w:rsid w:val="00CC08FE"/>
    <w:rsid w:val="00CC0C5D"/>
    <w:rsid w:val="00CC1494"/>
    <w:rsid w:val="00CC22FA"/>
    <w:rsid w:val="00CC264B"/>
    <w:rsid w:val="00CC2E5C"/>
    <w:rsid w:val="00CC35A2"/>
    <w:rsid w:val="00CC3D85"/>
    <w:rsid w:val="00CC409D"/>
    <w:rsid w:val="00CC42C5"/>
    <w:rsid w:val="00CC457C"/>
    <w:rsid w:val="00CC46D9"/>
    <w:rsid w:val="00CC46FA"/>
    <w:rsid w:val="00CC4DE3"/>
    <w:rsid w:val="00CC6767"/>
    <w:rsid w:val="00CC6A2B"/>
    <w:rsid w:val="00CC7354"/>
    <w:rsid w:val="00CC7507"/>
    <w:rsid w:val="00CC7717"/>
    <w:rsid w:val="00CC77CF"/>
    <w:rsid w:val="00CC786B"/>
    <w:rsid w:val="00CC7A67"/>
    <w:rsid w:val="00CC7D69"/>
    <w:rsid w:val="00CD0142"/>
    <w:rsid w:val="00CD0CFF"/>
    <w:rsid w:val="00CD0EA6"/>
    <w:rsid w:val="00CD109A"/>
    <w:rsid w:val="00CD1A0F"/>
    <w:rsid w:val="00CD1FB6"/>
    <w:rsid w:val="00CD22DD"/>
    <w:rsid w:val="00CD26B6"/>
    <w:rsid w:val="00CD290C"/>
    <w:rsid w:val="00CD2921"/>
    <w:rsid w:val="00CD2E87"/>
    <w:rsid w:val="00CD3055"/>
    <w:rsid w:val="00CD3462"/>
    <w:rsid w:val="00CD43D6"/>
    <w:rsid w:val="00CD4479"/>
    <w:rsid w:val="00CD4856"/>
    <w:rsid w:val="00CD5B59"/>
    <w:rsid w:val="00CD60D7"/>
    <w:rsid w:val="00CD6506"/>
    <w:rsid w:val="00CD65DE"/>
    <w:rsid w:val="00CD73FC"/>
    <w:rsid w:val="00CD78D9"/>
    <w:rsid w:val="00CE02C9"/>
    <w:rsid w:val="00CE1625"/>
    <w:rsid w:val="00CE2333"/>
    <w:rsid w:val="00CE3197"/>
    <w:rsid w:val="00CE36A3"/>
    <w:rsid w:val="00CE3AAE"/>
    <w:rsid w:val="00CE3BBB"/>
    <w:rsid w:val="00CE4292"/>
    <w:rsid w:val="00CE4409"/>
    <w:rsid w:val="00CE507D"/>
    <w:rsid w:val="00CE50A3"/>
    <w:rsid w:val="00CE549B"/>
    <w:rsid w:val="00CE54D7"/>
    <w:rsid w:val="00CE5510"/>
    <w:rsid w:val="00CE5545"/>
    <w:rsid w:val="00CE5628"/>
    <w:rsid w:val="00CE5B86"/>
    <w:rsid w:val="00CE5C2A"/>
    <w:rsid w:val="00CE6185"/>
    <w:rsid w:val="00CE631F"/>
    <w:rsid w:val="00CE64B2"/>
    <w:rsid w:val="00CE666B"/>
    <w:rsid w:val="00CE67BA"/>
    <w:rsid w:val="00CE6E26"/>
    <w:rsid w:val="00CE70D5"/>
    <w:rsid w:val="00CE79DB"/>
    <w:rsid w:val="00CF041F"/>
    <w:rsid w:val="00CF054B"/>
    <w:rsid w:val="00CF07DB"/>
    <w:rsid w:val="00CF103A"/>
    <w:rsid w:val="00CF1437"/>
    <w:rsid w:val="00CF15D6"/>
    <w:rsid w:val="00CF1D48"/>
    <w:rsid w:val="00CF1E8E"/>
    <w:rsid w:val="00CF2143"/>
    <w:rsid w:val="00CF27AA"/>
    <w:rsid w:val="00CF27D5"/>
    <w:rsid w:val="00CF2814"/>
    <w:rsid w:val="00CF2F63"/>
    <w:rsid w:val="00CF33B4"/>
    <w:rsid w:val="00CF3982"/>
    <w:rsid w:val="00CF3E7E"/>
    <w:rsid w:val="00CF3EA4"/>
    <w:rsid w:val="00CF407C"/>
    <w:rsid w:val="00CF44B9"/>
    <w:rsid w:val="00CF45E2"/>
    <w:rsid w:val="00CF479E"/>
    <w:rsid w:val="00CF556C"/>
    <w:rsid w:val="00CF5EE1"/>
    <w:rsid w:val="00CF5F89"/>
    <w:rsid w:val="00CF65E1"/>
    <w:rsid w:val="00CF6FDE"/>
    <w:rsid w:val="00CF710E"/>
    <w:rsid w:val="00CF7210"/>
    <w:rsid w:val="00D00074"/>
    <w:rsid w:val="00D01616"/>
    <w:rsid w:val="00D0177B"/>
    <w:rsid w:val="00D02288"/>
    <w:rsid w:val="00D023C1"/>
    <w:rsid w:val="00D028AD"/>
    <w:rsid w:val="00D02D8B"/>
    <w:rsid w:val="00D03C37"/>
    <w:rsid w:val="00D03E6A"/>
    <w:rsid w:val="00D04444"/>
    <w:rsid w:val="00D04D2E"/>
    <w:rsid w:val="00D04DB1"/>
    <w:rsid w:val="00D04E8E"/>
    <w:rsid w:val="00D054A6"/>
    <w:rsid w:val="00D05B51"/>
    <w:rsid w:val="00D063F1"/>
    <w:rsid w:val="00D06707"/>
    <w:rsid w:val="00D070E0"/>
    <w:rsid w:val="00D07726"/>
    <w:rsid w:val="00D07930"/>
    <w:rsid w:val="00D0797B"/>
    <w:rsid w:val="00D07994"/>
    <w:rsid w:val="00D07B98"/>
    <w:rsid w:val="00D07EF9"/>
    <w:rsid w:val="00D10384"/>
    <w:rsid w:val="00D104B6"/>
    <w:rsid w:val="00D1057C"/>
    <w:rsid w:val="00D10ADB"/>
    <w:rsid w:val="00D10BB9"/>
    <w:rsid w:val="00D1143B"/>
    <w:rsid w:val="00D1166F"/>
    <w:rsid w:val="00D11E0B"/>
    <w:rsid w:val="00D12776"/>
    <w:rsid w:val="00D128D8"/>
    <w:rsid w:val="00D12BB3"/>
    <w:rsid w:val="00D13625"/>
    <w:rsid w:val="00D140BB"/>
    <w:rsid w:val="00D1418D"/>
    <w:rsid w:val="00D14CC7"/>
    <w:rsid w:val="00D15446"/>
    <w:rsid w:val="00D15AA2"/>
    <w:rsid w:val="00D15F91"/>
    <w:rsid w:val="00D16025"/>
    <w:rsid w:val="00D16469"/>
    <w:rsid w:val="00D169CB"/>
    <w:rsid w:val="00D16D67"/>
    <w:rsid w:val="00D16ECA"/>
    <w:rsid w:val="00D17090"/>
    <w:rsid w:val="00D17720"/>
    <w:rsid w:val="00D17962"/>
    <w:rsid w:val="00D17C15"/>
    <w:rsid w:val="00D17CAB"/>
    <w:rsid w:val="00D20DDD"/>
    <w:rsid w:val="00D218F8"/>
    <w:rsid w:val="00D219B4"/>
    <w:rsid w:val="00D21B7B"/>
    <w:rsid w:val="00D21BBC"/>
    <w:rsid w:val="00D220C5"/>
    <w:rsid w:val="00D224A5"/>
    <w:rsid w:val="00D227E4"/>
    <w:rsid w:val="00D2290B"/>
    <w:rsid w:val="00D22B2A"/>
    <w:rsid w:val="00D22FE0"/>
    <w:rsid w:val="00D23B06"/>
    <w:rsid w:val="00D23DAF"/>
    <w:rsid w:val="00D24799"/>
    <w:rsid w:val="00D24B20"/>
    <w:rsid w:val="00D24F4F"/>
    <w:rsid w:val="00D2560D"/>
    <w:rsid w:val="00D256A8"/>
    <w:rsid w:val="00D25C18"/>
    <w:rsid w:val="00D26274"/>
    <w:rsid w:val="00D267C7"/>
    <w:rsid w:val="00D271E2"/>
    <w:rsid w:val="00D27441"/>
    <w:rsid w:val="00D276E1"/>
    <w:rsid w:val="00D277D7"/>
    <w:rsid w:val="00D27811"/>
    <w:rsid w:val="00D27A38"/>
    <w:rsid w:val="00D27C87"/>
    <w:rsid w:val="00D30BB5"/>
    <w:rsid w:val="00D30D2D"/>
    <w:rsid w:val="00D31670"/>
    <w:rsid w:val="00D31687"/>
    <w:rsid w:val="00D3185C"/>
    <w:rsid w:val="00D31C80"/>
    <w:rsid w:val="00D323A7"/>
    <w:rsid w:val="00D324B0"/>
    <w:rsid w:val="00D32813"/>
    <w:rsid w:val="00D32EFC"/>
    <w:rsid w:val="00D330C2"/>
    <w:rsid w:val="00D331DB"/>
    <w:rsid w:val="00D33932"/>
    <w:rsid w:val="00D33AA4"/>
    <w:rsid w:val="00D34197"/>
    <w:rsid w:val="00D34533"/>
    <w:rsid w:val="00D3486A"/>
    <w:rsid w:val="00D34A65"/>
    <w:rsid w:val="00D35344"/>
    <w:rsid w:val="00D3547C"/>
    <w:rsid w:val="00D356DA"/>
    <w:rsid w:val="00D35C47"/>
    <w:rsid w:val="00D35DDD"/>
    <w:rsid w:val="00D3688C"/>
    <w:rsid w:val="00D36CA0"/>
    <w:rsid w:val="00D371DD"/>
    <w:rsid w:val="00D37CB7"/>
    <w:rsid w:val="00D37D15"/>
    <w:rsid w:val="00D40224"/>
    <w:rsid w:val="00D402A2"/>
    <w:rsid w:val="00D403AB"/>
    <w:rsid w:val="00D40546"/>
    <w:rsid w:val="00D405C5"/>
    <w:rsid w:val="00D40C49"/>
    <w:rsid w:val="00D411B6"/>
    <w:rsid w:val="00D417ED"/>
    <w:rsid w:val="00D4194D"/>
    <w:rsid w:val="00D41A63"/>
    <w:rsid w:val="00D421FF"/>
    <w:rsid w:val="00D423AB"/>
    <w:rsid w:val="00D423FD"/>
    <w:rsid w:val="00D42872"/>
    <w:rsid w:val="00D432D6"/>
    <w:rsid w:val="00D439BE"/>
    <w:rsid w:val="00D43BF7"/>
    <w:rsid w:val="00D43CD4"/>
    <w:rsid w:val="00D44411"/>
    <w:rsid w:val="00D447EB"/>
    <w:rsid w:val="00D44AAF"/>
    <w:rsid w:val="00D44DA5"/>
    <w:rsid w:val="00D44E61"/>
    <w:rsid w:val="00D451EA"/>
    <w:rsid w:val="00D45637"/>
    <w:rsid w:val="00D45733"/>
    <w:rsid w:val="00D464A3"/>
    <w:rsid w:val="00D46682"/>
    <w:rsid w:val="00D47304"/>
    <w:rsid w:val="00D47B86"/>
    <w:rsid w:val="00D5010B"/>
    <w:rsid w:val="00D5015F"/>
    <w:rsid w:val="00D506D8"/>
    <w:rsid w:val="00D50968"/>
    <w:rsid w:val="00D50A73"/>
    <w:rsid w:val="00D51542"/>
    <w:rsid w:val="00D51552"/>
    <w:rsid w:val="00D51587"/>
    <w:rsid w:val="00D516D5"/>
    <w:rsid w:val="00D516F4"/>
    <w:rsid w:val="00D51AAB"/>
    <w:rsid w:val="00D51FF7"/>
    <w:rsid w:val="00D52736"/>
    <w:rsid w:val="00D529A8"/>
    <w:rsid w:val="00D52FB2"/>
    <w:rsid w:val="00D53CEE"/>
    <w:rsid w:val="00D53EFC"/>
    <w:rsid w:val="00D549DD"/>
    <w:rsid w:val="00D549ED"/>
    <w:rsid w:val="00D54B5D"/>
    <w:rsid w:val="00D54E7D"/>
    <w:rsid w:val="00D561AE"/>
    <w:rsid w:val="00D56FDC"/>
    <w:rsid w:val="00D57013"/>
    <w:rsid w:val="00D57382"/>
    <w:rsid w:val="00D57515"/>
    <w:rsid w:val="00D577DB"/>
    <w:rsid w:val="00D578B7"/>
    <w:rsid w:val="00D5798B"/>
    <w:rsid w:val="00D57ACD"/>
    <w:rsid w:val="00D57BF6"/>
    <w:rsid w:val="00D57E5D"/>
    <w:rsid w:val="00D606B5"/>
    <w:rsid w:val="00D60C3B"/>
    <w:rsid w:val="00D60D00"/>
    <w:rsid w:val="00D6141F"/>
    <w:rsid w:val="00D617E7"/>
    <w:rsid w:val="00D62A7E"/>
    <w:rsid w:val="00D62BD9"/>
    <w:rsid w:val="00D62D4B"/>
    <w:rsid w:val="00D63769"/>
    <w:rsid w:val="00D638EA"/>
    <w:rsid w:val="00D64578"/>
    <w:rsid w:val="00D647D8"/>
    <w:rsid w:val="00D6505B"/>
    <w:rsid w:val="00D650DD"/>
    <w:rsid w:val="00D654C5"/>
    <w:rsid w:val="00D658DD"/>
    <w:rsid w:val="00D66370"/>
    <w:rsid w:val="00D66D4A"/>
    <w:rsid w:val="00D6732E"/>
    <w:rsid w:val="00D6776A"/>
    <w:rsid w:val="00D67A52"/>
    <w:rsid w:val="00D70C3F"/>
    <w:rsid w:val="00D70CB1"/>
    <w:rsid w:val="00D71257"/>
    <w:rsid w:val="00D712F0"/>
    <w:rsid w:val="00D7187E"/>
    <w:rsid w:val="00D71954"/>
    <w:rsid w:val="00D71A7C"/>
    <w:rsid w:val="00D71B6B"/>
    <w:rsid w:val="00D71B91"/>
    <w:rsid w:val="00D71F4F"/>
    <w:rsid w:val="00D72690"/>
    <w:rsid w:val="00D72DEA"/>
    <w:rsid w:val="00D73148"/>
    <w:rsid w:val="00D732E7"/>
    <w:rsid w:val="00D73CD9"/>
    <w:rsid w:val="00D740E6"/>
    <w:rsid w:val="00D741D7"/>
    <w:rsid w:val="00D743A9"/>
    <w:rsid w:val="00D7579D"/>
    <w:rsid w:val="00D758A0"/>
    <w:rsid w:val="00D75A3B"/>
    <w:rsid w:val="00D75B38"/>
    <w:rsid w:val="00D75BDE"/>
    <w:rsid w:val="00D764EA"/>
    <w:rsid w:val="00D76601"/>
    <w:rsid w:val="00D7673B"/>
    <w:rsid w:val="00D767A0"/>
    <w:rsid w:val="00D76BD9"/>
    <w:rsid w:val="00D77045"/>
    <w:rsid w:val="00D77267"/>
    <w:rsid w:val="00D77710"/>
    <w:rsid w:val="00D80117"/>
    <w:rsid w:val="00D8012D"/>
    <w:rsid w:val="00D80768"/>
    <w:rsid w:val="00D81079"/>
    <w:rsid w:val="00D8146E"/>
    <w:rsid w:val="00D817A4"/>
    <w:rsid w:val="00D81EE0"/>
    <w:rsid w:val="00D81FEB"/>
    <w:rsid w:val="00D82B00"/>
    <w:rsid w:val="00D83246"/>
    <w:rsid w:val="00D843BC"/>
    <w:rsid w:val="00D84844"/>
    <w:rsid w:val="00D85064"/>
    <w:rsid w:val="00D854C2"/>
    <w:rsid w:val="00D85644"/>
    <w:rsid w:val="00D85C68"/>
    <w:rsid w:val="00D862FA"/>
    <w:rsid w:val="00D86452"/>
    <w:rsid w:val="00D86869"/>
    <w:rsid w:val="00D86E9C"/>
    <w:rsid w:val="00D873C9"/>
    <w:rsid w:val="00D87E26"/>
    <w:rsid w:val="00D90267"/>
    <w:rsid w:val="00D90429"/>
    <w:rsid w:val="00D9095B"/>
    <w:rsid w:val="00D90FCC"/>
    <w:rsid w:val="00D91B1F"/>
    <w:rsid w:val="00D91CB8"/>
    <w:rsid w:val="00D922EA"/>
    <w:rsid w:val="00D9252E"/>
    <w:rsid w:val="00D92F69"/>
    <w:rsid w:val="00D9342C"/>
    <w:rsid w:val="00D9424D"/>
    <w:rsid w:val="00D94395"/>
    <w:rsid w:val="00D950BF"/>
    <w:rsid w:val="00D955B9"/>
    <w:rsid w:val="00D955F5"/>
    <w:rsid w:val="00D95745"/>
    <w:rsid w:val="00D95766"/>
    <w:rsid w:val="00D95AA2"/>
    <w:rsid w:val="00D95AD8"/>
    <w:rsid w:val="00D974F0"/>
    <w:rsid w:val="00D974F5"/>
    <w:rsid w:val="00D9770A"/>
    <w:rsid w:val="00D979D9"/>
    <w:rsid w:val="00D97B31"/>
    <w:rsid w:val="00D97ECF"/>
    <w:rsid w:val="00DA02A1"/>
    <w:rsid w:val="00DA04BA"/>
    <w:rsid w:val="00DA079C"/>
    <w:rsid w:val="00DA091A"/>
    <w:rsid w:val="00DA1EB5"/>
    <w:rsid w:val="00DA20D7"/>
    <w:rsid w:val="00DA25E4"/>
    <w:rsid w:val="00DA2664"/>
    <w:rsid w:val="00DA275A"/>
    <w:rsid w:val="00DA2A02"/>
    <w:rsid w:val="00DA2EE8"/>
    <w:rsid w:val="00DA38CE"/>
    <w:rsid w:val="00DA44E7"/>
    <w:rsid w:val="00DA4813"/>
    <w:rsid w:val="00DA4991"/>
    <w:rsid w:val="00DA4E3E"/>
    <w:rsid w:val="00DA55E1"/>
    <w:rsid w:val="00DA56A5"/>
    <w:rsid w:val="00DA6BE9"/>
    <w:rsid w:val="00DA6CE7"/>
    <w:rsid w:val="00DA6E95"/>
    <w:rsid w:val="00DA724D"/>
    <w:rsid w:val="00DA7580"/>
    <w:rsid w:val="00DA77DE"/>
    <w:rsid w:val="00DA7A7C"/>
    <w:rsid w:val="00DA7D07"/>
    <w:rsid w:val="00DB0414"/>
    <w:rsid w:val="00DB0B20"/>
    <w:rsid w:val="00DB1C17"/>
    <w:rsid w:val="00DB21AF"/>
    <w:rsid w:val="00DB2686"/>
    <w:rsid w:val="00DB2A1C"/>
    <w:rsid w:val="00DB2DE5"/>
    <w:rsid w:val="00DB32AA"/>
    <w:rsid w:val="00DB4670"/>
    <w:rsid w:val="00DB4CEF"/>
    <w:rsid w:val="00DB4D01"/>
    <w:rsid w:val="00DB4FE1"/>
    <w:rsid w:val="00DB5026"/>
    <w:rsid w:val="00DB52A2"/>
    <w:rsid w:val="00DB5982"/>
    <w:rsid w:val="00DB5A6D"/>
    <w:rsid w:val="00DB5EEF"/>
    <w:rsid w:val="00DB5FED"/>
    <w:rsid w:val="00DB6115"/>
    <w:rsid w:val="00DB616C"/>
    <w:rsid w:val="00DB638E"/>
    <w:rsid w:val="00DB6599"/>
    <w:rsid w:val="00DB6F5F"/>
    <w:rsid w:val="00DB714E"/>
    <w:rsid w:val="00DB79F7"/>
    <w:rsid w:val="00DC0197"/>
    <w:rsid w:val="00DC02FC"/>
    <w:rsid w:val="00DC0628"/>
    <w:rsid w:val="00DC06E1"/>
    <w:rsid w:val="00DC0967"/>
    <w:rsid w:val="00DC0EF1"/>
    <w:rsid w:val="00DC11BB"/>
    <w:rsid w:val="00DC1EFA"/>
    <w:rsid w:val="00DC2262"/>
    <w:rsid w:val="00DC27B7"/>
    <w:rsid w:val="00DC2A7E"/>
    <w:rsid w:val="00DC302E"/>
    <w:rsid w:val="00DC3549"/>
    <w:rsid w:val="00DC40AF"/>
    <w:rsid w:val="00DC4F68"/>
    <w:rsid w:val="00DC5FA4"/>
    <w:rsid w:val="00DC6D01"/>
    <w:rsid w:val="00DC6DC6"/>
    <w:rsid w:val="00DC738E"/>
    <w:rsid w:val="00DC7A2D"/>
    <w:rsid w:val="00DC7EE3"/>
    <w:rsid w:val="00DD03BA"/>
    <w:rsid w:val="00DD0556"/>
    <w:rsid w:val="00DD0951"/>
    <w:rsid w:val="00DD1010"/>
    <w:rsid w:val="00DD198B"/>
    <w:rsid w:val="00DD1A27"/>
    <w:rsid w:val="00DD21AB"/>
    <w:rsid w:val="00DD2657"/>
    <w:rsid w:val="00DD2BA0"/>
    <w:rsid w:val="00DD2BAD"/>
    <w:rsid w:val="00DD2F5E"/>
    <w:rsid w:val="00DD33F6"/>
    <w:rsid w:val="00DD3687"/>
    <w:rsid w:val="00DD3BCD"/>
    <w:rsid w:val="00DD3EAA"/>
    <w:rsid w:val="00DD4140"/>
    <w:rsid w:val="00DD4958"/>
    <w:rsid w:val="00DD4EFB"/>
    <w:rsid w:val="00DD5191"/>
    <w:rsid w:val="00DD5334"/>
    <w:rsid w:val="00DD549B"/>
    <w:rsid w:val="00DD5905"/>
    <w:rsid w:val="00DD6052"/>
    <w:rsid w:val="00DD6753"/>
    <w:rsid w:val="00DD6AF4"/>
    <w:rsid w:val="00DD73B0"/>
    <w:rsid w:val="00DD74E6"/>
    <w:rsid w:val="00DD7901"/>
    <w:rsid w:val="00DD7908"/>
    <w:rsid w:val="00DD7A47"/>
    <w:rsid w:val="00DD7D04"/>
    <w:rsid w:val="00DD7DAB"/>
    <w:rsid w:val="00DD7FAC"/>
    <w:rsid w:val="00DE023C"/>
    <w:rsid w:val="00DE052C"/>
    <w:rsid w:val="00DE05D4"/>
    <w:rsid w:val="00DE11FD"/>
    <w:rsid w:val="00DE13B9"/>
    <w:rsid w:val="00DE1AC4"/>
    <w:rsid w:val="00DE1ACD"/>
    <w:rsid w:val="00DE2304"/>
    <w:rsid w:val="00DE234E"/>
    <w:rsid w:val="00DE25BC"/>
    <w:rsid w:val="00DE26FF"/>
    <w:rsid w:val="00DE2D86"/>
    <w:rsid w:val="00DE3277"/>
    <w:rsid w:val="00DE334E"/>
    <w:rsid w:val="00DE370B"/>
    <w:rsid w:val="00DE3C9B"/>
    <w:rsid w:val="00DE3F08"/>
    <w:rsid w:val="00DE4005"/>
    <w:rsid w:val="00DE42B8"/>
    <w:rsid w:val="00DE477D"/>
    <w:rsid w:val="00DE47BC"/>
    <w:rsid w:val="00DE4E1C"/>
    <w:rsid w:val="00DE4F67"/>
    <w:rsid w:val="00DE5ADE"/>
    <w:rsid w:val="00DE5AFD"/>
    <w:rsid w:val="00DE5FB6"/>
    <w:rsid w:val="00DE6061"/>
    <w:rsid w:val="00DE619C"/>
    <w:rsid w:val="00DE6231"/>
    <w:rsid w:val="00DE73BC"/>
    <w:rsid w:val="00DE73CA"/>
    <w:rsid w:val="00DE7AF2"/>
    <w:rsid w:val="00DE7D79"/>
    <w:rsid w:val="00DE7DA8"/>
    <w:rsid w:val="00DF02E2"/>
    <w:rsid w:val="00DF0366"/>
    <w:rsid w:val="00DF0E9A"/>
    <w:rsid w:val="00DF16FD"/>
    <w:rsid w:val="00DF18BB"/>
    <w:rsid w:val="00DF1C2F"/>
    <w:rsid w:val="00DF1CD9"/>
    <w:rsid w:val="00DF1F4E"/>
    <w:rsid w:val="00DF24E4"/>
    <w:rsid w:val="00DF2696"/>
    <w:rsid w:val="00DF2A0A"/>
    <w:rsid w:val="00DF2E34"/>
    <w:rsid w:val="00DF4AEF"/>
    <w:rsid w:val="00DF4BBB"/>
    <w:rsid w:val="00DF4C27"/>
    <w:rsid w:val="00DF511A"/>
    <w:rsid w:val="00DF5967"/>
    <w:rsid w:val="00DF59AA"/>
    <w:rsid w:val="00DF61FD"/>
    <w:rsid w:val="00DF6240"/>
    <w:rsid w:val="00DF657B"/>
    <w:rsid w:val="00DF65DA"/>
    <w:rsid w:val="00DF677C"/>
    <w:rsid w:val="00DF711F"/>
    <w:rsid w:val="00DF7FE5"/>
    <w:rsid w:val="00E006CF"/>
    <w:rsid w:val="00E00A53"/>
    <w:rsid w:val="00E00D5F"/>
    <w:rsid w:val="00E012FF"/>
    <w:rsid w:val="00E01A83"/>
    <w:rsid w:val="00E0232A"/>
    <w:rsid w:val="00E032B2"/>
    <w:rsid w:val="00E03408"/>
    <w:rsid w:val="00E0362D"/>
    <w:rsid w:val="00E039D1"/>
    <w:rsid w:val="00E03D31"/>
    <w:rsid w:val="00E0427A"/>
    <w:rsid w:val="00E042D4"/>
    <w:rsid w:val="00E045F7"/>
    <w:rsid w:val="00E046A4"/>
    <w:rsid w:val="00E0476E"/>
    <w:rsid w:val="00E04C7D"/>
    <w:rsid w:val="00E052EC"/>
    <w:rsid w:val="00E05640"/>
    <w:rsid w:val="00E05704"/>
    <w:rsid w:val="00E06090"/>
    <w:rsid w:val="00E061AF"/>
    <w:rsid w:val="00E061EF"/>
    <w:rsid w:val="00E0671E"/>
    <w:rsid w:val="00E06A21"/>
    <w:rsid w:val="00E06BCB"/>
    <w:rsid w:val="00E06ED2"/>
    <w:rsid w:val="00E07052"/>
    <w:rsid w:val="00E07682"/>
    <w:rsid w:val="00E078E4"/>
    <w:rsid w:val="00E07DE1"/>
    <w:rsid w:val="00E103A4"/>
    <w:rsid w:val="00E104F6"/>
    <w:rsid w:val="00E10662"/>
    <w:rsid w:val="00E11373"/>
    <w:rsid w:val="00E11954"/>
    <w:rsid w:val="00E11BFB"/>
    <w:rsid w:val="00E11C2F"/>
    <w:rsid w:val="00E12672"/>
    <w:rsid w:val="00E12980"/>
    <w:rsid w:val="00E12A6A"/>
    <w:rsid w:val="00E13159"/>
    <w:rsid w:val="00E13397"/>
    <w:rsid w:val="00E13498"/>
    <w:rsid w:val="00E140D0"/>
    <w:rsid w:val="00E14A5D"/>
    <w:rsid w:val="00E14EFC"/>
    <w:rsid w:val="00E1516D"/>
    <w:rsid w:val="00E152AF"/>
    <w:rsid w:val="00E153D8"/>
    <w:rsid w:val="00E16136"/>
    <w:rsid w:val="00E16357"/>
    <w:rsid w:val="00E16B22"/>
    <w:rsid w:val="00E16CC0"/>
    <w:rsid w:val="00E172BC"/>
    <w:rsid w:val="00E17658"/>
    <w:rsid w:val="00E1782E"/>
    <w:rsid w:val="00E17838"/>
    <w:rsid w:val="00E17A7E"/>
    <w:rsid w:val="00E17B7C"/>
    <w:rsid w:val="00E20640"/>
    <w:rsid w:val="00E20A5E"/>
    <w:rsid w:val="00E20D3C"/>
    <w:rsid w:val="00E2169F"/>
    <w:rsid w:val="00E218C2"/>
    <w:rsid w:val="00E22A66"/>
    <w:rsid w:val="00E23B98"/>
    <w:rsid w:val="00E247D4"/>
    <w:rsid w:val="00E24967"/>
    <w:rsid w:val="00E24B24"/>
    <w:rsid w:val="00E26228"/>
    <w:rsid w:val="00E2635A"/>
    <w:rsid w:val="00E26B62"/>
    <w:rsid w:val="00E26BD7"/>
    <w:rsid w:val="00E26C10"/>
    <w:rsid w:val="00E27808"/>
    <w:rsid w:val="00E2785D"/>
    <w:rsid w:val="00E27BC6"/>
    <w:rsid w:val="00E27C43"/>
    <w:rsid w:val="00E304D9"/>
    <w:rsid w:val="00E3091B"/>
    <w:rsid w:val="00E309A7"/>
    <w:rsid w:val="00E318C8"/>
    <w:rsid w:val="00E32067"/>
    <w:rsid w:val="00E325F3"/>
    <w:rsid w:val="00E3274C"/>
    <w:rsid w:val="00E327F4"/>
    <w:rsid w:val="00E32D2D"/>
    <w:rsid w:val="00E339D4"/>
    <w:rsid w:val="00E33BE9"/>
    <w:rsid w:val="00E3459E"/>
    <w:rsid w:val="00E346F9"/>
    <w:rsid w:val="00E34804"/>
    <w:rsid w:val="00E34F5A"/>
    <w:rsid w:val="00E357C6"/>
    <w:rsid w:val="00E35A2B"/>
    <w:rsid w:val="00E36230"/>
    <w:rsid w:val="00E368D8"/>
    <w:rsid w:val="00E36A6D"/>
    <w:rsid w:val="00E37605"/>
    <w:rsid w:val="00E37C00"/>
    <w:rsid w:val="00E37F03"/>
    <w:rsid w:val="00E40C06"/>
    <w:rsid w:val="00E40C0E"/>
    <w:rsid w:val="00E40C39"/>
    <w:rsid w:val="00E40F38"/>
    <w:rsid w:val="00E412A5"/>
    <w:rsid w:val="00E41CE1"/>
    <w:rsid w:val="00E42106"/>
    <w:rsid w:val="00E42950"/>
    <w:rsid w:val="00E4309F"/>
    <w:rsid w:val="00E435FB"/>
    <w:rsid w:val="00E436F1"/>
    <w:rsid w:val="00E43B7E"/>
    <w:rsid w:val="00E43F7B"/>
    <w:rsid w:val="00E447B1"/>
    <w:rsid w:val="00E448BE"/>
    <w:rsid w:val="00E44904"/>
    <w:rsid w:val="00E450A1"/>
    <w:rsid w:val="00E45252"/>
    <w:rsid w:val="00E4565E"/>
    <w:rsid w:val="00E4567C"/>
    <w:rsid w:val="00E45B59"/>
    <w:rsid w:val="00E46220"/>
    <w:rsid w:val="00E4652D"/>
    <w:rsid w:val="00E46532"/>
    <w:rsid w:val="00E465EF"/>
    <w:rsid w:val="00E466B1"/>
    <w:rsid w:val="00E46702"/>
    <w:rsid w:val="00E467BF"/>
    <w:rsid w:val="00E4691A"/>
    <w:rsid w:val="00E46FDA"/>
    <w:rsid w:val="00E470E2"/>
    <w:rsid w:val="00E47272"/>
    <w:rsid w:val="00E47518"/>
    <w:rsid w:val="00E47CA9"/>
    <w:rsid w:val="00E509B8"/>
    <w:rsid w:val="00E509E3"/>
    <w:rsid w:val="00E50D49"/>
    <w:rsid w:val="00E51414"/>
    <w:rsid w:val="00E51C18"/>
    <w:rsid w:val="00E51E1C"/>
    <w:rsid w:val="00E51E7D"/>
    <w:rsid w:val="00E535B4"/>
    <w:rsid w:val="00E53C88"/>
    <w:rsid w:val="00E53E28"/>
    <w:rsid w:val="00E5518F"/>
    <w:rsid w:val="00E551EF"/>
    <w:rsid w:val="00E5553F"/>
    <w:rsid w:val="00E55C67"/>
    <w:rsid w:val="00E56297"/>
    <w:rsid w:val="00E5633E"/>
    <w:rsid w:val="00E563DF"/>
    <w:rsid w:val="00E56961"/>
    <w:rsid w:val="00E56AF1"/>
    <w:rsid w:val="00E57515"/>
    <w:rsid w:val="00E577D2"/>
    <w:rsid w:val="00E5785E"/>
    <w:rsid w:val="00E57A6D"/>
    <w:rsid w:val="00E6020B"/>
    <w:rsid w:val="00E60479"/>
    <w:rsid w:val="00E604C2"/>
    <w:rsid w:val="00E6059D"/>
    <w:rsid w:val="00E60761"/>
    <w:rsid w:val="00E607B5"/>
    <w:rsid w:val="00E60DE9"/>
    <w:rsid w:val="00E60E52"/>
    <w:rsid w:val="00E60E80"/>
    <w:rsid w:val="00E611EF"/>
    <w:rsid w:val="00E616EF"/>
    <w:rsid w:val="00E61AF4"/>
    <w:rsid w:val="00E6231A"/>
    <w:rsid w:val="00E62651"/>
    <w:rsid w:val="00E62823"/>
    <w:rsid w:val="00E6310F"/>
    <w:rsid w:val="00E632D3"/>
    <w:rsid w:val="00E638B5"/>
    <w:rsid w:val="00E63B80"/>
    <w:rsid w:val="00E63E1F"/>
    <w:rsid w:val="00E64053"/>
    <w:rsid w:val="00E64646"/>
    <w:rsid w:val="00E646F7"/>
    <w:rsid w:val="00E64795"/>
    <w:rsid w:val="00E653CF"/>
    <w:rsid w:val="00E65563"/>
    <w:rsid w:val="00E6568B"/>
    <w:rsid w:val="00E6612E"/>
    <w:rsid w:val="00E6732D"/>
    <w:rsid w:val="00E674B4"/>
    <w:rsid w:val="00E679A4"/>
    <w:rsid w:val="00E70293"/>
    <w:rsid w:val="00E70399"/>
    <w:rsid w:val="00E7059F"/>
    <w:rsid w:val="00E70CB6"/>
    <w:rsid w:val="00E70DBE"/>
    <w:rsid w:val="00E712D7"/>
    <w:rsid w:val="00E71AA5"/>
    <w:rsid w:val="00E71EB2"/>
    <w:rsid w:val="00E71FF5"/>
    <w:rsid w:val="00E721B1"/>
    <w:rsid w:val="00E727C0"/>
    <w:rsid w:val="00E7280E"/>
    <w:rsid w:val="00E72EF4"/>
    <w:rsid w:val="00E7332B"/>
    <w:rsid w:val="00E735BE"/>
    <w:rsid w:val="00E73C96"/>
    <w:rsid w:val="00E73F06"/>
    <w:rsid w:val="00E746DA"/>
    <w:rsid w:val="00E759C3"/>
    <w:rsid w:val="00E75C46"/>
    <w:rsid w:val="00E75D5B"/>
    <w:rsid w:val="00E76B23"/>
    <w:rsid w:val="00E77013"/>
    <w:rsid w:val="00E771D9"/>
    <w:rsid w:val="00E77394"/>
    <w:rsid w:val="00E77915"/>
    <w:rsid w:val="00E77C75"/>
    <w:rsid w:val="00E77CD1"/>
    <w:rsid w:val="00E809A2"/>
    <w:rsid w:val="00E8165E"/>
    <w:rsid w:val="00E823F5"/>
    <w:rsid w:val="00E8287A"/>
    <w:rsid w:val="00E82FB6"/>
    <w:rsid w:val="00E83846"/>
    <w:rsid w:val="00E84329"/>
    <w:rsid w:val="00E84479"/>
    <w:rsid w:val="00E848BF"/>
    <w:rsid w:val="00E848D0"/>
    <w:rsid w:val="00E84CDB"/>
    <w:rsid w:val="00E85562"/>
    <w:rsid w:val="00E85645"/>
    <w:rsid w:val="00E856A7"/>
    <w:rsid w:val="00E85B88"/>
    <w:rsid w:val="00E85B9E"/>
    <w:rsid w:val="00E85CC1"/>
    <w:rsid w:val="00E8613D"/>
    <w:rsid w:val="00E8638F"/>
    <w:rsid w:val="00E86F1D"/>
    <w:rsid w:val="00E86F33"/>
    <w:rsid w:val="00E87386"/>
    <w:rsid w:val="00E879A5"/>
    <w:rsid w:val="00E87D12"/>
    <w:rsid w:val="00E90200"/>
    <w:rsid w:val="00E904D2"/>
    <w:rsid w:val="00E9052F"/>
    <w:rsid w:val="00E90789"/>
    <w:rsid w:val="00E90C07"/>
    <w:rsid w:val="00E90CDC"/>
    <w:rsid w:val="00E90CFE"/>
    <w:rsid w:val="00E91074"/>
    <w:rsid w:val="00E91D2E"/>
    <w:rsid w:val="00E92E86"/>
    <w:rsid w:val="00E93B5C"/>
    <w:rsid w:val="00E93C9E"/>
    <w:rsid w:val="00E93CBD"/>
    <w:rsid w:val="00E94194"/>
    <w:rsid w:val="00E94849"/>
    <w:rsid w:val="00E94DDB"/>
    <w:rsid w:val="00E951FC"/>
    <w:rsid w:val="00E95B22"/>
    <w:rsid w:val="00E95D90"/>
    <w:rsid w:val="00E95F2D"/>
    <w:rsid w:val="00E96815"/>
    <w:rsid w:val="00E968AE"/>
    <w:rsid w:val="00E96943"/>
    <w:rsid w:val="00E974CE"/>
    <w:rsid w:val="00E97763"/>
    <w:rsid w:val="00E977E4"/>
    <w:rsid w:val="00EA00B9"/>
    <w:rsid w:val="00EA0840"/>
    <w:rsid w:val="00EA0BB2"/>
    <w:rsid w:val="00EA0C35"/>
    <w:rsid w:val="00EA1022"/>
    <w:rsid w:val="00EA16E3"/>
    <w:rsid w:val="00EA2049"/>
    <w:rsid w:val="00EA23D5"/>
    <w:rsid w:val="00EA251C"/>
    <w:rsid w:val="00EA31A2"/>
    <w:rsid w:val="00EA3618"/>
    <w:rsid w:val="00EA37CB"/>
    <w:rsid w:val="00EA4114"/>
    <w:rsid w:val="00EA4229"/>
    <w:rsid w:val="00EA42A3"/>
    <w:rsid w:val="00EA45BE"/>
    <w:rsid w:val="00EA4A41"/>
    <w:rsid w:val="00EA4CF9"/>
    <w:rsid w:val="00EA4D26"/>
    <w:rsid w:val="00EA576A"/>
    <w:rsid w:val="00EA6072"/>
    <w:rsid w:val="00EA62FF"/>
    <w:rsid w:val="00EA6876"/>
    <w:rsid w:val="00EA6B62"/>
    <w:rsid w:val="00EA6D8E"/>
    <w:rsid w:val="00EA706A"/>
    <w:rsid w:val="00EA72DF"/>
    <w:rsid w:val="00EA771C"/>
    <w:rsid w:val="00EA7755"/>
    <w:rsid w:val="00EA77CE"/>
    <w:rsid w:val="00EA7CF7"/>
    <w:rsid w:val="00EB0036"/>
    <w:rsid w:val="00EB0133"/>
    <w:rsid w:val="00EB026D"/>
    <w:rsid w:val="00EB069A"/>
    <w:rsid w:val="00EB07ED"/>
    <w:rsid w:val="00EB13F8"/>
    <w:rsid w:val="00EB162E"/>
    <w:rsid w:val="00EB17AC"/>
    <w:rsid w:val="00EB1F43"/>
    <w:rsid w:val="00EB2391"/>
    <w:rsid w:val="00EB2540"/>
    <w:rsid w:val="00EB2AE0"/>
    <w:rsid w:val="00EB2E05"/>
    <w:rsid w:val="00EB32B8"/>
    <w:rsid w:val="00EB41DE"/>
    <w:rsid w:val="00EB4AEE"/>
    <w:rsid w:val="00EB4BFB"/>
    <w:rsid w:val="00EB4E1B"/>
    <w:rsid w:val="00EB4FFB"/>
    <w:rsid w:val="00EB556C"/>
    <w:rsid w:val="00EB5695"/>
    <w:rsid w:val="00EB5A5E"/>
    <w:rsid w:val="00EB5BD3"/>
    <w:rsid w:val="00EB6169"/>
    <w:rsid w:val="00EB68F8"/>
    <w:rsid w:val="00EB711B"/>
    <w:rsid w:val="00EC0E52"/>
    <w:rsid w:val="00EC167C"/>
    <w:rsid w:val="00EC1759"/>
    <w:rsid w:val="00EC176C"/>
    <w:rsid w:val="00EC2191"/>
    <w:rsid w:val="00EC2A67"/>
    <w:rsid w:val="00EC39CE"/>
    <w:rsid w:val="00EC434D"/>
    <w:rsid w:val="00EC53F5"/>
    <w:rsid w:val="00EC54A1"/>
    <w:rsid w:val="00EC56C9"/>
    <w:rsid w:val="00EC59C6"/>
    <w:rsid w:val="00EC5E22"/>
    <w:rsid w:val="00EC60EC"/>
    <w:rsid w:val="00EC6109"/>
    <w:rsid w:val="00EC61C2"/>
    <w:rsid w:val="00EC6749"/>
    <w:rsid w:val="00EC6C24"/>
    <w:rsid w:val="00EC6DA9"/>
    <w:rsid w:val="00EC6F54"/>
    <w:rsid w:val="00EC7E84"/>
    <w:rsid w:val="00ED0066"/>
    <w:rsid w:val="00ED03A2"/>
    <w:rsid w:val="00ED04E0"/>
    <w:rsid w:val="00ED0778"/>
    <w:rsid w:val="00ED11EB"/>
    <w:rsid w:val="00ED1DCC"/>
    <w:rsid w:val="00ED214D"/>
    <w:rsid w:val="00ED2562"/>
    <w:rsid w:val="00ED2742"/>
    <w:rsid w:val="00ED2ECE"/>
    <w:rsid w:val="00ED2EDB"/>
    <w:rsid w:val="00ED34A5"/>
    <w:rsid w:val="00ED366B"/>
    <w:rsid w:val="00ED3835"/>
    <w:rsid w:val="00ED38F1"/>
    <w:rsid w:val="00ED512D"/>
    <w:rsid w:val="00ED5146"/>
    <w:rsid w:val="00ED536D"/>
    <w:rsid w:val="00ED55B0"/>
    <w:rsid w:val="00ED5A92"/>
    <w:rsid w:val="00ED6522"/>
    <w:rsid w:val="00ED65D5"/>
    <w:rsid w:val="00ED67DC"/>
    <w:rsid w:val="00ED6CAC"/>
    <w:rsid w:val="00ED71AE"/>
    <w:rsid w:val="00ED7975"/>
    <w:rsid w:val="00ED7B02"/>
    <w:rsid w:val="00ED7B75"/>
    <w:rsid w:val="00ED7CDF"/>
    <w:rsid w:val="00ED7CE2"/>
    <w:rsid w:val="00EE08AE"/>
    <w:rsid w:val="00EE09A7"/>
    <w:rsid w:val="00EE0A04"/>
    <w:rsid w:val="00EE1603"/>
    <w:rsid w:val="00EE1D86"/>
    <w:rsid w:val="00EE2400"/>
    <w:rsid w:val="00EE2555"/>
    <w:rsid w:val="00EE2782"/>
    <w:rsid w:val="00EE2AB5"/>
    <w:rsid w:val="00EE32A9"/>
    <w:rsid w:val="00EE3D64"/>
    <w:rsid w:val="00EE401F"/>
    <w:rsid w:val="00EE40B0"/>
    <w:rsid w:val="00EE417D"/>
    <w:rsid w:val="00EE4655"/>
    <w:rsid w:val="00EE49BE"/>
    <w:rsid w:val="00EE62F0"/>
    <w:rsid w:val="00EE6BEA"/>
    <w:rsid w:val="00EE6F72"/>
    <w:rsid w:val="00EE767C"/>
    <w:rsid w:val="00EE7AA5"/>
    <w:rsid w:val="00EE7E66"/>
    <w:rsid w:val="00EF0779"/>
    <w:rsid w:val="00EF0B10"/>
    <w:rsid w:val="00EF0E59"/>
    <w:rsid w:val="00EF0F52"/>
    <w:rsid w:val="00EF169C"/>
    <w:rsid w:val="00EF1AE2"/>
    <w:rsid w:val="00EF1FA4"/>
    <w:rsid w:val="00EF258E"/>
    <w:rsid w:val="00EF2C89"/>
    <w:rsid w:val="00EF2E0C"/>
    <w:rsid w:val="00EF2F25"/>
    <w:rsid w:val="00EF312C"/>
    <w:rsid w:val="00EF39D5"/>
    <w:rsid w:val="00EF443C"/>
    <w:rsid w:val="00EF468A"/>
    <w:rsid w:val="00EF4B84"/>
    <w:rsid w:val="00EF5530"/>
    <w:rsid w:val="00EF5A1B"/>
    <w:rsid w:val="00EF5AC9"/>
    <w:rsid w:val="00EF5D05"/>
    <w:rsid w:val="00EF6CC1"/>
    <w:rsid w:val="00EF70DF"/>
    <w:rsid w:val="00EF7348"/>
    <w:rsid w:val="00EF7A19"/>
    <w:rsid w:val="00EF7D04"/>
    <w:rsid w:val="00F01B71"/>
    <w:rsid w:val="00F01CBC"/>
    <w:rsid w:val="00F01FB5"/>
    <w:rsid w:val="00F029E3"/>
    <w:rsid w:val="00F02FA8"/>
    <w:rsid w:val="00F0333D"/>
    <w:rsid w:val="00F037CB"/>
    <w:rsid w:val="00F03A32"/>
    <w:rsid w:val="00F03B41"/>
    <w:rsid w:val="00F0417A"/>
    <w:rsid w:val="00F046AB"/>
    <w:rsid w:val="00F04890"/>
    <w:rsid w:val="00F0497A"/>
    <w:rsid w:val="00F05145"/>
    <w:rsid w:val="00F0519A"/>
    <w:rsid w:val="00F05325"/>
    <w:rsid w:val="00F05834"/>
    <w:rsid w:val="00F05BCF"/>
    <w:rsid w:val="00F05CD0"/>
    <w:rsid w:val="00F05F98"/>
    <w:rsid w:val="00F07ACB"/>
    <w:rsid w:val="00F07F05"/>
    <w:rsid w:val="00F10407"/>
    <w:rsid w:val="00F109A5"/>
    <w:rsid w:val="00F10AFA"/>
    <w:rsid w:val="00F10E75"/>
    <w:rsid w:val="00F110C5"/>
    <w:rsid w:val="00F114F5"/>
    <w:rsid w:val="00F11692"/>
    <w:rsid w:val="00F119B5"/>
    <w:rsid w:val="00F12182"/>
    <w:rsid w:val="00F12EB2"/>
    <w:rsid w:val="00F1326E"/>
    <w:rsid w:val="00F1360F"/>
    <w:rsid w:val="00F1394F"/>
    <w:rsid w:val="00F13A31"/>
    <w:rsid w:val="00F1422B"/>
    <w:rsid w:val="00F1424A"/>
    <w:rsid w:val="00F146E7"/>
    <w:rsid w:val="00F14B22"/>
    <w:rsid w:val="00F14B8A"/>
    <w:rsid w:val="00F14F3F"/>
    <w:rsid w:val="00F15167"/>
    <w:rsid w:val="00F15173"/>
    <w:rsid w:val="00F151E4"/>
    <w:rsid w:val="00F15ABE"/>
    <w:rsid w:val="00F1608B"/>
    <w:rsid w:val="00F166E0"/>
    <w:rsid w:val="00F17927"/>
    <w:rsid w:val="00F17A85"/>
    <w:rsid w:val="00F17C3B"/>
    <w:rsid w:val="00F17DA1"/>
    <w:rsid w:val="00F204C9"/>
    <w:rsid w:val="00F20798"/>
    <w:rsid w:val="00F209F9"/>
    <w:rsid w:val="00F20AF5"/>
    <w:rsid w:val="00F20BD8"/>
    <w:rsid w:val="00F211BA"/>
    <w:rsid w:val="00F21421"/>
    <w:rsid w:val="00F219CA"/>
    <w:rsid w:val="00F21CE3"/>
    <w:rsid w:val="00F21EF1"/>
    <w:rsid w:val="00F221F8"/>
    <w:rsid w:val="00F229FB"/>
    <w:rsid w:val="00F22B49"/>
    <w:rsid w:val="00F22EFC"/>
    <w:rsid w:val="00F23547"/>
    <w:rsid w:val="00F23CE7"/>
    <w:rsid w:val="00F23D74"/>
    <w:rsid w:val="00F23F06"/>
    <w:rsid w:val="00F241D9"/>
    <w:rsid w:val="00F2454A"/>
    <w:rsid w:val="00F24847"/>
    <w:rsid w:val="00F250CA"/>
    <w:rsid w:val="00F2599D"/>
    <w:rsid w:val="00F25A45"/>
    <w:rsid w:val="00F261EC"/>
    <w:rsid w:val="00F26218"/>
    <w:rsid w:val="00F26A0C"/>
    <w:rsid w:val="00F271F5"/>
    <w:rsid w:val="00F27332"/>
    <w:rsid w:val="00F27416"/>
    <w:rsid w:val="00F27C51"/>
    <w:rsid w:val="00F30066"/>
    <w:rsid w:val="00F30195"/>
    <w:rsid w:val="00F30787"/>
    <w:rsid w:val="00F30ED9"/>
    <w:rsid w:val="00F311FF"/>
    <w:rsid w:val="00F31729"/>
    <w:rsid w:val="00F31A6A"/>
    <w:rsid w:val="00F31D22"/>
    <w:rsid w:val="00F3202B"/>
    <w:rsid w:val="00F322F7"/>
    <w:rsid w:val="00F32341"/>
    <w:rsid w:val="00F334AA"/>
    <w:rsid w:val="00F342CC"/>
    <w:rsid w:val="00F34672"/>
    <w:rsid w:val="00F34B5D"/>
    <w:rsid w:val="00F35ECE"/>
    <w:rsid w:val="00F361A3"/>
    <w:rsid w:val="00F362FC"/>
    <w:rsid w:val="00F3630B"/>
    <w:rsid w:val="00F3658B"/>
    <w:rsid w:val="00F365CF"/>
    <w:rsid w:val="00F36BF1"/>
    <w:rsid w:val="00F36E2D"/>
    <w:rsid w:val="00F37320"/>
    <w:rsid w:val="00F373AA"/>
    <w:rsid w:val="00F37433"/>
    <w:rsid w:val="00F37483"/>
    <w:rsid w:val="00F37733"/>
    <w:rsid w:val="00F379A4"/>
    <w:rsid w:val="00F379AB"/>
    <w:rsid w:val="00F37F17"/>
    <w:rsid w:val="00F40424"/>
    <w:rsid w:val="00F407A6"/>
    <w:rsid w:val="00F407DF"/>
    <w:rsid w:val="00F40F00"/>
    <w:rsid w:val="00F40F88"/>
    <w:rsid w:val="00F410A5"/>
    <w:rsid w:val="00F41986"/>
    <w:rsid w:val="00F42BDE"/>
    <w:rsid w:val="00F42DC7"/>
    <w:rsid w:val="00F42DCD"/>
    <w:rsid w:val="00F43009"/>
    <w:rsid w:val="00F430F4"/>
    <w:rsid w:val="00F432F7"/>
    <w:rsid w:val="00F43A48"/>
    <w:rsid w:val="00F43B2F"/>
    <w:rsid w:val="00F43D1A"/>
    <w:rsid w:val="00F43E47"/>
    <w:rsid w:val="00F44383"/>
    <w:rsid w:val="00F443CE"/>
    <w:rsid w:val="00F44DE7"/>
    <w:rsid w:val="00F45687"/>
    <w:rsid w:val="00F45704"/>
    <w:rsid w:val="00F4617E"/>
    <w:rsid w:val="00F46429"/>
    <w:rsid w:val="00F472E0"/>
    <w:rsid w:val="00F477B4"/>
    <w:rsid w:val="00F47A0E"/>
    <w:rsid w:val="00F503ED"/>
    <w:rsid w:val="00F507A4"/>
    <w:rsid w:val="00F5085B"/>
    <w:rsid w:val="00F50AF4"/>
    <w:rsid w:val="00F50CB9"/>
    <w:rsid w:val="00F50DA3"/>
    <w:rsid w:val="00F50DC7"/>
    <w:rsid w:val="00F51727"/>
    <w:rsid w:val="00F51A75"/>
    <w:rsid w:val="00F51F74"/>
    <w:rsid w:val="00F52171"/>
    <w:rsid w:val="00F522EB"/>
    <w:rsid w:val="00F52893"/>
    <w:rsid w:val="00F52CA1"/>
    <w:rsid w:val="00F5354F"/>
    <w:rsid w:val="00F53759"/>
    <w:rsid w:val="00F53A98"/>
    <w:rsid w:val="00F53F5E"/>
    <w:rsid w:val="00F542DD"/>
    <w:rsid w:val="00F54309"/>
    <w:rsid w:val="00F54741"/>
    <w:rsid w:val="00F5572B"/>
    <w:rsid w:val="00F55886"/>
    <w:rsid w:val="00F563DF"/>
    <w:rsid w:val="00F56F2B"/>
    <w:rsid w:val="00F57658"/>
    <w:rsid w:val="00F57C7F"/>
    <w:rsid w:val="00F57E3C"/>
    <w:rsid w:val="00F57F60"/>
    <w:rsid w:val="00F600CB"/>
    <w:rsid w:val="00F6049A"/>
    <w:rsid w:val="00F60525"/>
    <w:rsid w:val="00F60A7F"/>
    <w:rsid w:val="00F60C7C"/>
    <w:rsid w:val="00F620A8"/>
    <w:rsid w:val="00F622C5"/>
    <w:rsid w:val="00F6273F"/>
    <w:rsid w:val="00F62894"/>
    <w:rsid w:val="00F62F62"/>
    <w:rsid w:val="00F6342F"/>
    <w:rsid w:val="00F6364F"/>
    <w:rsid w:val="00F63C4F"/>
    <w:rsid w:val="00F63CBD"/>
    <w:rsid w:val="00F64255"/>
    <w:rsid w:val="00F642DF"/>
    <w:rsid w:val="00F64328"/>
    <w:rsid w:val="00F64F15"/>
    <w:rsid w:val="00F65810"/>
    <w:rsid w:val="00F659B7"/>
    <w:rsid w:val="00F65A28"/>
    <w:rsid w:val="00F65C2A"/>
    <w:rsid w:val="00F65E3D"/>
    <w:rsid w:val="00F661F5"/>
    <w:rsid w:val="00F66700"/>
    <w:rsid w:val="00F669B6"/>
    <w:rsid w:val="00F66D39"/>
    <w:rsid w:val="00F670F4"/>
    <w:rsid w:val="00F67656"/>
    <w:rsid w:val="00F70131"/>
    <w:rsid w:val="00F70569"/>
    <w:rsid w:val="00F70AA8"/>
    <w:rsid w:val="00F71141"/>
    <w:rsid w:val="00F7140B"/>
    <w:rsid w:val="00F716E0"/>
    <w:rsid w:val="00F71F8D"/>
    <w:rsid w:val="00F7297D"/>
    <w:rsid w:val="00F730C4"/>
    <w:rsid w:val="00F73ECE"/>
    <w:rsid w:val="00F7405F"/>
    <w:rsid w:val="00F7479C"/>
    <w:rsid w:val="00F751AB"/>
    <w:rsid w:val="00F755C5"/>
    <w:rsid w:val="00F76529"/>
    <w:rsid w:val="00F76649"/>
    <w:rsid w:val="00F76C66"/>
    <w:rsid w:val="00F76CF7"/>
    <w:rsid w:val="00F773CE"/>
    <w:rsid w:val="00F7799C"/>
    <w:rsid w:val="00F77CB8"/>
    <w:rsid w:val="00F77DEB"/>
    <w:rsid w:val="00F77E27"/>
    <w:rsid w:val="00F80263"/>
    <w:rsid w:val="00F8047D"/>
    <w:rsid w:val="00F8076A"/>
    <w:rsid w:val="00F8089F"/>
    <w:rsid w:val="00F80DBF"/>
    <w:rsid w:val="00F812E0"/>
    <w:rsid w:val="00F81AB5"/>
    <w:rsid w:val="00F81B29"/>
    <w:rsid w:val="00F81D43"/>
    <w:rsid w:val="00F842A8"/>
    <w:rsid w:val="00F84393"/>
    <w:rsid w:val="00F84715"/>
    <w:rsid w:val="00F84C36"/>
    <w:rsid w:val="00F84C8B"/>
    <w:rsid w:val="00F85970"/>
    <w:rsid w:val="00F86981"/>
    <w:rsid w:val="00F87426"/>
    <w:rsid w:val="00F87A35"/>
    <w:rsid w:val="00F90243"/>
    <w:rsid w:val="00F90267"/>
    <w:rsid w:val="00F90533"/>
    <w:rsid w:val="00F90724"/>
    <w:rsid w:val="00F910C6"/>
    <w:rsid w:val="00F91100"/>
    <w:rsid w:val="00F913A8"/>
    <w:rsid w:val="00F91462"/>
    <w:rsid w:val="00F916BD"/>
    <w:rsid w:val="00F91EDD"/>
    <w:rsid w:val="00F922F3"/>
    <w:rsid w:val="00F92578"/>
    <w:rsid w:val="00F928F7"/>
    <w:rsid w:val="00F929AE"/>
    <w:rsid w:val="00F92D54"/>
    <w:rsid w:val="00F9385A"/>
    <w:rsid w:val="00F9388C"/>
    <w:rsid w:val="00F93A0B"/>
    <w:rsid w:val="00F93E65"/>
    <w:rsid w:val="00F945DC"/>
    <w:rsid w:val="00F94CE7"/>
    <w:rsid w:val="00F951DD"/>
    <w:rsid w:val="00F95519"/>
    <w:rsid w:val="00F95D3D"/>
    <w:rsid w:val="00F95F35"/>
    <w:rsid w:val="00F96159"/>
    <w:rsid w:val="00F9674D"/>
    <w:rsid w:val="00F96DA3"/>
    <w:rsid w:val="00FA0358"/>
    <w:rsid w:val="00FA079B"/>
    <w:rsid w:val="00FA09B3"/>
    <w:rsid w:val="00FA0D2A"/>
    <w:rsid w:val="00FA0FD4"/>
    <w:rsid w:val="00FA1DBC"/>
    <w:rsid w:val="00FA2F1D"/>
    <w:rsid w:val="00FA31B6"/>
    <w:rsid w:val="00FA3FD4"/>
    <w:rsid w:val="00FA47A0"/>
    <w:rsid w:val="00FA4850"/>
    <w:rsid w:val="00FA4A6B"/>
    <w:rsid w:val="00FA4DE6"/>
    <w:rsid w:val="00FA4FF0"/>
    <w:rsid w:val="00FA5946"/>
    <w:rsid w:val="00FA5E8C"/>
    <w:rsid w:val="00FA6235"/>
    <w:rsid w:val="00FA6465"/>
    <w:rsid w:val="00FA6540"/>
    <w:rsid w:val="00FA668B"/>
    <w:rsid w:val="00FA6DD6"/>
    <w:rsid w:val="00FA71FD"/>
    <w:rsid w:val="00FB056A"/>
    <w:rsid w:val="00FB0875"/>
    <w:rsid w:val="00FB08F2"/>
    <w:rsid w:val="00FB0A30"/>
    <w:rsid w:val="00FB18CD"/>
    <w:rsid w:val="00FB32D4"/>
    <w:rsid w:val="00FB3318"/>
    <w:rsid w:val="00FB4066"/>
    <w:rsid w:val="00FB452B"/>
    <w:rsid w:val="00FB4C3E"/>
    <w:rsid w:val="00FB5306"/>
    <w:rsid w:val="00FB6218"/>
    <w:rsid w:val="00FB6738"/>
    <w:rsid w:val="00FB6DA7"/>
    <w:rsid w:val="00FB759A"/>
    <w:rsid w:val="00FB76F4"/>
    <w:rsid w:val="00FC024A"/>
    <w:rsid w:val="00FC0F37"/>
    <w:rsid w:val="00FC11B5"/>
    <w:rsid w:val="00FC16D2"/>
    <w:rsid w:val="00FC1A53"/>
    <w:rsid w:val="00FC1D00"/>
    <w:rsid w:val="00FC1F10"/>
    <w:rsid w:val="00FC2048"/>
    <w:rsid w:val="00FC2053"/>
    <w:rsid w:val="00FC3F84"/>
    <w:rsid w:val="00FC45AF"/>
    <w:rsid w:val="00FC4863"/>
    <w:rsid w:val="00FC5414"/>
    <w:rsid w:val="00FC5726"/>
    <w:rsid w:val="00FC5E3E"/>
    <w:rsid w:val="00FC6480"/>
    <w:rsid w:val="00FC6514"/>
    <w:rsid w:val="00FC6E8D"/>
    <w:rsid w:val="00FC6F4F"/>
    <w:rsid w:val="00FC7542"/>
    <w:rsid w:val="00FC7768"/>
    <w:rsid w:val="00FC79B9"/>
    <w:rsid w:val="00FC7E53"/>
    <w:rsid w:val="00FC7E8E"/>
    <w:rsid w:val="00FD0932"/>
    <w:rsid w:val="00FD0E87"/>
    <w:rsid w:val="00FD13F8"/>
    <w:rsid w:val="00FD158C"/>
    <w:rsid w:val="00FD1611"/>
    <w:rsid w:val="00FD197F"/>
    <w:rsid w:val="00FD1989"/>
    <w:rsid w:val="00FD1AED"/>
    <w:rsid w:val="00FD2401"/>
    <w:rsid w:val="00FD2453"/>
    <w:rsid w:val="00FD29E1"/>
    <w:rsid w:val="00FD2B9D"/>
    <w:rsid w:val="00FD2CB0"/>
    <w:rsid w:val="00FD3543"/>
    <w:rsid w:val="00FD3FF2"/>
    <w:rsid w:val="00FD48E0"/>
    <w:rsid w:val="00FD4986"/>
    <w:rsid w:val="00FD4F01"/>
    <w:rsid w:val="00FD56B2"/>
    <w:rsid w:val="00FD58D7"/>
    <w:rsid w:val="00FD5EA5"/>
    <w:rsid w:val="00FD6460"/>
    <w:rsid w:val="00FD6650"/>
    <w:rsid w:val="00FD67BD"/>
    <w:rsid w:val="00FD7921"/>
    <w:rsid w:val="00FE0071"/>
    <w:rsid w:val="00FE0513"/>
    <w:rsid w:val="00FE20C1"/>
    <w:rsid w:val="00FE24B0"/>
    <w:rsid w:val="00FE2AA4"/>
    <w:rsid w:val="00FE435C"/>
    <w:rsid w:val="00FE4438"/>
    <w:rsid w:val="00FE4560"/>
    <w:rsid w:val="00FE45FA"/>
    <w:rsid w:val="00FE48CB"/>
    <w:rsid w:val="00FE4C71"/>
    <w:rsid w:val="00FE520A"/>
    <w:rsid w:val="00FE5377"/>
    <w:rsid w:val="00FE5783"/>
    <w:rsid w:val="00FE57BF"/>
    <w:rsid w:val="00FE59B3"/>
    <w:rsid w:val="00FE59C3"/>
    <w:rsid w:val="00FE6229"/>
    <w:rsid w:val="00FE62F0"/>
    <w:rsid w:val="00FE7CC0"/>
    <w:rsid w:val="00FF029F"/>
    <w:rsid w:val="00FF0483"/>
    <w:rsid w:val="00FF0595"/>
    <w:rsid w:val="00FF0BB4"/>
    <w:rsid w:val="00FF11ED"/>
    <w:rsid w:val="00FF1F68"/>
    <w:rsid w:val="00FF2BA5"/>
    <w:rsid w:val="00FF3259"/>
    <w:rsid w:val="00FF3274"/>
    <w:rsid w:val="00FF35BE"/>
    <w:rsid w:val="00FF3636"/>
    <w:rsid w:val="00FF3C99"/>
    <w:rsid w:val="00FF4048"/>
    <w:rsid w:val="00FF4BDA"/>
    <w:rsid w:val="00FF4F6B"/>
    <w:rsid w:val="00FF5C07"/>
    <w:rsid w:val="00FF5EBF"/>
    <w:rsid w:val="00FF6E8A"/>
    <w:rsid w:val="00FF71BD"/>
    <w:rsid w:val="00FF7752"/>
    <w:rsid w:val="00FF7C7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08285"/>
    </o:shapedefaults>
    <o:shapelayout v:ext="edit">
      <o:idmap v:ext="edit" data="1"/>
    </o:shapelayout>
  </w:shapeDefaults>
  <w:decimalSymbol w:val="."/>
  <w:listSeparator w:val=","/>
  <w14:docId w14:val="6DA6A0A0"/>
  <w15:chartTrackingRefBased/>
  <w15:docId w15:val="{C85C5BCA-87FD-404D-9831-0E6968E9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footer" w:uiPriority="99"/>
    <w:lsdException w:name="index heading" w:locked="1"/>
    <w:lsdException w:name="caption" w:uiPriority="99" w:qFormat="1"/>
    <w:lsdException w:name="table of figures" w:locked="1" w:uiPriority="99"/>
    <w:lsdException w:name="envelope address" w:locked="1"/>
    <w:lsdException w:name="envelope return" w:locked="1"/>
    <w:lsdException w:name="annotation reference" w:uiPriority="99"/>
    <w:lsdException w:name="endnote reference" w:locked="1"/>
    <w:lsdException w:name="endnote text" w:locked="1"/>
    <w:lsdException w:name="table of authorities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Strong" w:qFormat="1"/>
    <w:lsdException w:name="Emphasis" w:locked="1" w:qFormat="1"/>
    <w:lsdException w:name="Plain Text" w:locked="1"/>
    <w:lsdException w:name="E-mail Signature" w:lock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C86"/>
    <w:pPr>
      <w:spacing w:before="120" w:after="120" w:line="360" w:lineRule="auto"/>
      <w:ind w:left="1440"/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§1."/>
    <w:next w:val="Normal"/>
    <w:qFormat/>
    <w:rsid w:val="00444C67"/>
    <w:pPr>
      <w:keepNext/>
      <w:spacing w:before="240" w:after="160"/>
      <w:ind w:left="2404"/>
      <w:outlineLvl w:val="0"/>
    </w:pPr>
    <w:rPr>
      <w:rFonts w:ascii="Arial" w:hAnsi="Arial"/>
      <w:b/>
      <w:color w:val="106470"/>
      <w:sz w:val="28"/>
      <w:szCs w:val="32"/>
    </w:rPr>
  </w:style>
  <w:style w:type="paragraph" w:styleId="Heading2">
    <w:name w:val="heading 2"/>
    <w:aliases w:val="§1.1,§1.1."/>
    <w:next w:val="Normal"/>
    <w:qFormat/>
    <w:rsid w:val="0026748A"/>
    <w:pPr>
      <w:keepNext/>
      <w:numPr>
        <w:ilvl w:val="1"/>
        <w:numId w:val="6"/>
      </w:numPr>
      <w:spacing w:before="240" w:after="160"/>
      <w:outlineLvl w:val="1"/>
    </w:pPr>
    <w:rPr>
      <w:rFonts w:ascii="Arial" w:hAnsi="Arial" w:cs="Arial"/>
      <w:b/>
      <w:bCs/>
      <w:iCs/>
      <w:color w:val="106470"/>
      <w:sz w:val="22"/>
      <w:szCs w:val="28"/>
    </w:rPr>
  </w:style>
  <w:style w:type="paragraph" w:styleId="Heading3">
    <w:name w:val="heading 3"/>
    <w:aliases w:val="§1.1.1,§1.1.1."/>
    <w:next w:val="Normal"/>
    <w:qFormat/>
    <w:rsid w:val="000F5A8F"/>
    <w:pPr>
      <w:numPr>
        <w:ilvl w:val="2"/>
        <w:numId w:val="6"/>
      </w:numPr>
      <w:spacing w:before="240" w:after="160"/>
      <w:outlineLvl w:val="2"/>
    </w:pPr>
    <w:rPr>
      <w:rFonts w:ascii="Arial" w:hAnsi="Arial"/>
      <w:color w:val="106470"/>
      <w:sz w:val="22"/>
    </w:rPr>
  </w:style>
  <w:style w:type="paragraph" w:styleId="Heading4">
    <w:name w:val="heading 4"/>
    <w:next w:val="Normal"/>
    <w:qFormat/>
    <w:rsid w:val="00087286"/>
    <w:pPr>
      <w:keepNext/>
      <w:numPr>
        <w:ilvl w:val="3"/>
        <w:numId w:val="6"/>
      </w:numPr>
      <w:spacing w:before="160" w:after="160"/>
      <w:outlineLvl w:val="3"/>
    </w:pPr>
    <w:rPr>
      <w:rFonts w:ascii="Arial" w:hAnsi="Arial"/>
      <w:bCs/>
      <w:color w:val="106470"/>
    </w:rPr>
  </w:style>
  <w:style w:type="paragraph" w:styleId="Heading5">
    <w:name w:val="heading 5"/>
    <w:next w:val="Normal"/>
    <w:qFormat/>
    <w:rsid w:val="00154275"/>
    <w:pPr>
      <w:numPr>
        <w:ilvl w:val="4"/>
        <w:numId w:val="6"/>
      </w:numPr>
      <w:spacing w:before="160" w:after="160"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autoRedefine/>
    <w:qFormat/>
    <w:rsid w:val="009C23A8"/>
    <w:pPr>
      <w:spacing w:before="240" w:after="60"/>
      <w:ind w:left="0"/>
      <w:jc w:val="right"/>
      <w:outlineLvl w:val="5"/>
    </w:pPr>
    <w:rPr>
      <w:rFonts w:cs="Arial"/>
      <w:b/>
      <w:bCs/>
      <w:color w:val="1B4089"/>
      <w:sz w:val="32"/>
      <w:szCs w:val="32"/>
    </w:rPr>
  </w:style>
  <w:style w:type="paragraph" w:styleId="Heading7">
    <w:name w:val="heading 7"/>
    <w:basedOn w:val="Normal"/>
    <w:next w:val="Normal"/>
    <w:autoRedefine/>
    <w:qFormat/>
    <w:rsid w:val="0094294D"/>
    <w:pPr>
      <w:numPr>
        <w:ilvl w:val="6"/>
        <w:numId w:val="6"/>
      </w:numPr>
      <w:spacing w:before="240" w:after="60"/>
      <w:outlineLvl w:val="6"/>
    </w:pPr>
    <w:rPr>
      <w:rFonts w:cs="Arial"/>
      <w:b/>
      <w:color w:val="1B4089"/>
      <w:szCs w:val="22"/>
    </w:rPr>
  </w:style>
  <w:style w:type="paragraph" w:styleId="Heading8">
    <w:name w:val="heading 8"/>
    <w:basedOn w:val="Normal"/>
    <w:next w:val="Normal"/>
    <w:autoRedefine/>
    <w:qFormat/>
    <w:rsid w:val="00154275"/>
    <w:pPr>
      <w:numPr>
        <w:ilvl w:val="7"/>
        <w:numId w:val="6"/>
      </w:numPr>
      <w:spacing w:before="240" w:after="60"/>
      <w:outlineLvl w:val="7"/>
    </w:pPr>
    <w:rPr>
      <w:rFonts w:cs="Arial"/>
      <w:iCs/>
      <w:color w:val="1B4089"/>
      <w:szCs w:val="22"/>
    </w:rPr>
  </w:style>
  <w:style w:type="paragraph" w:styleId="Heading9">
    <w:name w:val="heading 9"/>
    <w:basedOn w:val="Normal"/>
    <w:next w:val="Normal"/>
    <w:autoRedefine/>
    <w:qFormat/>
    <w:rsid w:val="00154275"/>
    <w:pPr>
      <w:numPr>
        <w:ilvl w:val="8"/>
        <w:numId w:val="6"/>
      </w:numPr>
      <w:spacing w:before="240" w:after="60"/>
      <w:outlineLvl w:val="8"/>
    </w:pPr>
    <w:rPr>
      <w:rFonts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9659E"/>
    <w:pPr>
      <w:tabs>
        <w:tab w:val="center" w:pos="4153"/>
        <w:tab w:val="right" w:pos="8306"/>
      </w:tabs>
    </w:pPr>
  </w:style>
  <w:style w:type="paragraph" w:customStyle="1" w:styleId="Footerstring">
    <w:name w:val="Footer string"/>
    <w:link w:val="FooterstringCharChar"/>
    <w:autoRedefine/>
    <w:semiHidden/>
    <w:rsid w:val="002A5DB7"/>
    <w:pPr>
      <w:ind w:right="-58"/>
      <w:jc w:val="right"/>
    </w:pPr>
    <w:rPr>
      <w:rFonts w:ascii="Palatino Linotype" w:hAnsi="Palatino Linotype"/>
      <w:color w:val="808285"/>
      <w:sz w:val="14"/>
      <w:szCs w:val="16"/>
    </w:rPr>
  </w:style>
  <w:style w:type="character" w:customStyle="1" w:styleId="FooterstringCharChar">
    <w:name w:val="Footer string Char Char"/>
    <w:link w:val="Footerstring"/>
    <w:semiHidden/>
    <w:rsid w:val="002A5DB7"/>
    <w:rPr>
      <w:rFonts w:ascii="Palatino Linotype" w:hAnsi="Palatino Linotype"/>
      <w:color w:val="808285"/>
      <w:sz w:val="14"/>
      <w:szCs w:val="16"/>
      <w:lang w:val="en-GB" w:eastAsia="en-GB" w:bidi="ar-SA"/>
    </w:rPr>
  </w:style>
  <w:style w:type="character" w:customStyle="1" w:styleId="Subscript">
    <w:name w:val="Subscript"/>
    <w:rsid w:val="00CF054B"/>
    <w:rPr>
      <w:vertAlign w:val="subscript"/>
    </w:rPr>
  </w:style>
  <w:style w:type="paragraph" w:styleId="NormalWeb">
    <w:name w:val="Normal (Web)"/>
    <w:basedOn w:val="Normal"/>
    <w:uiPriority w:val="99"/>
    <w:semiHidden/>
    <w:rsid w:val="0058693C"/>
  </w:style>
  <w:style w:type="character" w:customStyle="1" w:styleId="Superscript">
    <w:name w:val="Superscript"/>
    <w:rsid w:val="00CF054B"/>
    <w:rPr>
      <w:vertAlign w:val="superscript"/>
    </w:rPr>
  </w:style>
  <w:style w:type="paragraph" w:styleId="TOC4">
    <w:name w:val="toc 4"/>
    <w:next w:val="Normal"/>
    <w:uiPriority w:val="39"/>
    <w:rsid w:val="00F9388C"/>
    <w:pPr>
      <w:tabs>
        <w:tab w:val="left" w:pos="3120"/>
        <w:tab w:val="right" w:pos="9480"/>
      </w:tabs>
      <w:spacing w:before="200" w:after="60"/>
      <w:ind w:left="3119" w:right="386" w:hanging="1985"/>
    </w:pPr>
    <w:rPr>
      <w:rFonts w:ascii="Arial" w:hAnsi="Arial"/>
      <w:b/>
      <w:color w:val="1B4089"/>
      <w:sz w:val="28"/>
      <w:szCs w:val="32"/>
    </w:rPr>
  </w:style>
  <w:style w:type="paragraph" w:customStyle="1" w:styleId="Single">
    <w:name w:val="Single"/>
    <w:basedOn w:val="Normal"/>
    <w:rsid w:val="00B13E9C"/>
    <w:pPr>
      <w:spacing w:before="0" w:after="0"/>
    </w:pPr>
  </w:style>
  <w:style w:type="character" w:customStyle="1" w:styleId="Emphasise-italic">
    <w:name w:val="Emphasise - italic"/>
    <w:rsid w:val="0072539B"/>
    <w:rPr>
      <w:rFonts w:ascii="Palatino Linotype" w:hAnsi="Palatino Linotype"/>
      <w:i/>
      <w:color w:val="auto"/>
    </w:rPr>
  </w:style>
  <w:style w:type="paragraph" w:customStyle="1" w:styleId="Headersub-title">
    <w:name w:val="Header sub-title"/>
    <w:next w:val="Normal"/>
    <w:uiPriority w:val="99"/>
    <w:semiHidden/>
    <w:rsid w:val="00107F03"/>
    <w:pPr>
      <w:jc w:val="right"/>
    </w:pPr>
    <w:rPr>
      <w:rFonts w:ascii="Arial" w:hAnsi="Arial" w:cs="Arial"/>
      <w:color w:val="1B4089"/>
      <w:szCs w:val="22"/>
    </w:rPr>
  </w:style>
  <w:style w:type="paragraph" w:customStyle="1" w:styleId="Headerreporttitle">
    <w:name w:val="Header report title"/>
    <w:next w:val="Normal"/>
    <w:semiHidden/>
    <w:rsid w:val="00107F03"/>
    <w:pPr>
      <w:pBdr>
        <w:bottom w:val="single" w:sz="8" w:space="1" w:color="1B4089"/>
      </w:pBdr>
      <w:spacing w:after="100"/>
      <w:jc w:val="right"/>
    </w:pPr>
    <w:rPr>
      <w:rFonts w:ascii="Arial" w:hAnsi="Arial" w:cs="Arial"/>
      <w:color w:val="1B4089"/>
      <w:sz w:val="18"/>
      <w:szCs w:val="18"/>
    </w:rPr>
  </w:style>
  <w:style w:type="paragraph" w:styleId="Quote">
    <w:name w:val="Quote"/>
    <w:next w:val="Quotesource"/>
    <w:link w:val="QuoteChar"/>
    <w:qFormat/>
    <w:rsid w:val="00EF5A1B"/>
    <w:pPr>
      <w:spacing w:before="160" w:after="160"/>
      <w:ind w:left="2268"/>
    </w:pPr>
    <w:rPr>
      <w:rFonts w:ascii="Palatino Linotype" w:hAnsi="Palatino Linotype" w:cs="Arial"/>
      <w:i/>
      <w:color w:val="808285"/>
      <w:szCs w:val="24"/>
    </w:rPr>
  </w:style>
  <w:style w:type="paragraph" w:customStyle="1" w:styleId="Quotesource">
    <w:name w:val="Quote source"/>
    <w:basedOn w:val="Quote"/>
    <w:next w:val="Normal"/>
    <w:rsid w:val="00745422"/>
    <w:pPr>
      <w:spacing w:before="80"/>
      <w:jc w:val="right"/>
    </w:pPr>
    <w:rPr>
      <w:i w:val="0"/>
    </w:rPr>
  </w:style>
  <w:style w:type="character" w:customStyle="1" w:styleId="QuoteChar">
    <w:name w:val="Quote Char"/>
    <w:link w:val="Quote"/>
    <w:rsid w:val="001807F5"/>
    <w:rPr>
      <w:rFonts w:ascii="Palatino Linotype" w:hAnsi="Palatino Linotype" w:cs="Arial"/>
      <w:i/>
      <w:color w:val="808285"/>
      <w:szCs w:val="24"/>
      <w:lang w:val="en-GB" w:eastAsia="en-GB" w:bidi="ar-SA"/>
    </w:rPr>
  </w:style>
  <w:style w:type="character" w:styleId="Hyperlink">
    <w:name w:val="Hyperlink"/>
    <w:uiPriority w:val="99"/>
    <w:rsid w:val="000B3CE7"/>
    <w:rPr>
      <w:dstrike w:val="0"/>
      <w:color w:val="374985"/>
      <w:sz w:val="20"/>
      <w:u w:val="none"/>
      <w:effect w:val="none"/>
    </w:rPr>
  </w:style>
  <w:style w:type="character" w:styleId="LineNumber">
    <w:name w:val="line number"/>
    <w:basedOn w:val="DefaultParagraphFont"/>
    <w:locked/>
    <w:rsid w:val="000B3CE7"/>
  </w:style>
  <w:style w:type="paragraph" w:customStyle="1" w:styleId="Emphasise-paragraphhighlight">
    <w:name w:val="Emphasise - paragraph highlight"/>
    <w:basedOn w:val="Normal"/>
    <w:next w:val="Normal"/>
    <w:link w:val="Emphasise-paragraphhighlightCharChar"/>
    <w:rsid w:val="00421457"/>
    <w:pPr>
      <w:pBdr>
        <w:left w:val="single" w:sz="4" w:space="4" w:color="00338D"/>
      </w:pBdr>
      <w:shd w:val="clear" w:color="auto" w:fill="F2F5F9"/>
      <w:ind w:left="2381"/>
    </w:pPr>
  </w:style>
  <w:style w:type="character" w:customStyle="1" w:styleId="Emphasise-paragraphhighlightCharChar">
    <w:name w:val="Emphasise - paragraph highlight Char Char"/>
    <w:link w:val="Emphasise-paragraphhighlight"/>
    <w:rsid w:val="00421457"/>
    <w:rPr>
      <w:rFonts w:ascii="Palatino Linotype" w:hAnsi="Palatino Linotype"/>
      <w:szCs w:val="24"/>
      <w:lang w:val="en-GB" w:eastAsia="en-GB" w:bidi="ar-SA"/>
    </w:rPr>
  </w:style>
  <w:style w:type="paragraph" w:customStyle="1" w:styleId="Un-numberedheading1">
    <w:name w:val="Un-numbered heading 1"/>
    <w:basedOn w:val="Heading1"/>
    <w:next w:val="Normal"/>
    <w:rsid w:val="00D432D6"/>
    <w:pPr>
      <w:tabs>
        <w:tab w:val="left" w:pos="2268"/>
      </w:tabs>
      <w:ind w:left="2280"/>
    </w:pPr>
  </w:style>
  <w:style w:type="paragraph" w:styleId="TOC1">
    <w:name w:val="toc 1"/>
    <w:basedOn w:val="ContentsHeading"/>
    <w:next w:val="Normal"/>
    <w:uiPriority w:val="39"/>
    <w:rsid w:val="00F9388C"/>
    <w:pPr>
      <w:tabs>
        <w:tab w:val="right" w:pos="9480"/>
      </w:tabs>
      <w:spacing w:before="200" w:after="60"/>
      <w:ind w:left="2268" w:right="386" w:hanging="1134"/>
    </w:pPr>
  </w:style>
  <w:style w:type="paragraph" w:customStyle="1" w:styleId="ContentsHeading">
    <w:name w:val="Contents Heading"/>
    <w:semiHidden/>
    <w:rsid w:val="0026537F"/>
    <w:rPr>
      <w:rFonts w:ascii="Arial" w:hAnsi="Arial"/>
      <w:b/>
      <w:color w:val="1B4089"/>
      <w:sz w:val="32"/>
      <w:szCs w:val="32"/>
    </w:rPr>
  </w:style>
  <w:style w:type="paragraph" w:styleId="TOC2">
    <w:name w:val="toc 2"/>
    <w:basedOn w:val="Normal"/>
    <w:next w:val="Normal"/>
    <w:uiPriority w:val="39"/>
    <w:rsid w:val="00F9388C"/>
    <w:pPr>
      <w:tabs>
        <w:tab w:val="left" w:pos="2268"/>
        <w:tab w:val="right" w:pos="9480"/>
      </w:tabs>
      <w:spacing w:before="60" w:after="60"/>
      <w:ind w:right="1134" w:hanging="1134"/>
    </w:pPr>
    <w:rPr>
      <w:rFonts w:cs="Arial"/>
      <w:color w:val="1B4089"/>
    </w:rPr>
  </w:style>
  <w:style w:type="table" w:styleId="TableGrid">
    <w:name w:val="Table Grid"/>
    <w:basedOn w:val="TableNormal"/>
    <w:uiPriority w:val="59"/>
    <w:rsid w:val="007A6FDA"/>
    <w:pPr>
      <w:spacing w:before="160" w:after="160"/>
      <w:ind w:left="2268"/>
    </w:pPr>
    <w:rPr>
      <w:rFonts w:ascii="Palatino Linotype" w:hAnsi="Palatino Linotype"/>
      <w:color w:val="000000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tblHeader/>
    </w:trPr>
    <w:tblStylePr w:type="firstRow">
      <w:rPr>
        <w:rFonts w:ascii="Arial" w:hAnsi="Arial"/>
        <w:b/>
        <w:color w:val="FFFFFF"/>
        <w:sz w:val="20"/>
      </w:rPr>
    </w:tblStylePr>
  </w:style>
  <w:style w:type="paragraph" w:styleId="TOC3">
    <w:name w:val="toc 3"/>
    <w:basedOn w:val="Normal"/>
    <w:next w:val="Normal"/>
    <w:uiPriority w:val="39"/>
    <w:rsid w:val="00F9388C"/>
    <w:pPr>
      <w:tabs>
        <w:tab w:val="left" w:pos="2268"/>
        <w:tab w:val="right" w:pos="9480"/>
      </w:tabs>
      <w:spacing w:before="60" w:after="60"/>
      <w:ind w:right="1134" w:hanging="1134"/>
    </w:pPr>
    <w:rPr>
      <w:rFonts w:cs="Arial"/>
    </w:rPr>
  </w:style>
  <w:style w:type="table" w:customStyle="1" w:styleId="Tablestyle-headertopandleft">
    <w:name w:val="Table style - header top and left"/>
    <w:basedOn w:val="TableNormal"/>
    <w:rsid w:val="0058353E"/>
    <w:pPr>
      <w:ind w:left="2268"/>
    </w:pPr>
    <w:rPr>
      <w:rFonts w:ascii="Palatino Linotype" w:hAnsi="Palatino Linotype"/>
    </w:rPr>
    <w:tblPr>
      <w:tblStyleRowBandSize w:val="1"/>
      <w:tblStyleColBandSize w:val="1"/>
      <w:tblInd w:w="2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headerleft">
    <w:name w:val="Table style - header left"/>
    <w:basedOn w:val="TableNormal"/>
    <w:rsid w:val="0058353E"/>
    <w:pPr>
      <w:ind w:left="2268"/>
    </w:pPr>
    <w:rPr>
      <w:rFonts w:ascii="Palatino Linotype" w:hAnsi="Palatino Linotype"/>
      <w:color w:val="000000"/>
    </w:rPr>
    <w:tblPr>
      <w:tblInd w:w="2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tblPr/>
      <w:trPr>
        <w:tblHeader/>
      </w:tr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noheaderorlines">
    <w:name w:val="Table style - no header or lines"/>
    <w:basedOn w:val="TableNormal"/>
    <w:rsid w:val="0058353E"/>
    <w:pPr>
      <w:ind w:left="2268"/>
    </w:pPr>
    <w:rPr>
      <w:rFonts w:ascii="Palatino Linotype" w:hAnsi="Palatino Linotype"/>
    </w:rPr>
    <w:tblPr>
      <w:tblInd w:w="2268" w:type="dxa"/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rFonts w:ascii="Arial" w:hAnsi="Arial"/>
        <w:sz w:val="20"/>
      </w:rPr>
      <w:tblPr/>
      <w:trPr>
        <w:tblHeader/>
      </w:trPr>
    </w:tblStylePr>
  </w:style>
  <w:style w:type="paragraph" w:styleId="Caption">
    <w:name w:val="caption"/>
    <w:basedOn w:val="Normal"/>
    <w:next w:val="Normal"/>
    <w:uiPriority w:val="99"/>
    <w:qFormat/>
    <w:rsid w:val="00B41E7F"/>
    <w:rPr>
      <w:bCs/>
      <w:i/>
      <w:color w:val="808080"/>
      <w:sz w:val="18"/>
      <w:szCs w:val="18"/>
    </w:rPr>
  </w:style>
  <w:style w:type="character" w:styleId="CommentReference">
    <w:name w:val="annotation reference"/>
    <w:uiPriority w:val="99"/>
    <w:semiHidden/>
    <w:locked/>
    <w:rsid w:val="00134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13486C"/>
    <w:rPr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13486C"/>
    <w:rPr>
      <w:b/>
      <w:bCs/>
    </w:rPr>
  </w:style>
  <w:style w:type="paragraph" w:styleId="BalloonText">
    <w:name w:val="Balloon Text"/>
    <w:basedOn w:val="Normal"/>
    <w:semiHidden/>
    <w:locked/>
    <w:rsid w:val="0013486C"/>
    <w:rPr>
      <w:rFonts w:ascii="Tahoma" w:hAnsi="Tahoma" w:cs="Tahoma"/>
      <w:sz w:val="16"/>
      <w:szCs w:val="16"/>
    </w:rPr>
  </w:style>
  <w:style w:type="paragraph" w:customStyle="1" w:styleId="FrontPageDisclaimer">
    <w:name w:val="Front Page Disclaimer"/>
    <w:link w:val="FrontPageDisclaimerCharChar"/>
    <w:semiHidden/>
    <w:rsid w:val="002F3FC0"/>
    <w:pPr>
      <w:spacing w:line="288" w:lineRule="auto"/>
      <w:ind w:left="4253"/>
      <w:jc w:val="right"/>
    </w:pPr>
    <w:rPr>
      <w:rFonts w:ascii="Arial" w:hAnsi="Arial"/>
      <w:color w:val="808285"/>
      <w:sz w:val="14"/>
      <w:szCs w:val="16"/>
    </w:rPr>
  </w:style>
  <w:style w:type="character" w:customStyle="1" w:styleId="FrontPageDisclaimerCharChar">
    <w:name w:val="Front Page Disclaimer Char Char"/>
    <w:link w:val="FrontPageDisclaimer"/>
    <w:semiHidden/>
    <w:rsid w:val="002F3FC0"/>
    <w:rPr>
      <w:rFonts w:ascii="Arial" w:hAnsi="Arial"/>
      <w:color w:val="808285"/>
      <w:sz w:val="14"/>
      <w:szCs w:val="16"/>
      <w:lang w:val="en-GB" w:eastAsia="en-GB" w:bidi="ar-SA"/>
    </w:rPr>
  </w:style>
  <w:style w:type="paragraph" w:customStyle="1" w:styleId="FrontPageDochistoryreporttitle2">
    <w:name w:val="Front Page Doc history report title 2"/>
    <w:next w:val="Normal"/>
    <w:semiHidden/>
    <w:rsid w:val="009C0273"/>
    <w:pPr>
      <w:spacing w:before="160" w:after="160"/>
    </w:pPr>
    <w:rPr>
      <w:rFonts w:ascii="Arial" w:hAnsi="Arial" w:cs="Arial"/>
      <w:szCs w:val="24"/>
    </w:rPr>
  </w:style>
  <w:style w:type="paragraph" w:customStyle="1" w:styleId="BackCovertext">
    <w:name w:val="Back Cover text"/>
    <w:semiHidden/>
    <w:rsid w:val="00535AB3"/>
    <w:rPr>
      <w:rFonts w:ascii="Arial" w:hAnsi="Arial"/>
      <w:szCs w:val="16"/>
    </w:rPr>
  </w:style>
  <w:style w:type="paragraph" w:customStyle="1" w:styleId="FrontPageTitle">
    <w:name w:val="Front Page Title"/>
    <w:next w:val="FrontPageSub-head"/>
    <w:semiHidden/>
    <w:rsid w:val="00DB1C17"/>
    <w:pPr>
      <w:spacing w:after="600"/>
      <w:ind w:left="2268"/>
      <w:jc w:val="right"/>
    </w:pPr>
    <w:rPr>
      <w:rFonts w:ascii="Arial" w:hAnsi="Arial"/>
      <w:color w:val="00338D"/>
      <w:sz w:val="54"/>
      <w:szCs w:val="54"/>
    </w:rPr>
  </w:style>
  <w:style w:type="paragraph" w:customStyle="1" w:styleId="FrontPageSub-head">
    <w:name w:val="Front Page Sub-head"/>
    <w:next w:val="FrontPageClient"/>
    <w:uiPriority w:val="99"/>
    <w:semiHidden/>
    <w:rsid w:val="00DB1C17"/>
    <w:pPr>
      <w:spacing w:after="600"/>
      <w:ind w:left="2268"/>
      <w:jc w:val="right"/>
    </w:pPr>
    <w:rPr>
      <w:rFonts w:ascii="Arial" w:hAnsi="Arial"/>
      <w:color w:val="808285"/>
      <w:sz w:val="32"/>
      <w:szCs w:val="32"/>
    </w:rPr>
  </w:style>
  <w:style w:type="paragraph" w:customStyle="1" w:styleId="FrontPageClient">
    <w:name w:val="Front Page Client"/>
    <w:next w:val="FrontPageDate"/>
    <w:semiHidden/>
    <w:rsid w:val="00DB1C17"/>
    <w:pPr>
      <w:spacing w:after="600"/>
      <w:ind w:left="2268"/>
      <w:jc w:val="right"/>
    </w:pPr>
    <w:rPr>
      <w:rFonts w:ascii="Arial" w:hAnsi="Arial"/>
      <w:color w:val="00338D"/>
      <w:sz w:val="48"/>
      <w:szCs w:val="48"/>
    </w:rPr>
  </w:style>
  <w:style w:type="paragraph" w:customStyle="1" w:styleId="FrontPageDate">
    <w:name w:val="Front Page Date"/>
    <w:next w:val="Normal"/>
    <w:semiHidden/>
    <w:rsid w:val="00DB1C17"/>
    <w:pPr>
      <w:spacing w:after="600"/>
      <w:ind w:left="2268"/>
      <w:jc w:val="right"/>
    </w:pPr>
    <w:rPr>
      <w:rFonts w:ascii="Arial" w:hAnsi="Arial"/>
      <w:color w:val="00A5C3"/>
      <w:sz w:val="32"/>
      <w:szCs w:val="32"/>
    </w:rPr>
  </w:style>
  <w:style w:type="paragraph" w:customStyle="1" w:styleId="FrontPageDochistoryreporttitle1">
    <w:name w:val="Front Page Doc history report title 1"/>
    <w:next w:val="Normal"/>
    <w:uiPriority w:val="99"/>
    <w:semiHidden/>
    <w:rsid w:val="009C0273"/>
    <w:pPr>
      <w:spacing w:before="160" w:after="160"/>
    </w:pPr>
    <w:rPr>
      <w:rFonts w:ascii="Arial" w:hAnsi="Arial" w:cs="Arial"/>
      <w:b/>
      <w:color w:val="00338D"/>
      <w:szCs w:val="24"/>
    </w:rPr>
  </w:style>
  <w:style w:type="paragraph" w:customStyle="1" w:styleId="FrongPageDisclaimerBold">
    <w:name w:val="Frong Page Disclaimer Bold"/>
    <w:basedOn w:val="FrontPageDisclaimer"/>
    <w:link w:val="FrongPageDisclaimerBoldCharChar"/>
    <w:semiHidden/>
    <w:rsid w:val="001807F5"/>
    <w:rPr>
      <w:b/>
      <w:bCs/>
    </w:rPr>
  </w:style>
  <w:style w:type="character" w:customStyle="1" w:styleId="FrongPageDisclaimerBoldCharChar">
    <w:name w:val="Frong Page Disclaimer Bold Char Char"/>
    <w:link w:val="FrongPageDisclaimerBold"/>
    <w:rsid w:val="001807F5"/>
    <w:rPr>
      <w:rFonts w:ascii="Arial" w:hAnsi="Arial"/>
      <w:b/>
      <w:bCs/>
      <w:color w:val="808285"/>
      <w:sz w:val="14"/>
      <w:szCs w:val="16"/>
      <w:lang w:val="en-GB" w:eastAsia="en-GB" w:bidi="ar-SA"/>
    </w:rPr>
  </w:style>
  <w:style w:type="paragraph" w:customStyle="1" w:styleId="Table-bullet">
    <w:name w:val="Table - bullet"/>
    <w:basedOn w:val="Normal"/>
    <w:rsid w:val="004B010A"/>
    <w:pPr>
      <w:numPr>
        <w:numId w:val="1"/>
      </w:numPr>
      <w:spacing w:before="40" w:after="40"/>
    </w:pPr>
    <w:rPr>
      <w:sz w:val="18"/>
    </w:rPr>
  </w:style>
  <w:style w:type="paragraph" w:customStyle="1" w:styleId="Table-headingleft">
    <w:name w:val="Table - heading left"/>
    <w:basedOn w:val="Table-headingtext"/>
    <w:rsid w:val="006E525A"/>
    <w:rPr>
      <w:b/>
      <w:color w:val="auto"/>
    </w:rPr>
  </w:style>
  <w:style w:type="paragraph" w:styleId="FootnoteText">
    <w:name w:val="footnote text"/>
    <w:basedOn w:val="Normal"/>
    <w:semiHidden/>
    <w:locked/>
    <w:rsid w:val="003462ED"/>
    <w:pPr>
      <w:widowControl w:val="0"/>
      <w:adjustRightInd w:val="0"/>
      <w:spacing w:after="0" w:line="360" w:lineRule="atLeast"/>
      <w:textAlignment w:val="baseline"/>
    </w:pPr>
    <w:rPr>
      <w:rFonts w:eastAsia="PMingLiU"/>
      <w:szCs w:val="20"/>
      <w:lang w:eastAsia="en-US"/>
    </w:rPr>
  </w:style>
  <w:style w:type="character" w:styleId="FootnoteReference">
    <w:name w:val="footnote reference"/>
    <w:semiHidden/>
    <w:locked/>
    <w:rsid w:val="003462ED"/>
    <w:rPr>
      <w:vertAlign w:val="superscript"/>
    </w:rPr>
  </w:style>
  <w:style w:type="table" w:customStyle="1" w:styleId="Tablestyle-headertop">
    <w:name w:val="Table style - header top"/>
    <w:basedOn w:val="Tablestyle-noheaderorlines"/>
    <w:rsid w:val="0058353E"/>
    <w:pPr>
      <w:spacing w:before="40" w:after="40"/>
    </w:pPr>
    <w:rPr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mbria" w:hAnsi="Cambria"/>
        <w:b/>
        <w:color w:val="FFFFFF"/>
        <w:sz w:val="20"/>
      </w:rPr>
      <w:tblPr/>
      <w:trPr>
        <w:tblHeader/>
      </w:trPr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Table-bodytextnumeric">
    <w:name w:val="Table - body text numeric"/>
    <w:basedOn w:val="Table-bodytext"/>
    <w:rsid w:val="002F66B8"/>
    <w:pPr>
      <w:jc w:val="right"/>
    </w:pPr>
  </w:style>
  <w:style w:type="paragraph" w:styleId="TOC5">
    <w:name w:val="toc 5"/>
    <w:next w:val="Normal"/>
    <w:semiHidden/>
    <w:rsid w:val="00F9388C"/>
    <w:pPr>
      <w:tabs>
        <w:tab w:val="left" w:pos="2268"/>
        <w:tab w:val="right" w:pos="9480"/>
      </w:tabs>
      <w:spacing w:before="60" w:after="60"/>
      <w:ind w:left="2268" w:right="386" w:hanging="1134"/>
    </w:pPr>
    <w:rPr>
      <w:rFonts w:ascii="Arial" w:hAnsi="Arial" w:cs="Arial"/>
      <w:color w:val="1B4089"/>
      <w:sz w:val="22"/>
      <w:szCs w:val="24"/>
    </w:rPr>
  </w:style>
  <w:style w:type="paragraph" w:customStyle="1" w:styleId="Sub-heading">
    <w:name w:val="Sub-heading"/>
    <w:basedOn w:val="Normal"/>
    <w:next w:val="Normal"/>
    <w:rsid w:val="00421457"/>
    <w:rPr>
      <w:rFonts w:cs="Arial"/>
      <w:i/>
    </w:rPr>
  </w:style>
  <w:style w:type="paragraph" w:customStyle="1" w:styleId="FrontPageTable-HeadingText">
    <w:name w:val="Front Page Table - Heading Text"/>
    <w:basedOn w:val="Table-headingtext"/>
    <w:semiHidden/>
    <w:rsid w:val="007528AD"/>
    <w:rPr>
      <w:b/>
      <w:sz w:val="18"/>
    </w:rPr>
  </w:style>
  <w:style w:type="table" w:customStyle="1" w:styleId="Tablestyle-headertopandleftfullwidth">
    <w:name w:val="Table style - header top and left full width"/>
    <w:basedOn w:val="Tablestyle-headertopandleft"/>
    <w:rsid w:val="006A7F69"/>
    <w:pPr>
      <w:ind w:left="0"/>
    </w:pPr>
    <w:tblPr>
      <w:tblInd w:w="0" w:type="dxa"/>
    </w:tbl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headertopfullwidth">
    <w:name w:val="Table style - header top full width"/>
    <w:basedOn w:val="Tablestyle-headertop"/>
    <w:rsid w:val="00135618"/>
    <w:pPr>
      <w:ind w:left="0"/>
    </w:pPr>
    <w:tblPr>
      <w:tblInd w:w="0" w:type="dxa"/>
    </w:tblPr>
    <w:tblStylePr w:type="firstRow">
      <w:pPr>
        <w:wordWrap/>
        <w:spacing w:beforeLines="0" w:before="40" w:beforeAutospacing="0" w:afterLines="0" w:after="40" w:afterAutospacing="0"/>
        <w:ind w:firstLineChars="0" w:firstLine="0"/>
      </w:pPr>
      <w:rPr>
        <w:rFonts w:ascii="Cambria" w:hAnsi="Cambria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Tablestyle-headerleftfullwidth">
    <w:name w:val="Table style - header left full width"/>
    <w:basedOn w:val="Tablestyle-headerleft"/>
    <w:rsid w:val="0058353E"/>
    <w:pPr>
      <w:ind w:left="0"/>
    </w:pPr>
    <w:tblPr>
      <w:tblInd w:w="0" w:type="dxa"/>
    </w:tblPr>
    <w:tblStylePr w:type="firstRow">
      <w:tblPr/>
      <w:trPr>
        <w:tblHeader/>
      </w:tr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noheaderorlinesfullwidth">
    <w:name w:val="Table style - no header or lines full width"/>
    <w:basedOn w:val="Tablestyle-noheaderorlines"/>
    <w:rsid w:val="0058353E"/>
    <w:pPr>
      <w:ind w:left="0"/>
    </w:pPr>
    <w:tblPr>
      <w:tblInd w:w="0" w:type="dxa"/>
    </w:tblPr>
    <w:tblStylePr w:type="firstRow">
      <w:rPr>
        <w:rFonts w:ascii="Arial" w:hAnsi="Arial"/>
        <w:sz w:val="20"/>
      </w:rPr>
      <w:tblPr/>
      <w:trPr>
        <w:tblHeader/>
      </w:trPr>
    </w:tblStylePr>
  </w:style>
  <w:style w:type="paragraph" w:customStyle="1" w:styleId="PageNumber1">
    <w:name w:val="Page Number1"/>
    <w:basedOn w:val="Headerreporttitle"/>
    <w:semiHidden/>
    <w:rsid w:val="00451C5B"/>
    <w:pPr>
      <w:widowControl w:val="0"/>
      <w:pBdr>
        <w:bottom w:val="none" w:sz="0" w:space="0" w:color="auto"/>
      </w:pBdr>
      <w:spacing w:before="120" w:after="120"/>
      <w:jc w:val="center"/>
    </w:pPr>
    <w:rPr>
      <w:color w:val="808285"/>
    </w:rPr>
  </w:style>
  <w:style w:type="character" w:styleId="PageNumber">
    <w:name w:val="page number"/>
    <w:semiHidden/>
    <w:rsid w:val="00451C5B"/>
    <w:rPr>
      <w:color w:val="808080"/>
    </w:rPr>
  </w:style>
  <w:style w:type="table" w:customStyle="1" w:styleId="TableStyleHistoryVerification">
    <w:name w:val="Table Style History Verification"/>
    <w:basedOn w:val="Tablestyle-headertopandleft"/>
    <w:semiHidden/>
    <w:rsid w:val="00F30787"/>
    <w:rPr>
      <w:rFonts w:ascii="Arial" w:hAnsi="Arial"/>
      <w:sz w:val="18"/>
    </w:rPr>
    <w:tblPr>
      <w:tblInd w:w="0" w:type="dxa"/>
    </w:tblPr>
    <w:tcPr>
      <w:vAlign w:val="bottom"/>
    </w:tc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paragraph" w:styleId="NormalIndent">
    <w:name w:val="Normal Indent"/>
    <w:basedOn w:val="Normal"/>
    <w:rsid w:val="0058693C"/>
    <w:pPr>
      <w:ind w:left="3119"/>
    </w:pPr>
  </w:style>
  <w:style w:type="paragraph" w:styleId="Footer">
    <w:name w:val="footer"/>
    <w:basedOn w:val="Normal"/>
    <w:link w:val="FooterChar"/>
    <w:uiPriority w:val="99"/>
    <w:rsid w:val="00466BAD"/>
    <w:pPr>
      <w:tabs>
        <w:tab w:val="center" w:pos="4153"/>
        <w:tab w:val="right" w:pos="8306"/>
      </w:tabs>
    </w:pPr>
  </w:style>
  <w:style w:type="paragraph" w:customStyle="1" w:styleId="Table-headingtext">
    <w:name w:val="Table - heading text"/>
    <w:basedOn w:val="Normal"/>
    <w:rsid w:val="0021248E"/>
    <w:pPr>
      <w:spacing w:before="40" w:after="40"/>
      <w:ind w:left="142" w:right="142"/>
    </w:pPr>
    <w:rPr>
      <w:bCs/>
      <w:color w:val="FFFFFF"/>
      <w:szCs w:val="20"/>
    </w:rPr>
  </w:style>
  <w:style w:type="table" w:styleId="TableGrid1">
    <w:name w:val="Table Grid 1"/>
    <w:basedOn w:val="TableNormal"/>
    <w:locked/>
    <w:rsid w:val="0089174E"/>
    <w:pPr>
      <w:spacing w:before="160" w:after="160"/>
      <w:ind w:left="2268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oterlineandspacing">
    <w:name w:val="Footer line and spacing"/>
    <w:semiHidden/>
    <w:rsid w:val="00273C37"/>
    <w:pPr>
      <w:pBdr>
        <w:top w:val="single" w:sz="4" w:space="2" w:color="808080"/>
      </w:pBdr>
      <w:jc w:val="right"/>
    </w:pPr>
    <w:rPr>
      <w:rFonts w:ascii="Palatino Linotype" w:hAnsi="Palatino Linotype"/>
      <w:color w:val="808285"/>
      <w:sz w:val="7"/>
      <w:szCs w:val="7"/>
    </w:rPr>
  </w:style>
  <w:style w:type="paragraph" w:customStyle="1" w:styleId="Table-headingtextnumeric">
    <w:name w:val="Table - heading text numeric"/>
    <w:basedOn w:val="Normal"/>
    <w:rsid w:val="00DA2EE8"/>
    <w:pPr>
      <w:spacing w:before="40" w:after="40"/>
      <w:ind w:left="142" w:right="142"/>
      <w:jc w:val="right"/>
    </w:pPr>
    <w:rPr>
      <w:bCs/>
      <w:color w:val="FFFFFF"/>
      <w:szCs w:val="20"/>
    </w:rPr>
  </w:style>
  <w:style w:type="paragraph" w:styleId="TOC6">
    <w:name w:val="toc 6"/>
    <w:next w:val="Normal"/>
    <w:semiHidden/>
    <w:rsid w:val="00F9388C"/>
    <w:pPr>
      <w:tabs>
        <w:tab w:val="left" w:pos="2280"/>
        <w:tab w:val="right" w:pos="9480"/>
      </w:tabs>
      <w:spacing w:before="60" w:after="60"/>
      <w:ind w:left="2280" w:right="385" w:hanging="1132"/>
    </w:pPr>
    <w:rPr>
      <w:rFonts w:ascii="Arial" w:hAnsi="Arial" w:cs="Arial"/>
      <w:szCs w:val="24"/>
    </w:rPr>
  </w:style>
  <w:style w:type="paragraph" w:styleId="TOC7">
    <w:name w:val="toc 7"/>
    <w:basedOn w:val="Normal"/>
    <w:next w:val="Normal"/>
    <w:autoRedefine/>
    <w:semiHidden/>
    <w:rsid w:val="0026537F"/>
    <w:pPr>
      <w:ind w:left="1200"/>
    </w:pPr>
  </w:style>
  <w:style w:type="numbering" w:customStyle="1" w:styleId="Bullets-a">
    <w:name w:val="Bullets - a"/>
    <w:aliases w:val="b,c"/>
    <w:rsid w:val="00F52893"/>
    <w:pPr>
      <w:numPr>
        <w:numId w:val="4"/>
      </w:numPr>
    </w:pPr>
  </w:style>
  <w:style w:type="numbering" w:customStyle="1" w:styleId="Bullets-1">
    <w:name w:val="Bullets - 1"/>
    <w:aliases w:val="2,3"/>
    <w:rsid w:val="00E97763"/>
    <w:pPr>
      <w:numPr>
        <w:numId w:val="2"/>
      </w:numPr>
    </w:pPr>
  </w:style>
  <w:style w:type="numbering" w:customStyle="1" w:styleId="Bullets-normal">
    <w:name w:val="Bullets - normal"/>
    <w:rsid w:val="00F52893"/>
    <w:pPr>
      <w:numPr>
        <w:numId w:val="3"/>
      </w:numPr>
    </w:pPr>
  </w:style>
  <w:style w:type="numbering" w:customStyle="1" w:styleId="Bullets-i">
    <w:name w:val="Bullets - i"/>
    <w:aliases w:val="ii,iii"/>
    <w:rsid w:val="00F52893"/>
    <w:pPr>
      <w:numPr>
        <w:numId w:val="5"/>
      </w:numPr>
    </w:pPr>
  </w:style>
  <w:style w:type="paragraph" w:customStyle="1" w:styleId="Table-bodytext">
    <w:name w:val="Table - body text"/>
    <w:basedOn w:val="Normal"/>
    <w:uiPriority w:val="99"/>
    <w:rsid w:val="004B010A"/>
    <w:pPr>
      <w:spacing w:before="40" w:after="40"/>
      <w:ind w:left="142" w:right="142"/>
    </w:pPr>
    <w:rPr>
      <w:sz w:val="18"/>
      <w:szCs w:val="20"/>
    </w:rPr>
  </w:style>
  <w:style w:type="character" w:customStyle="1" w:styleId="Emphasise-bold">
    <w:name w:val="Emphasise - bold"/>
    <w:rsid w:val="0072539B"/>
    <w:rPr>
      <w:rFonts w:ascii="Palatino Linotype" w:hAnsi="Palatino Linotype"/>
      <w:b/>
      <w:color w:val="auto"/>
      <w:sz w:val="20"/>
    </w:rPr>
  </w:style>
  <w:style w:type="character" w:customStyle="1" w:styleId="Emphasise-bolditalic">
    <w:name w:val="Emphasise - bold/italic"/>
    <w:rsid w:val="0072539B"/>
    <w:rPr>
      <w:rFonts w:ascii="Palatino Linotype" w:hAnsi="Palatino Linotype"/>
      <w:b/>
      <w:i/>
      <w:color w:val="auto"/>
    </w:rPr>
  </w:style>
  <w:style w:type="paragraph" w:styleId="DocumentMap">
    <w:name w:val="Document Map"/>
    <w:basedOn w:val="Normal"/>
    <w:semiHidden/>
    <w:rsid w:val="000B215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Emphasise-underline">
    <w:name w:val="Emphasise - underline"/>
    <w:rsid w:val="00C52811"/>
    <w:rPr>
      <w:u w:val="single"/>
    </w:rPr>
  </w:style>
  <w:style w:type="paragraph" w:styleId="ListParagraph">
    <w:name w:val="List Paragraph"/>
    <w:basedOn w:val="Normal"/>
    <w:uiPriority w:val="34"/>
    <w:qFormat/>
    <w:rsid w:val="00D21BBC"/>
    <w:pPr>
      <w:spacing w:before="0" w:after="200" w:line="276" w:lineRule="auto"/>
      <w:ind w:left="720"/>
      <w:contextualSpacing/>
    </w:pPr>
    <w:rPr>
      <w:rFonts w:ascii="Calibri" w:hAnsi="Calibri"/>
      <w:szCs w:val="22"/>
      <w:lang w:eastAsia="en-US"/>
    </w:rPr>
  </w:style>
  <w:style w:type="paragraph" w:customStyle="1" w:styleId="Forreview1">
    <w:name w:val="For review 1"/>
    <w:basedOn w:val="Emphasise-paragraphhighlight"/>
    <w:rsid w:val="003C78F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E6FC96"/>
    </w:pPr>
  </w:style>
  <w:style w:type="paragraph" w:customStyle="1" w:styleId="Forreview2">
    <w:name w:val="For review 2"/>
    <w:basedOn w:val="Forreview1"/>
    <w:rsid w:val="003C78F3"/>
    <w:pPr>
      <w:shd w:val="clear" w:color="auto" w:fill="4AF8CF"/>
    </w:pPr>
  </w:style>
  <w:style w:type="paragraph" w:customStyle="1" w:styleId="Forreview3">
    <w:name w:val="For review 3"/>
    <w:basedOn w:val="Forreview1"/>
    <w:rsid w:val="003C78F3"/>
    <w:pPr>
      <w:shd w:val="clear" w:color="auto" w:fill="A0C498"/>
    </w:pPr>
  </w:style>
  <w:style w:type="paragraph" w:customStyle="1" w:styleId="Forreview4">
    <w:name w:val="For review 4"/>
    <w:basedOn w:val="Forreview1"/>
    <w:rsid w:val="003C78F3"/>
    <w:pPr>
      <w:shd w:val="clear" w:color="auto" w:fill="FA98E7"/>
    </w:pPr>
  </w:style>
  <w:style w:type="paragraph" w:styleId="TOC8">
    <w:name w:val="toc 8"/>
    <w:basedOn w:val="Normal"/>
    <w:next w:val="Normal"/>
    <w:autoRedefine/>
    <w:semiHidden/>
    <w:rsid w:val="00F9388C"/>
    <w:pPr>
      <w:ind w:left="1400"/>
    </w:pPr>
  </w:style>
  <w:style w:type="paragraph" w:styleId="TOC9">
    <w:name w:val="toc 9"/>
    <w:basedOn w:val="Normal"/>
    <w:next w:val="Normal"/>
    <w:autoRedefine/>
    <w:semiHidden/>
    <w:rsid w:val="00F9388C"/>
    <w:pPr>
      <w:ind w:left="1600"/>
    </w:pPr>
  </w:style>
  <w:style w:type="character" w:customStyle="1" w:styleId="Emphasise-boldunderline">
    <w:name w:val="Emphasise - bold underline"/>
    <w:rsid w:val="00F84C36"/>
    <w:rPr>
      <w:b/>
      <w:u w:val="single"/>
    </w:rPr>
  </w:style>
  <w:style w:type="paragraph" w:customStyle="1" w:styleId="msolistparagraph0">
    <w:name w:val="msolistparagraph"/>
    <w:basedOn w:val="Normal"/>
    <w:rsid w:val="0059198E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character" w:customStyle="1" w:styleId="CommentTextChar">
    <w:name w:val="Comment Text Char"/>
    <w:link w:val="CommentText"/>
    <w:uiPriority w:val="99"/>
    <w:semiHidden/>
    <w:locked/>
    <w:rsid w:val="00240F78"/>
    <w:rPr>
      <w:rFonts w:ascii="Palatino Linotype" w:hAnsi="Palatino Linotype"/>
      <w:lang w:val="en-GB" w:eastAsia="en-GB" w:bidi="ar-SA"/>
    </w:rPr>
  </w:style>
  <w:style w:type="paragraph" w:styleId="BlockText">
    <w:name w:val="Block Text"/>
    <w:basedOn w:val="Normal"/>
    <w:locked/>
    <w:rsid w:val="00E4309F"/>
    <w:pPr>
      <w:ind w:right="1440"/>
    </w:pPr>
  </w:style>
  <w:style w:type="paragraph" w:styleId="Revision">
    <w:name w:val="Revision"/>
    <w:hidden/>
    <w:uiPriority w:val="99"/>
    <w:semiHidden/>
    <w:rsid w:val="00CD73FC"/>
    <w:rPr>
      <w:rFonts w:ascii="Palatino Linotype" w:hAnsi="Palatino Linotype"/>
      <w:szCs w:val="24"/>
    </w:rPr>
  </w:style>
  <w:style w:type="character" w:customStyle="1" w:styleId="FooterChar">
    <w:name w:val="Footer Char"/>
    <w:link w:val="Footer"/>
    <w:uiPriority w:val="99"/>
    <w:rsid w:val="00D72DEA"/>
    <w:rPr>
      <w:rFonts w:ascii="Palatino Linotype" w:hAnsi="Palatino Linotype"/>
      <w:szCs w:val="24"/>
    </w:rPr>
  </w:style>
  <w:style w:type="character" w:customStyle="1" w:styleId="st">
    <w:name w:val="st"/>
    <w:rsid w:val="005E59F3"/>
  </w:style>
  <w:style w:type="paragraph" w:styleId="TableofFigures">
    <w:name w:val="table of figures"/>
    <w:basedOn w:val="Normal"/>
    <w:next w:val="Normal"/>
    <w:uiPriority w:val="99"/>
    <w:locked/>
    <w:rsid w:val="000E0270"/>
    <w:pPr>
      <w:ind w:left="0"/>
    </w:pPr>
    <w:rPr>
      <w:color w:val="106470"/>
    </w:rPr>
  </w:style>
  <w:style w:type="character" w:styleId="PlaceholderText">
    <w:name w:val="Placeholder Text"/>
    <w:basedOn w:val="DefaultParagraphFont"/>
    <w:uiPriority w:val="99"/>
    <w:semiHidden/>
    <w:rsid w:val="00B86334"/>
    <w:rPr>
      <w:color w:val="808080"/>
    </w:rPr>
  </w:style>
  <w:style w:type="character" w:customStyle="1" w:styleId="apple-style-span">
    <w:name w:val="apple-style-span"/>
    <w:basedOn w:val="DefaultParagraphFont"/>
    <w:rsid w:val="0008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735">
          <w:marLeft w:val="0"/>
          <w:marRight w:val="0"/>
          <w:marTop w:val="1728"/>
          <w:marBottom w:val="14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839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alcrow\Templates\System01\W2003\English_V1\Halcrow_V2\A\Report_1_column%20(English-Halcrow-A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D12B4-570B-4101-8E5B-A1D13A20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Report_1_column (English-Halcrow-A)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Monthly Design Status Report</vt:lpstr>
      <vt:lpstr>Monthly Design Status Report</vt:lpstr>
    </vt:vector>
  </TitlesOfParts>
  <Company>Halcrow Group Limited</Company>
  <LinksUpToDate>false</LinksUpToDate>
  <CharactersWithSpaces>1121</CharactersWithSpaces>
  <SharedDoc>false</SharedDoc>
  <HLinks>
    <vt:vector size="150" baseType="variant">
      <vt:variant>
        <vt:i4>1310768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_Toc399230985</vt:lpwstr>
      </vt:variant>
      <vt:variant>
        <vt:i4>1310768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_Toc399230984</vt:lpwstr>
      </vt:variant>
      <vt:variant>
        <vt:i4>1310768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_Toc399230983</vt:lpwstr>
      </vt:variant>
      <vt:variant>
        <vt:i4>1310768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_Toc399230981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_Toc399230980</vt:lpwstr>
      </vt:variant>
      <vt:variant>
        <vt:i4>1769520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_Toc399230979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_Toc399230978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_Toc399408480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_Toc399408479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_Toc399408478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_Toc399408477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_Toc399408476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_Toc399408475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_Toc399408474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_Toc399408473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_Toc399408472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_Toc399408471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_Toc399408470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_Toc399408469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_Toc399408468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_Toc399408467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_Toc399408466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_Toc399408465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_Toc399408464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_Toc399408463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Design Status Report</dc:title>
  <dc:subject/>
  <dc:creator>WhalleyR</dc:creator>
  <cp:keywords/>
  <dc:description/>
  <cp:lastModifiedBy>Cedric Kechavarzi</cp:lastModifiedBy>
  <cp:revision>2</cp:revision>
  <cp:lastPrinted>2014-10-14T14:50:00Z</cp:lastPrinted>
  <dcterms:created xsi:type="dcterms:W3CDTF">2014-11-24T16:25:00Z</dcterms:created>
  <dcterms:modified xsi:type="dcterms:W3CDTF">2014-11-24T16:25:00Z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lcrow_TemplatePath">
    <vt:lpwstr>C:\Halcrow\Templates\System01\W2003\English_V1\Halcrow_V2\A</vt:lpwstr>
  </property>
  <property fmtid="{D5CDD505-2E9C-101B-9397-08002B2CF9AE}" pid="3" name="Halcrow_TemplateFileName">
    <vt:lpwstr>Report_1_column (English-Halcrow-A).dot</vt:lpwstr>
  </property>
  <property fmtid="{D5CDD505-2E9C-101B-9397-08002B2CF9AE}" pid="4" name="Halcrow_Brand">
    <vt:lpwstr>Halcrow</vt:lpwstr>
  </property>
  <property fmtid="{D5CDD505-2E9C-101B-9397-08002B2CF9AE}" pid="5" name="Halcrow_Company">
    <vt:lpwstr>Halcrow Group Limited</vt:lpwstr>
  </property>
  <property fmtid="{D5CDD505-2E9C-101B-9397-08002B2CF9AE}" pid="6" name="Halcrow_Office">
    <vt:lpwstr>UK : London Elms House</vt:lpwstr>
  </property>
  <property fmtid="{D5CDD505-2E9C-101B-9397-08002B2CF9AE}" pid="7" name="Halcrow_PaperType">
    <vt:lpwstr>PaperType-Plain</vt:lpwstr>
  </property>
  <property fmtid="{D5CDD505-2E9C-101B-9397-08002B2CF9AE}" pid="8" name="Halcrow_TradingNameYesOrNo">
    <vt:lpwstr>N</vt:lpwstr>
  </property>
  <property fmtid="{D5CDD505-2E9C-101B-9397-08002B2CF9AE}" pid="9" name="Halcrow_DocumentType">
    <vt:lpwstr>REPORT</vt:lpwstr>
  </property>
</Properties>
</file>