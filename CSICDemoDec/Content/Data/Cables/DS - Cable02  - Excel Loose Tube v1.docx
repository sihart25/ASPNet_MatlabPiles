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BA373" w14:textId="77777777" w:rsidR="00823555" w:rsidRDefault="00823555" w:rsidP="00CF1E8E">
      <w:pPr>
        <w:pStyle w:val="FrontPageSub-head"/>
        <w:rPr>
          <w:color w:val="106470"/>
          <w:sz w:val="54"/>
          <w:szCs w:val="54"/>
        </w:rPr>
      </w:pPr>
    </w:p>
    <w:p w14:paraId="5215A3FA" w14:textId="3F5D1485" w:rsidR="00CF1E8E" w:rsidRPr="00E968AE" w:rsidRDefault="000959CC" w:rsidP="00CF1E8E">
      <w:pPr>
        <w:pStyle w:val="FrontPageSub-head"/>
        <w:rPr>
          <w:color w:val="106470"/>
          <w:sz w:val="54"/>
          <w:szCs w:val="54"/>
        </w:rPr>
      </w:pPr>
      <w:r>
        <w:rPr>
          <w:color w:val="106470"/>
          <w:sz w:val="54"/>
          <w:szCs w:val="54"/>
        </w:rPr>
        <w:t>Data Sheet</w:t>
      </w:r>
    </w:p>
    <w:p w14:paraId="234091DA" w14:textId="0049090D" w:rsidR="00CF1E8E" w:rsidRDefault="00F4617E" w:rsidP="00F4617E">
      <w:pPr>
        <w:pStyle w:val="FrontPageClient"/>
        <w:spacing w:after="240"/>
        <w:ind w:left="0"/>
        <w:rPr>
          <w:color w:val="808285"/>
          <w:sz w:val="32"/>
          <w:szCs w:val="32"/>
        </w:rPr>
      </w:pPr>
      <w:r>
        <w:rPr>
          <w:color w:val="808285"/>
          <w:sz w:val="32"/>
          <w:szCs w:val="32"/>
        </w:rPr>
        <w:t xml:space="preserve">Excel </w:t>
      </w:r>
      <w:r w:rsidR="00501C85">
        <w:rPr>
          <w:color w:val="808285"/>
          <w:sz w:val="32"/>
          <w:szCs w:val="32"/>
        </w:rPr>
        <w:t>L</w:t>
      </w:r>
      <w:r>
        <w:rPr>
          <w:color w:val="808285"/>
          <w:sz w:val="32"/>
          <w:szCs w:val="32"/>
        </w:rPr>
        <w:t xml:space="preserve">oose </w:t>
      </w:r>
      <w:r w:rsidR="00501C85">
        <w:rPr>
          <w:color w:val="808285"/>
          <w:sz w:val="32"/>
          <w:szCs w:val="32"/>
        </w:rPr>
        <w:t>T</w:t>
      </w:r>
      <w:r>
        <w:rPr>
          <w:color w:val="808285"/>
          <w:sz w:val="32"/>
          <w:szCs w:val="32"/>
        </w:rPr>
        <w:t>ube</w:t>
      </w:r>
    </w:p>
    <w:p w14:paraId="49869414" w14:textId="239B4716" w:rsidR="004619EB" w:rsidRPr="00823555" w:rsidRDefault="004619EB" w:rsidP="00823555">
      <w:pPr>
        <w:spacing w:before="0"/>
        <w:jc w:val="right"/>
        <w:rPr>
          <w:szCs w:val="20"/>
        </w:rPr>
      </w:pPr>
    </w:p>
    <w:p w14:paraId="4AEBA054" w14:textId="77777777" w:rsidR="004619EB" w:rsidRDefault="004619EB" w:rsidP="006E23CF"/>
    <w:p w14:paraId="4ECF0A04" w14:textId="77777777" w:rsidR="00823555" w:rsidRDefault="00823555" w:rsidP="006E23CF"/>
    <w:p w14:paraId="77C009FA" w14:textId="77777777" w:rsidR="00823555" w:rsidRDefault="00823555" w:rsidP="006E23CF"/>
    <w:p w14:paraId="650AFAEB" w14:textId="77777777" w:rsidR="00E35A2B" w:rsidRPr="00823555" w:rsidRDefault="00E35A2B" w:rsidP="006E23CF"/>
    <w:p w14:paraId="4D77D844" w14:textId="77777777" w:rsidR="006E23CF" w:rsidRPr="00823555" w:rsidRDefault="006E23CF" w:rsidP="006E23CF"/>
    <w:p w14:paraId="09B077AE" w14:textId="77777777" w:rsidR="006E23CF" w:rsidRPr="00823555" w:rsidRDefault="006E23CF" w:rsidP="006E23CF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2689"/>
        <w:gridCol w:w="1417"/>
        <w:gridCol w:w="2836"/>
        <w:gridCol w:w="1133"/>
        <w:gridCol w:w="1780"/>
      </w:tblGrid>
      <w:tr w:rsidR="003B533D" w:rsidRPr="004B010A" w14:paraId="40C41FF3" w14:textId="77777777" w:rsidTr="005725AF">
        <w:trPr>
          <w:cantSplit/>
        </w:trPr>
        <w:tc>
          <w:tcPr>
            <w:tcW w:w="1364" w:type="pct"/>
            <w:tcBorders>
              <w:top w:val="single" w:sz="4" w:space="0" w:color="1B4089"/>
              <w:left w:val="single" w:sz="4" w:space="0" w:color="1B4089"/>
              <w:bottom w:val="single" w:sz="4" w:space="0" w:color="1B4089"/>
              <w:right w:val="single" w:sz="4" w:space="0" w:color="FFFFFF"/>
              <w:tl2br w:val="nil"/>
              <w:tr2bl w:val="nil"/>
            </w:tcBorders>
            <w:shd w:val="clear" w:color="auto" w:fill="106470"/>
          </w:tcPr>
          <w:p w14:paraId="2CDB2229" w14:textId="77777777" w:rsidR="003B533D" w:rsidRPr="00823555" w:rsidRDefault="003B533D" w:rsidP="002F12D3">
            <w:pPr>
              <w:pStyle w:val="FrontPageTable-HeadingText"/>
              <w:rPr>
                <w:b w:val="0"/>
              </w:rPr>
            </w:pPr>
          </w:p>
          <w:p w14:paraId="254038A6" w14:textId="74EFDE07" w:rsidR="003B533D" w:rsidRPr="00EA31A2" w:rsidRDefault="003B533D" w:rsidP="00457E6D">
            <w:pPr>
              <w:pStyle w:val="FrontPageTable-HeadingText"/>
              <w:rPr>
                <w:b w:val="0"/>
              </w:rPr>
            </w:pPr>
            <w:r>
              <w:rPr>
                <w:b w:val="0"/>
              </w:rPr>
              <w:t>Type of Document</w:t>
            </w:r>
          </w:p>
        </w:tc>
        <w:tc>
          <w:tcPr>
            <w:tcW w:w="719" w:type="pct"/>
            <w:tcBorders>
              <w:top w:val="single" w:sz="4" w:space="0" w:color="1B4089"/>
              <w:left w:val="single" w:sz="4" w:space="0" w:color="FFFFFF"/>
              <w:bottom w:val="single" w:sz="4" w:space="0" w:color="1B4089"/>
              <w:right w:val="single" w:sz="4" w:space="0" w:color="FFFFFF"/>
              <w:tl2br w:val="nil"/>
              <w:tr2bl w:val="nil"/>
            </w:tcBorders>
            <w:shd w:val="clear" w:color="auto" w:fill="106470"/>
          </w:tcPr>
          <w:p w14:paraId="2BCA1059" w14:textId="77777777" w:rsidR="003B533D" w:rsidRPr="00EA31A2" w:rsidRDefault="003B533D" w:rsidP="002F12D3">
            <w:pPr>
              <w:pStyle w:val="FrontPageTable-HeadingText"/>
              <w:rPr>
                <w:b w:val="0"/>
              </w:rPr>
            </w:pPr>
            <w:r w:rsidRPr="00EA31A2">
              <w:rPr>
                <w:b w:val="0"/>
              </w:rPr>
              <w:t>Date</w:t>
            </w:r>
          </w:p>
        </w:tc>
        <w:tc>
          <w:tcPr>
            <w:tcW w:w="1439" w:type="pct"/>
            <w:tcBorders>
              <w:top w:val="single" w:sz="4" w:space="0" w:color="1B4089"/>
              <w:left w:val="single" w:sz="4" w:space="0" w:color="FFFFFF"/>
              <w:bottom w:val="single" w:sz="4" w:space="0" w:color="1B4089"/>
              <w:right w:val="single" w:sz="4" w:space="0" w:color="FFFFFF"/>
              <w:tl2br w:val="nil"/>
              <w:tr2bl w:val="nil"/>
            </w:tcBorders>
            <w:shd w:val="clear" w:color="auto" w:fill="106470"/>
          </w:tcPr>
          <w:p w14:paraId="01E1EA39" w14:textId="715BFE32" w:rsidR="003B533D" w:rsidRPr="00EA31A2" w:rsidRDefault="003B533D" w:rsidP="00457E6D">
            <w:pPr>
              <w:pStyle w:val="FrontPageTable-HeadingText"/>
              <w:rPr>
                <w:b w:val="0"/>
              </w:rPr>
            </w:pPr>
            <w:r w:rsidRPr="00EA31A2">
              <w:rPr>
                <w:b w:val="0"/>
              </w:rPr>
              <w:t>D</w:t>
            </w:r>
            <w:r>
              <w:rPr>
                <w:b w:val="0"/>
              </w:rPr>
              <w:t>ocument ID</w:t>
            </w:r>
          </w:p>
        </w:tc>
        <w:tc>
          <w:tcPr>
            <w:tcW w:w="575" w:type="pct"/>
            <w:tcBorders>
              <w:top w:val="single" w:sz="4" w:space="0" w:color="1B4089"/>
              <w:left w:val="single" w:sz="4" w:space="0" w:color="FFFFFF"/>
              <w:bottom w:val="single" w:sz="4" w:space="0" w:color="1B4089"/>
              <w:right w:val="single" w:sz="4" w:space="0" w:color="FFFFFF"/>
              <w:tl2br w:val="nil"/>
              <w:tr2bl w:val="nil"/>
            </w:tcBorders>
            <w:shd w:val="clear" w:color="auto" w:fill="106470"/>
          </w:tcPr>
          <w:p w14:paraId="52E32F8C" w14:textId="430C7147" w:rsidR="003B533D" w:rsidRPr="00EA31A2" w:rsidRDefault="003B533D" w:rsidP="003B533D">
            <w:pPr>
              <w:pStyle w:val="FrontPageTable-HeadingText"/>
              <w:rPr>
                <w:b w:val="0"/>
              </w:rPr>
            </w:pPr>
            <w:r>
              <w:rPr>
                <w:b w:val="0"/>
              </w:rPr>
              <w:t>Version</w:t>
            </w:r>
          </w:p>
        </w:tc>
        <w:tc>
          <w:tcPr>
            <w:tcW w:w="903" w:type="pct"/>
            <w:tcBorders>
              <w:top w:val="single" w:sz="4" w:space="0" w:color="1B4089"/>
              <w:left w:val="single" w:sz="4" w:space="0" w:color="FFFFFF"/>
              <w:bottom w:val="single" w:sz="4" w:space="0" w:color="1B4089"/>
              <w:right w:val="single" w:sz="4" w:space="0" w:color="FFFFFF"/>
              <w:tl2br w:val="nil"/>
              <w:tr2bl w:val="nil"/>
            </w:tcBorders>
            <w:shd w:val="clear" w:color="auto" w:fill="106470"/>
          </w:tcPr>
          <w:p w14:paraId="70A3F975" w14:textId="37A3231B" w:rsidR="003B533D" w:rsidRPr="00EA31A2" w:rsidRDefault="003B533D" w:rsidP="00234160">
            <w:pPr>
              <w:pStyle w:val="FrontPageTable-HeadingText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</w:tr>
      <w:tr w:rsidR="003B533D" w:rsidRPr="00E64053" w14:paraId="03F3636D" w14:textId="77777777" w:rsidTr="005725AF">
        <w:trPr>
          <w:cantSplit/>
        </w:trPr>
        <w:tc>
          <w:tcPr>
            <w:tcW w:w="1364" w:type="pct"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2EFD9"/>
          </w:tcPr>
          <w:p w14:paraId="3F0A9654" w14:textId="25F21FA8" w:rsidR="003B533D" w:rsidRPr="00ED5A92" w:rsidRDefault="000959CC" w:rsidP="000959CC">
            <w:pPr>
              <w:pStyle w:val="Table-bodytext"/>
            </w:pPr>
            <w:r>
              <w:t>Data Sheet</w:t>
            </w:r>
          </w:p>
        </w:tc>
        <w:tc>
          <w:tcPr>
            <w:tcW w:w="719" w:type="pct"/>
            <w:shd w:val="clear" w:color="auto" w:fill="FFFFFF"/>
          </w:tcPr>
          <w:p w14:paraId="1435E152" w14:textId="477B7D3B" w:rsidR="003B533D" w:rsidRPr="00ED5A92" w:rsidRDefault="0051793B" w:rsidP="000959CC">
            <w:pPr>
              <w:pStyle w:val="Table-bodytext"/>
            </w:pPr>
            <w:r>
              <w:t>1</w:t>
            </w:r>
            <w:r w:rsidR="000959CC">
              <w:t>5</w:t>
            </w:r>
            <w:r w:rsidR="003B533D">
              <w:t>/</w:t>
            </w:r>
            <w:r>
              <w:t>10</w:t>
            </w:r>
            <w:r w:rsidR="003B533D">
              <w:t>/2014</w:t>
            </w:r>
          </w:p>
        </w:tc>
        <w:tc>
          <w:tcPr>
            <w:tcW w:w="1439" w:type="pct"/>
            <w:shd w:val="clear" w:color="auto" w:fill="FFFFFF"/>
          </w:tcPr>
          <w:p w14:paraId="7211C13B" w14:textId="49662761" w:rsidR="003B533D" w:rsidRPr="00ED5A92" w:rsidRDefault="000959CC" w:rsidP="00501C85">
            <w:pPr>
              <w:pStyle w:val="Table-bodytext"/>
            </w:pPr>
            <w:r>
              <w:t>DS</w:t>
            </w:r>
            <w:r w:rsidR="003B533D">
              <w:t xml:space="preserve"> – </w:t>
            </w:r>
            <w:r>
              <w:t>Cable0</w:t>
            </w:r>
            <w:r w:rsidR="00501C85">
              <w:t>2</w:t>
            </w:r>
          </w:p>
        </w:tc>
        <w:tc>
          <w:tcPr>
            <w:tcW w:w="575" w:type="pct"/>
            <w:shd w:val="clear" w:color="auto" w:fill="FFFFFF"/>
          </w:tcPr>
          <w:p w14:paraId="2E2EE859" w14:textId="5CBBE089" w:rsidR="003B533D" w:rsidRPr="00ED5A92" w:rsidRDefault="003B533D" w:rsidP="003B533D">
            <w:pPr>
              <w:pStyle w:val="Table-bodytext"/>
            </w:pPr>
            <w:r>
              <w:t>v1</w:t>
            </w:r>
          </w:p>
        </w:tc>
        <w:tc>
          <w:tcPr>
            <w:tcW w:w="903" w:type="pct"/>
            <w:shd w:val="clear" w:color="auto" w:fill="FFFFFF"/>
          </w:tcPr>
          <w:p w14:paraId="5894782B" w14:textId="7F92AE94" w:rsidR="003B533D" w:rsidRPr="00ED5A92" w:rsidRDefault="003B533D" w:rsidP="002F12D3">
            <w:pPr>
              <w:pStyle w:val="Table-bodytext"/>
            </w:pPr>
            <w:r>
              <w:t>Under review</w:t>
            </w:r>
          </w:p>
        </w:tc>
      </w:tr>
    </w:tbl>
    <w:p w14:paraId="08FE3F41" w14:textId="77777777" w:rsidR="00823555" w:rsidRDefault="00823555" w:rsidP="00E968AE"/>
    <w:p w14:paraId="71490633" w14:textId="77777777" w:rsidR="00E35A2B" w:rsidRDefault="00E35A2B" w:rsidP="00E968AE"/>
    <w:p w14:paraId="1CCD5883" w14:textId="77777777" w:rsidR="00823555" w:rsidRPr="00E968AE" w:rsidRDefault="00823555" w:rsidP="00E968AE"/>
    <w:p w14:paraId="6698051E" w14:textId="77777777" w:rsidR="00E968AE" w:rsidRPr="00E968AE" w:rsidRDefault="00CF1E8E" w:rsidP="00E968AE">
      <w:pPr>
        <w:shd w:val="clear" w:color="auto" w:fill="FFFFFF"/>
        <w:spacing w:before="0" w:after="0" w:line="255" w:lineRule="atLeast"/>
        <w:ind w:left="0"/>
        <w:jc w:val="right"/>
        <w:rPr>
          <w:rFonts w:ascii="Verdana" w:hAnsi="Verdana"/>
          <w:b/>
          <w:bCs/>
          <w:color w:val="106470"/>
          <w:sz w:val="18"/>
          <w:szCs w:val="18"/>
        </w:rPr>
      </w:pPr>
      <w:r>
        <w:tab/>
      </w:r>
      <w:r w:rsidR="00E968AE" w:rsidRPr="00E968AE">
        <w:rPr>
          <w:rFonts w:ascii="Verdana" w:hAnsi="Verdana"/>
          <w:b/>
          <w:bCs/>
          <w:color w:val="106470"/>
          <w:sz w:val="18"/>
          <w:szCs w:val="18"/>
        </w:rPr>
        <w:t>Centre for Smart Infrastructure &amp; Construction</w:t>
      </w:r>
    </w:p>
    <w:p w14:paraId="71094B01" w14:textId="77777777" w:rsidR="00E968AE" w:rsidRDefault="00E968AE" w:rsidP="00C1351E">
      <w:pPr>
        <w:shd w:val="clear" w:color="auto" w:fill="FFFFFF"/>
        <w:spacing w:before="0" w:after="240" w:line="270" w:lineRule="atLeast"/>
        <w:ind w:left="720"/>
        <w:jc w:val="right"/>
        <w:rPr>
          <w:rFonts w:ascii="Verdana" w:hAnsi="Verdana"/>
          <w:color w:val="171717"/>
          <w:sz w:val="18"/>
          <w:szCs w:val="18"/>
        </w:rPr>
      </w:pPr>
      <w:r w:rsidRPr="00E968AE">
        <w:rPr>
          <w:rFonts w:ascii="Verdana" w:hAnsi="Verdana"/>
          <w:color w:val="171717"/>
          <w:sz w:val="18"/>
          <w:szCs w:val="18"/>
        </w:rPr>
        <w:t>University of Cambridge</w:t>
      </w:r>
      <w:r w:rsidRPr="00E968AE">
        <w:rPr>
          <w:rFonts w:ascii="Verdana" w:hAnsi="Verdana"/>
          <w:color w:val="171717"/>
          <w:sz w:val="18"/>
          <w:szCs w:val="18"/>
        </w:rPr>
        <w:br/>
        <w:t>Department of Engineering</w:t>
      </w:r>
      <w:r w:rsidRPr="00E968AE">
        <w:rPr>
          <w:rFonts w:ascii="Verdana" w:hAnsi="Verdana"/>
          <w:color w:val="171717"/>
          <w:sz w:val="18"/>
          <w:szCs w:val="18"/>
        </w:rPr>
        <w:br/>
        <w:t>Trumpington Street</w:t>
      </w:r>
      <w:r w:rsidRPr="00E968AE">
        <w:rPr>
          <w:rFonts w:ascii="Verdana" w:hAnsi="Verdana"/>
          <w:color w:val="171717"/>
          <w:sz w:val="18"/>
          <w:szCs w:val="18"/>
        </w:rPr>
        <w:br/>
        <w:t>Cambridge CB2 1PZ</w:t>
      </w:r>
      <w:r w:rsidRPr="00E968AE">
        <w:rPr>
          <w:rFonts w:ascii="Verdana" w:hAnsi="Verdana"/>
          <w:color w:val="171717"/>
          <w:sz w:val="18"/>
          <w:szCs w:val="18"/>
        </w:rPr>
        <w:br/>
        <w:t>United Kingdom</w:t>
      </w:r>
    </w:p>
    <w:p w14:paraId="6BA874F2" w14:textId="389B47C0" w:rsidR="002F12D3" w:rsidRPr="00CF1E8E" w:rsidRDefault="00E968AE" w:rsidP="002F12D3">
      <w:pPr>
        <w:shd w:val="clear" w:color="auto" w:fill="FFFFFF"/>
        <w:spacing w:before="0" w:after="240" w:line="270" w:lineRule="atLeast"/>
        <w:ind w:left="720"/>
        <w:jc w:val="right"/>
        <w:sectPr w:rsidR="002F12D3" w:rsidRPr="00CF1E8E" w:rsidSect="00EF0F52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7" w:h="16840" w:code="9"/>
          <w:pgMar w:top="2242" w:right="1021" w:bottom="1701" w:left="1021" w:header="709" w:footer="709" w:gutter="0"/>
          <w:cols w:space="227"/>
          <w:docGrid w:linePitch="360"/>
        </w:sectPr>
      </w:pPr>
      <w:proofErr w:type="gramStart"/>
      <w:r w:rsidRPr="00E968AE">
        <w:rPr>
          <w:rFonts w:ascii="Verdana" w:hAnsi="Verdana"/>
          <w:color w:val="106470"/>
          <w:sz w:val="18"/>
          <w:szCs w:val="18"/>
        </w:rPr>
        <w:t>www-smartinfrastructure.eng.cam.ac.uk</w:t>
      </w:r>
      <w:proofErr w:type="gramEnd"/>
    </w:p>
    <w:p w14:paraId="16E106B1" w14:textId="3AFB2AB5" w:rsidR="00C12E81" w:rsidRPr="00C12E81" w:rsidRDefault="0029236E" w:rsidP="008464E1">
      <w:pPr>
        <w:pStyle w:val="Heading2"/>
        <w:numPr>
          <w:ilvl w:val="0"/>
          <w:numId w:val="0"/>
        </w:numPr>
        <w:ind w:left="1080"/>
      </w:pPr>
      <w:bookmarkStart w:id="3" w:name="_Toc349828182"/>
      <w:bookmarkStart w:id="4" w:name="_Toc401064104"/>
      <w:bookmarkStart w:id="5" w:name="_Toc268106768"/>
      <w:bookmarkStart w:id="6" w:name="_Toc268106779"/>
      <w:r>
        <w:lastRenderedPageBreak/>
        <w:t xml:space="preserve">Excel </w:t>
      </w:r>
      <w:r w:rsidR="00501C85">
        <w:t>L</w:t>
      </w:r>
      <w:r>
        <w:t xml:space="preserve">oose </w:t>
      </w:r>
      <w:r w:rsidR="00501C85">
        <w:t>T</w:t>
      </w:r>
      <w:r>
        <w:t>ube</w:t>
      </w:r>
    </w:p>
    <w:bookmarkEnd w:id="3"/>
    <w:bookmarkEnd w:id="4"/>
    <w:p w14:paraId="09FFF38F" w14:textId="7E0F4032" w:rsidR="000E47B4" w:rsidRDefault="008A65D9" w:rsidP="000E47B4">
      <w:pPr>
        <w:pStyle w:val="Heading2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89D467" wp14:editId="208F4729">
            <wp:simplePos x="0" y="0"/>
            <wp:positionH relativeFrom="column">
              <wp:posOffset>6233160</wp:posOffset>
            </wp:positionH>
            <wp:positionV relativeFrom="paragraph">
              <wp:posOffset>59690</wp:posOffset>
            </wp:positionV>
            <wp:extent cx="1995805" cy="1381125"/>
            <wp:effectExtent l="0" t="0" r="4445" b="9525"/>
            <wp:wrapNone/>
            <wp:docPr id="3" name="Immagine 3" descr="C:\Users\Cinderella\Desktop\For Cedric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nderella\Desktop\For Cedric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7" r="38950" b="26739"/>
                    <a:stretch/>
                  </pic:blipFill>
                  <pic:spPr bwMode="auto">
                    <a:xfrm>
                      <a:off x="0" y="0"/>
                      <a:ext cx="199580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BF0">
        <w:t>Description</w:t>
      </w:r>
    </w:p>
    <w:tbl>
      <w:tblPr>
        <w:tblStyle w:val="TableGrid"/>
        <w:tblW w:w="0" w:type="auto"/>
        <w:tblInd w:w="144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03"/>
        <w:gridCol w:w="5528"/>
      </w:tblGrid>
      <w:tr w:rsidR="00BC17B3" w:rsidRPr="00FE59C3" w14:paraId="2B02546D" w14:textId="77777777" w:rsidTr="00087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3" w:type="dxa"/>
            <w:tcBorders>
              <w:right w:val="nil"/>
            </w:tcBorders>
            <w:shd w:val="clear" w:color="auto" w:fill="D0CECE" w:themeFill="background2" w:themeFillShade="E6"/>
            <w:vAlign w:val="center"/>
          </w:tcPr>
          <w:p w14:paraId="59A5148C" w14:textId="4BBBFD49" w:rsidR="00BC17B3" w:rsidRPr="00FE59C3" w:rsidRDefault="00BC17B3" w:rsidP="008464E1">
            <w:pPr>
              <w:spacing w:before="0" w:after="0"/>
              <w:ind w:left="0"/>
              <w:rPr>
                <w:b w:val="0"/>
                <w:color w:val="auto"/>
                <w:sz w:val="18"/>
                <w:szCs w:val="18"/>
              </w:rPr>
            </w:pPr>
            <w:r w:rsidRPr="00FE59C3">
              <w:rPr>
                <w:b w:val="0"/>
                <w:color w:val="auto"/>
                <w:sz w:val="18"/>
                <w:szCs w:val="18"/>
              </w:rPr>
              <w:t>1</w:t>
            </w:r>
          </w:p>
        </w:tc>
        <w:tc>
          <w:tcPr>
            <w:tcW w:w="5528" w:type="dxa"/>
            <w:tcBorders>
              <w:left w:val="nil"/>
            </w:tcBorders>
            <w:vAlign w:val="center"/>
          </w:tcPr>
          <w:p w14:paraId="2D121D7F" w14:textId="0CEE875C" w:rsidR="00BC17B3" w:rsidRPr="00FE59C3" w:rsidRDefault="00BC17B3" w:rsidP="00132BCB">
            <w:pPr>
              <w:spacing w:before="0" w:after="0"/>
              <w:ind w:left="0"/>
              <w:jc w:val="left"/>
              <w:rPr>
                <w:b w:val="0"/>
                <w:color w:val="auto"/>
                <w:sz w:val="18"/>
                <w:szCs w:val="18"/>
              </w:rPr>
            </w:pPr>
            <w:r w:rsidRPr="00FE59C3">
              <w:rPr>
                <w:color w:val="auto"/>
                <w:sz w:val="18"/>
                <w:szCs w:val="18"/>
              </w:rPr>
              <w:t>LSZH</w:t>
            </w:r>
            <w:r w:rsidR="00607380" w:rsidRPr="00FE59C3">
              <w:rPr>
                <w:color w:val="auto"/>
                <w:sz w:val="18"/>
                <w:szCs w:val="18"/>
              </w:rPr>
              <w:t xml:space="preserve"> </w:t>
            </w:r>
            <w:r w:rsidR="00607380" w:rsidRPr="00FE59C3">
              <w:rPr>
                <w:b w:val="0"/>
                <w:color w:val="auto"/>
                <w:sz w:val="18"/>
                <w:szCs w:val="18"/>
              </w:rPr>
              <w:t>(FRNC)</w:t>
            </w:r>
            <w:r w:rsidRPr="00FE59C3">
              <w:rPr>
                <w:b w:val="0"/>
                <w:color w:val="auto"/>
                <w:sz w:val="18"/>
                <w:szCs w:val="18"/>
              </w:rPr>
              <w:t xml:space="preserve"> </w:t>
            </w:r>
            <w:r w:rsidR="00132BCB">
              <w:rPr>
                <w:b w:val="0"/>
                <w:color w:val="auto"/>
                <w:sz w:val="18"/>
                <w:szCs w:val="18"/>
              </w:rPr>
              <w:t xml:space="preserve">Flame Retardant </w:t>
            </w:r>
            <w:r w:rsidRPr="00FE59C3">
              <w:rPr>
                <w:b w:val="0"/>
                <w:color w:val="auto"/>
                <w:sz w:val="18"/>
                <w:szCs w:val="18"/>
              </w:rPr>
              <w:t xml:space="preserve">outer </w:t>
            </w:r>
            <w:r w:rsidR="00132BCB">
              <w:rPr>
                <w:b w:val="0"/>
                <w:color w:val="auto"/>
                <w:sz w:val="18"/>
                <w:szCs w:val="18"/>
              </w:rPr>
              <w:t>jacket</w:t>
            </w:r>
          </w:p>
        </w:tc>
      </w:tr>
      <w:tr w:rsidR="00BC17B3" w:rsidRPr="00FE59C3" w14:paraId="14205574" w14:textId="77777777" w:rsidTr="00087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3" w:type="dxa"/>
            <w:tcBorders>
              <w:right w:val="nil"/>
            </w:tcBorders>
            <w:shd w:val="clear" w:color="auto" w:fill="D0CECE" w:themeFill="background2" w:themeFillShade="E6"/>
            <w:vAlign w:val="center"/>
          </w:tcPr>
          <w:p w14:paraId="136D916C" w14:textId="17BE766B" w:rsidR="00BC17B3" w:rsidRPr="00FE59C3" w:rsidRDefault="00BC17B3" w:rsidP="008464E1">
            <w:pPr>
              <w:spacing w:before="0" w:after="0"/>
              <w:ind w:left="0"/>
              <w:rPr>
                <w:b w:val="0"/>
                <w:color w:val="auto"/>
                <w:sz w:val="18"/>
                <w:szCs w:val="18"/>
              </w:rPr>
            </w:pPr>
            <w:r w:rsidRPr="00FE59C3">
              <w:rPr>
                <w:b w:val="0"/>
                <w:color w:val="auto"/>
                <w:sz w:val="18"/>
                <w:szCs w:val="18"/>
              </w:rPr>
              <w:t>2</w:t>
            </w:r>
          </w:p>
        </w:tc>
        <w:tc>
          <w:tcPr>
            <w:tcW w:w="5528" w:type="dxa"/>
            <w:tcBorders>
              <w:left w:val="nil"/>
            </w:tcBorders>
            <w:vAlign w:val="center"/>
          </w:tcPr>
          <w:p w14:paraId="6D709C12" w14:textId="738CF6E2" w:rsidR="00BC17B3" w:rsidRPr="00780A53" w:rsidRDefault="00780A53" w:rsidP="00780A53">
            <w:pPr>
              <w:spacing w:before="0" w:after="0"/>
              <w:ind w:left="0"/>
              <w:jc w:val="left"/>
              <w:rPr>
                <w:b w:val="0"/>
                <w:color w:val="000000" w:themeColor="text1"/>
                <w:sz w:val="18"/>
                <w:szCs w:val="18"/>
              </w:rPr>
            </w:pPr>
            <w:r w:rsidRPr="00780A53">
              <w:rPr>
                <w:b w:val="0"/>
                <w:color w:val="000000" w:themeColor="text1"/>
                <w:sz w:val="18"/>
                <w:szCs w:val="18"/>
              </w:rPr>
              <w:t>Aramid Yarns</w:t>
            </w:r>
          </w:p>
        </w:tc>
      </w:tr>
      <w:tr w:rsidR="00BC17B3" w:rsidRPr="00FE59C3" w14:paraId="58BD160F" w14:textId="77777777" w:rsidTr="00087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3" w:type="dxa"/>
            <w:tcBorders>
              <w:right w:val="nil"/>
            </w:tcBorders>
            <w:shd w:val="clear" w:color="auto" w:fill="D0CECE" w:themeFill="background2" w:themeFillShade="E6"/>
            <w:vAlign w:val="center"/>
          </w:tcPr>
          <w:p w14:paraId="377B00CF" w14:textId="00D1B27A" w:rsidR="00BC17B3" w:rsidRPr="00FE59C3" w:rsidRDefault="00BC17B3" w:rsidP="008464E1">
            <w:pPr>
              <w:spacing w:before="0" w:after="0"/>
              <w:ind w:left="0"/>
              <w:rPr>
                <w:b w:val="0"/>
                <w:color w:val="auto"/>
                <w:sz w:val="18"/>
                <w:szCs w:val="18"/>
              </w:rPr>
            </w:pPr>
            <w:r w:rsidRPr="00FE59C3">
              <w:rPr>
                <w:b w:val="0"/>
                <w:color w:val="auto"/>
                <w:sz w:val="18"/>
                <w:szCs w:val="18"/>
              </w:rPr>
              <w:t>3</w:t>
            </w:r>
          </w:p>
        </w:tc>
        <w:tc>
          <w:tcPr>
            <w:tcW w:w="5528" w:type="dxa"/>
            <w:tcBorders>
              <w:left w:val="nil"/>
            </w:tcBorders>
            <w:vAlign w:val="center"/>
          </w:tcPr>
          <w:p w14:paraId="04DACB7C" w14:textId="145024CF" w:rsidR="00BC17B3" w:rsidRPr="00780A53" w:rsidRDefault="005F44A5" w:rsidP="008464E1">
            <w:pPr>
              <w:spacing w:before="0" w:after="0"/>
              <w:ind w:left="0"/>
              <w:jc w:val="left"/>
              <w:rPr>
                <w:b w:val="0"/>
                <w:color w:val="000000" w:themeColor="text1"/>
                <w:sz w:val="18"/>
                <w:szCs w:val="18"/>
              </w:rPr>
            </w:pPr>
            <w:r w:rsidRPr="00780A53">
              <w:rPr>
                <w:b w:val="0"/>
                <w:color w:val="000000" w:themeColor="text1"/>
                <w:sz w:val="18"/>
                <w:szCs w:val="18"/>
              </w:rPr>
              <w:t>Gel filled tube</w:t>
            </w:r>
          </w:p>
        </w:tc>
      </w:tr>
      <w:tr w:rsidR="00BC17B3" w:rsidRPr="00FE59C3" w14:paraId="3B05D88E" w14:textId="77777777" w:rsidTr="00087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3" w:type="dxa"/>
            <w:tcBorders>
              <w:right w:val="nil"/>
            </w:tcBorders>
            <w:shd w:val="clear" w:color="auto" w:fill="D0CECE" w:themeFill="background2" w:themeFillShade="E6"/>
            <w:vAlign w:val="center"/>
          </w:tcPr>
          <w:p w14:paraId="69041843" w14:textId="07B8B05D" w:rsidR="00BC17B3" w:rsidRPr="00FE59C3" w:rsidRDefault="00BC17B3" w:rsidP="008464E1">
            <w:pPr>
              <w:spacing w:before="0" w:after="0"/>
              <w:ind w:left="0"/>
              <w:rPr>
                <w:b w:val="0"/>
                <w:color w:val="auto"/>
                <w:sz w:val="18"/>
                <w:szCs w:val="18"/>
              </w:rPr>
            </w:pPr>
            <w:r w:rsidRPr="00FE59C3">
              <w:rPr>
                <w:b w:val="0"/>
                <w:color w:val="auto"/>
                <w:sz w:val="18"/>
                <w:szCs w:val="18"/>
              </w:rPr>
              <w:t>4</w:t>
            </w:r>
          </w:p>
        </w:tc>
        <w:tc>
          <w:tcPr>
            <w:tcW w:w="5528" w:type="dxa"/>
            <w:tcBorders>
              <w:left w:val="nil"/>
            </w:tcBorders>
            <w:vAlign w:val="center"/>
          </w:tcPr>
          <w:p w14:paraId="5D23A1DF" w14:textId="447894C0" w:rsidR="00BC17B3" w:rsidRPr="00FE59C3" w:rsidRDefault="00BC17B3" w:rsidP="008464E1">
            <w:pPr>
              <w:spacing w:before="0" w:after="0"/>
              <w:ind w:left="0"/>
              <w:rPr>
                <w:b w:val="0"/>
                <w:color w:val="auto"/>
                <w:sz w:val="18"/>
                <w:szCs w:val="18"/>
              </w:rPr>
            </w:pPr>
            <w:r w:rsidRPr="00FE59C3">
              <w:rPr>
                <w:b w:val="0"/>
                <w:color w:val="auto"/>
                <w:sz w:val="18"/>
                <w:szCs w:val="18"/>
              </w:rPr>
              <w:t>Single mode optical fibre</w:t>
            </w:r>
            <w:r w:rsidR="00F96D57">
              <w:rPr>
                <w:b w:val="0"/>
                <w:color w:val="auto"/>
                <w:sz w:val="18"/>
                <w:szCs w:val="18"/>
              </w:rPr>
              <w:t>s</w:t>
            </w:r>
            <w:r w:rsidRPr="00FE59C3">
              <w:rPr>
                <w:b w:val="0"/>
                <w:color w:val="auto"/>
                <w:sz w:val="18"/>
                <w:szCs w:val="18"/>
              </w:rPr>
              <w:t xml:space="preserve"> with 250 </w:t>
            </w:r>
            <w:r w:rsidRPr="00FE59C3">
              <w:rPr>
                <w:rFonts w:cs="Arial"/>
                <w:b w:val="0"/>
                <w:color w:val="auto"/>
                <w:sz w:val="18"/>
                <w:szCs w:val="18"/>
              </w:rPr>
              <w:t>µ</w:t>
            </w:r>
            <w:r w:rsidRPr="00FE59C3">
              <w:rPr>
                <w:b w:val="0"/>
                <w:color w:val="auto"/>
                <w:sz w:val="18"/>
                <w:szCs w:val="18"/>
              </w:rPr>
              <w:t>m primary coating</w:t>
            </w:r>
          </w:p>
        </w:tc>
      </w:tr>
    </w:tbl>
    <w:p w14:paraId="34C2A3B3" w14:textId="77777777" w:rsidR="008464E1" w:rsidRDefault="008464E1" w:rsidP="008464E1">
      <w:pPr>
        <w:pStyle w:val="Heading2"/>
        <w:numPr>
          <w:ilvl w:val="0"/>
          <w:numId w:val="0"/>
        </w:numPr>
        <w:ind w:left="1440"/>
      </w:pPr>
    </w:p>
    <w:p w14:paraId="73F478CD" w14:textId="4327E0B0" w:rsidR="000E47B4" w:rsidRPr="000E47B4" w:rsidRDefault="002A2C06" w:rsidP="002A2C06">
      <w:pPr>
        <w:pStyle w:val="Heading2"/>
        <w:numPr>
          <w:ilvl w:val="0"/>
          <w:numId w:val="8"/>
        </w:numPr>
      </w:pPr>
      <w:r>
        <w:t>Physical characteristics</w:t>
      </w:r>
    </w:p>
    <w:tbl>
      <w:tblPr>
        <w:tblStyle w:val="TableGrid"/>
        <w:tblW w:w="13178" w:type="dxa"/>
        <w:jc w:val="center"/>
        <w:tblLook w:val="04A0" w:firstRow="1" w:lastRow="0" w:firstColumn="1" w:lastColumn="0" w:noHBand="0" w:noVBand="1"/>
      </w:tblPr>
      <w:tblGrid>
        <w:gridCol w:w="1295"/>
        <w:gridCol w:w="990"/>
        <w:gridCol w:w="983"/>
        <w:gridCol w:w="1814"/>
        <w:gridCol w:w="1271"/>
        <w:gridCol w:w="1297"/>
        <w:gridCol w:w="1276"/>
        <w:gridCol w:w="1275"/>
        <w:gridCol w:w="1289"/>
        <w:gridCol w:w="1688"/>
      </w:tblGrid>
      <w:tr w:rsidR="00521D58" w:rsidRPr="00087A47" w14:paraId="1B3A2E9C" w14:textId="77777777" w:rsidTr="00521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  <w:jc w:val="center"/>
        </w:trPr>
        <w:tc>
          <w:tcPr>
            <w:tcW w:w="1295" w:type="dxa"/>
            <w:vMerge w:val="restart"/>
          </w:tcPr>
          <w:p w14:paraId="47445608" w14:textId="77215A59" w:rsidR="00087A47" w:rsidRPr="00087A47" w:rsidRDefault="00087A47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>
              <w:rPr>
                <w:rFonts w:cs="Arial"/>
                <w:b w:val="0"/>
                <w:color w:val="auto"/>
                <w:sz w:val="20"/>
                <w:szCs w:val="20"/>
              </w:rPr>
              <w:t>Cable construction</w:t>
            </w:r>
          </w:p>
        </w:tc>
        <w:tc>
          <w:tcPr>
            <w:tcW w:w="990" w:type="dxa"/>
            <w:vMerge w:val="restart"/>
          </w:tcPr>
          <w:p w14:paraId="3BDBB4EB" w14:textId="05891907" w:rsidR="00087A47" w:rsidRPr="00087A47" w:rsidRDefault="00087A47" w:rsidP="00780D13">
            <w:pPr>
              <w:spacing w:before="0" w:after="0" w:line="276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>Number of fibres</w:t>
            </w:r>
          </w:p>
        </w:tc>
        <w:tc>
          <w:tcPr>
            <w:tcW w:w="983" w:type="dxa"/>
            <w:vMerge w:val="restart"/>
          </w:tcPr>
          <w:p w14:paraId="23A55982" w14:textId="5BDD2ACD" w:rsidR="00087A47" w:rsidRPr="00087A47" w:rsidRDefault="00087A47" w:rsidP="00087A47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 xml:space="preserve">Cable colour </w:t>
            </w:r>
          </w:p>
        </w:tc>
        <w:tc>
          <w:tcPr>
            <w:tcW w:w="1814" w:type="dxa"/>
            <w:vMerge w:val="restart"/>
          </w:tcPr>
          <w:p w14:paraId="2C3056C8" w14:textId="77777777" w:rsidR="00087A47" w:rsidRDefault="00087A47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 xml:space="preserve">Cable diameter </w:t>
            </w:r>
            <w:r w:rsidRPr="00087A47">
              <w:rPr>
                <w:rFonts w:ascii="Symbol" w:hAnsi="Symbol" w:cs="Arial"/>
                <w:b w:val="0"/>
                <w:color w:val="auto"/>
                <w:sz w:val="20"/>
                <w:szCs w:val="20"/>
              </w:rPr>
              <w:t></w:t>
            </w: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 xml:space="preserve"> (mm)</w:t>
            </w:r>
          </w:p>
          <w:p w14:paraId="48D101E5" w14:textId="4EBFE10D" w:rsidR="00FA0D2A" w:rsidRPr="00087A47" w:rsidRDefault="00FA0D2A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271" w:type="dxa"/>
            <w:vMerge w:val="restart"/>
          </w:tcPr>
          <w:p w14:paraId="19679996" w14:textId="0E5AB4A6" w:rsidR="00087A47" w:rsidRPr="00087A47" w:rsidRDefault="00087A47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>Weight (kg/km)</w:t>
            </w:r>
          </w:p>
        </w:tc>
        <w:tc>
          <w:tcPr>
            <w:tcW w:w="2573" w:type="dxa"/>
            <w:gridSpan w:val="2"/>
          </w:tcPr>
          <w:p w14:paraId="6FA3A2BF" w14:textId="377E7243" w:rsidR="00087A47" w:rsidRPr="00087A47" w:rsidRDefault="00057F79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>
              <w:rPr>
                <w:rFonts w:cs="Arial"/>
                <w:b w:val="0"/>
                <w:color w:val="auto"/>
                <w:sz w:val="20"/>
                <w:szCs w:val="20"/>
              </w:rPr>
              <w:t>Tensile strength</w:t>
            </w:r>
            <w:r w:rsidR="00087A47" w:rsidRPr="00087A47">
              <w:rPr>
                <w:rFonts w:cs="Arial"/>
                <w:b w:val="0"/>
                <w:color w:val="auto"/>
                <w:sz w:val="20"/>
                <w:szCs w:val="20"/>
              </w:rPr>
              <w:t xml:space="preserve"> (N)</w:t>
            </w:r>
          </w:p>
          <w:p w14:paraId="367BBC4D" w14:textId="5E9A0176" w:rsidR="00087A47" w:rsidRPr="00087A47" w:rsidRDefault="00087A47" w:rsidP="00057F79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>IEC 60794-1-</w:t>
            </w:r>
            <w:r w:rsidR="00057F79">
              <w:rPr>
                <w:rFonts w:cs="Arial"/>
                <w:b w:val="0"/>
                <w:color w:val="auto"/>
                <w:sz w:val="20"/>
                <w:szCs w:val="20"/>
              </w:rPr>
              <w:t>E1</w:t>
            </w:r>
          </w:p>
        </w:tc>
        <w:tc>
          <w:tcPr>
            <w:tcW w:w="2564" w:type="dxa"/>
            <w:gridSpan w:val="2"/>
          </w:tcPr>
          <w:p w14:paraId="43F3A147" w14:textId="2D0D418F" w:rsidR="00087A47" w:rsidRPr="00087A47" w:rsidRDefault="00087A47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>Min. bending radius (mm)</w:t>
            </w:r>
          </w:p>
        </w:tc>
        <w:tc>
          <w:tcPr>
            <w:tcW w:w="1688" w:type="dxa"/>
            <w:vMerge w:val="restart"/>
          </w:tcPr>
          <w:p w14:paraId="747EE952" w14:textId="1B708D94" w:rsidR="00087A47" w:rsidRPr="00087A47" w:rsidRDefault="00057F79" w:rsidP="00057F79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>
              <w:rPr>
                <w:rFonts w:cs="Arial"/>
                <w:b w:val="0"/>
                <w:color w:val="auto"/>
                <w:sz w:val="20"/>
                <w:szCs w:val="20"/>
              </w:rPr>
              <w:t>C</w:t>
            </w:r>
            <w:r w:rsidR="00087A47" w:rsidRPr="00087A47">
              <w:rPr>
                <w:rFonts w:cs="Arial"/>
                <w:b w:val="0"/>
                <w:color w:val="auto"/>
                <w:sz w:val="20"/>
                <w:szCs w:val="20"/>
              </w:rPr>
              <w:t>rush resistance (N)</w:t>
            </w:r>
          </w:p>
        </w:tc>
      </w:tr>
      <w:tr w:rsidR="00261E0A" w:rsidRPr="00087A47" w14:paraId="34EC6230" w14:textId="77777777" w:rsidTr="00521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tcW w:w="1295" w:type="dxa"/>
            <w:vMerge/>
          </w:tcPr>
          <w:p w14:paraId="31F73350" w14:textId="77777777" w:rsidR="00087A47" w:rsidRPr="00087A47" w:rsidRDefault="00087A47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990" w:type="dxa"/>
            <w:vMerge/>
          </w:tcPr>
          <w:p w14:paraId="1BA0DF5F" w14:textId="77777777" w:rsidR="00087A47" w:rsidRPr="00087A47" w:rsidRDefault="00087A47" w:rsidP="00780D13">
            <w:pPr>
              <w:spacing w:before="0" w:after="0" w:line="276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83" w:type="dxa"/>
            <w:vMerge/>
          </w:tcPr>
          <w:p w14:paraId="737857C1" w14:textId="76B868FE" w:rsidR="00087A47" w:rsidRPr="00087A47" w:rsidRDefault="00087A47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814" w:type="dxa"/>
            <w:vMerge/>
          </w:tcPr>
          <w:p w14:paraId="362F9825" w14:textId="77777777" w:rsidR="00087A47" w:rsidRPr="00087A47" w:rsidRDefault="00087A47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271" w:type="dxa"/>
            <w:vMerge/>
          </w:tcPr>
          <w:p w14:paraId="6ACB8331" w14:textId="154293DF" w:rsidR="00087A47" w:rsidRPr="00087A47" w:rsidRDefault="00087A47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297" w:type="dxa"/>
          </w:tcPr>
          <w:p w14:paraId="2A7FA50E" w14:textId="77DFE492" w:rsidR="00087A47" w:rsidRPr="00087A47" w:rsidRDefault="00087A47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>Short term</w:t>
            </w:r>
          </w:p>
        </w:tc>
        <w:tc>
          <w:tcPr>
            <w:tcW w:w="1276" w:type="dxa"/>
          </w:tcPr>
          <w:p w14:paraId="1C74E737" w14:textId="6350B371" w:rsidR="00087A47" w:rsidRPr="00087A47" w:rsidRDefault="00087A47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>Long term</w:t>
            </w:r>
          </w:p>
        </w:tc>
        <w:tc>
          <w:tcPr>
            <w:tcW w:w="1275" w:type="dxa"/>
          </w:tcPr>
          <w:p w14:paraId="6EB61E7F" w14:textId="02B736C6" w:rsidR="00087A47" w:rsidRPr="00087A47" w:rsidRDefault="00057F79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>
              <w:rPr>
                <w:rFonts w:cs="Arial"/>
                <w:b w:val="0"/>
                <w:color w:val="auto"/>
                <w:sz w:val="20"/>
                <w:szCs w:val="20"/>
              </w:rPr>
              <w:t>Unloaded</w:t>
            </w:r>
          </w:p>
        </w:tc>
        <w:tc>
          <w:tcPr>
            <w:tcW w:w="1289" w:type="dxa"/>
          </w:tcPr>
          <w:p w14:paraId="4BD6D88F" w14:textId="744C39B1" w:rsidR="00087A47" w:rsidRPr="00087A47" w:rsidRDefault="00057F79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>
              <w:rPr>
                <w:rFonts w:cs="Arial"/>
                <w:b w:val="0"/>
                <w:color w:val="auto"/>
                <w:sz w:val="20"/>
                <w:szCs w:val="20"/>
              </w:rPr>
              <w:t>Loaded</w:t>
            </w:r>
          </w:p>
        </w:tc>
        <w:tc>
          <w:tcPr>
            <w:tcW w:w="1688" w:type="dxa"/>
            <w:vMerge/>
          </w:tcPr>
          <w:p w14:paraId="0C3ECCE7" w14:textId="77777777" w:rsidR="00087A47" w:rsidRPr="00087A47" w:rsidRDefault="00087A47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</w:p>
        </w:tc>
      </w:tr>
      <w:tr w:rsidR="00261E0A" w:rsidRPr="00087A47" w14:paraId="2A0FEBA7" w14:textId="77777777" w:rsidTr="00521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95" w:type="dxa"/>
          </w:tcPr>
          <w:p w14:paraId="221AE5CD" w14:textId="43C8B3EE" w:rsidR="00087A47" w:rsidRPr="00087A47" w:rsidRDefault="000E203C" w:rsidP="000E203C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>
              <w:rPr>
                <w:rFonts w:cs="Arial"/>
                <w:b w:val="0"/>
                <w:color w:val="auto"/>
                <w:sz w:val="20"/>
                <w:szCs w:val="20"/>
              </w:rPr>
              <w:t>Loose tube</w:t>
            </w:r>
          </w:p>
        </w:tc>
        <w:tc>
          <w:tcPr>
            <w:tcW w:w="990" w:type="dxa"/>
          </w:tcPr>
          <w:p w14:paraId="4D478479" w14:textId="166BE68E" w:rsidR="00087A47" w:rsidRPr="00087A47" w:rsidRDefault="00F96D57" w:rsidP="00F96D57">
            <w:pPr>
              <w:spacing w:before="0" w:after="0" w:line="276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 w:val="0"/>
                <w:color w:val="auto"/>
                <w:sz w:val="20"/>
                <w:szCs w:val="20"/>
              </w:rPr>
              <w:t>4</w:t>
            </w:r>
          </w:p>
        </w:tc>
        <w:tc>
          <w:tcPr>
            <w:tcW w:w="983" w:type="dxa"/>
          </w:tcPr>
          <w:p w14:paraId="7CEEACC1" w14:textId="7FACBBB8" w:rsidR="00087A47" w:rsidRPr="00087A47" w:rsidRDefault="00FA0D2A" w:rsidP="00F96D57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>
              <w:rPr>
                <w:rFonts w:cs="Arial"/>
                <w:b w:val="0"/>
                <w:color w:val="auto"/>
                <w:sz w:val="20"/>
                <w:szCs w:val="20"/>
              </w:rPr>
              <w:t>Black</w:t>
            </w:r>
          </w:p>
        </w:tc>
        <w:tc>
          <w:tcPr>
            <w:tcW w:w="1814" w:type="dxa"/>
          </w:tcPr>
          <w:p w14:paraId="4271A3CB" w14:textId="5B9C45C7" w:rsidR="00087A47" w:rsidRPr="00087A47" w:rsidRDefault="00057F79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>
              <w:rPr>
                <w:rFonts w:cs="Arial"/>
                <w:b w:val="0"/>
                <w:color w:val="auto"/>
                <w:sz w:val="20"/>
                <w:szCs w:val="20"/>
              </w:rPr>
              <w:t>6.0/6.5</w:t>
            </w:r>
          </w:p>
        </w:tc>
        <w:tc>
          <w:tcPr>
            <w:tcW w:w="1271" w:type="dxa"/>
          </w:tcPr>
          <w:p w14:paraId="6B666CA9" w14:textId="467B4FA5" w:rsidR="00087A47" w:rsidRPr="00087A47" w:rsidRDefault="00057F79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>
              <w:rPr>
                <w:rFonts w:cs="Arial"/>
                <w:b w:val="0"/>
                <w:color w:val="auto"/>
                <w:sz w:val="20"/>
                <w:szCs w:val="20"/>
              </w:rPr>
              <w:t>40/45</w:t>
            </w:r>
          </w:p>
        </w:tc>
        <w:tc>
          <w:tcPr>
            <w:tcW w:w="1297" w:type="dxa"/>
          </w:tcPr>
          <w:p w14:paraId="70EDD483" w14:textId="5027497B" w:rsidR="00087A47" w:rsidRPr="00087A47" w:rsidRDefault="00057F79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>
              <w:rPr>
                <w:rFonts w:cs="Arial"/>
                <w:b w:val="0"/>
                <w:color w:val="auto"/>
                <w:sz w:val="20"/>
                <w:szCs w:val="20"/>
              </w:rPr>
              <w:t>500</w:t>
            </w:r>
          </w:p>
        </w:tc>
        <w:tc>
          <w:tcPr>
            <w:tcW w:w="1276" w:type="dxa"/>
          </w:tcPr>
          <w:p w14:paraId="536375AC" w14:textId="01D434E1" w:rsidR="00087A47" w:rsidRPr="00087A47" w:rsidRDefault="00057F79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>
              <w:rPr>
                <w:rFonts w:cs="Arial"/>
                <w:b w:val="0"/>
                <w:color w:val="auto"/>
                <w:sz w:val="20"/>
                <w:szCs w:val="20"/>
              </w:rPr>
              <w:t>750</w:t>
            </w:r>
          </w:p>
        </w:tc>
        <w:tc>
          <w:tcPr>
            <w:tcW w:w="1275" w:type="dxa"/>
          </w:tcPr>
          <w:p w14:paraId="4C20E95F" w14:textId="71790A9D" w:rsidR="00087A47" w:rsidRPr="00087A47" w:rsidRDefault="00057F79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>
              <w:rPr>
                <w:rFonts w:cs="Arial"/>
                <w:b w:val="0"/>
                <w:color w:val="auto"/>
                <w:sz w:val="20"/>
                <w:szCs w:val="20"/>
              </w:rPr>
              <w:t>60</w:t>
            </w:r>
          </w:p>
        </w:tc>
        <w:tc>
          <w:tcPr>
            <w:tcW w:w="1289" w:type="dxa"/>
          </w:tcPr>
          <w:p w14:paraId="29A61F14" w14:textId="4AED1C38" w:rsidR="00087A47" w:rsidRPr="00087A47" w:rsidRDefault="00057F79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>
              <w:rPr>
                <w:rFonts w:cs="Arial"/>
                <w:b w:val="0"/>
                <w:color w:val="auto"/>
                <w:sz w:val="20"/>
                <w:szCs w:val="20"/>
              </w:rPr>
              <w:t>100</w:t>
            </w:r>
          </w:p>
        </w:tc>
        <w:tc>
          <w:tcPr>
            <w:tcW w:w="1688" w:type="dxa"/>
          </w:tcPr>
          <w:p w14:paraId="650302B4" w14:textId="47F43631" w:rsidR="00087A47" w:rsidRPr="00087A47" w:rsidRDefault="00087A47" w:rsidP="00780D13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>150</w:t>
            </w:r>
            <w:r w:rsidR="00057F79">
              <w:rPr>
                <w:rFonts w:cs="Arial"/>
                <w:b w:val="0"/>
                <w:color w:val="auto"/>
                <w:sz w:val="20"/>
                <w:szCs w:val="20"/>
              </w:rPr>
              <w:t>0</w:t>
            </w:r>
          </w:p>
        </w:tc>
      </w:tr>
    </w:tbl>
    <w:p w14:paraId="2A0ED508" w14:textId="77777777" w:rsidR="008464E1" w:rsidRDefault="008464E1" w:rsidP="008464E1">
      <w:pPr>
        <w:pStyle w:val="Heading2"/>
        <w:numPr>
          <w:ilvl w:val="0"/>
          <w:numId w:val="0"/>
        </w:numPr>
        <w:ind w:left="1440"/>
      </w:pPr>
    </w:p>
    <w:p w14:paraId="6FBFF773" w14:textId="2AFFA7CB" w:rsidR="00AA07C4" w:rsidRDefault="0026748A" w:rsidP="0026748A">
      <w:pPr>
        <w:pStyle w:val="Heading2"/>
        <w:numPr>
          <w:ilvl w:val="0"/>
          <w:numId w:val="8"/>
        </w:numPr>
      </w:pPr>
      <w:r>
        <w:t>Fibre characteristics</w:t>
      </w:r>
    </w:p>
    <w:tbl>
      <w:tblPr>
        <w:tblStyle w:val="TableGrid"/>
        <w:tblW w:w="13036" w:type="dxa"/>
        <w:jc w:val="center"/>
        <w:tblLook w:val="04A0" w:firstRow="1" w:lastRow="0" w:firstColumn="1" w:lastColumn="0" w:noHBand="0" w:noVBand="1"/>
      </w:tblPr>
      <w:tblGrid>
        <w:gridCol w:w="3261"/>
        <w:gridCol w:w="2830"/>
        <w:gridCol w:w="1984"/>
        <w:gridCol w:w="2709"/>
        <w:gridCol w:w="2252"/>
      </w:tblGrid>
      <w:tr w:rsidR="00521D58" w:rsidRPr="00087A47" w14:paraId="70210EC0" w14:textId="77777777" w:rsidTr="00C12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3"/>
          <w:jc w:val="center"/>
        </w:trPr>
        <w:tc>
          <w:tcPr>
            <w:tcW w:w="3261" w:type="dxa"/>
          </w:tcPr>
          <w:p w14:paraId="2EF27750" w14:textId="09DA5556" w:rsidR="00521D58" w:rsidRPr="00087A47" w:rsidRDefault="00521D58" w:rsidP="00087A47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>Fibre type</w:t>
            </w:r>
          </w:p>
        </w:tc>
        <w:tc>
          <w:tcPr>
            <w:tcW w:w="2830" w:type="dxa"/>
          </w:tcPr>
          <w:p w14:paraId="26D81473" w14:textId="4F2749FD" w:rsidR="00521D58" w:rsidRPr="00087A47" w:rsidRDefault="00521D58" w:rsidP="00087A47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 xml:space="preserve">Mode Field Diameter </w:t>
            </w:r>
            <w:r>
              <w:rPr>
                <w:rFonts w:cs="Arial"/>
                <w:b w:val="0"/>
                <w:color w:val="auto"/>
                <w:sz w:val="20"/>
                <w:szCs w:val="20"/>
              </w:rPr>
              <w:t>(</w:t>
            </w:r>
            <w:r w:rsidRPr="00087A47">
              <w:rPr>
                <w:rStyle w:val="apple-style-span"/>
                <w:rFonts w:cs="Arial"/>
                <w:b w:val="0"/>
                <w:iCs/>
                <w:color w:val="auto"/>
              </w:rPr>
              <w:t>µm</w:t>
            </w:r>
            <w:r>
              <w:rPr>
                <w:rStyle w:val="apple-style-span"/>
                <w:rFonts w:cs="Arial"/>
                <w:b w:val="0"/>
                <w:iCs/>
                <w:color w:val="auto"/>
              </w:rPr>
              <w:t>)</w:t>
            </w: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 xml:space="preserve"> @ 1550nm</w:t>
            </w:r>
          </w:p>
        </w:tc>
        <w:tc>
          <w:tcPr>
            <w:tcW w:w="1984" w:type="dxa"/>
          </w:tcPr>
          <w:p w14:paraId="4A955831" w14:textId="5E4386F0" w:rsidR="00521D58" w:rsidRPr="00087A47" w:rsidRDefault="00521D58" w:rsidP="00087A47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087A47">
              <w:rPr>
                <w:rFonts w:cs="Arial"/>
                <w:b w:val="0"/>
                <w:color w:val="auto"/>
                <w:sz w:val="20"/>
                <w:szCs w:val="20"/>
              </w:rPr>
              <w:t>Refractive Index n @ 1550nm</w:t>
            </w:r>
          </w:p>
        </w:tc>
        <w:tc>
          <w:tcPr>
            <w:tcW w:w="2709" w:type="dxa"/>
          </w:tcPr>
          <w:p w14:paraId="7988E8C7" w14:textId="1CC2BC22" w:rsidR="00521D58" w:rsidRPr="00D04444" w:rsidRDefault="00521D58" w:rsidP="00087A47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</w:pPr>
            <w:r w:rsidRPr="00D04444"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  <w:t xml:space="preserve">Max. </w:t>
            </w:r>
            <w:proofErr w:type="spellStart"/>
            <w:r w:rsidRPr="00D04444"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  <w:t>atenuation</w:t>
            </w:r>
            <w:proofErr w:type="spellEnd"/>
            <w:r w:rsidRPr="00D04444"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  <w:t xml:space="preserve"> (dB/km)</w:t>
            </w:r>
          </w:p>
          <w:p w14:paraId="5E653687" w14:textId="14570B37" w:rsidR="00521D58" w:rsidRPr="00D04444" w:rsidRDefault="00521D58" w:rsidP="00087A47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</w:pPr>
            <w:r w:rsidRPr="00D04444"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  <w:t>@ 1550nm</w:t>
            </w:r>
          </w:p>
        </w:tc>
        <w:tc>
          <w:tcPr>
            <w:tcW w:w="2252" w:type="dxa"/>
          </w:tcPr>
          <w:p w14:paraId="6BE9B401" w14:textId="60F2F95B" w:rsidR="00521D58" w:rsidRPr="00087A47" w:rsidRDefault="00521D58" w:rsidP="00C12E81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>
              <w:rPr>
                <w:rFonts w:cs="Arial"/>
                <w:b w:val="0"/>
                <w:color w:val="auto"/>
                <w:sz w:val="20"/>
                <w:szCs w:val="20"/>
              </w:rPr>
              <w:t>Numerical aperture (-)</w:t>
            </w:r>
          </w:p>
        </w:tc>
      </w:tr>
      <w:tr w:rsidR="00521D58" w:rsidRPr="00087A47" w14:paraId="6086421C" w14:textId="77777777" w:rsidTr="00C12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261" w:type="dxa"/>
          </w:tcPr>
          <w:p w14:paraId="47C68F24" w14:textId="6D4E0993" w:rsidR="00521D58" w:rsidRPr="00087A47" w:rsidRDefault="00521D58" w:rsidP="000E203C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</w:pPr>
            <w:r w:rsidRPr="00087A47">
              <w:rPr>
                <w:rFonts w:cs="Arial"/>
                <w:b w:val="0"/>
                <w:iCs/>
                <w:color w:val="auto"/>
                <w:sz w:val="20"/>
                <w:szCs w:val="20"/>
                <w:lang w:val="fr-FR"/>
              </w:rPr>
              <w:t>S</w:t>
            </w:r>
            <w:r>
              <w:rPr>
                <w:rFonts w:cs="Arial"/>
                <w:b w:val="0"/>
                <w:iCs/>
                <w:color w:val="auto"/>
                <w:sz w:val="20"/>
                <w:szCs w:val="20"/>
                <w:lang w:val="fr-FR"/>
              </w:rPr>
              <w:t>MF</w:t>
            </w:r>
            <w:r w:rsidR="000E203C">
              <w:rPr>
                <w:rFonts w:cs="Arial"/>
                <w:b w:val="0"/>
                <w:iCs/>
                <w:color w:val="auto"/>
                <w:sz w:val="20"/>
                <w:szCs w:val="20"/>
                <w:lang w:val="fr-FR"/>
              </w:rPr>
              <w:t xml:space="preserve"> - </w:t>
            </w:r>
            <w:r w:rsidRPr="00087A47">
              <w:rPr>
                <w:rFonts w:cs="Arial"/>
                <w:b w:val="0"/>
                <w:iCs/>
                <w:color w:val="auto"/>
                <w:sz w:val="20"/>
                <w:szCs w:val="20"/>
                <w:lang w:val="fr-FR"/>
              </w:rPr>
              <w:t xml:space="preserve">ITU-T G.652.D </w:t>
            </w:r>
          </w:p>
        </w:tc>
        <w:tc>
          <w:tcPr>
            <w:tcW w:w="2830" w:type="dxa"/>
          </w:tcPr>
          <w:p w14:paraId="276E325E" w14:textId="65D230E1" w:rsidR="00521D58" w:rsidRPr="00087A47" w:rsidRDefault="001B36AB" w:rsidP="000E203C">
            <w:pPr>
              <w:spacing w:before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</w:pPr>
            <w:r>
              <w:rPr>
                <w:rStyle w:val="apple-style-span"/>
                <w:rFonts w:cs="Arial"/>
                <w:b w:val="0"/>
                <w:iCs/>
                <w:color w:val="auto"/>
                <w:sz w:val="20"/>
                <w:szCs w:val="20"/>
              </w:rPr>
              <w:t>10.1 ± 0.5</w:t>
            </w:r>
            <w:r w:rsidR="00521D58" w:rsidRPr="00087A47">
              <w:rPr>
                <w:rStyle w:val="apple-style-span"/>
                <w:rFonts w:cs="Arial"/>
                <w:b w:val="0"/>
                <w:iCs/>
                <w:color w:val="auto"/>
                <w:sz w:val="20"/>
                <w:szCs w:val="20"/>
              </w:rPr>
              <w:t xml:space="preserve"> µm</w:t>
            </w:r>
            <w:bookmarkStart w:id="7" w:name="_GoBack"/>
            <w:bookmarkEnd w:id="7"/>
          </w:p>
        </w:tc>
        <w:tc>
          <w:tcPr>
            <w:tcW w:w="1984" w:type="dxa"/>
          </w:tcPr>
          <w:p w14:paraId="498F1544" w14:textId="460F497F" w:rsidR="00521D58" w:rsidRPr="00087A47" w:rsidRDefault="00521D58" w:rsidP="001B36AB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</w:pPr>
            <w:r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  <w:t>1.46</w:t>
            </w:r>
            <w:r w:rsidR="001B36AB"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  <w:t>8</w:t>
            </w:r>
          </w:p>
        </w:tc>
        <w:tc>
          <w:tcPr>
            <w:tcW w:w="2709" w:type="dxa"/>
          </w:tcPr>
          <w:p w14:paraId="6ECEAE67" w14:textId="23B21771" w:rsidR="00521D58" w:rsidRPr="00087A47" w:rsidRDefault="001B36AB" w:rsidP="00087A47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</w:pPr>
            <w:r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  <w:t xml:space="preserve">≤ </w:t>
            </w:r>
            <w:r w:rsidR="00521D58"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  <w:t>0.</w:t>
            </w:r>
            <w:r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  <w:t>2</w:t>
            </w:r>
            <w:r w:rsidR="00521D58"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  <w:t>5</w:t>
            </w:r>
          </w:p>
        </w:tc>
        <w:tc>
          <w:tcPr>
            <w:tcW w:w="2252" w:type="dxa"/>
          </w:tcPr>
          <w:p w14:paraId="16285114" w14:textId="68CEC969" w:rsidR="00521D58" w:rsidRPr="00087A47" w:rsidRDefault="00521D58" w:rsidP="00C12E81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</w:pPr>
          </w:p>
        </w:tc>
      </w:tr>
    </w:tbl>
    <w:p w14:paraId="160F66EE" w14:textId="77777777" w:rsidR="008464E1" w:rsidRDefault="008464E1" w:rsidP="008464E1">
      <w:pPr>
        <w:pStyle w:val="Heading2"/>
        <w:numPr>
          <w:ilvl w:val="0"/>
          <w:numId w:val="0"/>
        </w:numPr>
        <w:ind w:left="1440"/>
        <w:rPr>
          <w:lang w:val="fr-FR"/>
        </w:rPr>
      </w:pPr>
    </w:p>
    <w:p w14:paraId="3CFBEE8B" w14:textId="43ED600A" w:rsidR="000E47B4" w:rsidRPr="00087A47" w:rsidRDefault="00521D58" w:rsidP="00521D58">
      <w:pPr>
        <w:pStyle w:val="Heading2"/>
        <w:numPr>
          <w:ilvl w:val="0"/>
          <w:numId w:val="8"/>
        </w:numPr>
        <w:rPr>
          <w:lang w:val="fr-FR"/>
        </w:rPr>
      </w:pPr>
      <w:r>
        <w:rPr>
          <w:lang w:val="fr-FR"/>
        </w:rPr>
        <w:t>Brillouin</w:t>
      </w:r>
      <w:r w:rsidR="00087A47">
        <w:rPr>
          <w:lang w:val="fr-FR"/>
        </w:rPr>
        <w:t xml:space="preserve"> </w:t>
      </w:r>
      <w:r w:rsidR="00087A47" w:rsidRPr="008464E1">
        <w:t>parameters</w:t>
      </w:r>
    </w:p>
    <w:tbl>
      <w:tblPr>
        <w:tblStyle w:val="TableGrid"/>
        <w:tblW w:w="10490" w:type="dxa"/>
        <w:jc w:val="center"/>
        <w:tblLook w:val="04A0" w:firstRow="1" w:lastRow="0" w:firstColumn="1" w:lastColumn="0" w:noHBand="0" w:noVBand="1"/>
      </w:tblPr>
      <w:tblGrid>
        <w:gridCol w:w="2122"/>
        <w:gridCol w:w="2122"/>
        <w:gridCol w:w="2693"/>
        <w:gridCol w:w="3553"/>
      </w:tblGrid>
      <w:tr w:rsidR="00C12E81" w:rsidRPr="00C12E81" w14:paraId="2CAC0F3D" w14:textId="77777777" w:rsidTr="00C12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3"/>
          <w:jc w:val="center"/>
        </w:trPr>
        <w:tc>
          <w:tcPr>
            <w:tcW w:w="2122" w:type="dxa"/>
            <w:tcBorders>
              <w:top w:val="nil"/>
              <w:left w:val="nil"/>
            </w:tcBorders>
          </w:tcPr>
          <w:p w14:paraId="2124ED95" w14:textId="77777777" w:rsidR="00C12E81" w:rsidRPr="00C12E81" w:rsidRDefault="00C12E81" w:rsidP="00C12E81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2122" w:type="dxa"/>
          </w:tcPr>
          <w:p w14:paraId="57BDF5CA" w14:textId="7CF48F22" w:rsidR="00C12E81" w:rsidRPr="00C12E81" w:rsidRDefault="00C12E81" w:rsidP="00C12E81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proofErr w:type="spellStart"/>
            <w:r w:rsidRPr="00C12E81">
              <w:rPr>
                <w:rFonts w:cs="Arial"/>
                <w:b w:val="0"/>
                <w:color w:val="auto"/>
                <w:sz w:val="20"/>
                <w:szCs w:val="20"/>
              </w:rPr>
              <w:t>C</w:t>
            </w:r>
            <w:r w:rsidRPr="00C12E81">
              <w:rPr>
                <w:rFonts w:cs="Arial"/>
                <w:b w:val="0"/>
                <w:color w:val="auto"/>
                <w:sz w:val="20"/>
                <w:szCs w:val="20"/>
                <w:vertAlign w:val="subscript"/>
              </w:rPr>
              <w:t>ε</w:t>
            </w:r>
            <w:proofErr w:type="spellEnd"/>
            <w:r w:rsidRPr="00C12E81">
              <w:rPr>
                <w:rFonts w:cs="Arial"/>
                <w:b w:val="0"/>
                <w:color w:val="auto"/>
                <w:sz w:val="20"/>
                <w:szCs w:val="20"/>
              </w:rPr>
              <w:t xml:space="preserve"> (</w:t>
            </w:r>
            <w:proofErr w:type="spellStart"/>
            <w:r w:rsidRPr="00C12E81">
              <w:rPr>
                <w:rFonts w:cs="Arial"/>
                <w:b w:val="0"/>
                <w:color w:val="auto"/>
                <w:sz w:val="20"/>
                <w:szCs w:val="20"/>
              </w:rPr>
              <w:t>Mhz</w:t>
            </w:r>
            <w:proofErr w:type="spellEnd"/>
            <w:r w:rsidRPr="00C12E81">
              <w:rPr>
                <w:rFonts w:cs="Arial"/>
                <w:b w:val="0"/>
                <w:color w:val="auto"/>
                <w:sz w:val="20"/>
                <w:szCs w:val="20"/>
              </w:rPr>
              <w:t>/%)</w:t>
            </w:r>
          </w:p>
        </w:tc>
        <w:tc>
          <w:tcPr>
            <w:tcW w:w="2693" w:type="dxa"/>
          </w:tcPr>
          <w:p w14:paraId="2D8B2013" w14:textId="2E61DD95" w:rsidR="00C12E81" w:rsidRPr="00C12E81" w:rsidRDefault="00C12E81" w:rsidP="00C12E81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C12E81">
              <w:rPr>
                <w:rFonts w:cs="Arial"/>
                <w:b w:val="0"/>
                <w:color w:val="auto"/>
                <w:sz w:val="20"/>
                <w:szCs w:val="20"/>
              </w:rPr>
              <w:t>C</w:t>
            </w:r>
            <w:r w:rsidRPr="00C12E81">
              <w:rPr>
                <w:rFonts w:cs="Arial"/>
                <w:b w:val="0"/>
                <w:color w:val="auto"/>
                <w:sz w:val="20"/>
                <w:szCs w:val="20"/>
                <w:vertAlign w:val="subscript"/>
              </w:rPr>
              <w:t xml:space="preserve">T </w:t>
            </w:r>
            <w:r w:rsidRPr="00C12E81">
              <w:rPr>
                <w:rFonts w:cs="Arial"/>
                <w:b w:val="0"/>
                <w:color w:val="auto"/>
                <w:sz w:val="20"/>
                <w:szCs w:val="20"/>
              </w:rPr>
              <w:t>(MHz/°C)</w:t>
            </w:r>
          </w:p>
        </w:tc>
        <w:tc>
          <w:tcPr>
            <w:tcW w:w="3553" w:type="dxa"/>
          </w:tcPr>
          <w:p w14:paraId="2A4AF1FF" w14:textId="1ECF2061" w:rsidR="00C12E81" w:rsidRPr="00C12E81" w:rsidRDefault="00C12E81" w:rsidP="00C12E81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C12E81">
              <w:rPr>
                <w:rFonts w:cs="Arial"/>
                <w:b w:val="0"/>
                <w:color w:val="auto"/>
                <w:sz w:val="20"/>
                <w:szCs w:val="20"/>
              </w:rPr>
              <w:t>Central Brillouin frequency</w:t>
            </w:r>
            <w:r>
              <w:rPr>
                <w:rFonts w:cs="Arial"/>
                <w:b w:val="0"/>
                <w:color w:val="auto"/>
                <w:sz w:val="20"/>
                <w:szCs w:val="20"/>
              </w:rPr>
              <w:t xml:space="preserve"> (GHz)</w:t>
            </w:r>
          </w:p>
          <w:p w14:paraId="4D5A3CA3" w14:textId="18329B02" w:rsidR="00C12E81" w:rsidRPr="00C12E81" w:rsidRDefault="00C12E81" w:rsidP="00C12E81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C12E81">
              <w:rPr>
                <w:rFonts w:cs="Arial"/>
                <w:b w:val="0"/>
                <w:color w:val="auto"/>
                <w:sz w:val="20"/>
                <w:szCs w:val="20"/>
              </w:rPr>
              <w:t>@ 1550nm @ 20 ºC</w:t>
            </w:r>
          </w:p>
        </w:tc>
      </w:tr>
      <w:tr w:rsidR="00C12E81" w:rsidRPr="00C12E81" w14:paraId="2A1921DB" w14:textId="77777777" w:rsidTr="00C12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122" w:type="dxa"/>
          </w:tcPr>
          <w:p w14:paraId="1E67740E" w14:textId="7DEA45D6" w:rsidR="00C12E81" w:rsidRPr="00C12E81" w:rsidRDefault="00C12E81" w:rsidP="00C12E81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iCs/>
                <w:color w:val="auto"/>
                <w:sz w:val="20"/>
                <w:szCs w:val="20"/>
                <w:lang w:val="fr-FR"/>
              </w:rPr>
            </w:pPr>
            <w:r>
              <w:rPr>
                <w:rFonts w:cs="Arial"/>
                <w:b w:val="0"/>
                <w:iCs/>
                <w:color w:val="auto"/>
                <w:sz w:val="20"/>
                <w:szCs w:val="20"/>
                <w:lang w:val="fr-FR"/>
              </w:rPr>
              <w:t>CSIC</w:t>
            </w:r>
          </w:p>
        </w:tc>
        <w:tc>
          <w:tcPr>
            <w:tcW w:w="2122" w:type="dxa"/>
          </w:tcPr>
          <w:p w14:paraId="01DC06BF" w14:textId="45B7B968" w:rsidR="00C12E81" w:rsidRPr="00C12E81" w:rsidRDefault="00F96D57" w:rsidP="00C12E81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iCs/>
                <w:color w:val="auto"/>
                <w:sz w:val="20"/>
                <w:szCs w:val="20"/>
                <w:lang w:val="fr-FR"/>
              </w:rPr>
            </w:pPr>
            <w:r>
              <w:rPr>
                <w:rFonts w:cs="Arial"/>
                <w:b w:val="0"/>
                <w:iCs/>
                <w:color w:val="auto"/>
                <w:sz w:val="20"/>
                <w:szCs w:val="20"/>
                <w:lang w:val="fr-FR"/>
              </w:rPr>
              <w:t>NA</w:t>
            </w:r>
          </w:p>
        </w:tc>
        <w:tc>
          <w:tcPr>
            <w:tcW w:w="2693" w:type="dxa"/>
          </w:tcPr>
          <w:p w14:paraId="70FB6FB4" w14:textId="77777777" w:rsidR="00C12E81" w:rsidRPr="00C12E81" w:rsidRDefault="00C12E81" w:rsidP="00C12E81">
            <w:pPr>
              <w:spacing w:before="0" w:after="0" w:line="276" w:lineRule="auto"/>
              <w:ind w:left="0"/>
              <w:jc w:val="center"/>
              <w:rPr>
                <w:rStyle w:val="apple-style-span"/>
                <w:rFonts w:cs="Arial"/>
                <w:b w:val="0"/>
                <w:iCs/>
                <w:color w:val="auto"/>
                <w:sz w:val="20"/>
                <w:szCs w:val="20"/>
              </w:rPr>
            </w:pPr>
          </w:p>
        </w:tc>
        <w:tc>
          <w:tcPr>
            <w:tcW w:w="3553" w:type="dxa"/>
          </w:tcPr>
          <w:p w14:paraId="78F92D92" w14:textId="77777777" w:rsidR="00C12E81" w:rsidRPr="00C12E81" w:rsidRDefault="00C12E81" w:rsidP="00C12E81">
            <w:pPr>
              <w:spacing w:before="0" w:after="0" w:line="276" w:lineRule="auto"/>
              <w:ind w:left="0"/>
              <w:jc w:val="center"/>
              <w:rPr>
                <w:rFonts w:cs="Arial"/>
                <w:b w:val="0"/>
                <w:color w:val="auto"/>
                <w:sz w:val="20"/>
                <w:szCs w:val="20"/>
                <w:lang w:val="fr-FR"/>
              </w:rPr>
            </w:pPr>
          </w:p>
        </w:tc>
      </w:tr>
    </w:tbl>
    <w:bookmarkEnd w:id="5"/>
    <w:bookmarkEnd w:id="6"/>
    <w:p w14:paraId="2DCE0BA5" w14:textId="7D59E74D" w:rsidR="00AA07C4" w:rsidRPr="00755E24" w:rsidRDefault="00755E24" w:rsidP="0014141F">
      <w:r w:rsidRPr="00755E24">
        <w:t xml:space="preserve">Preferred </w:t>
      </w:r>
      <w:r>
        <w:t>s</w:t>
      </w:r>
      <w:r w:rsidRPr="00755E24">
        <w:t xml:space="preserve">upplier: </w:t>
      </w:r>
      <w:r w:rsidR="00780A53">
        <w:t>Cable &amp; Stuff</w:t>
      </w:r>
      <w:r w:rsidR="001B36AB">
        <w:t xml:space="preserve"> </w:t>
      </w:r>
      <w:r>
        <w:tab/>
      </w:r>
      <w:r>
        <w:tab/>
      </w:r>
      <w:r w:rsidR="00780A53">
        <w:tab/>
      </w:r>
      <w:r w:rsidR="00F96D57">
        <w:tab/>
      </w:r>
      <w:r w:rsidR="00F96D57">
        <w:tab/>
      </w:r>
      <w:r>
        <w:tab/>
        <w:t xml:space="preserve">Price: </w:t>
      </w:r>
      <w:r w:rsidR="00780A53">
        <w:t xml:space="preserve">&lt; </w:t>
      </w:r>
      <w:r>
        <w:t>£</w:t>
      </w:r>
      <w:r w:rsidR="00780A53">
        <w:t>0.50</w:t>
      </w:r>
      <w:r w:rsidRPr="001B36AB">
        <w:rPr>
          <w:color w:val="FF0000"/>
        </w:rPr>
        <w:t xml:space="preserve"> </w:t>
      </w:r>
      <w:r>
        <w:t>+ VAT per meter</w:t>
      </w:r>
    </w:p>
    <w:sectPr w:rsidR="00AA07C4" w:rsidRPr="00755E24" w:rsidSect="00FE59C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6840" w:h="11907" w:orient="landscape" w:code="9"/>
      <w:pgMar w:top="851" w:right="1134" w:bottom="851" w:left="1134" w:header="284" w:footer="284" w:gutter="0"/>
      <w:pgNumType w:start="1"/>
      <w:cols w:space="22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3D7F96" w14:textId="77777777" w:rsidR="007C3089" w:rsidRDefault="007C3089">
      <w:r>
        <w:separator/>
      </w:r>
    </w:p>
    <w:p w14:paraId="305484F8" w14:textId="77777777" w:rsidR="007C3089" w:rsidRDefault="007C3089"/>
    <w:p w14:paraId="357DF217" w14:textId="77777777" w:rsidR="007C3089" w:rsidRDefault="007C3089"/>
    <w:p w14:paraId="3BBD2796" w14:textId="77777777" w:rsidR="007C3089" w:rsidRDefault="007C3089"/>
    <w:p w14:paraId="62A4670D" w14:textId="77777777" w:rsidR="007C3089" w:rsidRDefault="007C3089"/>
  </w:endnote>
  <w:endnote w:type="continuationSeparator" w:id="0">
    <w:p w14:paraId="534B4309" w14:textId="77777777" w:rsidR="007C3089" w:rsidRDefault="007C3089">
      <w:r>
        <w:continuationSeparator/>
      </w:r>
    </w:p>
    <w:p w14:paraId="09579E91" w14:textId="77777777" w:rsidR="007C3089" w:rsidRDefault="007C3089"/>
    <w:p w14:paraId="016AE28B" w14:textId="77777777" w:rsidR="007C3089" w:rsidRDefault="007C3089"/>
    <w:p w14:paraId="7C819502" w14:textId="77777777" w:rsidR="007C3089" w:rsidRDefault="007C3089"/>
    <w:p w14:paraId="123E5582" w14:textId="77777777" w:rsidR="007C3089" w:rsidRDefault="007C30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87F04F" w14:textId="77777777" w:rsidR="00E06ED2" w:rsidRDefault="00E06ED2" w:rsidP="00A80F07">
    <w:r>
      <w:fldChar w:fldCharType="begin"/>
    </w:r>
    <w:r>
      <w:instrText xml:space="preserve">PAGE  </w:instrText>
    </w:r>
    <w:r>
      <w:fldChar w:fldCharType="end"/>
    </w:r>
  </w:p>
  <w:p w14:paraId="4B1AB3BB" w14:textId="77777777" w:rsidR="00E06ED2" w:rsidRDefault="00E06ED2" w:rsidP="00A80F0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2F609C" w14:textId="77777777" w:rsidR="00E06ED2" w:rsidRDefault="00E06ED2" w:rsidP="00EF0F52">
    <w:pPr>
      <w:ind w:left="0"/>
    </w:pPr>
    <w:bookmarkStart w:id="0" w:name="OLE_LINK1"/>
    <w:bookmarkStart w:id="1" w:name="OLE_LINK2"/>
    <w:bookmarkStart w:id="2" w:name="_Hlk266792072"/>
    <w:r w:rsidRPr="00EF0F52">
      <w:rPr>
        <w:noProof/>
      </w:rPr>
      <w:drawing>
        <wp:inline distT="0" distB="0" distL="0" distR="0" wp14:anchorId="71D494F5" wp14:editId="03635D8A">
          <wp:extent cx="6257925" cy="54038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57925" cy="540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0"/>
    <w:bookmarkEnd w:id="1"/>
    <w:bookmarkEnd w:id="2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9F7EDC" w14:textId="77777777" w:rsidR="00E06ED2" w:rsidRDefault="00E06ED2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1DDC25" w14:textId="77777777" w:rsidR="00E06ED2" w:rsidRDefault="00E06ED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E203C">
      <w:rPr>
        <w:noProof/>
      </w:rPr>
      <w:t>1</w:t>
    </w:r>
    <w:r>
      <w:rPr>
        <w:noProof/>
      </w:rPr>
      <w:fldChar w:fldCharType="end"/>
    </w:r>
  </w:p>
  <w:p w14:paraId="3C93491D" w14:textId="77777777" w:rsidR="00E06ED2" w:rsidRPr="009B577D" w:rsidRDefault="00E06ED2" w:rsidP="009C41BC">
    <w:pPr>
      <w:pStyle w:val="Footer"/>
      <w:jc w:val="right"/>
      <w:rPr>
        <w:rStyle w:val="PageNumber"/>
        <w:color w:val="auto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D1EF43" w14:textId="77777777" w:rsidR="00E06ED2" w:rsidRDefault="00E06E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C11DBA" w14:textId="77777777" w:rsidR="007C3089" w:rsidRDefault="007C3089">
      <w:r>
        <w:separator/>
      </w:r>
    </w:p>
    <w:p w14:paraId="639E45A1" w14:textId="77777777" w:rsidR="007C3089" w:rsidRDefault="007C3089"/>
    <w:p w14:paraId="49E22241" w14:textId="77777777" w:rsidR="007C3089" w:rsidRDefault="007C3089"/>
    <w:p w14:paraId="0348FF9E" w14:textId="77777777" w:rsidR="007C3089" w:rsidRDefault="007C3089"/>
    <w:p w14:paraId="2283085F" w14:textId="77777777" w:rsidR="007C3089" w:rsidRDefault="007C3089"/>
  </w:footnote>
  <w:footnote w:type="continuationSeparator" w:id="0">
    <w:p w14:paraId="452FE031" w14:textId="77777777" w:rsidR="007C3089" w:rsidRDefault="007C3089">
      <w:r>
        <w:continuationSeparator/>
      </w:r>
    </w:p>
    <w:p w14:paraId="58B89370" w14:textId="77777777" w:rsidR="007C3089" w:rsidRDefault="007C3089"/>
    <w:p w14:paraId="3BFD0F26" w14:textId="77777777" w:rsidR="007C3089" w:rsidRDefault="007C3089"/>
    <w:p w14:paraId="763AE803" w14:textId="77777777" w:rsidR="007C3089" w:rsidRDefault="007C3089"/>
    <w:p w14:paraId="4CE3B8AB" w14:textId="77777777" w:rsidR="007C3089" w:rsidRDefault="007C308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8F8A0" w14:textId="77777777" w:rsidR="00E06ED2" w:rsidRDefault="00E06ED2" w:rsidP="00A80F07">
    <w:pPr>
      <w:pStyle w:val="Header"/>
    </w:pPr>
    <w:r>
      <w:fldChar w:fldCharType="begin"/>
    </w:r>
    <w:r>
      <w:instrText xml:space="preserve">PAGE  </w:instrText>
    </w:r>
    <w:r>
      <w:fldChar w:fldCharType="end"/>
    </w:r>
  </w:p>
  <w:p w14:paraId="2A871DDE" w14:textId="77777777" w:rsidR="00E06ED2" w:rsidRDefault="00E06ED2" w:rsidP="00A80F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7487DD" w14:textId="77777777" w:rsidR="00E06ED2" w:rsidRDefault="00E06ED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E6E6FB1" wp14:editId="6DBFCAD1">
          <wp:simplePos x="0" y="0"/>
          <wp:positionH relativeFrom="column">
            <wp:posOffset>-636905</wp:posOffset>
          </wp:positionH>
          <wp:positionV relativeFrom="paragraph">
            <wp:posOffset>-280670</wp:posOffset>
          </wp:positionV>
          <wp:extent cx="7557770" cy="124650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770" cy="1246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906EAD" w14:textId="77777777" w:rsidR="00E06ED2" w:rsidRPr="00926FC4" w:rsidRDefault="00E06ED2">
    <w:pPr>
      <w:pStyle w:val="Header"/>
      <w:rPr>
        <w:color w:val="A6A6A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D1A2DF" w14:textId="78810156" w:rsidR="00E06ED2" w:rsidRPr="00F77CB8" w:rsidRDefault="00E06ED2" w:rsidP="00F77CB8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E7053" w14:textId="77777777" w:rsidR="00E06ED2" w:rsidRDefault="00E06E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C5B81"/>
    <w:multiLevelType w:val="multilevel"/>
    <w:tmpl w:val="B6FC71E4"/>
    <w:lvl w:ilvl="0">
      <w:start w:val="6"/>
      <w:numFmt w:val="decimal"/>
      <w:lvlText w:val="%1."/>
      <w:lvlJc w:val="left"/>
      <w:pPr>
        <w:tabs>
          <w:tab w:val="num" w:pos="2404"/>
        </w:tabs>
        <w:ind w:left="2404" w:hanging="964"/>
      </w:pPr>
      <w:rPr>
        <w:rFonts w:ascii="Arial" w:eastAsia="Times New Roman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10647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044"/>
        </w:tabs>
        <w:ind w:left="2044" w:hanging="964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268"/>
        </w:tabs>
        <w:ind w:left="2268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268"/>
        </w:tabs>
        <w:ind w:left="2268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268"/>
        </w:tabs>
        <w:ind w:left="2268" w:hanging="964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numFmt w:val="none"/>
      <w:pStyle w:val="Heading7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numFmt w:val="none"/>
      <w:pStyle w:val="Heading8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numFmt w:val="none"/>
      <w:pStyle w:val="Heading9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">
    <w:nsid w:val="19032C63"/>
    <w:multiLevelType w:val="hybridMultilevel"/>
    <w:tmpl w:val="277AC044"/>
    <w:lvl w:ilvl="0" w:tplc="A60490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0C26D1"/>
    <w:multiLevelType w:val="hybridMultilevel"/>
    <w:tmpl w:val="F27AC0A8"/>
    <w:lvl w:ilvl="0" w:tplc="892E13B4">
      <w:numFmt w:val="decimal"/>
      <w:pStyle w:val="Table-bullet"/>
      <w:lvlText w:val=""/>
      <w:lvlJc w:val="left"/>
    </w:lvl>
    <w:lvl w:ilvl="1" w:tplc="08090003">
      <w:numFmt w:val="decimal"/>
      <w:lvlText w:val=""/>
      <w:lvlJc w:val="left"/>
    </w:lvl>
    <w:lvl w:ilvl="2" w:tplc="08090005">
      <w:numFmt w:val="decimal"/>
      <w:lvlText w:val=""/>
      <w:lvlJc w:val="left"/>
    </w:lvl>
    <w:lvl w:ilvl="3" w:tplc="08090001">
      <w:numFmt w:val="decimal"/>
      <w:lvlText w:val=""/>
      <w:lvlJc w:val="left"/>
    </w:lvl>
    <w:lvl w:ilvl="4" w:tplc="08090003">
      <w:numFmt w:val="decimal"/>
      <w:lvlText w:val=""/>
      <w:lvlJc w:val="left"/>
    </w:lvl>
    <w:lvl w:ilvl="5" w:tplc="08090005">
      <w:numFmt w:val="decimal"/>
      <w:lvlText w:val=""/>
      <w:lvlJc w:val="left"/>
    </w:lvl>
    <w:lvl w:ilvl="6" w:tplc="08090001">
      <w:numFmt w:val="decimal"/>
      <w:lvlText w:val=""/>
      <w:lvlJc w:val="left"/>
    </w:lvl>
    <w:lvl w:ilvl="7" w:tplc="08090003">
      <w:numFmt w:val="decimal"/>
      <w:lvlText w:val=""/>
      <w:lvlJc w:val="left"/>
    </w:lvl>
    <w:lvl w:ilvl="8" w:tplc="08090005">
      <w:numFmt w:val="decimal"/>
      <w:lvlText w:val=""/>
      <w:lvlJc w:val="left"/>
    </w:lvl>
  </w:abstractNum>
  <w:abstractNum w:abstractNumId="3">
    <w:nsid w:val="28CB3878"/>
    <w:multiLevelType w:val="multilevel"/>
    <w:tmpl w:val="6C0EB77A"/>
    <w:styleLink w:val="Bullets-1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CCB21D5"/>
    <w:multiLevelType w:val="multilevel"/>
    <w:tmpl w:val="EEA8368C"/>
    <w:styleLink w:val="Bullets-i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F3961BE"/>
    <w:multiLevelType w:val="multilevel"/>
    <w:tmpl w:val="BA26DED0"/>
    <w:styleLink w:val="Bullets-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15421DE"/>
    <w:multiLevelType w:val="hybridMultilevel"/>
    <w:tmpl w:val="099E539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BFD1CB3"/>
    <w:multiLevelType w:val="multilevel"/>
    <w:tmpl w:val="A0A41A62"/>
    <w:styleLink w:val="Bullets-normal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0"/>
  <w:autoFormatOverride/>
  <w:defaultTabStop w:val="720"/>
  <w:hyphenationZone w:val="283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80828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8A9"/>
    <w:rsid w:val="00000089"/>
    <w:rsid w:val="000004FD"/>
    <w:rsid w:val="00000BB2"/>
    <w:rsid w:val="00000EFD"/>
    <w:rsid w:val="00000F9F"/>
    <w:rsid w:val="00001865"/>
    <w:rsid w:val="00001E41"/>
    <w:rsid w:val="0000250E"/>
    <w:rsid w:val="000025A5"/>
    <w:rsid w:val="000026C8"/>
    <w:rsid w:val="000028F9"/>
    <w:rsid w:val="00002C33"/>
    <w:rsid w:val="00002DA1"/>
    <w:rsid w:val="00002DC2"/>
    <w:rsid w:val="00003667"/>
    <w:rsid w:val="000038D0"/>
    <w:rsid w:val="000044A1"/>
    <w:rsid w:val="00004614"/>
    <w:rsid w:val="00004700"/>
    <w:rsid w:val="000047E4"/>
    <w:rsid w:val="000049B4"/>
    <w:rsid w:val="00004EC2"/>
    <w:rsid w:val="00005327"/>
    <w:rsid w:val="00005409"/>
    <w:rsid w:val="00006752"/>
    <w:rsid w:val="00006AB9"/>
    <w:rsid w:val="00006B4A"/>
    <w:rsid w:val="000077C5"/>
    <w:rsid w:val="00007A3B"/>
    <w:rsid w:val="00007DA5"/>
    <w:rsid w:val="00007ED0"/>
    <w:rsid w:val="0001012F"/>
    <w:rsid w:val="000102CE"/>
    <w:rsid w:val="000109AC"/>
    <w:rsid w:val="00011187"/>
    <w:rsid w:val="0001178C"/>
    <w:rsid w:val="000118B8"/>
    <w:rsid w:val="00011B71"/>
    <w:rsid w:val="00011F25"/>
    <w:rsid w:val="00012CB2"/>
    <w:rsid w:val="00012CEC"/>
    <w:rsid w:val="000131A6"/>
    <w:rsid w:val="000133A6"/>
    <w:rsid w:val="00014627"/>
    <w:rsid w:val="00015FBB"/>
    <w:rsid w:val="00016044"/>
    <w:rsid w:val="00016377"/>
    <w:rsid w:val="00016648"/>
    <w:rsid w:val="000170BD"/>
    <w:rsid w:val="00017AFA"/>
    <w:rsid w:val="0002016C"/>
    <w:rsid w:val="000202B4"/>
    <w:rsid w:val="00020607"/>
    <w:rsid w:val="00020663"/>
    <w:rsid w:val="00020F45"/>
    <w:rsid w:val="00021562"/>
    <w:rsid w:val="00021AED"/>
    <w:rsid w:val="00021FD8"/>
    <w:rsid w:val="00022C22"/>
    <w:rsid w:val="00022D3D"/>
    <w:rsid w:val="00022F05"/>
    <w:rsid w:val="000232E9"/>
    <w:rsid w:val="000237AA"/>
    <w:rsid w:val="00023E1F"/>
    <w:rsid w:val="000241CA"/>
    <w:rsid w:val="00024354"/>
    <w:rsid w:val="00024414"/>
    <w:rsid w:val="00024584"/>
    <w:rsid w:val="000246F7"/>
    <w:rsid w:val="000257D2"/>
    <w:rsid w:val="00025F01"/>
    <w:rsid w:val="00026120"/>
    <w:rsid w:val="000262BF"/>
    <w:rsid w:val="000264BF"/>
    <w:rsid w:val="000266BE"/>
    <w:rsid w:val="00026CC7"/>
    <w:rsid w:val="00026E27"/>
    <w:rsid w:val="00027638"/>
    <w:rsid w:val="00027785"/>
    <w:rsid w:val="00027CAA"/>
    <w:rsid w:val="00030F30"/>
    <w:rsid w:val="00031659"/>
    <w:rsid w:val="00031843"/>
    <w:rsid w:val="00031A75"/>
    <w:rsid w:val="00031B56"/>
    <w:rsid w:val="000323A2"/>
    <w:rsid w:val="000325D4"/>
    <w:rsid w:val="00032A1E"/>
    <w:rsid w:val="00032E83"/>
    <w:rsid w:val="000331C0"/>
    <w:rsid w:val="00033ADE"/>
    <w:rsid w:val="00033BCC"/>
    <w:rsid w:val="00033C43"/>
    <w:rsid w:val="000342D9"/>
    <w:rsid w:val="00035527"/>
    <w:rsid w:val="0003579A"/>
    <w:rsid w:val="00035C37"/>
    <w:rsid w:val="00036957"/>
    <w:rsid w:val="00036C6D"/>
    <w:rsid w:val="0003701A"/>
    <w:rsid w:val="00037B06"/>
    <w:rsid w:val="000403C4"/>
    <w:rsid w:val="00041115"/>
    <w:rsid w:val="000413B9"/>
    <w:rsid w:val="0004272E"/>
    <w:rsid w:val="000433E2"/>
    <w:rsid w:val="000433F4"/>
    <w:rsid w:val="00043DD5"/>
    <w:rsid w:val="00043F00"/>
    <w:rsid w:val="0004400F"/>
    <w:rsid w:val="0004440F"/>
    <w:rsid w:val="0004443D"/>
    <w:rsid w:val="000448A3"/>
    <w:rsid w:val="00045097"/>
    <w:rsid w:val="00045583"/>
    <w:rsid w:val="000455B8"/>
    <w:rsid w:val="00046594"/>
    <w:rsid w:val="00047A8B"/>
    <w:rsid w:val="00047AF7"/>
    <w:rsid w:val="00047EAE"/>
    <w:rsid w:val="000501A6"/>
    <w:rsid w:val="00050319"/>
    <w:rsid w:val="00050468"/>
    <w:rsid w:val="000506B8"/>
    <w:rsid w:val="000506D0"/>
    <w:rsid w:val="00050812"/>
    <w:rsid w:val="000509C4"/>
    <w:rsid w:val="000519A0"/>
    <w:rsid w:val="00051DC7"/>
    <w:rsid w:val="00051E89"/>
    <w:rsid w:val="0005222A"/>
    <w:rsid w:val="0005264D"/>
    <w:rsid w:val="0005283A"/>
    <w:rsid w:val="0005288D"/>
    <w:rsid w:val="0005309C"/>
    <w:rsid w:val="0005365A"/>
    <w:rsid w:val="00053AA3"/>
    <w:rsid w:val="00054934"/>
    <w:rsid w:val="00054AD2"/>
    <w:rsid w:val="00054B35"/>
    <w:rsid w:val="00054BF4"/>
    <w:rsid w:val="00054FFF"/>
    <w:rsid w:val="0005520C"/>
    <w:rsid w:val="0005596D"/>
    <w:rsid w:val="00055E00"/>
    <w:rsid w:val="00055FA3"/>
    <w:rsid w:val="0005616F"/>
    <w:rsid w:val="000561C6"/>
    <w:rsid w:val="00056904"/>
    <w:rsid w:val="00056CAD"/>
    <w:rsid w:val="000571E2"/>
    <w:rsid w:val="000572E0"/>
    <w:rsid w:val="00057C4A"/>
    <w:rsid w:val="00057F79"/>
    <w:rsid w:val="000600B3"/>
    <w:rsid w:val="000602C1"/>
    <w:rsid w:val="0006045A"/>
    <w:rsid w:val="0006083E"/>
    <w:rsid w:val="00060942"/>
    <w:rsid w:val="000621FC"/>
    <w:rsid w:val="000622DE"/>
    <w:rsid w:val="00062CF9"/>
    <w:rsid w:val="0006356B"/>
    <w:rsid w:val="00063644"/>
    <w:rsid w:val="00063DC0"/>
    <w:rsid w:val="00063E1A"/>
    <w:rsid w:val="00063E97"/>
    <w:rsid w:val="00064065"/>
    <w:rsid w:val="0006481F"/>
    <w:rsid w:val="00064AD8"/>
    <w:rsid w:val="00064B45"/>
    <w:rsid w:val="00065542"/>
    <w:rsid w:val="00065E3E"/>
    <w:rsid w:val="000666EA"/>
    <w:rsid w:val="00066B82"/>
    <w:rsid w:val="0006733B"/>
    <w:rsid w:val="0006736A"/>
    <w:rsid w:val="00067B6E"/>
    <w:rsid w:val="00070362"/>
    <w:rsid w:val="00070A14"/>
    <w:rsid w:val="00071A41"/>
    <w:rsid w:val="00071B90"/>
    <w:rsid w:val="00071E1B"/>
    <w:rsid w:val="000720A7"/>
    <w:rsid w:val="00072235"/>
    <w:rsid w:val="000724C0"/>
    <w:rsid w:val="0007277B"/>
    <w:rsid w:val="000744FA"/>
    <w:rsid w:val="0007461A"/>
    <w:rsid w:val="00074C16"/>
    <w:rsid w:val="00075051"/>
    <w:rsid w:val="00075678"/>
    <w:rsid w:val="00075F58"/>
    <w:rsid w:val="000760A1"/>
    <w:rsid w:val="0007617F"/>
    <w:rsid w:val="00076515"/>
    <w:rsid w:val="000768C9"/>
    <w:rsid w:val="00076DDD"/>
    <w:rsid w:val="00077649"/>
    <w:rsid w:val="00077957"/>
    <w:rsid w:val="00077BCE"/>
    <w:rsid w:val="00080069"/>
    <w:rsid w:val="000805E9"/>
    <w:rsid w:val="000809C9"/>
    <w:rsid w:val="00081390"/>
    <w:rsid w:val="000816A3"/>
    <w:rsid w:val="000816AA"/>
    <w:rsid w:val="00081AB4"/>
    <w:rsid w:val="00082138"/>
    <w:rsid w:val="00083095"/>
    <w:rsid w:val="0008329F"/>
    <w:rsid w:val="00083312"/>
    <w:rsid w:val="000833EB"/>
    <w:rsid w:val="00083614"/>
    <w:rsid w:val="000839C1"/>
    <w:rsid w:val="00083CE6"/>
    <w:rsid w:val="00084169"/>
    <w:rsid w:val="00085285"/>
    <w:rsid w:val="0008594A"/>
    <w:rsid w:val="00085B9F"/>
    <w:rsid w:val="00085EF3"/>
    <w:rsid w:val="00085FB8"/>
    <w:rsid w:val="000860F3"/>
    <w:rsid w:val="000866A1"/>
    <w:rsid w:val="0008681E"/>
    <w:rsid w:val="00086A15"/>
    <w:rsid w:val="00086C7B"/>
    <w:rsid w:val="00086D3C"/>
    <w:rsid w:val="00087230"/>
    <w:rsid w:val="00087286"/>
    <w:rsid w:val="00087562"/>
    <w:rsid w:val="00087A47"/>
    <w:rsid w:val="00087AB4"/>
    <w:rsid w:val="0009002A"/>
    <w:rsid w:val="0009069C"/>
    <w:rsid w:val="000906D1"/>
    <w:rsid w:val="00090FBC"/>
    <w:rsid w:val="0009101A"/>
    <w:rsid w:val="000910BE"/>
    <w:rsid w:val="00091731"/>
    <w:rsid w:val="0009187B"/>
    <w:rsid w:val="00091B60"/>
    <w:rsid w:val="000925E0"/>
    <w:rsid w:val="000929EE"/>
    <w:rsid w:val="00092E3B"/>
    <w:rsid w:val="00092F94"/>
    <w:rsid w:val="00094294"/>
    <w:rsid w:val="0009472E"/>
    <w:rsid w:val="00094990"/>
    <w:rsid w:val="00094E6C"/>
    <w:rsid w:val="000954D9"/>
    <w:rsid w:val="000959CC"/>
    <w:rsid w:val="00095A7C"/>
    <w:rsid w:val="000960D6"/>
    <w:rsid w:val="0009613D"/>
    <w:rsid w:val="0009659E"/>
    <w:rsid w:val="0009685D"/>
    <w:rsid w:val="00096D11"/>
    <w:rsid w:val="00096DEA"/>
    <w:rsid w:val="00097111"/>
    <w:rsid w:val="0009775E"/>
    <w:rsid w:val="00097872"/>
    <w:rsid w:val="000A04BB"/>
    <w:rsid w:val="000A0B28"/>
    <w:rsid w:val="000A0D9E"/>
    <w:rsid w:val="000A0FFC"/>
    <w:rsid w:val="000A10E1"/>
    <w:rsid w:val="000A1A6A"/>
    <w:rsid w:val="000A1F36"/>
    <w:rsid w:val="000A2527"/>
    <w:rsid w:val="000A31CC"/>
    <w:rsid w:val="000A328F"/>
    <w:rsid w:val="000A3504"/>
    <w:rsid w:val="000A36E6"/>
    <w:rsid w:val="000A376B"/>
    <w:rsid w:val="000A39F3"/>
    <w:rsid w:val="000A3AFB"/>
    <w:rsid w:val="000A3BF9"/>
    <w:rsid w:val="000A4520"/>
    <w:rsid w:val="000A4B20"/>
    <w:rsid w:val="000A4D56"/>
    <w:rsid w:val="000A4E6A"/>
    <w:rsid w:val="000A4EC9"/>
    <w:rsid w:val="000A5804"/>
    <w:rsid w:val="000A5FE2"/>
    <w:rsid w:val="000A6154"/>
    <w:rsid w:val="000A6202"/>
    <w:rsid w:val="000A6A9E"/>
    <w:rsid w:val="000A6B10"/>
    <w:rsid w:val="000A6C4E"/>
    <w:rsid w:val="000A70E3"/>
    <w:rsid w:val="000A774F"/>
    <w:rsid w:val="000A7A8C"/>
    <w:rsid w:val="000A7EE7"/>
    <w:rsid w:val="000B05BE"/>
    <w:rsid w:val="000B0623"/>
    <w:rsid w:val="000B0A67"/>
    <w:rsid w:val="000B0D44"/>
    <w:rsid w:val="000B104B"/>
    <w:rsid w:val="000B109E"/>
    <w:rsid w:val="000B11C0"/>
    <w:rsid w:val="000B138F"/>
    <w:rsid w:val="000B17A2"/>
    <w:rsid w:val="000B1953"/>
    <w:rsid w:val="000B199C"/>
    <w:rsid w:val="000B1A40"/>
    <w:rsid w:val="000B1E17"/>
    <w:rsid w:val="000B2159"/>
    <w:rsid w:val="000B23C6"/>
    <w:rsid w:val="000B2AD7"/>
    <w:rsid w:val="000B2AFC"/>
    <w:rsid w:val="000B3055"/>
    <w:rsid w:val="000B35DC"/>
    <w:rsid w:val="000B38E3"/>
    <w:rsid w:val="000B3CE7"/>
    <w:rsid w:val="000B4D30"/>
    <w:rsid w:val="000B587F"/>
    <w:rsid w:val="000B5A1E"/>
    <w:rsid w:val="000B6C3F"/>
    <w:rsid w:val="000B7D7B"/>
    <w:rsid w:val="000C00CA"/>
    <w:rsid w:val="000C03F1"/>
    <w:rsid w:val="000C0F0E"/>
    <w:rsid w:val="000C1208"/>
    <w:rsid w:val="000C2C0D"/>
    <w:rsid w:val="000C33BA"/>
    <w:rsid w:val="000C3779"/>
    <w:rsid w:val="000C3ABF"/>
    <w:rsid w:val="000C5148"/>
    <w:rsid w:val="000C5353"/>
    <w:rsid w:val="000C5470"/>
    <w:rsid w:val="000C57F9"/>
    <w:rsid w:val="000C5A0B"/>
    <w:rsid w:val="000C5AC1"/>
    <w:rsid w:val="000C5E14"/>
    <w:rsid w:val="000C6668"/>
    <w:rsid w:val="000C68E3"/>
    <w:rsid w:val="000C68F1"/>
    <w:rsid w:val="000C6D7E"/>
    <w:rsid w:val="000C6E9F"/>
    <w:rsid w:val="000C76CE"/>
    <w:rsid w:val="000C7BC6"/>
    <w:rsid w:val="000C7BD9"/>
    <w:rsid w:val="000C7CC0"/>
    <w:rsid w:val="000D09DA"/>
    <w:rsid w:val="000D0CAD"/>
    <w:rsid w:val="000D141B"/>
    <w:rsid w:val="000D1486"/>
    <w:rsid w:val="000D1516"/>
    <w:rsid w:val="000D2299"/>
    <w:rsid w:val="000D261D"/>
    <w:rsid w:val="000D28BE"/>
    <w:rsid w:val="000D2AB1"/>
    <w:rsid w:val="000D2F99"/>
    <w:rsid w:val="000D326B"/>
    <w:rsid w:val="000D3882"/>
    <w:rsid w:val="000D3E89"/>
    <w:rsid w:val="000D4133"/>
    <w:rsid w:val="000D4C21"/>
    <w:rsid w:val="000D588A"/>
    <w:rsid w:val="000D5AA5"/>
    <w:rsid w:val="000D6462"/>
    <w:rsid w:val="000D6A00"/>
    <w:rsid w:val="000D6E04"/>
    <w:rsid w:val="000D7597"/>
    <w:rsid w:val="000E0270"/>
    <w:rsid w:val="000E031B"/>
    <w:rsid w:val="000E0D73"/>
    <w:rsid w:val="000E139F"/>
    <w:rsid w:val="000E18BF"/>
    <w:rsid w:val="000E1C72"/>
    <w:rsid w:val="000E1D5B"/>
    <w:rsid w:val="000E203C"/>
    <w:rsid w:val="000E2087"/>
    <w:rsid w:val="000E2B4D"/>
    <w:rsid w:val="000E2E9C"/>
    <w:rsid w:val="000E3199"/>
    <w:rsid w:val="000E3346"/>
    <w:rsid w:val="000E3813"/>
    <w:rsid w:val="000E47B4"/>
    <w:rsid w:val="000E4CA2"/>
    <w:rsid w:val="000E586E"/>
    <w:rsid w:val="000E5C0E"/>
    <w:rsid w:val="000E6646"/>
    <w:rsid w:val="000E6853"/>
    <w:rsid w:val="000E69D7"/>
    <w:rsid w:val="000E6A39"/>
    <w:rsid w:val="000E7A50"/>
    <w:rsid w:val="000E7CD8"/>
    <w:rsid w:val="000E7D25"/>
    <w:rsid w:val="000E7D2B"/>
    <w:rsid w:val="000E7F80"/>
    <w:rsid w:val="000F019E"/>
    <w:rsid w:val="000F021A"/>
    <w:rsid w:val="000F05EF"/>
    <w:rsid w:val="000F0B84"/>
    <w:rsid w:val="000F0ECD"/>
    <w:rsid w:val="000F0FAE"/>
    <w:rsid w:val="000F111F"/>
    <w:rsid w:val="000F112E"/>
    <w:rsid w:val="000F14AB"/>
    <w:rsid w:val="000F15FF"/>
    <w:rsid w:val="000F1A64"/>
    <w:rsid w:val="000F256E"/>
    <w:rsid w:val="000F285B"/>
    <w:rsid w:val="000F3C72"/>
    <w:rsid w:val="000F4260"/>
    <w:rsid w:val="000F4D68"/>
    <w:rsid w:val="000F4FDB"/>
    <w:rsid w:val="000F5A8F"/>
    <w:rsid w:val="000F5EC5"/>
    <w:rsid w:val="000F634C"/>
    <w:rsid w:val="000F6CE8"/>
    <w:rsid w:val="000F7CEB"/>
    <w:rsid w:val="000F7D03"/>
    <w:rsid w:val="000F7D6C"/>
    <w:rsid w:val="001006CA"/>
    <w:rsid w:val="00100DB6"/>
    <w:rsid w:val="001010E3"/>
    <w:rsid w:val="001016DF"/>
    <w:rsid w:val="0010180F"/>
    <w:rsid w:val="00101A33"/>
    <w:rsid w:val="0010250B"/>
    <w:rsid w:val="0010281F"/>
    <w:rsid w:val="00102853"/>
    <w:rsid w:val="001032B4"/>
    <w:rsid w:val="001038D5"/>
    <w:rsid w:val="00103B3D"/>
    <w:rsid w:val="001041BD"/>
    <w:rsid w:val="001049E0"/>
    <w:rsid w:val="00104BA6"/>
    <w:rsid w:val="00104C00"/>
    <w:rsid w:val="00104D20"/>
    <w:rsid w:val="001050ED"/>
    <w:rsid w:val="001051A7"/>
    <w:rsid w:val="001051D6"/>
    <w:rsid w:val="00106119"/>
    <w:rsid w:val="00106183"/>
    <w:rsid w:val="00106586"/>
    <w:rsid w:val="001067C6"/>
    <w:rsid w:val="00106CB3"/>
    <w:rsid w:val="00106DFA"/>
    <w:rsid w:val="001074CC"/>
    <w:rsid w:val="001077D4"/>
    <w:rsid w:val="001079FD"/>
    <w:rsid w:val="00107AEA"/>
    <w:rsid w:val="00107CCC"/>
    <w:rsid w:val="00107F03"/>
    <w:rsid w:val="001102A7"/>
    <w:rsid w:val="001110B6"/>
    <w:rsid w:val="00111753"/>
    <w:rsid w:val="00111F78"/>
    <w:rsid w:val="001121E6"/>
    <w:rsid w:val="00112939"/>
    <w:rsid w:val="00112EC3"/>
    <w:rsid w:val="001135C2"/>
    <w:rsid w:val="00113ACA"/>
    <w:rsid w:val="00113BC6"/>
    <w:rsid w:val="00113CD2"/>
    <w:rsid w:val="00114447"/>
    <w:rsid w:val="00114502"/>
    <w:rsid w:val="001146F1"/>
    <w:rsid w:val="00115046"/>
    <w:rsid w:val="001169A5"/>
    <w:rsid w:val="001169CA"/>
    <w:rsid w:val="00116A01"/>
    <w:rsid w:val="00120854"/>
    <w:rsid w:val="001208D3"/>
    <w:rsid w:val="00120F6B"/>
    <w:rsid w:val="001216FE"/>
    <w:rsid w:val="0012212E"/>
    <w:rsid w:val="00122C42"/>
    <w:rsid w:val="00122F4B"/>
    <w:rsid w:val="00123310"/>
    <w:rsid w:val="001234F2"/>
    <w:rsid w:val="0012405C"/>
    <w:rsid w:val="0012449B"/>
    <w:rsid w:val="00124B30"/>
    <w:rsid w:val="0012510D"/>
    <w:rsid w:val="00125129"/>
    <w:rsid w:val="00125469"/>
    <w:rsid w:val="00126101"/>
    <w:rsid w:val="0012646B"/>
    <w:rsid w:val="00126543"/>
    <w:rsid w:val="001265C5"/>
    <w:rsid w:val="0012660F"/>
    <w:rsid w:val="00126EAF"/>
    <w:rsid w:val="00126FA4"/>
    <w:rsid w:val="00127699"/>
    <w:rsid w:val="00127C62"/>
    <w:rsid w:val="00130485"/>
    <w:rsid w:val="001306FF"/>
    <w:rsid w:val="001308C5"/>
    <w:rsid w:val="00130ACA"/>
    <w:rsid w:val="001314C0"/>
    <w:rsid w:val="00131669"/>
    <w:rsid w:val="00131A2B"/>
    <w:rsid w:val="00132491"/>
    <w:rsid w:val="00132892"/>
    <w:rsid w:val="00132BCB"/>
    <w:rsid w:val="00133059"/>
    <w:rsid w:val="001331CD"/>
    <w:rsid w:val="00133340"/>
    <w:rsid w:val="00133862"/>
    <w:rsid w:val="00133B15"/>
    <w:rsid w:val="0013471E"/>
    <w:rsid w:val="0013486C"/>
    <w:rsid w:val="00135299"/>
    <w:rsid w:val="00135474"/>
    <w:rsid w:val="001355ED"/>
    <w:rsid w:val="00135618"/>
    <w:rsid w:val="00135B6F"/>
    <w:rsid w:val="00135D2E"/>
    <w:rsid w:val="00135EC2"/>
    <w:rsid w:val="0013643C"/>
    <w:rsid w:val="00136807"/>
    <w:rsid w:val="00136CB4"/>
    <w:rsid w:val="001372E2"/>
    <w:rsid w:val="0013750F"/>
    <w:rsid w:val="00137C51"/>
    <w:rsid w:val="0014030A"/>
    <w:rsid w:val="001403B4"/>
    <w:rsid w:val="00140613"/>
    <w:rsid w:val="00140645"/>
    <w:rsid w:val="00140A33"/>
    <w:rsid w:val="00141229"/>
    <w:rsid w:val="0014141F"/>
    <w:rsid w:val="00141962"/>
    <w:rsid w:val="00141FEF"/>
    <w:rsid w:val="00142123"/>
    <w:rsid w:val="001422FA"/>
    <w:rsid w:val="0014237A"/>
    <w:rsid w:val="0014366D"/>
    <w:rsid w:val="00143801"/>
    <w:rsid w:val="0014416A"/>
    <w:rsid w:val="001441F9"/>
    <w:rsid w:val="001445AD"/>
    <w:rsid w:val="00146208"/>
    <w:rsid w:val="00146400"/>
    <w:rsid w:val="00146A28"/>
    <w:rsid w:val="0014752E"/>
    <w:rsid w:val="001477F4"/>
    <w:rsid w:val="00150228"/>
    <w:rsid w:val="0015092E"/>
    <w:rsid w:val="00150B04"/>
    <w:rsid w:val="00152C08"/>
    <w:rsid w:val="00152C6D"/>
    <w:rsid w:val="00153468"/>
    <w:rsid w:val="00153709"/>
    <w:rsid w:val="001541B0"/>
    <w:rsid w:val="00154275"/>
    <w:rsid w:val="00154996"/>
    <w:rsid w:val="00154D55"/>
    <w:rsid w:val="0015565D"/>
    <w:rsid w:val="00155B27"/>
    <w:rsid w:val="00155B7A"/>
    <w:rsid w:val="00155C6E"/>
    <w:rsid w:val="001576A0"/>
    <w:rsid w:val="00157BBA"/>
    <w:rsid w:val="0016016C"/>
    <w:rsid w:val="00160DA7"/>
    <w:rsid w:val="00160FD3"/>
    <w:rsid w:val="00161514"/>
    <w:rsid w:val="00161810"/>
    <w:rsid w:val="00161C63"/>
    <w:rsid w:val="00161DBA"/>
    <w:rsid w:val="0016279B"/>
    <w:rsid w:val="00162A12"/>
    <w:rsid w:val="00162BB1"/>
    <w:rsid w:val="00163018"/>
    <w:rsid w:val="0016337C"/>
    <w:rsid w:val="00163694"/>
    <w:rsid w:val="00164319"/>
    <w:rsid w:val="00164ABE"/>
    <w:rsid w:val="00164BC7"/>
    <w:rsid w:val="00164D1D"/>
    <w:rsid w:val="0016547A"/>
    <w:rsid w:val="00165B54"/>
    <w:rsid w:val="00165DA3"/>
    <w:rsid w:val="001666FF"/>
    <w:rsid w:val="00166928"/>
    <w:rsid w:val="001669DF"/>
    <w:rsid w:val="001671F3"/>
    <w:rsid w:val="00167471"/>
    <w:rsid w:val="001676D7"/>
    <w:rsid w:val="001678D0"/>
    <w:rsid w:val="001678E2"/>
    <w:rsid w:val="00167A47"/>
    <w:rsid w:val="00167C99"/>
    <w:rsid w:val="00167D35"/>
    <w:rsid w:val="001704E4"/>
    <w:rsid w:val="00170681"/>
    <w:rsid w:val="00170E48"/>
    <w:rsid w:val="00170E62"/>
    <w:rsid w:val="00170F71"/>
    <w:rsid w:val="001723CE"/>
    <w:rsid w:val="00173343"/>
    <w:rsid w:val="001733EE"/>
    <w:rsid w:val="00173C4D"/>
    <w:rsid w:val="00173EE9"/>
    <w:rsid w:val="00174733"/>
    <w:rsid w:val="00174C9B"/>
    <w:rsid w:val="00174D28"/>
    <w:rsid w:val="001754E1"/>
    <w:rsid w:val="0017581F"/>
    <w:rsid w:val="001764C3"/>
    <w:rsid w:val="0017699D"/>
    <w:rsid w:val="001769FD"/>
    <w:rsid w:val="00176A36"/>
    <w:rsid w:val="00176BE4"/>
    <w:rsid w:val="00176E1E"/>
    <w:rsid w:val="00177633"/>
    <w:rsid w:val="00177735"/>
    <w:rsid w:val="00177755"/>
    <w:rsid w:val="00177859"/>
    <w:rsid w:val="001805D1"/>
    <w:rsid w:val="001807F5"/>
    <w:rsid w:val="001809BE"/>
    <w:rsid w:val="00181637"/>
    <w:rsid w:val="001818D2"/>
    <w:rsid w:val="00181F98"/>
    <w:rsid w:val="00181FBA"/>
    <w:rsid w:val="0018277A"/>
    <w:rsid w:val="001829DB"/>
    <w:rsid w:val="00182B5F"/>
    <w:rsid w:val="001835A3"/>
    <w:rsid w:val="0018395A"/>
    <w:rsid w:val="001839AF"/>
    <w:rsid w:val="00183B92"/>
    <w:rsid w:val="00184370"/>
    <w:rsid w:val="0018443E"/>
    <w:rsid w:val="00184708"/>
    <w:rsid w:val="00184974"/>
    <w:rsid w:val="001849DA"/>
    <w:rsid w:val="00184FDF"/>
    <w:rsid w:val="00185309"/>
    <w:rsid w:val="0018696A"/>
    <w:rsid w:val="00186AD4"/>
    <w:rsid w:val="00186E06"/>
    <w:rsid w:val="00187144"/>
    <w:rsid w:val="00187674"/>
    <w:rsid w:val="00187B31"/>
    <w:rsid w:val="00187B7E"/>
    <w:rsid w:val="00190112"/>
    <w:rsid w:val="00190223"/>
    <w:rsid w:val="00190419"/>
    <w:rsid w:val="0019136E"/>
    <w:rsid w:val="001913D7"/>
    <w:rsid w:val="0019155C"/>
    <w:rsid w:val="001922FD"/>
    <w:rsid w:val="001925DD"/>
    <w:rsid w:val="00192E05"/>
    <w:rsid w:val="0019318C"/>
    <w:rsid w:val="00193685"/>
    <w:rsid w:val="001936DF"/>
    <w:rsid w:val="00193739"/>
    <w:rsid w:val="00193F80"/>
    <w:rsid w:val="0019430D"/>
    <w:rsid w:val="00194318"/>
    <w:rsid w:val="00194860"/>
    <w:rsid w:val="00194A84"/>
    <w:rsid w:val="00194E52"/>
    <w:rsid w:val="0019542C"/>
    <w:rsid w:val="001956D3"/>
    <w:rsid w:val="001957DE"/>
    <w:rsid w:val="001958D9"/>
    <w:rsid w:val="001962FD"/>
    <w:rsid w:val="001966D7"/>
    <w:rsid w:val="00196A46"/>
    <w:rsid w:val="0019797C"/>
    <w:rsid w:val="001A042A"/>
    <w:rsid w:val="001A0474"/>
    <w:rsid w:val="001A0DD2"/>
    <w:rsid w:val="001A1347"/>
    <w:rsid w:val="001A19BC"/>
    <w:rsid w:val="001A1C56"/>
    <w:rsid w:val="001A1FE9"/>
    <w:rsid w:val="001A2034"/>
    <w:rsid w:val="001A2044"/>
    <w:rsid w:val="001A221A"/>
    <w:rsid w:val="001A2388"/>
    <w:rsid w:val="001A2650"/>
    <w:rsid w:val="001A30BB"/>
    <w:rsid w:val="001A328B"/>
    <w:rsid w:val="001A3DC0"/>
    <w:rsid w:val="001A47D2"/>
    <w:rsid w:val="001A4BC3"/>
    <w:rsid w:val="001A4CE7"/>
    <w:rsid w:val="001A5CFE"/>
    <w:rsid w:val="001A72D8"/>
    <w:rsid w:val="001A76D3"/>
    <w:rsid w:val="001A7C46"/>
    <w:rsid w:val="001B01F5"/>
    <w:rsid w:val="001B12B5"/>
    <w:rsid w:val="001B15B0"/>
    <w:rsid w:val="001B1702"/>
    <w:rsid w:val="001B1A61"/>
    <w:rsid w:val="001B1D86"/>
    <w:rsid w:val="001B1EE7"/>
    <w:rsid w:val="001B1F61"/>
    <w:rsid w:val="001B207A"/>
    <w:rsid w:val="001B2096"/>
    <w:rsid w:val="001B2383"/>
    <w:rsid w:val="001B2685"/>
    <w:rsid w:val="001B2C3D"/>
    <w:rsid w:val="001B3051"/>
    <w:rsid w:val="001B36AB"/>
    <w:rsid w:val="001B39B2"/>
    <w:rsid w:val="001B3BDD"/>
    <w:rsid w:val="001B3F85"/>
    <w:rsid w:val="001B46BB"/>
    <w:rsid w:val="001B4E7F"/>
    <w:rsid w:val="001B4E99"/>
    <w:rsid w:val="001B500E"/>
    <w:rsid w:val="001B5527"/>
    <w:rsid w:val="001B558B"/>
    <w:rsid w:val="001B5756"/>
    <w:rsid w:val="001B592A"/>
    <w:rsid w:val="001B5EE0"/>
    <w:rsid w:val="001B7246"/>
    <w:rsid w:val="001B7397"/>
    <w:rsid w:val="001B73AD"/>
    <w:rsid w:val="001B74A1"/>
    <w:rsid w:val="001B7E60"/>
    <w:rsid w:val="001C0697"/>
    <w:rsid w:val="001C075E"/>
    <w:rsid w:val="001C117C"/>
    <w:rsid w:val="001C18A6"/>
    <w:rsid w:val="001C1948"/>
    <w:rsid w:val="001C19DB"/>
    <w:rsid w:val="001C225E"/>
    <w:rsid w:val="001C2496"/>
    <w:rsid w:val="001C2F17"/>
    <w:rsid w:val="001C43DB"/>
    <w:rsid w:val="001C4D1D"/>
    <w:rsid w:val="001C4D93"/>
    <w:rsid w:val="001C5376"/>
    <w:rsid w:val="001C5B7D"/>
    <w:rsid w:val="001C5C0D"/>
    <w:rsid w:val="001C6839"/>
    <w:rsid w:val="001C707F"/>
    <w:rsid w:val="001C7269"/>
    <w:rsid w:val="001C7647"/>
    <w:rsid w:val="001C7838"/>
    <w:rsid w:val="001C7E51"/>
    <w:rsid w:val="001D000A"/>
    <w:rsid w:val="001D01CD"/>
    <w:rsid w:val="001D0608"/>
    <w:rsid w:val="001D08FC"/>
    <w:rsid w:val="001D0B39"/>
    <w:rsid w:val="001D0D51"/>
    <w:rsid w:val="001D120B"/>
    <w:rsid w:val="001D1279"/>
    <w:rsid w:val="001D1AAE"/>
    <w:rsid w:val="001D1B73"/>
    <w:rsid w:val="001D1C85"/>
    <w:rsid w:val="001D2BB4"/>
    <w:rsid w:val="001D2E4D"/>
    <w:rsid w:val="001D3378"/>
    <w:rsid w:val="001D39B1"/>
    <w:rsid w:val="001D3BF0"/>
    <w:rsid w:val="001D3D41"/>
    <w:rsid w:val="001D4EEE"/>
    <w:rsid w:val="001D51D4"/>
    <w:rsid w:val="001D66EA"/>
    <w:rsid w:val="001D7127"/>
    <w:rsid w:val="001D7A84"/>
    <w:rsid w:val="001D7CF4"/>
    <w:rsid w:val="001E080A"/>
    <w:rsid w:val="001E0915"/>
    <w:rsid w:val="001E0E27"/>
    <w:rsid w:val="001E1008"/>
    <w:rsid w:val="001E1283"/>
    <w:rsid w:val="001E1634"/>
    <w:rsid w:val="001E18C4"/>
    <w:rsid w:val="001E1945"/>
    <w:rsid w:val="001E1E37"/>
    <w:rsid w:val="001E28C1"/>
    <w:rsid w:val="001E2C6F"/>
    <w:rsid w:val="001E352B"/>
    <w:rsid w:val="001E39A6"/>
    <w:rsid w:val="001E4333"/>
    <w:rsid w:val="001E562B"/>
    <w:rsid w:val="001E564B"/>
    <w:rsid w:val="001E5676"/>
    <w:rsid w:val="001E61F6"/>
    <w:rsid w:val="001E64AA"/>
    <w:rsid w:val="001E677B"/>
    <w:rsid w:val="001E6DB2"/>
    <w:rsid w:val="001E6F5D"/>
    <w:rsid w:val="001E7018"/>
    <w:rsid w:val="001E73A2"/>
    <w:rsid w:val="001E7667"/>
    <w:rsid w:val="001E7B8C"/>
    <w:rsid w:val="001E7C70"/>
    <w:rsid w:val="001E7E00"/>
    <w:rsid w:val="001F0300"/>
    <w:rsid w:val="001F08E6"/>
    <w:rsid w:val="001F0D65"/>
    <w:rsid w:val="001F1310"/>
    <w:rsid w:val="001F1368"/>
    <w:rsid w:val="001F156E"/>
    <w:rsid w:val="001F15FA"/>
    <w:rsid w:val="001F1BD9"/>
    <w:rsid w:val="001F1E9B"/>
    <w:rsid w:val="001F1F00"/>
    <w:rsid w:val="001F20AE"/>
    <w:rsid w:val="001F28C6"/>
    <w:rsid w:val="001F2FD4"/>
    <w:rsid w:val="001F305D"/>
    <w:rsid w:val="001F376C"/>
    <w:rsid w:val="001F3A3B"/>
    <w:rsid w:val="001F3F4D"/>
    <w:rsid w:val="001F4050"/>
    <w:rsid w:val="001F4273"/>
    <w:rsid w:val="001F4F3D"/>
    <w:rsid w:val="001F6AB4"/>
    <w:rsid w:val="001F6F01"/>
    <w:rsid w:val="001F7A7B"/>
    <w:rsid w:val="001F7E0D"/>
    <w:rsid w:val="001F7F6C"/>
    <w:rsid w:val="0020059C"/>
    <w:rsid w:val="00200E50"/>
    <w:rsid w:val="00200EDC"/>
    <w:rsid w:val="002018BE"/>
    <w:rsid w:val="00201ECB"/>
    <w:rsid w:val="0020224F"/>
    <w:rsid w:val="002026B9"/>
    <w:rsid w:val="002032B7"/>
    <w:rsid w:val="0020345F"/>
    <w:rsid w:val="0020375B"/>
    <w:rsid w:val="0020407C"/>
    <w:rsid w:val="002045CA"/>
    <w:rsid w:val="0020498F"/>
    <w:rsid w:val="00204F52"/>
    <w:rsid w:val="0020538E"/>
    <w:rsid w:val="002056FE"/>
    <w:rsid w:val="00205702"/>
    <w:rsid w:val="00205D5F"/>
    <w:rsid w:val="00205DF3"/>
    <w:rsid w:val="00205E70"/>
    <w:rsid w:val="00206444"/>
    <w:rsid w:val="00206DB0"/>
    <w:rsid w:val="0020710C"/>
    <w:rsid w:val="002071D7"/>
    <w:rsid w:val="002071F4"/>
    <w:rsid w:val="00207E44"/>
    <w:rsid w:val="00207F71"/>
    <w:rsid w:val="0021090E"/>
    <w:rsid w:val="00210D14"/>
    <w:rsid w:val="00211118"/>
    <w:rsid w:val="0021191E"/>
    <w:rsid w:val="0021248E"/>
    <w:rsid w:val="002125F1"/>
    <w:rsid w:val="00212880"/>
    <w:rsid w:val="00212B7A"/>
    <w:rsid w:val="00212EAD"/>
    <w:rsid w:val="00213246"/>
    <w:rsid w:val="00213AB8"/>
    <w:rsid w:val="00213DE6"/>
    <w:rsid w:val="00214441"/>
    <w:rsid w:val="00214A48"/>
    <w:rsid w:val="002150FF"/>
    <w:rsid w:val="00215911"/>
    <w:rsid w:val="00215A7D"/>
    <w:rsid w:val="00215C90"/>
    <w:rsid w:val="00215CC0"/>
    <w:rsid w:val="00215D50"/>
    <w:rsid w:val="00215DB0"/>
    <w:rsid w:val="002160DB"/>
    <w:rsid w:val="00216232"/>
    <w:rsid w:val="00216F2B"/>
    <w:rsid w:val="0021733F"/>
    <w:rsid w:val="00217C76"/>
    <w:rsid w:val="00220021"/>
    <w:rsid w:val="0022026F"/>
    <w:rsid w:val="00220302"/>
    <w:rsid w:val="00220B5A"/>
    <w:rsid w:val="00220CF2"/>
    <w:rsid w:val="00220E9D"/>
    <w:rsid w:val="0022373E"/>
    <w:rsid w:val="00223827"/>
    <w:rsid w:val="002245A9"/>
    <w:rsid w:val="002247FB"/>
    <w:rsid w:val="00224C03"/>
    <w:rsid w:val="00224D44"/>
    <w:rsid w:val="00225233"/>
    <w:rsid w:val="00225B8C"/>
    <w:rsid w:val="002263BC"/>
    <w:rsid w:val="0022665D"/>
    <w:rsid w:val="0022731A"/>
    <w:rsid w:val="002276AC"/>
    <w:rsid w:val="002276F2"/>
    <w:rsid w:val="00227A1A"/>
    <w:rsid w:val="00227B31"/>
    <w:rsid w:val="00227EF9"/>
    <w:rsid w:val="002311A7"/>
    <w:rsid w:val="002314A1"/>
    <w:rsid w:val="002316B0"/>
    <w:rsid w:val="0023172C"/>
    <w:rsid w:val="00231ADC"/>
    <w:rsid w:val="00231F3F"/>
    <w:rsid w:val="00232B80"/>
    <w:rsid w:val="00233701"/>
    <w:rsid w:val="00233979"/>
    <w:rsid w:val="00234084"/>
    <w:rsid w:val="00234160"/>
    <w:rsid w:val="00234CE4"/>
    <w:rsid w:val="00234FEF"/>
    <w:rsid w:val="002356BF"/>
    <w:rsid w:val="00235A8C"/>
    <w:rsid w:val="00235F6A"/>
    <w:rsid w:val="002362CC"/>
    <w:rsid w:val="002367C4"/>
    <w:rsid w:val="00237080"/>
    <w:rsid w:val="0023762C"/>
    <w:rsid w:val="0023765F"/>
    <w:rsid w:val="00237C10"/>
    <w:rsid w:val="00237E4C"/>
    <w:rsid w:val="002401F2"/>
    <w:rsid w:val="0024054A"/>
    <w:rsid w:val="00240C0D"/>
    <w:rsid w:val="00240DD5"/>
    <w:rsid w:val="00240F78"/>
    <w:rsid w:val="00241340"/>
    <w:rsid w:val="002414F0"/>
    <w:rsid w:val="002417B6"/>
    <w:rsid w:val="0024240F"/>
    <w:rsid w:val="00242D1E"/>
    <w:rsid w:val="0024348C"/>
    <w:rsid w:val="0024352B"/>
    <w:rsid w:val="00243778"/>
    <w:rsid w:val="002439D3"/>
    <w:rsid w:val="00243D16"/>
    <w:rsid w:val="00244966"/>
    <w:rsid w:val="0024527D"/>
    <w:rsid w:val="00245A7D"/>
    <w:rsid w:val="00245B96"/>
    <w:rsid w:val="00245C4A"/>
    <w:rsid w:val="00245CA5"/>
    <w:rsid w:val="0024620F"/>
    <w:rsid w:val="00246C07"/>
    <w:rsid w:val="002473F1"/>
    <w:rsid w:val="00247C99"/>
    <w:rsid w:val="00250FE4"/>
    <w:rsid w:val="00251A04"/>
    <w:rsid w:val="00251AE9"/>
    <w:rsid w:val="00251AF6"/>
    <w:rsid w:val="00251CCC"/>
    <w:rsid w:val="002526F2"/>
    <w:rsid w:val="002528C7"/>
    <w:rsid w:val="00252A1F"/>
    <w:rsid w:val="00253579"/>
    <w:rsid w:val="00253759"/>
    <w:rsid w:val="002538B7"/>
    <w:rsid w:val="00254056"/>
    <w:rsid w:val="002546E2"/>
    <w:rsid w:val="002548EE"/>
    <w:rsid w:val="00255461"/>
    <w:rsid w:val="00255C6E"/>
    <w:rsid w:val="00255F22"/>
    <w:rsid w:val="00256809"/>
    <w:rsid w:val="002569C8"/>
    <w:rsid w:val="00256B6F"/>
    <w:rsid w:val="00256FDF"/>
    <w:rsid w:val="002571EB"/>
    <w:rsid w:val="002573B0"/>
    <w:rsid w:val="0025740B"/>
    <w:rsid w:val="002578D7"/>
    <w:rsid w:val="00257C98"/>
    <w:rsid w:val="002600FA"/>
    <w:rsid w:val="00260162"/>
    <w:rsid w:val="00260668"/>
    <w:rsid w:val="002614AD"/>
    <w:rsid w:val="00261A64"/>
    <w:rsid w:val="00261CD3"/>
    <w:rsid w:val="00261DC9"/>
    <w:rsid w:val="00261E0A"/>
    <w:rsid w:val="00261EBA"/>
    <w:rsid w:val="002620B5"/>
    <w:rsid w:val="002621A1"/>
    <w:rsid w:val="002621A6"/>
    <w:rsid w:val="0026222D"/>
    <w:rsid w:val="002622D0"/>
    <w:rsid w:val="00262774"/>
    <w:rsid w:val="00262978"/>
    <w:rsid w:val="00262ABB"/>
    <w:rsid w:val="00262EDB"/>
    <w:rsid w:val="002631FB"/>
    <w:rsid w:val="002632E3"/>
    <w:rsid w:val="0026353D"/>
    <w:rsid w:val="00263DD7"/>
    <w:rsid w:val="00264113"/>
    <w:rsid w:val="00264408"/>
    <w:rsid w:val="002645FC"/>
    <w:rsid w:val="00264926"/>
    <w:rsid w:val="00264A06"/>
    <w:rsid w:val="00264B40"/>
    <w:rsid w:val="0026532E"/>
    <w:rsid w:val="0026537F"/>
    <w:rsid w:val="00265562"/>
    <w:rsid w:val="00265AF7"/>
    <w:rsid w:val="00265FB8"/>
    <w:rsid w:val="002660C5"/>
    <w:rsid w:val="002663BB"/>
    <w:rsid w:val="00266516"/>
    <w:rsid w:val="0026654E"/>
    <w:rsid w:val="0026692C"/>
    <w:rsid w:val="002670CE"/>
    <w:rsid w:val="00267193"/>
    <w:rsid w:val="0026748A"/>
    <w:rsid w:val="00267928"/>
    <w:rsid w:val="00267AC2"/>
    <w:rsid w:val="002704EA"/>
    <w:rsid w:val="00270F01"/>
    <w:rsid w:val="00271167"/>
    <w:rsid w:val="00271796"/>
    <w:rsid w:val="00272067"/>
    <w:rsid w:val="002723A5"/>
    <w:rsid w:val="00272614"/>
    <w:rsid w:val="00272633"/>
    <w:rsid w:val="002726DB"/>
    <w:rsid w:val="00272AA8"/>
    <w:rsid w:val="00272F45"/>
    <w:rsid w:val="002731A6"/>
    <w:rsid w:val="002733BC"/>
    <w:rsid w:val="0027340A"/>
    <w:rsid w:val="002738BC"/>
    <w:rsid w:val="00273B2C"/>
    <w:rsid w:val="00273C37"/>
    <w:rsid w:val="00273E65"/>
    <w:rsid w:val="00273F09"/>
    <w:rsid w:val="002743B2"/>
    <w:rsid w:val="00274B4E"/>
    <w:rsid w:val="00275AC9"/>
    <w:rsid w:val="00275D49"/>
    <w:rsid w:val="002764AC"/>
    <w:rsid w:val="0027652F"/>
    <w:rsid w:val="00276976"/>
    <w:rsid w:val="00276979"/>
    <w:rsid w:val="0027708A"/>
    <w:rsid w:val="00277569"/>
    <w:rsid w:val="002779E3"/>
    <w:rsid w:val="00277C62"/>
    <w:rsid w:val="002800B9"/>
    <w:rsid w:val="002801FC"/>
    <w:rsid w:val="0028037B"/>
    <w:rsid w:val="0028076C"/>
    <w:rsid w:val="00280B68"/>
    <w:rsid w:val="0028109F"/>
    <w:rsid w:val="00281891"/>
    <w:rsid w:val="00281F12"/>
    <w:rsid w:val="002830EE"/>
    <w:rsid w:val="0028310E"/>
    <w:rsid w:val="00284090"/>
    <w:rsid w:val="002840A6"/>
    <w:rsid w:val="00284908"/>
    <w:rsid w:val="00284BC3"/>
    <w:rsid w:val="00284EC8"/>
    <w:rsid w:val="00285282"/>
    <w:rsid w:val="002853F4"/>
    <w:rsid w:val="002855F3"/>
    <w:rsid w:val="00285691"/>
    <w:rsid w:val="0028623C"/>
    <w:rsid w:val="00286466"/>
    <w:rsid w:val="002869EA"/>
    <w:rsid w:val="00286C88"/>
    <w:rsid w:val="00286DC2"/>
    <w:rsid w:val="002870EA"/>
    <w:rsid w:val="00287163"/>
    <w:rsid w:val="002878AA"/>
    <w:rsid w:val="00287ADC"/>
    <w:rsid w:val="00287C1B"/>
    <w:rsid w:val="00287D8D"/>
    <w:rsid w:val="00287EEF"/>
    <w:rsid w:val="002900DF"/>
    <w:rsid w:val="002904C0"/>
    <w:rsid w:val="00290770"/>
    <w:rsid w:val="002910F8"/>
    <w:rsid w:val="00291780"/>
    <w:rsid w:val="00291E80"/>
    <w:rsid w:val="00292224"/>
    <w:rsid w:val="0029236E"/>
    <w:rsid w:val="002924AE"/>
    <w:rsid w:val="00292A41"/>
    <w:rsid w:val="00292CFD"/>
    <w:rsid w:val="00292F9D"/>
    <w:rsid w:val="00292FFC"/>
    <w:rsid w:val="0029312D"/>
    <w:rsid w:val="00293295"/>
    <w:rsid w:val="0029364E"/>
    <w:rsid w:val="002936CA"/>
    <w:rsid w:val="00293BE3"/>
    <w:rsid w:val="002943C6"/>
    <w:rsid w:val="00294B64"/>
    <w:rsid w:val="00294EF2"/>
    <w:rsid w:val="00295571"/>
    <w:rsid w:val="002958A2"/>
    <w:rsid w:val="00295C88"/>
    <w:rsid w:val="00295CA0"/>
    <w:rsid w:val="00296B75"/>
    <w:rsid w:val="00296D08"/>
    <w:rsid w:val="00296D90"/>
    <w:rsid w:val="002976BD"/>
    <w:rsid w:val="0029770E"/>
    <w:rsid w:val="002977AC"/>
    <w:rsid w:val="002A032A"/>
    <w:rsid w:val="002A043F"/>
    <w:rsid w:val="002A051B"/>
    <w:rsid w:val="002A05C4"/>
    <w:rsid w:val="002A0861"/>
    <w:rsid w:val="002A08A3"/>
    <w:rsid w:val="002A0A4C"/>
    <w:rsid w:val="002A0A84"/>
    <w:rsid w:val="002A1E35"/>
    <w:rsid w:val="002A2C06"/>
    <w:rsid w:val="002A2D21"/>
    <w:rsid w:val="002A2E3F"/>
    <w:rsid w:val="002A3037"/>
    <w:rsid w:val="002A3346"/>
    <w:rsid w:val="002A3957"/>
    <w:rsid w:val="002A3BE2"/>
    <w:rsid w:val="002A3DDA"/>
    <w:rsid w:val="002A4913"/>
    <w:rsid w:val="002A4F20"/>
    <w:rsid w:val="002A5142"/>
    <w:rsid w:val="002A551D"/>
    <w:rsid w:val="002A5DB7"/>
    <w:rsid w:val="002A6490"/>
    <w:rsid w:val="002A64C7"/>
    <w:rsid w:val="002A65E9"/>
    <w:rsid w:val="002A65F7"/>
    <w:rsid w:val="002A7561"/>
    <w:rsid w:val="002A75EC"/>
    <w:rsid w:val="002A7CA6"/>
    <w:rsid w:val="002B0F2D"/>
    <w:rsid w:val="002B135F"/>
    <w:rsid w:val="002B1C2C"/>
    <w:rsid w:val="002B1D09"/>
    <w:rsid w:val="002B219B"/>
    <w:rsid w:val="002B29C9"/>
    <w:rsid w:val="002B2CFB"/>
    <w:rsid w:val="002B2E94"/>
    <w:rsid w:val="002B30B0"/>
    <w:rsid w:val="002B3199"/>
    <w:rsid w:val="002B37A2"/>
    <w:rsid w:val="002B392D"/>
    <w:rsid w:val="002B3E07"/>
    <w:rsid w:val="002B4042"/>
    <w:rsid w:val="002B4652"/>
    <w:rsid w:val="002B480A"/>
    <w:rsid w:val="002B49E4"/>
    <w:rsid w:val="002B4B1D"/>
    <w:rsid w:val="002B4CAE"/>
    <w:rsid w:val="002B4D0C"/>
    <w:rsid w:val="002B5783"/>
    <w:rsid w:val="002B57A5"/>
    <w:rsid w:val="002B57E2"/>
    <w:rsid w:val="002B5EEC"/>
    <w:rsid w:val="002B6166"/>
    <w:rsid w:val="002B6361"/>
    <w:rsid w:val="002B75DA"/>
    <w:rsid w:val="002B79A4"/>
    <w:rsid w:val="002C0437"/>
    <w:rsid w:val="002C07AC"/>
    <w:rsid w:val="002C1395"/>
    <w:rsid w:val="002C1836"/>
    <w:rsid w:val="002C1BB8"/>
    <w:rsid w:val="002C1BF8"/>
    <w:rsid w:val="002C1EC2"/>
    <w:rsid w:val="002C2C58"/>
    <w:rsid w:val="002C388A"/>
    <w:rsid w:val="002C3B8D"/>
    <w:rsid w:val="002C42B1"/>
    <w:rsid w:val="002C455F"/>
    <w:rsid w:val="002C478A"/>
    <w:rsid w:val="002C48EC"/>
    <w:rsid w:val="002C49B8"/>
    <w:rsid w:val="002C4C6E"/>
    <w:rsid w:val="002C5065"/>
    <w:rsid w:val="002C5516"/>
    <w:rsid w:val="002C55BF"/>
    <w:rsid w:val="002C5C3E"/>
    <w:rsid w:val="002C6430"/>
    <w:rsid w:val="002C691A"/>
    <w:rsid w:val="002C6DF5"/>
    <w:rsid w:val="002C6EA9"/>
    <w:rsid w:val="002C726B"/>
    <w:rsid w:val="002C786E"/>
    <w:rsid w:val="002D064D"/>
    <w:rsid w:val="002D0A27"/>
    <w:rsid w:val="002D0D04"/>
    <w:rsid w:val="002D0EDB"/>
    <w:rsid w:val="002D0EE3"/>
    <w:rsid w:val="002D10D6"/>
    <w:rsid w:val="002D1174"/>
    <w:rsid w:val="002D14C8"/>
    <w:rsid w:val="002D1B8E"/>
    <w:rsid w:val="002D1E6B"/>
    <w:rsid w:val="002D30C4"/>
    <w:rsid w:val="002D330B"/>
    <w:rsid w:val="002D3527"/>
    <w:rsid w:val="002D3BD7"/>
    <w:rsid w:val="002D3E45"/>
    <w:rsid w:val="002D3E95"/>
    <w:rsid w:val="002D4889"/>
    <w:rsid w:val="002D4903"/>
    <w:rsid w:val="002D5ED7"/>
    <w:rsid w:val="002D5FFE"/>
    <w:rsid w:val="002D61F9"/>
    <w:rsid w:val="002D68FA"/>
    <w:rsid w:val="002D7321"/>
    <w:rsid w:val="002D73B1"/>
    <w:rsid w:val="002D7892"/>
    <w:rsid w:val="002D7A14"/>
    <w:rsid w:val="002D7A46"/>
    <w:rsid w:val="002D7E77"/>
    <w:rsid w:val="002E03DF"/>
    <w:rsid w:val="002E0CD1"/>
    <w:rsid w:val="002E0F30"/>
    <w:rsid w:val="002E10C3"/>
    <w:rsid w:val="002E16A8"/>
    <w:rsid w:val="002E197D"/>
    <w:rsid w:val="002E1EE9"/>
    <w:rsid w:val="002E2165"/>
    <w:rsid w:val="002E3684"/>
    <w:rsid w:val="002E3FE0"/>
    <w:rsid w:val="002E4173"/>
    <w:rsid w:val="002E41BA"/>
    <w:rsid w:val="002E4442"/>
    <w:rsid w:val="002E4F9C"/>
    <w:rsid w:val="002E5236"/>
    <w:rsid w:val="002E56D0"/>
    <w:rsid w:val="002E5D30"/>
    <w:rsid w:val="002E5FBE"/>
    <w:rsid w:val="002E6784"/>
    <w:rsid w:val="002E719F"/>
    <w:rsid w:val="002F00C5"/>
    <w:rsid w:val="002F0413"/>
    <w:rsid w:val="002F0649"/>
    <w:rsid w:val="002F12D3"/>
    <w:rsid w:val="002F1BB7"/>
    <w:rsid w:val="002F1D89"/>
    <w:rsid w:val="002F23AA"/>
    <w:rsid w:val="002F2FE3"/>
    <w:rsid w:val="002F310C"/>
    <w:rsid w:val="002F3FC0"/>
    <w:rsid w:val="002F425D"/>
    <w:rsid w:val="002F4600"/>
    <w:rsid w:val="002F4868"/>
    <w:rsid w:val="002F48BB"/>
    <w:rsid w:val="002F4E31"/>
    <w:rsid w:val="002F6050"/>
    <w:rsid w:val="002F609F"/>
    <w:rsid w:val="002F66AC"/>
    <w:rsid w:val="002F66B8"/>
    <w:rsid w:val="002F6905"/>
    <w:rsid w:val="002F6912"/>
    <w:rsid w:val="002F6D12"/>
    <w:rsid w:val="002F6E4C"/>
    <w:rsid w:val="002F736B"/>
    <w:rsid w:val="002F7440"/>
    <w:rsid w:val="002F77EE"/>
    <w:rsid w:val="002F7ED7"/>
    <w:rsid w:val="003000CA"/>
    <w:rsid w:val="003008D6"/>
    <w:rsid w:val="00300CA3"/>
    <w:rsid w:val="00300EE6"/>
    <w:rsid w:val="0030102D"/>
    <w:rsid w:val="003016C3"/>
    <w:rsid w:val="00302B38"/>
    <w:rsid w:val="00302EE7"/>
    <w:rsid w:val="003032AA"/>
    <w:rsid w:val="00303661"/>
    <w:rsid w:val="003043A0"/>
    <w:rsid w:val="00304675"/>
    <w:rsid w:val="00304750"/>
    <w:rsid w:val="003047EF"/>
    <w:rsid w:val="00304D8C"/>
    <w:rsid w:val="00304EA1"/>
    <w:rsid w:val="00305F94"/>
    <w:rsid w:val="0030694D"/>
    <w:rsid w:val="00306D8A"/>
    <w:rsid w:val="00307002"/>
    <w:rsid w:val="003070E8"/>
    <w:rsid w:val="00307A8D"/>
    <w:rsid w:val="00310106"/>
    <w:rsid w:val="003103E2"/>
    <w:rsid w:val="00310707"/>
    <w:rsid w:val="00310A90"/>
    <w:rsid w:val="00310AAF"/>
    <w:rsid w:val="003111D5"/>
    <w:rsid w:val="00311959"/>
    <w:rsid w:val="00312217"/>
    <w:rsid w:val="003123AA"/>
    <w:rsid w:val="00312A9A"/>
    <w:rsid w:val="00312B66"/>
    <w:rsid w:val="00312D51"/>
    <w:rsid w:val="0031307E"/>
    <w:rsid w:val="003145F9"/>
    <w:rsid w:val="003146D4"/>
    <w:rsid w:val="003156E0"/>
    <w:rsid w:val="00315864"/>
    <w:rsid w:val="00315D3D"/>
    <w:rsid w:val="00316FB4"/>
    <w:rsid w:val="0031726C"/>
    <w:rsid w:val="00317789"/>
    <w:rsid w:val="003177A6"/>
    <w:rsid w:val="003178FB"/>
    <w:rsid w:val="003179CC"/>
    <w:rsid w:val="00317F84"/>
    <w:rsid w:val="003209E7"/>
    <w:rsid w:val="00320AC4"/>
    <w:rsid w:val="00320E87"/>
    <w:rsid w:val="00320E8F"/>
    <w:rsid w:val="003211B8"/>
    <w:rsid w:val="00321A28"/>
    <w:rsid w:val="00321EFE"/>
    <w:rsid w:val="003236DF"/>
    <w:rsid w:val="003238BF"/>
    <w:rsid w:val="003238F5"/>
    <w:rsid w:val="00323923"/>
    <w:rsid w:val="0032437E"/>
    <w:rsid w:val="00324BF7"/>
    <w:rsid w:val="0032557F"/>
    <w:rsid w:val="00325839"/>
    <w:rsid w:val="00325CEF"/>
    <w:rsid w:val="00326262"/>
    <w:rsid w:val="00326321"/>
    <w:rsid w:val="0032664D"/>
    <w:rsid w:val="00326C06"/>
    <w:rsid w:val="003278E0"/>
    <w:rsid w:val="00327B69"/>
    <w:rsid w:val="003304CF"/>
    <w:rsid w:val="003307E4"/>
    <w:rsid w:val="00330B98"/>
    <w:rsid w:val="00330E13"/>
    <w:rsid w:val="0033131A"/>
    <w:rsid w:val="00331361"/>
    <w:rsid w:val="003317B0"/>
    <w:rsid w:val="00332327"/>
    <w:rsid w:val="00332509"/>
    <w:rsid w:val="00332541"/>
    <w:rsid w:val="00332CD8"/>
    <w:rsid w:val="003332FE"/>
    <w:rsid w:val="00333CFF"/>
    <w:rsid w:val="00333DFA"/>
    <w:rsid w:val="00334025"/>
    <w:rsid w:val="0033404C"/>
    <w:rsid w:val="00334143"/>
    <w:rsid w:val="0033468F"/>
    <w:rsid w:val="00334A60"/>
    <w:rsid w:val="00334F4F"/>
    <w:rsid w:val="00335172"/>
    <w:rsid w:val="0033556E"/>
    <w:rsid w:val="00336028"/>
    <w:rsid w:val="00336162"/>
    <w:rsid w:val="0033686C"/>
    <w:rsid w:val="0033686F"/>
    <w:rsid w:val="0033750C"/>
    <w:rsid w:val="003376AF"/>
    <w:rsid w:val="00337743"/>
    <w:rsid w:val="00337910"/>
    <w:rsid w:val="00337C08"/>
    <w:rsid w:val="00337D3F"/>
    <w:rsid w:val="00340B51"/>
    <w:rsid w:val="00341888"/>
    <w:rsid w:val="0034190D"/>
    <w:rsid w:val="00342430"/>
    <w:rsid w:val="00342675"/>
    <w:rsid w:val="00343118"/>
    <w:rsid w:val="0034311F"/>
    <w:rsid w:val="00343AB0"/>
    <w:rsid w:val="00343B6A"/>
    <w:rsid w:val="00343B7D"/>
    <w:rsid w:val="00343BD1"/>
    <w:rsid w:val="003441B1"/>
    <w:rsid w:val="00344490"/>
    <w:rsid w:val="00344C61"/>
    <w:rsid w:val="003451BD"/>
    <w:rsid w:val="003458DB"/>
    <w:rsid w:val="0034595C"/>
    <w:rsid w:val="003459B9"/>
    <w:rsid w:val="00345C97"/>
    <w:rsid w:val="003462ED"/>
    <w:rsid w:val="00346B44"/>
    <w:rsid w:val="00346C37"/>
    <w:rsid w:val="00346E4B"/>
    <w:rsid w:val="00347455"/>
    <w:rsid w:val="003475C3"/>
    <w:rsid w:val="00347C15"/>
    <w:rsid w:val="0035020C"/>
    <w:rsid w:val="00350603"/>
    <w:rsid w:val="00351068"/>
    <w:rsid w:val="00351353"/>
    <w:rsid w:val="00351396"/>
    <w:rsid w:val="00351A1F"/>
    <w:rsid w:val="00351AEA"/>
    <w:rsid w:val="00351DB4"/>
    <w:rsid w:val="0035257C"/>
    <w:rsid w:val="003525AD"/>
    <w:rsid w:val="0035284A"/>
    <w:rsid w:val="00352CAD"/>
    <w:rsid w:val="00353630"/>
    <w:rsid w:val="00353BCA"/>
    <w:rsid w:val="00353F95"/>
    <w:rsid w:val="00354CDB"/>
    <w:rsid w:val="00354EAB"/>
    <w:rsid w:val="003550C1"/>
    <w:rsid w:val="003555FC"/>
    <w:rsid w:val="00355719"/>
    <w:rsid w:val="0035571C"/>
    <w:rsid w:val="00355A8B"/>
    <w:rsid w:val="00355E9B"/>
    <w:rsid w:val="00356098"/>
    <w:rsid w:val="00356B5F"/>
    <w:rsid w:val="003572DE"/>
    <w:rsid w:val="00360C32"/>
    <w:rsid w:val="00360CA9"/>
    <w:rsid w:val="00360E29"/>
    <w:rsid w:val="00360EA2"/>
    <w:rsid w:val="00361352"/>
    <w:rsid w:val="003618E3"/>
    <w:rsid w:val="00361951"/>
    <w:rsid w:val="00361989"/>
    <w:rsid w:val="003619C8"/>
    <w:rsid w:val="00361E87"/>
    <w:rsid w:val="00362367"/>
    <w:rsid w:val="00362483"/>
    <w:rsid w:val="003624DE"/>
    <w:rsid w:val="00362889"/>
    <w:rsid w:val="0036324E"/>
    <w:rsid w:val="003638AF"/>
    <w:rsid w:val="0036396B"/>
    <w:rsid w:val="00363DB5"/>
    <w:rsid w:val="0036452F"/>
    <w:rsid w:val="003649E0"/>
    <w:rsid w:val="00364D7D"/>
    <w:rsid w:val="00365B43"/>
    <w:rsid w:val="00365BFB"/>
    <w:rsid w:val="003661A6"/>
    <w:rsid w:val="00366C8C"/>
    <w:rsid w:val="0036739E"/>
    <w:rsid w:val="00367AD4"/>
    <w:rsid w:val="0037001D"/>
    <w:rsid w:val="0037028D"/>
    <w:rsid w:val="00370D89"/>
    <w:rsid w:val="00370ED6"/>
    <w:rsid w:val="00372BB8"/>
    <w:rsid w:val="00372CF5"/>
    <w:rsid w:val="00372FD2"/>
    <w:rsid w:val="00373B18"/>
    <w:rsid w:val="00373CB1"/>
    <w:rsid w:val="00373F14"/>
    <w:rsid w:val="00373FA3"/>
    <w:rsid w:val="0037494E"/>
    <w:rsid w:val="003749BA"/>
    <w:rsid w:val="0037514B"/>
    <w:rsid w:val="00375408"/>
    <w:rsid w:val="003757EB"/>
    <w:rsid w:val="003759E3"/>
    <w:rsid w:val="003761AD"/>
    <w:rsid w:val="00376245"/>
    <w:rsid w:val="003767E9"/>
    <w:rsid w:val="00376935"/>
    <w:rsid w:val="00377525"/>
    <w:rsid w:val="00377571"/>
    <w:rsid w:val="003775A3"/>
    <w:rsid w:val="003777B2"/>
    <w:rsid w:val="0037788E"/>
    <w:rsid w:val="003805D4"/>
    <w:rsid w:val="00380BE5"/>
    <w:rsid w:val="00381120"/>
    <w:rsid w:val="00381166"/>
    <w:rsid w:val="0038125C"/>
    <w:rsid w:val="00381B1E"/>
    <w:rsid w:val="00381B34"/>
    <w:rsid w:val="00381E68"/>
    <w:rsid w:val="003825AA"/>
    <w:rsid w:val="00382621"/>
    <w:rsid w:val="00382D96"/>
    <w:rsid w:val="003830CC"/>
    <w:rsid w:val="003837D9"/>
    <w:rsid w:val="00383892"/>
    <w:rsid w:val="0038409D"/>
    <w:rsid w:val="00384D48"/>
    <w:rsid w:val="003852AB"/>
    <w:rsid w:val="003854AA"/>
    <w:rsid w:val="00385799"/>
    <w:rsid w:val="00385B28"/>
    <w:rsid w:val="00385F33"/>
    <w:rsid w:val="00386547"/>
    <w:rsid w:val="003867FD"/>
    <w:rsid w:val="0038684B"/>
    <w:rsid w:val="0038695E"/>
    <w:rsid w:val="00386E77"/>
    <w:rsid w:val="0038753C"/>
    <w:rsid w:val="0038768C"/>
    <w:rsid w:val="003901A9"/>
    <w:rsid w:val="00390539"/>
    <w:rsid w:val="00390C05"/>
    <w:rsid w:val="003913B1"/>
    <w:rsid w:val="003921A5"/>
    <w:rsid w:val="003923A4"/>
    <w:rsid w:val="00392536"/>
    <w:rsid w:val="00392F51"/>
    <w:rsid w:val="0039320E"/>
    <w:rsid w:val="00393D5C"/>
    <w:rsid w:val="003940A8"/>
    <w:rsid w:val="003940DE"/>
    <w:rsid w:val="00394658"/>
    <w:rsid w:val="0039469C"/>
    <w:rsid w:val="00394BD1"/>
    <w:rsid w:val="00396420"/>
    <w:rsid w:val="0039674A"/>
    <w:rsid w:val="00396A4F"/>
    <w:rsid w:val="00396AC6"/>
    <w:rsid w:val="00396E80"/>
    <w:rsid w:val="00396F36"/>
    <w:rsid w:val="0039744D"/>
    <w:rsid w:val="003A0142"/>
    <w:rsid w:val="003A021E"/>
    <w:rsid w:val="003A0A4D"/>
    <w:rsid w:val="003A16CC"/>
    <w:rsid w:val="003A1B48"/>
    <w:rsid w:val="003A2CE5"/>
    <w:rsid w:val="003A3205"/>
    <w:rsid w:val="003A36C4"/>
    <w:rsid w:val="003A37C4"/>
    <w:rsid w:val="003A3907"/>
    <w:rsid w:val="003A3995"/>
    <w:rsid w:val="003A3F54"/>
    <w:rsid w:val="003A4452"/>
    <w:rsid w:val="003A4881"/>
    <w:rsid w:val="003A4D35"/>
    <w:rsid w:val="003A4EA1"/>
    <w:rsid w:val="003A5E37"/>
    <w:rsid w:val="003A6885"/>
    <w:rsid w:val="003A6E5F"/>
    <w:rsid w:val="003A6FDB"/>
    <w:rsid w:val="003A792C"/>
    <w:rsid w:val="003A7F0A"/>
    <w:rsid w:val="003A7FEC"/>
    <w:rsid w:val="003B1C86"/>
    <w:rsid w:val="003B1CB4"/>
    <w:rsid w:val="003B2105"/>
    <w:rsid w:val="003B33C2"/>
    <w:rsid w:val="003B36BC"/>
    <w:rsid w:val="003B36E4"/>
    <w:rsid w:val="003B39C9"/>
    <w:rsid w:val="003B3AC9"/>
    <w:rsid w:val="003B40BE"/>
    <w:rsid w:val="003B4435"/>
    <w:rsid w:val="003B4855"/>
    <w:rsid w:val="003B51DB"/>
    <w:rsid w:val="003B533D"/>
    <w:rsid w:val="003B5384"/>
    <w:rsid w:val="003B62A6"/>
    <w:rsid w:val="003B646F"/>
    <w:rsid w:val="003B6B89"/>
    <w:rsid w:val="003B6CDF"/>
    <w:rsid w:val="003B6D86"/>
    <w:rsid w:val="003B72C4"/>
    <w:rsid w:val="003C006A"/>
    <w:rsid w:val="003C0600"/>
    <w:rsid w:val="003C0916"/>
    <w:rsid w:val="003C0E73"/>
    <w:rsid w:val="003C120F"/>
    <w:rsid w:val="003C1682"/>
    <w:rsid w:val="003C16B9"/>
    <w:rsid w:val="003C233E"/>
    <w:rsid w:val="003C2425"/>
    <w:rsid w:val="003C270A"/>
    <w:rsid w:val="003C270B"/>
    <w:rsid w:val="003C3227"/>
    <w:rsid w:val="003C3306"/>
    <w:rsid w:val="003C3469"/>
    <w:rsid w:val="003C3931"/>
    <w:rsid w:val="003C3F11"/>
    <w:rsid w:val="003C42BF"/>
    <w:rsid w:val="003C4988"/>
    <w:rsid w:val="003C4CC2"/>
    <w:rsid w:val="003C4E87"/>
    <w:rsid w:val="003C51D4"/>
    <w:rsid w:val="003C56FF"/>
    <w:rsid w:val="003C6AA0"/>
    <w:rsid w:val="003C6B3B"/>
    <w:rsid w:val="003C6D9B"/>
    <w:rsid w:val="003C7568"/>
    <w:rsid w:val="003C78D9"/>
    <w:rsid w:val="003C78F3"/>
    <w:rsid w:val="003C7CA2"/>
    <w:rsid w:val="003D008E"/>
    <w:rsid w:val="003D051B"/>
    <w:rsid w:val="003D05A3"/>
    <w:rsid w:val="003D10B2"/>
    <w:rsid w:val="003D1C07"/>
    <w:rsid w:val="003D1CB2"/>
    <w:rsid w:val="003D1E80"/>
    <w:rsid w:val="003D24E4"/>
    <w:rsid w:val="003D28BB"/>
    <w:rsid w:val="003D2C9A"/>
    <w:rsid w:val="003D2EAF"/>
    <w:rsid w:val="003D467B"/>
    <w:rsid w:val="003D4E6E"/>
    <w:rsid w:val="003D5155"/>
    <w:rsid w:val="003D5585"/>
    <w:rsid w:val="003D5BD5"/>
    <w:rsid w:val="003D624F"/>
    <w:rsid w:val="003D6C20"/>
    <w:rsid w:val="003D6CE4"/>
    <w:rsid w:val="003D6CF6"/>
    <w:rsid w:val="003D6D52"/>
    <w:rsid w:val="003D70FE"/>
    <w:rsid w:val="003D72A7"/>
    <w:rsid w:val="003D73AA"/>
    <w:rsid w:val="003D7507"/>
    <w:rsid w:val="003D7B5D"/>
    <w:rsid w:val="003E004E"/>
    <w:rsid w:val="003E0837"/>
    <w:rsid w:val="003E0935"/>
    <w:rsid w:val="003E1456"/>
    <w:rsid w:val="003E183D"/>
    <w:rsid w:val="003E203C"/>
    <w:rsid w:val="003E2622"/>
    <w:rsid w:val="003E2B08"/>
    <w:rsid w:val="003E2BAD"/>
    <w:rsid w:val="003E2E0D"/>
    <w:rsid w:val="003E3E3C"/>
    <w:rsid w:val="003E417F"/>
    <w:rsid w:val="003E5318"/>
    <w:rsid w:val="003E6228"/>
    <w:rsid w:val="003E62BA"/>
    <w:rsid w:val="003E6368"/>
    <w:rsid w:val="003E641C"/>
    <w:rsid w:val="003E68CF"/>
    <w:rsid w:val="003E6AFE"/>
    <w:rsid w:val="003E6DF2"/>
    <w:rsid w:val="003E73B9"/>
    <w:rsid w:val="003E7676"/>
    <w:rsid w:val="003E785E"/>
    <w:rsid w:val="003F0024"/>
    <w:rsid w:val="003F04A6"/>
    <w:rsid w:val="003F0F03"/>
    <w:rsid w:val="003F17C6"/>
    <w:rsid w:val="003F2075"/>
    <w:rsid w:val="003F2087"/>
    <w:rsid w:val="003F2514"/>
    <w:rsid w:val="003F2791"/>
    <w:rsid w:val="003F3852"/>
    <w:rsid w:val="003F3BF0"/>
    <w:rsid w:val="003F3E6C"/>
    <w:rsid w:val="003F45DD"/>
    <w:rsid w:val="003F46C8"/>
    <w:rsid w:val="003F605C"/>
    <w:rsid w:val="003F63EF"/>
    <w:rsid w:val="003F694D"/>
    <w:rsid w:val="003F6959"/>
    <w:rsid w:val="003F74B3"/>
    <w:rsid w:val="003F799E"/>
    <w:rsid w:val="003F7A1F"/>
    <w:rsid w:val="003F7FFA"/>
    <w:rsid w:val="0040009A"/>
    <w:rsid w:val="00400408"/>
    <w:rsid w:val="00400665"/>
    <w:rsid w:val="00400D40"/>
    <w:rsid w:val="00400E95"/>
    <w:rsid w:val="00401C1A"/>
    <w:rsid w:val="0040202D"/>
    <w:rsid w:val="00402170"/>
    <w:rsid w:val="0040289F"/>
    <w:rsid w:val="00402B9D"/>
    <w:rsid w:val="00402CF5"/>
    <w:rsid w:val="00403466"/>
    <w:rsid w:val="004034ED"/>
    <w:rsid w:val="004036CC"/>
    <w:rsid w:val="00403D32"/>
    <w:rsid w:val="0040418A"/>
    <w:rsid w:val="00404AA9"/>
    <w:rsid w:val="00404B79"/>
    <w:rsid w:val="00404BB8"/>
    <w:rsid w:val="00404C86"/>
    <w:rsid w:val="00404F8E"/>
    <w:rsid w:val="00405014"/>
    <w:rsid w:val="00405034"/>
    <w:rsid w:val="004055DE"/>
    <w:rsid w:val="0040590B"/>
    <w:rsid w:val="00406AB1"/>
    <w:rsid w:val="00406BE4"/>
    <w:rsid w:val="00406C1F"/>
    <w:rsid w:val="00406C3D"/>
    <w:rsid w:val="00407086"/>
    <w:rsid w:val="00407279"/>
    <w:rsid w:val="004072ED"/>
    <w:rsid w:val="00407512"/>
    <w:rsid w:val="004078BB"/>
    <w:rsid w:val="004106F2"/>
    <w:rsid w:val="00410840"/>
    <w:rsid w:val="00410DD4"/>
    <w:rsid w:val="004112F5"/>
    <w:rsid w:val="004113F9"/>
    <w:rsid w:val="00411704"/>
    <w:rsid w:val="00411949"/>
    <w:rsid w:val="00411B4C"/>
    <w:rsid w:val="00412199"/>
    <w:rsid w:val="004123C5"/>
    <w:rsid w:val="00412587"/>
    <w:rsid w:val="0041259D"/>
    <w:rsid w:val="004125F4"/>
    <w:rsid w:val="00412B21"/>
    <w:rsid w:val="00413F7F"/>
    <w:rsid w:val="004144E4"/>
    <w:rsid w:val="00414AC9"/>
    <w:rsid w:val="00415B7D"/>
    <w:rsid w:val="00415E48"/>
    <w:rsid w:val="00416403"/>
    <w:rsid w:val="004165B5"/>
    <w:rsid w:val="004166A7"/>
    <w:rsid w:val="004167B3"/>
    <w:rsid w:val="00416855"/>
    <w:rsid w:val="00416E3C"/>
    <w:rsid w:val="004170B5"/>
    <w:rsid w:val="00417742"/>
    <w:rsid w:val="00417C90"/>
    <w:rsid w:val="00417D26"/>
    <w:rsid w:val="0042019D"/>
    <w:rsid w:val="004202F0"/>
    <w:rsid w:val="004206AB"/>
    <w:rsid w:val="00420C7B"/>
    <w:rsid w:val="00421457"/>
    <w:rsid w:val="004219D9"/>
    <w:rsid w:val="00421BA3"/>
    <w:rsid w:val="00422AC2"/>
    <w:rsid w:val="004230A0"/>
    <w:rsid w:val="004230B8"/>
    <w:rsid w:val="00423237"/>
    <w:rsid w:val="0042339F"/>
    <w:rsid w:val="004233C6"/>
    <w:rsid w:val="00423419"/>
    <w:rsid w:val="004234B5"/>
    <w:rsid w:val="00423D94"/>
    <w:rsid w:val="004240A4"/>
    <w:rsid w:val="00424CE8"/>
    <w:rsid w:val="0042561F"/>
    <w:rsid w:val="0042590C"/>
    <w:rsid w:val="00425B42"/>
    <w:rsid w:val="00426529"/>
    <w:rsid w:val="00426628"/>
    <w:rsid w:val="004266F2"/>
    <w:rsid w:val="00426BE1"/>
    <w:rsid w:val="00426E02"/>
    <w:rsid w:val="00427204"/>
    <w:rsid w:val="00427334"/>
    <w:rsid w:val="004275BB"/>
    <w:rsid w:val="004278A9"/>
    <w:rsid w:val="00427C19"/>
    <w:rsid w:val="00427EE5"/>
    <w:rsid w:val="004308A0"/>
    <w:rsid w:val="00430D5B"/>
    <w:rsid w:val="00430F8B"/>
    <w:rsid w:val="004317C3"/>
    <w:rsid w:val="0043184A"/>
    <w:rsid w:val="00431852"/>
    <w:rsid w:val="00431DF2"/>
    <w:rsid w:val="0043241C"/>
    <w:rsid w:val="00432716"/>
    <w:rsid w:val="00432B25"/>
    <w:rsid w:val="004334EA"/>
    <w:rsid w:val="004338C0"/>
    <w:rsid w:val="00434166"/>
    <w:rsid w:val="00434D11"/>
    <w:rsid w:val="00434FA5"/>
    <w:rsid w:val="00435271"/>
    <w:rsid w:val="00435500"/>
    <w:rsid w:val="00435728"/>
    <w:rsid w:val="004359B2"/>
    <w:rsid w:val="00435B0E"/>
    <w:rsid w:val="004364F2"/>
    <w:rsid w:val="004367B2"/>
    <w:rsid w:val="004367D0"/>
    <w:rsid w:val="0043685F"/>
    <w:rsid w:val="00436FA7"/>
    <w:rsid w:val="00437847"/>
    <w:rsid w:val="00437CE8"/>
    <w:rsid w:val="00437DCB"/>
    <w:rsid w:val="00441015"/>
    <w:rsid w:val="004414A6"/>
    <w:rsid w:val="00441BC7"/>
    <w:rsid w:val="0044267E"/>
    <w:rsid w:val="00442941"/>
    <w:rsid w:val="00442AF2"/>
    <w:rsid w:val="0044309C"/>
    <w:rsid w:val="004432D6"/>
    <w:rsid w:val="00443668"/>
    <w:rsid w:val="00443BB0"/>
    <w:rsid w:val="00443FC0"/>
    <w:rsid w:val="004444C7"/>
    <w:rsid w:val="00444C67"/>
    <w:rsid w:val="0044501C"/>
    <w:rsid w:val="004453D4"/>
    <w:rsid w:val="00445BD2"/>
    <w:rsid w:val="004471C9"/>
    <w:rsid w:val="00447871"/>
    <w:rsid w:val="0044787C"/>
    <w:rsid w:val="00447F4B"/>
    <w:rsid w:val="00447FBE"/>
    <w:rsid w:val="004501DA"/>
    <w:rsid w:val="004506C5"/>
    <w:rsid w:val="004513BE"/>
    <w:rsid w:val="004518D3"/>
    <w:rsid w:val="00451C5B"/>
    <w:rsid w:val="00451F04"/>
    <w:rsid w:val="00452269"/>
    <w:rsid w:val="004523AF"/>
    <w:rsid w:val="00452F68"/>
    <w:rsid w:val="004530CF"/>
    <w:rsid w:val="00453441"/>
    <w:rsid w:val="004538DD"/>
    <w:rsid w:val="00453A38"/>
    <w:rsid w:val="00454498"/>
    <w:rsid w:val="00455107"/>
    <w:rsid w:val="004551C5"/>
    <w:rsid w:val="004551FE"/>
    <w:rsid w:val="00455330"/>
    <w:rsid w:val="00455497"/>
    <w:rsid w:val="004554CE"/>
    <w:rsid w:val="00455B50"/>
    <w:rsid w:val="00455C3F"/>
    <w:rsid w:val="00455D2F"/>
    <w:rsid w:val="00457B7E"/>
    <w:rsid w:val="00457E6D"/>
    <w:rsid w:val="004601D1"/>
    <w:rsid w:val="004604D7"/>
    <w:rsid w:val="00460D99"/>
    <w:rsid w:val="00460EB2"/>
    <w:rsid w:val="004618B1"/>
    <w:rsid w:val="004619EB"/>
    <w:rsid w:val="00461BB6"/>
    <w:rsid w:val="00462DDC"/>
    <w:rsid w:val="00463111"/>
    <w:rsid w:val="0046399C"/>
    <w:rsid w:val="004643AB"/>
    <w:rsid w:val="00464470"/>
    <w:rsid w:val="0046456F"/>
    <w:rsid w:val="004646CE"/>
    <w:rsid w:val="00465106"/>
    <w:rsid w:val="0046520D"/>
    <w:rsid w:val="00465779"/>
    <w:rsid w:val="00465912"/>
    <w:rsid w:val="004659EC"/>
    <w:rsid w:val="004667C9"/>
    <w:rsid w:val="00466843"/>
    <w:rsid w:val="0046699F"/>
    <w:rsid w:val="00466BAD"/>
    <w:rsid w:val="00466BB9"/>
    <w:rsid w:val="00466DC5"/>
    <w:rsid w:val="00467189"/>
    <w:rsid w:val="004671D2"/>
    <w:rsid w:val="004671F3"/>
    <w:rsid w:val="00467293"/>
    <w:rsid w:val="00467B0C"/>
    <w:rsid w:val="00470200"/>
    <w:rsid w:val="00470D7C"/>
    <w:rsid w:val="00470FDD"/>
    <w:rsid w:val="00471739"/>
    <w:rsid w:val="004719C8"/>
    <w:rsid w:val="00471C75"/>
    <w:rsid w:val="00471CF9"/>
    <w:rsid w:val="00471F02"/>
    <w:rsid w:val="00472442"/>
    <w:rsid w:val="004725D8"/>
    <w:rsid w:val="004729C8"/>
    <w:rsid w:val="00473630"/>
    <w:rsid w:val="00473A16"/>
    <w:rsid w:val="00473E35"/>
    <w:rsid w:val="00474423"/>
    <w:rsid w:val="0047526D"/>
    <w:rsid w:val="004752C9"/>
    <w:rsid w:val="0047537C"/>
    <w:rsid w:val="004755D5"/>
    <w:rsid w:val="0047587D"/>
    <w:rsid w:val="00475A05"/>
    <w:rsid w:val="00475AD9"/>
    <w:rsid w:val="00475FDD"/>
    <w:rsid w:val="004767D2"/>
    <w:rsid w:val="00476A52"/>
    <w:rsid w:val="004773CC"/>
    <w:rsid w:val="00477509"/>
    <w:rsid w:val="00477934"/>
    <w:rsid w:val="00477B14"/>
    <w:rsid w:val="00477B1B"/>
    <w:rsid w:val="00477BF0"/>
    <w:rsid w:val="00480E17"/>
    <w:rsid w:val="004815B7"/>
    <w:rsid w:val="00481853"/>
    <w:rsid w:val="00481D94"/>
    <w:rsid w:val="00481FE4"/>
    <w:rsid w:val="00482215"/>
    <w:rsid w:val="00482279"/>
    <w:rsid w:val="00482458"/>
    <w:rsid w:val="0048335C"/>
    <w:rsid w:val="00483939"/>
    <w:rsid w:val="004840ED"/>
    <w:rsid w:val="00484ABD"/>
    <w:rsid w:val="00485032"/>
    <w:rsid w:val="00485043"/>
    <w:rsid w:val="00485CF7"/>
    <w:rsid w:val="0048604E"/>
    <w:rsid w:val="004862FA"/>
    <w:rsid w:val="00486357"/>
    <w:rsid w:val="00486390"/>
    <w:rsid w:val="00486AC0"/>
    <w:rsid w:val="00486F78"/>
    <w:rsid w:val="0048712D"/>
    <w:rsid w:val="00487190"/>
    <w:rsid w:val="004872ED"/>
    <w:rsid w:val="00487F2D"/>
    <w:rsid w:val="00490FAB"/>
    <w:rsid w:val="004912FD"/>
    <w:rsid w:val="004918E7"/>
    <w:rsid w:val="00491997"/>
    <w:rsid w:val="00491AEB"/>
    <w:rsid w:val="00491DD6"/>
    <w:rsid w:val="00492651"/>
    <w:rsid w:val="00492EEE"/>
    <w:rsid w:val="00493583"/>
    <w:rsid w:val="00494090"/>
    <w:rsid w:val="00495100"/>
    <w:rsid w:val="00495387"/>
    <w:rsid w:val="00495626"/>
    <w:rsid w:val="004956D8"/>
    <w:rsid w:val="00495A7D"/>
    <w:rsid w:val="00495BAE"/>
    <w:rsid w:val="00495D0B"/>
    <w:rsid w:val="00495E43"/>
    <w:rsid w:val="004960C0"/>
    <w:rsid w:val="004962A8"/>
    <w:rsid w:val="004962E7"/>
    <w:rsid w:val="004966D8"/>
    <w:rsid w:val="004968D9"/>
    <w:rsid w:val="004975C4"/>
    <w:rsid w:val="004978AA"/>
    <w:rsid w:val="004A0278"/>
    <w:rsid w:val="004A0328"/>
    <w:rsid w:val="004A047D"/>
    <w:rsid w:val="004A07CD"/>
    <w:rsid w:val="004A0EE3"/>
    <w:rsid w:val="004A15FC"/>
    <w:rsid w:val="004A1CAA"/>
    <w:rsid w:val="004A2391"/>
    <w:rsid w:val="004A3279"/>
    <w:rsid w:val="004A347D"/>
    <w:rsid w:val="004A376B"/>
    <w:rsid w:val="004A3A7D"/>
    <w:rsid w:val="004A3EB7"/>
    <w:rsid w:val="004A4EA8"/>
    <w:rsid w:val="004A599E"/>
    <w:rsid w:val="004A5DA5"/>
    <w:rsid w:val="004A6B7A"/>
    <w:rsid w:val="004A6F6E"/>
    <w:rsid w:val="004A740D"/>
    <w:rsid w:val="004A74D1"/>
    <w:rsid w:val="004B003E"/>
    <w:rsid w:val="004B010A"/>
    <w:rsid w:val="004B015B"/>
    <w:rsid w:val="004B0184"/>
    <w:rsid w:val="004B0327"/>
    <w:rsid w:val="004B0FD3"/>
    <w:rsid w:val="004B1667"/>
    <w:rsid w:val="004B1C0A"/>
    <w:rsid w:val="004B1C7C"/>
    <w:rsid w:val="004B209F"/>
    <w:rsid w:val="004B20D7"/>
    <w:rsid w:val="004B21A8"/>
    <w:rsid w:val="004B2686"/>
    <w:rsid w:val="004B28F2"/>
    <w:rsid w:val="004B2C4D"/>
    <w:rsid w:val="004B3911"/>
    <w:rsid w:val="004B3ADA"/>
    <w:rsid w:val="004B3BD0"/>
    <w:rsid w:val="004B3FD7"/>
    <w:rsid w:val="004B490F"/>
    <w:rsid w:val="004B4A23"/>
    <w:rsid w:val="004B4E70"/>
    <w:rsid w:val="004B4EC1"/>
    <w:rsid w:val="004B55BE"/>
    <w:rsid w:val="004B55C0"/>
    <w:rsid w:val="004B588E"/>
    <w:rsid w:val="004B5AC4"/>
    <w:rsid w:val="004B5CA8"/>
    <w:rsid w:val="004B5EA7"/>
    <w:rsid w:val="004B61E8"/>
    <w:rsid w:val="004B6525"/>
    <w:rsid w:val="004B65D7"/>
    <w:rsid w:val="004B6C86"/>
    <w:rsid w:val="004B74BD"/>
    <w:rsid w:val="004B7657"/>
    <w:rsid w:val="004B7C7F"/>
    <w:rsid w:val="004B7F8F"/>
    <w:rsid w:val="004C05F1"/>
    <w:rsid w:val="004C0FE0"/>
    <w:rsid w:val="004C1277"/>
    <w:rsid w:val="004C1BD1"/>
    <w:rsid w:val="004C2031"/>
    <w:rsid w:val="004C2204"/>
    <w:rsid w:val="004C2345"/>
    <w:rsid w:val="004C26B4"/>
    <w:rsid w:val="004C2ABB"/>
    <w:rsid w:val="004C2E43"/>
    <w:rsid w:val="004C471E"/>
    <w:rsid w:val="004C4902"/>
    <w:rsid w:val="004C4CA2"/>
    <w:rsid w:val="004C5024"/>
    <w:rsid w:val="004C5073"/>
    <w:rsid w:val="004C51DC"/>
    <w:rsid w:val="004C5267"/>
    <w:rsid w:val="004C5430"/>
    <w:rsid w:val="004C6459"/>
    <w:rsid w:val="004C66DE"/>
    <w:rsid w:val="004C6B15"/>
    <w:rsid w:val="004C6BF4"/>
    <w:rsid w:val="004C6F44"/>
    <w:rsid w:val="004C7C34"/>
    <w:rsid w:val="004D0010"/>
    <w:rsid w:val="004D0180"/>
    <w:rsid w:val="004D09E1"/>
    <w:rsid w:val="004D0B90"/>
    <w:rsid w:val="004D0DC3"/>
    <w:rsid w:val="004D1140"/>
    <w:rsid w:val="004D1888"/>
    <w:rsid w:val="004D28CE"/>
    <w:rsid w:val="004D2B3D"/>
    <w:rsid w:val="004D2E55"/>
    <w:rsid w:val="004D2FE7"/>
    <w:rsid w:val="004D36AB"/>
    <w:rsid w:val="004D3793"/>
    <w:rsid w:val="004D3846"/>
    <w:rsid w:val="004D3DE4"/>
    <w:rsid w:val="004D460E"/>
    <w:rsid w:val="004D46E1"/>
    <w:rsid w:val="004D4910"/>
    <w:rsid w:val="004D5DC9"/>
    <w:rsid w:val="004D5E93"/>
    <w:rsid w:val="004D662A"/>
    <w:rsid w:val="004D66AD"/>
    <w:rsid w:val="004D67F1"/>
    <w:rsid w:val="004D68C4"/>
    <w:rsid w:val="004D6A29"/>
    <w:rsid w:val="004D6C2F"/>
    <w:rsid w:val="004D6D35"/>
    <w:rsid w:val="004D6D62"/>
    <w:rsid w:val="004D6EA6"/>
    <w:rsid w:val="004D73A7"/>
    <w:rsid w:val="004D759E"/>
    <w:rsid w:val="004D76A1"/>
    <w:rsid w:val="004D7A7B"/>
    <w:rsid w:val="004E0496"/>
    <w:rsid w:val="004E06E0"/>
    <w:rsid w:val="004E0A47"/>
    <w:rsid w:val="004E0FDE"/>
    <w:rsid w:val="004E104D"/>
    <w:rsid w:val="004E3CCE"/>
    <w:rsid w:val="004E3F39"/>
    <w:rsid w:val="004E41FF"/>
    <w:rsid w:val="004E64AD"/>
    <w:rsid w:val="004E6715"/>
    <w:rsid w:val="004E6D5D"/>
    <w:rsid w:val="004E6DAE"/>
    <w:rsid w:val="004E7F9D"/>
    <w:rsid w:val="004F00DE"/>
    <w:rsid w:val="004F020C"/>
    <w:rsid w:val="004F06A4"/>
    <w:rsid w:val="004F09BF"/>
    <w:rsid w:val="004F0C0A"/>
    <w:rsid w:val="004F0F87"/>
    <w:rsid w:val="004F228A"/>
    <w:rsid w:val="004F28DA"/>
    <w:rsid w:val="004F2BB2"/>
    <w:rsid w:val="004F2EBE"/>
    <w:rsid w:val="004F357A"/>
    <w:rsid w:val="004F36D4"/>
    <w:rsid w:val="004F3971"/>
    <w:rsid w:val="004F3B13"/>
    <w:rsid w:val="004F3C68"/>
    <w:rsid w:val="004F3CC1"/>
    <w:rsid w:val="004F43BE"/>
    <w:rsid w:val="004F4446"/>
    <w:rsid w:val="004F479F"/>
    <w:rsid w:val="004F4985"/>
    <w:rsid w:val="004F4DC9"/>
    <w:rsid w:val="004F4E8A"/>
    <w:rsid w:val="004F4F4A"/>
    <w:rsid w:val="004F51EA"/>
    <w:rsid w:val="004F688B"/>
    <w:rsid w:val="004F6D4A"/>
    <w:rsid w:val="004F6F32"/>
    <w:rsid w:val="00500A79"/>
    <w:rsid w:val="00500E88"/>
    <w:rsid w:val="00501706"/>
    <w:rsid w:val="00501C85"/>
    <w:rsid w:val="00502B2B"/>
    <w:rsid w:val="00502DB2"/>
    <w:rsid w:val="00502DE2"/>
    <w:rsid w:val="005030D4"/>
    <w:rsid w:val="0050310B"/>
    <w:rsid w:val="00503292"/>
    <w:rsid w:val="00503615"/>
    <w:rsid w:val="00504266"/>
    <w:rsid w:val="0050484B"/>
    <w:rsid w:val="00504964"/>
    <w:rsid w:val="00504AB6"/>
    <w:rsid w:val="00504E88"/>
    <w:rsid w:val="0050529B"/>
    <w:rsid w:val="005057A9"/>
    <w:rsid w:val="005057FB"/>
    <w:rsid w:val="00505BCC"/>
    <w:rsid w:val="00505D16"/>
    <w:rsid w:val="00506449"/>
    <w:rsid w:val="0050691C"/>
    <w:rsid w:val="00506BC0"/>
    <w:rsid w:val="00506D30"/>
    <w:rsid w:val="005075DE"/>
    <w:rsid w:val="0050797F"/>
    <w:rsid w:val="00507985"/>
    <w:rsid w:val="00507F8D"/>
    <w:rsid w:val="005109D2"/>
    <w:rsid w:val="00510FC5"/>
    <w:rsid w:val="00511741"/>
    <w:rsid w:val="00511818"/>
    <w:rsid w:val="00511880"/>
    <w:rsid w:val="00511C28"/>
    <w:rsid w:val="005120B4"/>
    <w:rsid w:val="005128E8"/>
    <w:rsid w:val="00512E76"/>
    <w:rsid w:val="00512F38"/>
    <w:rsid w:val="0051338B"/>
    <w:rsid w:val="0051366C"/>
    <w:rsid w:val="00513A11"/>
    <w:rsid w:val="005150DE"/>
    <w:rsid w:val="00515B9D"/>
    <w:rsid w:val="00515DDF"/>
    <w:rsid w:val="00515E68"/>
    <w:rsid w:val="005165FD"/>
    <w:rsid w:val="00516B60"/>
    <w:rsid w:val="00516FDA"/>
    <w:rsid w:val="00517793"/>
    <w:rsid w:val="0051793B"/>
    <w:rsid w:val="00520CDD"/>
    <w:rsid w:val="00521004"/>
    <w:rsid w:val="00521D2B"/>
    <w:rsid w:val="00521D58"/>
    <w:rsid w:val="00521FDC"/>
    <w:rsid w:val="0052203F"/>
    <w:rsid w:val="005222F4"/>
    <w:rsid w:val="00522781"/>
    <w:rsid w:val="00523324"/>
    <w:rsid w:val="00523626"/>
    <w:rsid w:val="00523F1B"/>
    <w:rsid w:val="00525262"/>
    <w:rsid w:val="00525291"/>
    <w:rsid w:val="00525323"/>
    <w:rsid w:val="00525940"/>
    <w:rsid w:val="00525B75"/>
    <w:rsid w:val="005260D5"/>
    <w:rsid w:val="0052637A"/>
    <w:rsid w:val="005263FB"/>
    <w:rsid w:val="0052670E"/>
    <w:rsid w:val="00526B9E"/>
    <w:rsid w:val="00526DE1"/>
    <w:rsid w:val="00526F63"/>
    <w:rsid w:val="00526F90"/>
    <w:rsid w:val="0052701B"/>
    <w:rsid w:val="00527041"/>
    <w:rsid w:val="0052750C"/>
    <w:rsid w:val="00527FF0"/>
    <w:rsid w:val="0053088B"/>
    <w:rsid w:val="00530CB2"/>
    <w:rsid w:val="005313F5"/>
    <w:rsid w:val="00531A2F"/>
    <w:rsid w:val="00531BF4"/>
    <w:rsid w:val="0053202A"/>
    <w:rsid w:val="0053218D"/>
    <w:rsid w:val="005324D7"/>
    <w:rsid w:val="005326EC"/>
    <w:rsid w:val="00532D43"/>
    <w:rsid w:val="00533842"/>
    <w:rsid w:val="00533F4D"/>
    <w:rsid w:val="00534967"/>
    <w:rsid w:val="00534ECB"/>
    <w:rsid w:val="00534FFC"/>
    <w:rsid w:val="00535AB3"/>
    <w:rsid w:val="00536159"/>
    <w:rsid w:val="00536972"/>
    <w:rsid w:val="00536DBD"/>
    <w:rsid w:val="00540200"/>
    <w:rsid w:val="00541F22"/>
    <w:rsid w:val="005420DD"/>
    <w:rsid w:val="00543316"/>
    <w:rsid w:val="00543329"/>
    <w:rsid w:val="0054447B"/>
    <w:rsid w:val="00544F0A"/>
    <w:rsid w:val="00545235"/>
    <w:rsid w:val="005459CF"/>
    <w:rsid w:val="00545E98"/>
    <w:rsid w:val="005460E0"/>
    <w:rsid w:val="00546363"/>
    <w:rsid w:val="00546AF2"/>
    <w:rsid w:val="00546F22"/>
    <w:rsid w:val="00547072"/>
    <w:rsid w:val="005470B7"/>
    <w:rsid w:val="00547303"/>
    <w:rsid w:val="00547880"/>
    <w:rsid w:val="00547E24"/>
    <w:rsid w:val="005507DE"/>
    <w:rsid w:val="00550823"/>
    <w:rsid w:val="00551319"/>
    <w:rsid w:val="00551874"/>
    <w:rsid w:val="00551F57"/>
    <w:rsid w:val="00551FAF"/>
    <w:rsid w:val="00552495"/>
    <w:rsid w:val="00552BBF"/>
    <w:rsid w:val="00552D18"/>
    <w:rsid w:val="00552DFD"/>
    <w:rsid w:val="0055310F"/>
    <w:rsid w:val="0055311C"/>
    <w:rsid w:val="00553265"/>
    <w:rsid w:val="00553794"/>
    <w:rsid w:val="00553D0E"/>
    <w:rsid w:val="00553D56"/>
    <w:rsid w:val="005542BD"/>
    <w:rsid w:val="005544C7"/>
    <w:rsid w:val="0055485E"/>
    <w:rsid w:val="00554D67"/>
    <w:rsid w:val="00554E6D"/>
    <w:rsid w:val="005550EC"/>
    <w:rsid w:val="00555137"/>
    <w:rsid w:val="00555331"/>
    <w:rsid w:val="00555579"/>
    <w:rsid w:val="005563A7"/>
    <w:rsid w:val="005563F4"/>
    <w:rsid w:val="00556763"/>
    <w:rsid w:val="00556EB5"/>
    <w:rsid w:val="005570E6"/>
    <w:rsid w:val="00557129"/>
    <w:rsid w:val="0055729B"/>
    <w:rsid w:val="00557CB8"/>
    <w:rsid w:val="00561364"/>
    <w:rsid w:val="005616C9"/>
    <w:rsid w:val="00561DFA"/>
    <w:rsid w:val="005621DE"/>
    <w:rsid w:val="005621ED"/>
    <w:rsid w:val="0056266F"/>
    <w:rsid w:val="00562790"/>
    <w:rsid w:val="0056353D"/>
    <w:rsid w:val="005642BB"/>
    <w:rsid w:val="00564C40"/>
    <w:rsid w:val="005665E2"/>
    <w:rsid w:val="00567089"/>
    <w:rsid w:val="005703CB"/>
    <w:rsid w:val="00570C5A"/>
    <w:rsid w:val="0057114C"/>
    <w:rsid w:val="00571287"/>
    <w:rsid w:val="00571334"/>
    <w:rsid w:val="005714C1"/>
    <w:rsid w:val="00571D32"/>
    <w:rsid w:val="005725AF"/>
    <w:rsid w:val="0057260C"/>
    <w:rsid w:val="00572665"/>
    <w:rsid w:val="00572ACE"/>
    <w:rsid w:val="00573704"/>
    <w:rsid w:val="0057384C"/>
    <w:rsid w:val="00573E53"/>
    <w:rsid w:val="00574219"/>
    <w:rsid w:val="005747EB"/>
    <w:rsid w:val="005748A1"/>
    <w:rsid w:val="00574A52"/>
    <w:rsid w:val="00574CEA"/>
    <w:rsid w:val="005754E3"/>
    <w:rsid w:val="00575CA1"/>
    <w:rsid w:val="00575E70"/>
    <w:rsid w:val="005760B3"/>
    <w:rsid w:val="00576621"/>
    <w:rsid w:val="00576905"/>
    <w:rsid w:val="005769F7"/>
    <w:rsid w:val="00576D82"/>
    <w:rsid w:val="00577098"/>
    <w:rsid w:val="005772BF"/>
    <w:rsid w:val="005779B7"/>
    <w:rsid w:val="00577F2E"/>
    <w:rsid w:val="00580383"/>
    <w:rsid w:val="005808AC"/>
    <w:rsid w:val="00580CB2"/>
    <w:rsid w:val="00580E44"/>
    <w:rsid w:val="00580F4B"/>
    <w:rsid w:val="00581308"/>
    <w:rsid w:val="00581543"/>
    <w:rsid w:val="0058160A"/>
    <w:rsid w:val="00581647"/>
    <w:rsid w:val="00581D05"/>
    <w:rsid w:val="00581DE3"/>
    <w:rsid w:val="00582171"/>
    <w:rsid w:val="00582C40"/>
    <w:rsid w:val="0058325D"/>
    <w:rsid w:val="0058353E"/>
    <w:rsid w:val="00583606"/>
    <w:rsid w:val="00583CA7"/>
    <w:rsid w:val="00583E0C"/>
    <w:rsid w:val="00583E80"/>
    <w:rsid w:val="00584ED9"/>
    <w:rsid w:val="00584F20"/>
    <w:rsid w:val="00584FD4"/>
    <w:rsid w:val="00586239"/>
    <w:rsid w:val="0058693C"/>
    <w:rsid w:val="0058774C"/>
    <w:rsid w:val="005877D9"/>
    <w:rsid w:val="005879FE"/>
    <w:rsid w:val="00590326"/>
    <w:rsid w:val="00590469"/>
    <w:rsid w:val="00590A27"/>
    <w:rsid w:val="00590D91"/>
    <w:rsid w:val="0059198E"/>
    <w:rsid w:val="00592011"/>
    <w:rsid w:val="00592210"/>
    <w:rsid w:val="00592363"/>
    <w:rsid w:val="005923AC"/>
    <w:rsid w:val="005925FD"/>
    <w:rsid w:val="00592AF4"/>
    <w:rsid w:val="00592F81"/>
    <w:rsid w:val="00592FE4"/>
    <w:rsid w:val="0059311C"/>
    <w:rsid w:val="00593EC1"/>
    <w:rsid w:val="005943C2"/>
    <w:rsid w:val="005948E6"/>
    <w:rsid w:val="00594CB7"/>
    <w:rsid w:val="00595550"/>
    <w:rsid w:val="0059598E"/>
    <w:rsid w:val="00595CF0"/>
    <w:rsid w:val="00595ED7"/>
    <w:rsid w:val="00596171"/>
    <w:rsid w:val="0059629B"/>
    <w:rsid w:val="00596B47"/>
    <w:rsid w:val="00596C2F"/>
    <w:rsid w:val="0059754F"/>
    <w:rsid w:val="005979C6"/>
    <w:rsid w:val="00597B17"/>
    <w:rsid w:val="005A06F3"/>
    <w:rsid w:val="005A0736"/>
    <w:rsid w:val="005A0AD3"/>
    <w:rsid w:val="005A0AFF"/>
    <w:rsid w:val="005A102B"/>
    <w:rsid w:val="005A12B2"/>
    <w:rsid w:val="005A1B11"/>
    <w:rsid w:val="005A1E81"/>
    <w:rsid w:val="005A1F2D"/>
    <w:rsid w:val="005A2594"/>
    <w:rsid w:val="005A26C8"/>
    <w:rsid w:val="005A322F"/>
    <w:rsid w:val="005A33E9"/>
    <w:rsid w:val="005A399B"/>
    <w:rsid w:val="005A42BE"/>
    <w:rsid w:val="005A44F2"/>
    <w:rsid w:val="005A45D0"/>
    <w:rsid w:val="005A572D"/>
    <w:rsid w:val="005A5CC7"/>
    <w:rsid w:val="005A5FB5"/>
    <w:rsid w:val="005A6235"/>
    <w:rsid w:val="005A663A"/>
    <w:rsid w:val="005A66C4"/>
    <w:rsid w:val="005A681F"/>
    <w:rsid w:val="005A6AF4"/>
    <w:rsid w:val="005A6D26"/>
    <w:rsid w:val="005A6E4D"/>
    <w:rsid w:val="005A7141"/>
    <w:rsid w:val="005B06EB"/>
    <w:rsid w:val="005B0D02"/>
    <w:rsid w:val="005B1450"/>
    <w:rsid w:val="005B1D43"/>
    <w:rsid w:val="005B1E55"/>
    <w:rsid w:val="005B2451"/>
    <w:rsid w:val="005B3343"/>
    <w:rsid w:val="005B33D6"/>
    <w:rsid w:val="005B3438"/>
    <w:rsid w:val="005B3D97"/>
    <w:rsid w:val="005B46AE"/>
    <w:rsid w:val="005B4BA7"/>
    <w:rsid w:val="005B57F9"/>
    <w:rsid w:val="005B5A67"/>
    <w:rsid w:val="005B5F21"/>
    <w:rsid w:val="005B6B93"/>
    <w:rsid w:val="005B72F3"/>
    <w:rsid w:val="005B7599"/>
    <w:rsid w:val="005B7FE6"/>
    <w:rsid w:val="005C01B3"/>
    <w:rsid w:val="005C0303"/>
    <w:rsid w:val="005C04D3"/>
    <w:rsid w:val="005C0D20"/>
    <w:rsid w:val="005C19B2"/>
    <w:rsid w:val="005C1E1A"/>
    <w:rsid w:val="005C1F19"/>
    <w:rsid w:val="005C1FD8"/>
    <w:rsid w:val="005C1FE5"/>
    <w:rsid w:val="005C2487"/>
    <w:rsid w:val="005C3860"/>
    <w:rsid w:val="005C4538"/>
    <w:rsid w:val="005C4687"/>
    <w:rsid w:val="005C480E"/>
    <w:rsid w:val="005C4847"/>
    <w:rsid w:val="005C4FF1"/>
    <w:rsid w:val="005C51E4"/>
    <w:rsid w:val="005C5207"/>
    <w:rsid w:val="005C5706"/>
    <w:rsid w:val="005C5DC1"/>
    <w:rsid w:val="005C5FFE"/>
    <w:rsid w:val="005C62BE"/>
    <w:rsid w:val="005C6BE7"/>
    <w:rsid w:val="005C704A"/>
    <w:rsid w:val="005C72A2"/>
    <w:rsid w:val="005C72CE"/>
    <w:rsid w:val="005C73D2"/>
    <w:rsid w:val="005C781A"/>
    <w:rsid w:val="005C7C83"/>
    <w:rsid w:val="005C7F9F"/>
    <w:rsid w:val="005C7FC7"/>
    <w:rsid w:val="005D0758"/>
    <w:rsid w:val="005D08F2"/>
    <w:rsid w:val="005D0B4C"/>
    <w:rsid w:val="005D0E8C"/>
    <w:rsid w:val="005D0F37"/>
    <w:rsid w:val="005D1397"/>
    <w:rsid w:val="005D166F"/>
    <w:rsid w:val="005D19B8"/>
    <w:rsid w:val="005D1EE0"/>
    <w:rsid w:val="005D2158"/>
    <w:rsid w:val="005D224F"/>
    <w:rsid w:val="005D2C97"/>
    <w:rsid w:val="005D2E11"/>
    <w:rsid w:val="005D33FE"/>
    <w:rsid w:val="005D3726"/>
    <w:rsid w:val="005D38E8"/>
    <w:rsid w:val="005D3CEC"/>
    <w:rsid w:val="005D3DFC"/>
    <w:rsid w:val="005D423B"/>
    <w:rsid w:val="005D4483"/>
    <w:rsid w:val="005D49E7"/>
    <w:rsid w:val="005D5126"/>
    <w:rsid w:val="005D5720"/>
    <w:rsid w:val="005D5798"/>
    <w:rsid w:val="005D57B4"/>
    <w:rsid w:val="005D59F8"/>
    <w:rsid w:val="005D5AEF"/>
    <w:rsid w:val="005D5C08"/>
    <w:rsid w:val="005D79D9"/>
    <w:rsid w:val="005D7CAB"/>
    <w:rsid w:val="005E05BA"/>
    <w:rsid w:val="005E081B"/>
    <w:rsid w:val="005E08F5"/>
    <w:rsid w:val="005E1427"/>
    <w:rsid w:val="005E2F96"/>
    <w:rsid w:val="005E3272"/>
    <w:rsid w:val="005E371A"/>
    <w:rsid w:val="005E3CEE"/>
    <w:rsid w:val="005E3D06"/>
    <w:rsid w:val="005E4641"/>
    <w:rsid w:val="005E46F6"/>
    <w:rsid w:val="005E4851"/>
    <w:rsid w:val="005E48EF"/>
    <w:rsid w:val="005E4E54"/>
    <w:rsid w:val="005E541F"/>
    <w:rsid w:val="005E5512"/>
    <w:rsid w:val="005E56C8"/>
    <w:rsid w:val="005E59F3"/>
    <w:rsid w:val="005E5B30"/>
    <w:rsid w:val="005E5D2A"/>
    <w:rsid w:val="005E631C"/>
    <w:rsid w:val="005E6988"/>
    <w:rsid w:val="005E6C7B"/>
    <w:rsid w:val="005E6CF9"/>
    <w:rsid w:val="005E7E71"/>
    <w:rsid w:val="005F05B0"/>
    <w:rsid w:val="005F1723"/>
    <w:rsid w:val="005F1DD7"/>
    <w:rsid w:val="005F1DDB"/>
    <w:rsid w:val="005F210F"/>
    <w:rsid w:val="005F2978"/>
    <w:rsid w:val="005F2FCA"/>
    <w:rsid w:val="005F30B6"/>
    <w:rsid w:val="005F314D"/>
    <w:rsid w:val="005F386E"/>
    <w:rsid w:val="005F3BFB"/>
    <w:rsid w:val="005F3CBF"/>
    <w:rsid w:val="005F40AB"/>
    <w:rsid w:val="005F44A5"/>
    <w:rsid w:val="005F4E46"/>
    <w:rsid w:val="005F5203"/>
    <w:rsid w:val="005F52E7"/>
    <w:rsid w:val="005F55AA"/>
    <w:rsid w:val="005F579B"/>
    <w:rsid w:val="005F5FA5"/>
    <w:rsid w:val="005F6548"/>
    <w:rsid w:val="005F69AD"/>
    <w:rsid w:val="005F7380"/>
    <w:rsid w:val="005F73C5"/>
    <w:rsid w:val="005F73F6"/>
    <w:rsid w:val="005F7838"/>
    <w:rsid w:val="005F7B19"/>
    <w:rsid w:val="0060050A"/>
    <w:rsid w:val="006014CF"/>
    <w:rsid w:val="00601C7C"/>
    <w:rsid w:val="00601DE9"/>
    <w:rsid w:val="00601F1C"/>
    <w:rsid w:val="00602310"/>
    <w:rsid w:val="006026A8"/>
    <w:rsid w:val="00602A8D"/>
    <w:rsid w:val="00602B66"/>
    <w:rsid w:val="00603141"/>
    <w:rsid w:val="00603B28"/>
    <w:rsid w:val="00603B59"/>
    <w:rsid w:val="0060439C"/>
    <w:rsid w:val="00604BD5"/>
    <w:rsid w:val="0060500F"/>
    <w:rsid w:val="00605150"/>
    <w:rsid w:val="0060533E"/>
    <w:rsid w:val="00605401"/>
    <w:rsid w:val="00605452"/>
    <w:rsid w:val="00605647"/>
    <w:rsid w:val="00605803"/>
    <w:rsid w:val="0060671A"/>
    <w:rsid w:val="00606FB7"/>
    <w:rsid w:val="00607380"/>
    <w:rsid w:val="00607446"/>
    <w:rsid w:val="00607A24"/>
    <w:rsid w:val="00607AE9"/>
    <w:rsid w:val="00610016"/>
    <w:rsid w:val="0061044A"/>
    <w:rsid w:val="00610650"/>
    <w:rsid w:val="00610691"/>
    <w:rsid w:val="006107A3"/>
    <w:rsid w:val="00610AEF"/>
    <w:rsid w:val="00610B9B"/>
    <w:rsid w:val="00611207"/>
    <w:rsid w:val="006116BA"/>
    <w:rsid w:val="00611DFA"/>
    <w:rsid w:val="006123E2"/>
    <w:rsid w:val="00612CB1"/>
    <w:rsid w:val="00613047"/>
    <w:rsid w:val="0061350F"/>
    <w:rsid w:val="00613879"/>
    <w:rsid w:val="00613F79"/>
    <w:rsid w:val="006142B2"/>
    <w:rsid w:val="0061433E"/>
    <w:rsid w:val="00614462"/>
    <w:rsid w:val="006144C0"/>
    <w:rsid w:val="006155FB"/>
    <w:rsid w:val="00616B9D"/>
    <w:rsid w:val="00617098"/>
    <w:rsid w:val="006170AE"/>
    <w:rsid w:val="00617212"/>
    <w:rsid w:val="0061741B"/>
    <w:rsid w:val="006205E1"/>
    <w:rsid w:val="006205F3"/>
    <w:rsid w:val="00620BBC"/>
    <w:rsid w:val="00620F5B"/>
    <w:rsid w:val="00621008"/>
    <w:rsid w:val="00621115"/>
    <w:rsid w:val="006215CC"/>
    <w:rsid w:val="0062193F"/>
    <w:rsid w:val="00621A2C"/>
    <w:rsid w:val="00621B40"/>
    <w:rsid w:val="00622442"/>
    <w:rsid w:val="00622C81"/>
    <w:rsid w:val="00622E26"/>
    <w:rsid w:val="00622F8D"/>
    <w:rsid w:val="006238CF"/>
    <w:rsid w:val="006243B8"/>
    <w:rsid w:val="006243EC"/>
    <w:rsid w:val="0062476D"/>
    <w:rsid w:val="00624A0F"/>
    <w:rsid w:val="00624C5D"/>
    <w:rsid w:val="00624F21"/>
    <w:rsid w:val="00625279"/>
    <w:rsid w:val="006253C3"/>
    <w:rsid w:val="006266DF"/>
    <w:rsid w:val="00626AF1"/>
    <w:rsid w:val="00626D21"/>
    <w:rsid w:val="006277C8"/>
    <w:rsid w:val="00627D5F"/>
    <w:rsid w:val="00627E18"/>
    <w:rsid w:val="00630528"/>
    <w:rsid w:val="00631256"/>
    <w:rsid w:val="00631971"/>
    <w:rsid w:val="00631AC3"/>
    <w:rsid w:val="0063205F"/>
    <w:rsid w:val="006323BC"/>
    <w:rsid w:val="00632CA6"/>
    <w:rsid w:val="00632D64"/>
    <w:rsid w:val="00632FDC"/>
    <w:rsid w:val="00633048"/>
    <w:rsid w:val="0063342F"/>
    <w:rsid w:val="0063354C"/>
    <w:rsid w:val="0063397B"/>
    <w:rsid w:val="00633E60"/>
    <w:rsid w:val="00634565"/>
    <w:rsid w:val="006348F6"/>
    <w:rsid w:val="006349C9"/>
    <w:rsid w:val="00634E47"/>
    <w:rsid w:val="00635453"/>
    <w:rsid w:val="0063570F"/>
    <w:rsid w:val="00635CED"/>
    <w:rsid w:val="0063709E"/>
    <w:rsid w:val="006370D4"/>
    <w:rsid w:val="00637106"/>
    <w:rsid w:val="00637214"/>
    <w:rsid w:val="00637FA6"/>
    <w:rsid w:val="0064060D"/>
    <w:rsid w:val="00640C59"/>
    <w:rsid w:val="006412FD"/>
    <w:rsid w:val="00642052"/>
    <w:rsid w:val="006420BA"/>
    <w:rsid w:val="00642126"/>
    <w:rsid w:val="00642175"/>
    <w:rsid w:val="0064235D"/>
    <w:rsid w:val="006437F5"/>
    <w:rsid w:val="006454C4"/>
    <w:rsid w:val="00645599"/>
    <w:rsid w:val="00645D2B"/>
    <w:rsid w:val="006461AC"/>
    <w:rsid w:val="0064746F"/>
    <w:rsid w:val="0065085D"/>
    <w:rsid w:val="00650B95"/>
    <w:rsid w:val="00650D45"/>
    <w:rsid w:val="00651188"/>
    <w:rsid w:val="006511D3"/>
    <w:rsid w:val="006516D0"/>
    <w:rsid w:val="0065194B"/>
    <w:rsid w:val="00651B6B"/>
    <w:rsid w:val="00651E78"/>
    <w:rsid w:val="006527EB"/>
    <w:rsid w:val="006530B1"/>
    <w:rsid w:val="00653242"/>
    <w:rsid w:val="0065392B"/>
    <w:rsid w:val="00653A45"/>
    <w:rsid w:val="00653CE2"/>
    <w:rsid w:val="00653FD4"/>
    <w:rsid w:val="006545D5"/>
    <w:rsid w:val="006549D3"/>
    <w:rsid w:val="00655895"/>
    <w:rsid w:val="00655A1C"/>
    <w:rsid w:val="00655B92"/>
    <w:rsid w:val="00656409"/>
    <w:rsid w:val="0065792B"/>
    <w:rsid w:val="00657BF0"/>
    <w:rsid w:val="00657CC5"/>
    <w:rsid w:val="00657CDA"/>
    <w:rsid w:val="00657E57"/>
    <w:rsid w:val="00657F59"/>
    <w:rsid w:val="00657F9E"/>
    <w:rsid w:val="0066022F"/>
    <w:rsid w:val="00660BEF"/>
    <w:rsid w:val="00660C09"/>
    <w:rsid w:val="00660D1A"/>
    <w:rsid w:val="00661337"/>
    <w:rsid w:val="006613D4"/>
    <w:rsid w:val="0066156C"/>
    <w:rsid w:val="006616BF"/>
    <w:rsid w:val="0066177B"/>
    <w:rsid w:val="006617B9"/>
    <w:rsid w:val="00661871"/>
    <w:rsid w:val="00661EF3"/>
    <w:rsid w:val="006620D4"/>
    <w:rsid w:val="0066319A"/>
    <w:rsid w:val="0066324E"/>
    <w:rsid w:val="00663783"/>
    <w:rsid w:val="00663E76"/>
    <w:rsid w:val="00663EE3"/>
    <w:rsid w:val="0066414A"/>
    <w:rsid w:val="006645CF"/>
    <w:rsid w:val="00664C64"/>
    <w:rsid w:val="006654BB"/>
    <w:rsid w:val="006657F6"/>
    <w:rsid w:val="00665839"/>
    <w:rsid w:val="006659AD"/>
    <w:rsid w:val="00666145"/>
    <w:rsid w:val="00666528"/>
    <w:rsid w:val="006666C6"/>
    <w:rsid w:val="00667149"/>
    <w:rsid w:val="006672B3"/>
    <w:rsid w:val="006675BB"/>
    <w:rsid w:val="00667DF9"/>
    <w:rsid w:val="00670D4F"/>
    <w:rsid w:val="00670FD0"/>
    <w:rsid w:val="0067105F"/>
    <w:rsid w:val="006715FA"/>
    <w:rsid w:val="006718AD"/>
    <w:rsid w:val="00671A27"/>
    <w:rsid w:val="00671E95"/>
    <w:rsid w:val="00672BBB"/>
    <w:rsid w:val="006733D5"/>
    <w:rsid w:val="00673756"/>
    <w:rsid w:val="006739A9"/>
    <w:rsid w:val="00673E78"/>
    <w:rsid w:val="00674200"/>
    <w:rsid w:val="0067461F"/>
    <w:rsid w:val="0067532B"/>
    <w:rsid w:val="00676DC6"/>
    <w:rsid w:val="00677679"/>
    <w:rsid w:val="00677967"/>
    <w:rsid w:val="00677F85"/>
    <w:rsid w:val="0068030B"/>
    <w:rsid w:val="00680592"/>
    <w:rsid w:val="0068098B"/>
    <w:rsid w:val="0068146A"/>
    <w:rsid w:val="00681591"/>
    <w:rsid w:val="006816C0"/>
    <w:rsid w:val="00681AB6"/>
    <w:rsid w:val="006820AD"/>
    <w:rsid w:val="006826EA"/>
    <w:rsid w:val="00682B2A"/>
    <w:rsid w:val="00682B4D"/>
    <w:rsid w:val="00682B7F"/>
    <w:rsid w:val="00683449"/>
    <w:rsid w:val="00683537"/>
    <w:rsid w:val="00683A13"/>
    <w:rsid w:val="00683B22"/>
    <w:rsid w:val="00683C79"/>
    <w:rsid w:val="00683E63"/>
    <w:rsid w:val="00684877"/>
    <w:rsid w:val="00684CDE"/>
    <w:rsid w:val="00685345"/>
    <w:rsid w:val="00685459"/>
    <w:rsid w:val="00686CBE"/>
    <w:rsid w:val="00687534"/>
    <w:rsid w:val="00687CE5"/>
    <w:rsid w:val="006904A0"/>
    <w:rsid w:val="006904A4"/>
    <w:rsid w:val="00690510"/>
    <w:rsid w:val="00690D32"/>
    <w:rsid w:val="00690EAF"/>
    <w:rsid w:val="00691273"/>
    <w:rsid w:val="0069154A"/>
    <w:rsid w:val="0069185E"/>
    <w:rsid w:val="00691BDF"/>
    <w:rsid w:val="00691C3B"/>
    <w:rsid w:val="00691E0A"/>
    <w:rsid w:val="006920B9"/>
    <w:rsid w:val="00692A7A"/>
    <w:rsid w:val="00692E31"/>
    <w:rsid w:val="006932F4"/>
    <w:rsid w:val="0069388A"/>
    <w:rsid w:val="00694312"/>
    <w:rsid w:val="00694397"/>
    <w:rsid w:val="006944E6"/>
    <w:rsid w:val="00694F21"/>
    <w:rsid w:val="0069506E"/>
    <w:rsid w:val="00695969"/>
    <w:rsid w:val="00696B32"/>
    <w:rsid w:val="00696EF4"/>
    <w:rsid w:val="006971F2"/>
    <w:rsid w:val="00697200"/>
    <w:rsid w:val="00697401"/>
    <w:rsid w:val="0069742F"/>
    <w:rsid w:val="00697745"/>
    <w:rsid w:val="00697955"/>
    <w:rsid w:val="00697D72"/>
    <w:rsid w:val="006A0107"/>
    <w:rsid w:val="006A089C"/>
    <w:rsid w:val="006A0AB6"/>
    <w:rsid w:val="006A0CCD"/>
    <w:rsid w:val="006A0E24"/>
    <w:rsid w:val="006A1D3F"/>
    <w:rsid w:val="006A205E"/>
    <w:rsid w:val="006A276A"/>
    <w:rsid w:val="006A28AA"/>
    <w:rsid w:val="006A327C"/>
    <w:rsid w:val="006A3BBC"/>
    <w:rsid w:val="006A4705"/>
    <w:rsid w:val="006A4B2C"/>
    <w:rsid w:val="006A4DC0"/>
    <w:rsid w:val="006A56A0"/>
    <w:rsid w:val="006A5ACF"/>
    <w:rsid w:val="006A605B"/>
    <w:rsid w:val="006A6943"/>
    <w:rsid w:val="006A69E0"/>
    <w:rsid w:val="006A6E82"/>
    <w:rsid w:val="006A7F69"/>
    <w:rsid w:val="006B02C7"/>
    <w:rsid w:val="006B0C8F"/>
    <w:rsid w:val="006B0D93"/>
    <w:rsid w:val="006B119A"/>
    <w:rsid w:val="006B13F8"/>
    <w:rsid w:val="006B1949"/>
    <w:rsid w:val="006B20C5"/>
    <w:rsid w:val="006B2293"/>
    <w:rsid w:val="006B26FA"/>
    <w:rsid w:val="006B2A68"/>
    <w:rsid w:val="006B2D18"/>
    <w:rsid w:val="006B319E"/>
    <w:rsid w:val="006B32A3"/>
    <w:rsid w:val="006B34B6"/>
    <w:rsid w:val="006B392E"/>
    <w:rsid w:val="006B3F85"/>
    <w:rsid w:val="006B3FD2"/>
    <w:rsid w:val="006B4295"/>
    <w:rsid w:val="006B4CAE"/>
    <w:rsid w:val="006B4F87"/>
    <w:rsid w:val="006B5A10"/>
    <w:rsid w:val="006B5B86"/>
    <w:rsid w:val="006B6533"/>
    <w:rsid w:val="006B66D5"/>
    <w:rsid w:val="006B6E6B"/>
    <w:rsid w:val="006B6E6E"/>
    <w:rsid w:val="006B7137"/>
    <w:rsid w:val="006B7535"/>
    <w:rsid w:val="006B766E"/>
    <w:rsid w:val="006B7C6F"/>
    <w:rsid w:val="006B7CAB"/>
    <w:rsid w:val="006C122E"/>
    <w:rsid w:val="006C141F"/>
    <w:rsid w:val="006C151B"/>
    <w:rsid w:val="006C169A"/>
    <w:rsid w:val="006C18E0"/>
    <w:rsid w:val="006C1EC2"/>
    <w:rsid w:val="006C2349"/>
    <w:rsid w:val="006C280A"/>
    <w:rsid w:val="006C3F0D"/>
    <w:rsid w:val="006C3FA7"/>
    <w:rsid w:val="006C400E"/>
    <w:rsid w:val="006C41AA"/>
    <w:rsid w:val="006C48CF"/>
    <w:rsid w:val="006C4D4A"/>
    <w:rsid w:val="006C4E6E"/>
    <w:rsid w:val="006C519A"/>
    <w:rsid w:val="006C58B2"/>
    <w:rsid w:val="006C59F8"/>
    <w:rsid w:val="006C64D4"/>
    <w:rsid w:val="006C64E1"/>
    <w:rsid w:val="006C6A84"/>
    <w:rsid w:val="006C7ADF"/>
    <w:rsid w:val="006D0073"/>
    <w:rsid w:val="006D0BD9"/>
    <w:rsid w:val="006D0F96"/>
    <w:rsid w:val="006D169D"/>
    <w:rsid w:val="006D1867"/>
    <w:rsid w:val="006D1AB8"/>
    <w:rsid w:val="006D1C50"/>
    <w:rsid w:val="006D295F"/>
    <w:rsid w:val="006D2B65"/>
    <w:rsid w:val="006D2DDF"/>
    <w:rsid w:val="006D3671"/>
    <w:rsid w:val="006D3BF6"/>
    <w:rsid w:val="006D3D3E"/>
    <w:rsid w:val="006D3D84"/>
    <w:rsid w:val="006D3DDA"/>
    <w:rsid w:val="006D4172"/>
    <w:rsid w:val="006D42AC"/>
    <w:rsid w:val="006D4731"/>
    <w:rsid w:val="006D4772"/>
    <w:rsid w:val="006D4841"/>
    <w:rsid w:val="006D4896"/>
    <w:rsid w:val="006D4B75"/>
    <w:rsid w:val="006D4E70"/>
    <w:rsid w:val="006D522A"/>
    <w:rsid w:val="006D58AA"/>
    <w:rsid w:val="006D61AF"/>
    <w:rsid w:val="006D6315"/>
    <w:rsid w:val="006D6AFD"/>
    <w:rsid w:val="006D6C9C"/>
    <w:rsid w:val="006D6DBF"/>
    <w:rsid w:val="006D7531"/>
    <w:rsid w:val="006D7816"/>
    <w:rsid w:val="006D7C0A"/>
    <w:rsid w:val="006D7F89"/>
    <w:rsid w:val="006D7F8D"/>
    <w:rsid w:val="006E0828"/>
    <w:rsid w:val="006E096C"/>
    <w:rsid w:val="006E0A7A"/>
    <w:rsid w:val="006E10B4"/>
    <w:rsid w:val="006E1171"/>
    <w:rsid w:val="006E1734"/>
    <w:rsid w:val="006E19AB"/>
    <w:rsid w:val="006E1D1C"/>
    <w:rsid w:val="006E1D32"/>
    <w:rsid w:val="006E23CF"/>
    <w:rsid w:val="006E264D"/>
    <w:rsid w:val="006E2A15"/>
    <w:rsid w:val="006E30A5"/>
    <w:rsid w:val="006E36D6"/>
    <w:rsid w:val="006E3DBE"/>
    <w:rsid w:val="006E4E60"/>
    <w:rsid w:val="006E4ED4"/>
    <w:rsid w:val="006E4F08"/>
    <w:rsid w:val="006E525A"/>
    <w:rsid w:val="006E56F6"/>
    <w:rsid w:val="006E577A"/>
    <w:rsid w:val="006E7013"/>
    <w:rsid w:val="006E7838"/>
    <w:rsid w:val="006E7C48"/>
    <w:rsid w:val="006E7D90"/>
    <w:rsid w:val="006E7FF2"/>
    <w:rsid w:val="006F001A"/>
    <w:rsid w:val="006F0579"/>
    <w:rsid w:val="006F0738"/>
    <w:rsid w:val="006F0B81"/>
    <w:rsid w:val="006F0CB3"/>
    <w:rsid w:val="006F12EF"/>
    <w:rsid w:val="006F1342"/>
    <w:rsid w:val="006F146F"/>
    <w:rsid w:val="006F1B64"/>
    <w:rsid w:val="006F1F25"/>
    <w:rsid w:val="006F20FE"/>
    <w:rsid w:val="006F221F"/>
    <w:rsid w:val="006F39BE"/>
    <w:rsid w:val="006F3FA4"/>
    <w:rsid w:val="006F3FBC"/>
    <w:rsid w:val="006F40FD"/>
    <w:rsid w:val="006F43D8"/>
    <w:rsid w:val="006F4448"/>
    <w:rsid w:val="006F4763"/>
    <w:rsid w:val="006F4B92"/>
    <w:rsid w:val="006F50CE"/>
    <w:rsid w:val="006F52AC"/>
    <w:rsid w:val="006F5DFC"/>
    <w:rsid w:val="006F5E7E"/>
    <w:rsid w:val="006F6A7B"/>
    <w:rsid w:val="006F6C58"/>
    <w:rsid w:val="006F6F41"/>
    <w:rsid w:val="006F6F55"/>
    <w:rsid w:val="006F7299"/>
    <w:rsid w:val="006F7B8A"/>
    <w:rsid w:val="006F7C6D"/>
    <w:rsid w:val="006F7CF1"/>
    <w:rsid w:val="006F7EBF"/>
    <w:rsid w:val="0070006A"/>
    <w:rsid w:val="00701582"/>
    <w:rsid w:val="0070175F"/>
    <w:rsid w:val="00701D8A"/>
    <w:rsid w:val="00701E25"/>
    <w:rsid w:val="00701E80"/>
    <w:rsid w:val="00701FE5"/>
    <w:rsid w:val="00702179"/>
    <w:rsid w:val="00702476"/>
    <w:rsid w:val="00702521"/>
    <w:rsid w:val="007025B4"/>
    <w:rsid w:val="007031C9"/>
    <w:rsid w:val="00703316"/>
    <w:rsid w:val="00703E0F"/>
    <w:rsid w:val="00704100"/>
    <w:rsid w:val="007050FB"/>
    <w:rsid w:val="007059E8"/>
    <w:rsid w:val="00705BDC"/>
    <w:rsid w:val="007060F6"/>
    <w:rsid w:val="00706793"/>
    <w:rsid w:val="00706815"/>
    <w:rsid w:val="00706A26"/>
    <w:rsid w:val="00707DED"/>
    <w:rsid w:val="007112F3"/>
    <w:rsid w:val="00711667"/>
    <w:rsid w:val="00711A42"/>
    <w:rsid w:val="00711A61"/>
    <w:rsid w:val="00711A6A"/>
    <w:rsid w:val="007120FD"/>
    <w:rsid w:val="007128E0"/>
    <w:rsid w:val="00712C33"/>
    <w:rsid w:val="0071374E"/>
    <w:rsid w:val="00713D04"/>
    <w:rsid w:val="00714212"/>
    <w:rsid w:val="00714A56"/>
    <w:rsid w:val="00714D26"/>
    <w:rsid w:val="00714EB6"/>
    <w:rsid w:val="0071500B"/>
    <w:rsid w:val="00715906"/>
    <w:rsid w:val="007159C1"/>
    <w:rsid w:val="00715B05"/>
    <w:rsid w:val="00716F70"/>
    <w:rsid w:val="0071782C"/>
    <w:rsid w:val="00717BB9"/>
    <w:rsid w:val="00717CD7"/>
    <w:rsid w:val="007206B4"/>
    <w:rsid w:val="00720B14"/>
    <w:rsid w:val="00720BCA"/>
    <w:rsid w:val="00720D5D"/>
    <w:rsid w:val="00720F05"/>
    <w:rsid w:val="00721244"/>
    <w:rsid w:val="0072126A"/>
    <w:rsid w:val="0072157E"/>
    <w:rsid w:val="00721676"/>
    <w:rsid w:val="00721BC0"/>
    <w:rsid w:val="00722EF3"/>
    <w:rsid w:val="0072356C"/>
    <w:rsid w:val="007235EB"/>
    <w:rsid w:val="00723A84"/>
    <w:rsid w:val="00723D9A"/>
    <w:rsid w:val="00723EA2"/>
    <w:rsid w:val="007244FB"/>
    <w:rsid w:val="00724547"/>
    <w:rsid w:val="0072459E"/>
    <w:rsid w:val="007248BE"/>
    <w:rsid w:val="00724A4F"/>
    <w:rsid w:val="00724E47"/>
    <w:rsid w:val="0072539B"/>
    <w:rsid w:val="007253CB"/>
    <w:rsid w:val="00725437"/>
    <w:rsid w:val="007254D2"/>
    <w:rsid w:val="0072564B"/>
    <w:rsid w:val="007258CF"/>
    <w:rsid w:val="00725ACB"/>
    <w:rsid w:val="00725B1E"/>
    <w:rsid w:val="00725BC7"/>
    <w:rsid w:val="00725CFD"/>
    <w:rsid w:val="007265F3"/>
    <w:rsid w:val="00726904"/>
    <w:rsid w:val="00726C66"/>
    <w:rsid w:val="0072798E"/>
    <w:rsid w:val="007308DD"/>
    <w:rsid w:val="00730E90"/>
    <w:rsid w:val="0073134B"/>
    <w:rsid w:val="00731E49"/>
    <w:rsid w:val="00731FED"/>
    <w:rsid w:val="00733F26"/>
    <w:rsid w:val="007340A4"/>
    <w:rsid w:val="00734394"/>
    <w:rsid w:val="0073450B"/>
    <w:rsid w:val="007347E6"/>
    <w:rsid w:val="00734B02"/>
    <w:rsid w:val="00735502"/>
    <w:rsid w:val="00735EF4"/>
    <w:rsid w:val="00736735"/>
    <w:rsid w:val="007373F6"/>
    <w:rsid w:val="00737975"/>
    <w:rsid w:val="007406EF"/>
    <w:rsid w:val="00740761"/>
    <w:rsid w:val="00740E87"/>
    <w:rsid w:val="0074112B"/>
    <w:rsid w:val="0074138D"/>
    <w:rsid w:val="00741A36"/>
    <w:rsid w:val="0074360D"/>
    <w:rsid w:val="00743740"/>
    <w:rsid w:val="00743D6B"/>
    <w:rsid w:val="007443B7"/>
    <w:rsid w:val="00744926"/>
    <w:rsid w:val="00744B19"/>
    <w:rsid w:val="00744CF4"/>
    <w:rsid w:val="00744DFE"/>
    <w:rsid w:val="00745387"/>
    <w:rsid w:val="00745422"/>
    <w:rsid w:val="00745736"/>
    <w:rsid w:val="00745C54"/>
    <w:rsid w:val="0074605E"/>
    <w:rsid w:val="0074634F"/>
    <w:rsid w:val="00746E15"/>
    <w:rsid w:val="00746E8C"/>
    <w:rsid w:val="00746F85"/>
    <w:rsid w:val="007473A9"/>
    <w:rsid w:val="007478F7"/>
    <w:rsid w:val="00747CDE"/>
    <w:rsid w:val="00750013"/>
    <w:rsid w:val="00750153"/>
    <w:rsid w:val="00750207"/>
    <w:rsid w:val="007507CA"/>
    <w:rsid w:val="00750A69"/>
    <w:rsid w:val="00750B03"/>
    <w:rsid w:val="0075174C"/>
    <w:rsid w:val="0075207A"/>
    <w:rsid w:val="0075239B"/>
    <w:rsid w:val="00752468"/>
    <w:rsid w:val="007524A2"/>
    <w:rsid w:val="00752684"/>
    <w:rsid w:val="00752795"/>
    <w:rsid w:val="007528AD"/>
    <w:rsid w:val="00752B86"/>
    <w:rsid w:val="00752DBC"/>
    <w:rsid w:val="007532C5"/>
    <w:rsid w:val="0075352F"/>
    <w:rsid w:val="00753989"/>
    <w:rsid w:val="00753AE6"/>
    <w:rsid w:val="007544DA"/>
    <w:rsid w:val="007548DE"/>
    <w:rsid w:val="00754ED0"/>
    <w:rsid w:val="00754FBD"/>
    <w:rsid w:val="007550D3"/>
    <w:rsid w:val="007557B0"/>
    <w:rsid w:val="00755921"/>
    <w:rsid w:val="00755D88"/>
    <w:rsid w:val="00755E24"/>
    <w:rsid w:val="00756465"/>
    <w:rsid w:val="00756782"/>
    <w:rsid w:val="007569E1"/>
    <w:rsid w:val="0075714C"/>
    <w:rsid w:val="007572BB"/>
    <w:rsid w:val="00757367"/>
    <w:rsid w:val="00757CF5"/>
    <w:rsid w:val="00757D12"/>
    <w:rsid w:val="00760413"/>
    <w:rsid w:val="007604E3"/>
    <w:rsid w:val="00760733"/>
    <w:rsid w:val="00760827"/>
    <w:rsid w:val="00761108"/>
    <w:rsid w:val="007614B4"/>
    <w:rsid w:val="00761853"/>
    <w:rsid w:val="00761E13"/>
    <w:rsid w:val="0076211C"/>
    <w:rsid w:val="00762244"/>
    <w:rsid w:val="00762264"/>
    <w:rsid w:val="00762DE0"/>
    <w:rsid w:val="007632E1"/>
    <w:rsid w:val="00763C31"/>
    <w:rsid w:val="00764361"/>
    <w:rsid w:val="00764408"/>
    <w:rsid w:val="0076443E"/>
    <w:rsid w:val="007644FF"/>
    <w:rsid w:val="00764A56"/>
    <w:rsid w:val="00764AC0"/>
    <w:rsid w:val="00764B9F"/>
    <w:rsid w:val="00764BBA"/>
    <w:rsid w:val="00764C11"/>
    <w:rsid w:val="00764E8F"/>
    <w:rsid w:val="00765711"/>
    <w:rsid w:val="00765947"/>
    <w:rsid w:val="007666DF"/>
    <w:rsid w:val="00766CCB"/>
    <w:rsid w:val="0076704F"/>
    <w:rsid w:val="00767083"/>
    <w:rsid w:val="007674F0"/>
    <w:rsid w:val="00770122"/>
    <w:rsid w:val="00770807"/>
    <w:rsid w:val="007718A7"/>
    <w:rsid w:val="00771D10"/>
    <w:rsid w:val="00771F28"/>
    <w:rsid w:val="00772307"/>
    <w:rsid w:val="007733AD"/>
    <w:rsid w:val="007734FE"/>
    <w:rsid w:val="0077375D"/>
    <w:rsid w:val="007737A0"/>
    <w:rsid w:val="00773E88"/>
    <w:rsid w:val="007746A4"/>
    <w:rsid w:val="00774BE8"/>
    <w:rsid w:val="00774E6A"/>
    <w:rsid w:val="00775770"/>
    <w:rsid w:val="00775804"/>
    <w:rsid w:val="00775C94"/>
    <w:rsid w:val="00775E2D"/>
    <w:rsid w:val="0077696D"/>
    <w:rsid w:val="00777171"/>
    <w:rsid w:val="00777485"/>
    <w:rsid w:val="0077790E"/>
    <w:rsid w:val="00777E53"/>
    <w:rsid w:val="007801DF"/>
    <w:rsid w:val="00780209"/>
    <w:rsid w:val="0078041C"/>
    <w:rsid w:val="0078049E"/>
    <w:rsid w:val="00780518"/>
    <w:rsid w:val="00780A53"/>
    <w:rsid w:val="00780A78"/>
    <w:rsid w:val="00780BF2"/>
    <w:rsid w:val="00780C96"/>
    <w:rsid w:val="00780D13"/>
    <w:rsid w:val="00780DA2"/>
    <w:rsid w:val="00780E3F"/>
    <w:rsid w:val="0078117B"/>
    <w:rsid w:val="00781491"/>
    <w:rsid w:val="00781673"/>
    <w:rsid w:val="00781833"/>
    <w:rsid w:val="00783107"/>
    <w:rsid w:val="007831CC"/>
    <w:rsid w:val="00783D4B"/>
    <w:rsid w:val="007843B1"/>
    <w:rsid w:val="0078496B"/>
    <w:rsid w:val="00785313"/>
    <w:rsid w:val="007857A9"/>
    <w:rsid w:val="007859B7"/>
    <w:rsid w:val="00785CD6"/>
    <w:rsid w:val="007860D3"/>
    <w:rsid w:val="00786200"/>
    <w:rsid w:val="00786458"/>
    <w:rsid w:val="00786AD1"/>
    <w:rsid w:val="00786E95"/>
    <w:rsid w:val="00787CA8"/>
    <w:rsid w:val="0079004C"/>
    <w:rsid w:val="007900B7"/>
    <w:rsid w:val="007904C4"/>
    <w:rsid w:val="00790699"/>
    <w:rsid w:val="007916C7"/>
    <w:rsid w:val="00791E22"/>
    <w:rsid w:val="00791F13"/>
    <w:rsid w:val="00791F70"/>
    <w:rsid w:val="0079237B"/>
    <w:rsid w:val="00793446"/>
    <w:rsid w:val="00793459"/>
    <w:rsid w:val="007944E4"/>
    <w:rsid w:val="00794D06"/>
    <w:rsid w:val="00794D22"/>
    <w:rsid w:val="0079537E"/>
    <w:rsid w:val="00795440"/>
    <w:rsid w:val="00795799"/>
    <w:rsid w:val="00795C53"/>
    <w:rsid w:val="00795CA6"/>
    <w:rsid w:val="00795EB2"/>
    <w:rsid w:val="00795EF1"/>
    <w:rsid w:val="0079699B"/>
    <w:rsid w:val="007970D1"/>
    <w:rsid w:val="00797314"/>
    <w:rsid w:val="007975C4"/>
    <w:rsid w:val="00797967"/>
    <w:rsid w:val="007A05F3"/>
    <w:rsid w:val="007A074B"/>
    <w:rsid w:val="007A0C2A"/>
    <w:rsid w:val="007A0D54"/>
    <w:rsid w:val="007A11E9"/>
    <w:rsid w:val="007A19F7"/>
    <w:rsid w:val="007A1AF9"/>
    <w:rsid w:val="007A1E53"/>
    <w:rsid w:val="007A22AB"/>
    <w:rsid w:val="007A2B5B"/>
    <w:rsid w:val="007A2D8D"/>
    <w:rsid w:val="007A2EC7"/>
    <w:rsid w:val="007A365F"/>
    <w:rsid w:val="007A36AF"/>
    <w:rsid w:val="007A38B3"/>
    <w:rsid w:val="007A4716"/>
    <w:rsid w:val="007A47D8"/>
    <w:rsid w:val="007A4866"/>
    <w:rsid w:val="007A514D"/>
    <w:rsid w:val="007A52FA"/>
    <w:rsid w:val="007A5822"/>
    <w:rsid w:val="007A593F"/>
    <w:rsid w:val="007A59B9"/>
    <w:rsid w:val="007A5D4A"/>
    <w:rsid w:val="007A65A3"/>
    <w:rsid w:val="007A671E"/>
    <w:rsid w:val="007A6835"/>
    <w:rsid w:val="007A6B80"/>
    <w:rsid w:val="007A6FDA"/>
    <w:rsid w:val="007A703E"/>
    <w:rsid w:val="007A78F3"/>
    <w:rsid w:val="007A7EAD"/>
    <w:rsid w:val="007B029B"/>
    <w:rsid w:val="007B0615"/>
    <w:rsid w:val="007B0B14"/>
    <w:rsid w:val="007B0CBA"/>
    <w:rsid w:val="007B0F48"/>
    <w:rsid w:val="007B0FE1"/>
    <w:rsid w:val="007B1817"/>
    <w:rsid w:val="007B183E"/>
    <w:rsid w:val="007B2186"/>
    <w:rsid w:val="007B2662"/>
    <w:rsid w:val="007B2A89"/>
    <w:rsid w:val="007B3BD0"/>
    <w:rsid w:val="007B3DF7"/>
    <w:rsid w:val="007B4A48"/>
    <w:rsid w:val="007B4BD6"/>
    <w:rsid w:val="007B4E1A"/>
    <w:rsid w:val="007B4FFE"/>
    <w:rsid w:val="007B522F"/>
    <w:rsid w:val="007B6007"/>
    <w:rsid w:val="007B62BD"/>
    <w:rsid w:val="007B64DE"/>
    <w:rsid w:val="007B6F3C"/>
    <w:rsid w:val="007C029B"/>
    <w:rsid w:val="007C0B7E"/>
    <w:rsid w:val="007C0D1B"/>
    <w:rsid w:val="007C0E0C"/>
    <w:rsid w:val="007C1351"/>
    <w:rsid w:val="007C192A"/>
    <w:rsid w:val="007C1CC3"/>
    <w:rsid w:val="007C1CE6"/>
    <w:rsid w:val="007C21B5"/>
    <w:rsid w:val="007C2451"/>
    <w:rsid w:val="007C24CD"/>
    <w:rsid w:val="007C28AD"/>
    <w:rsid w:val="007C29B3"/>
    <w:rsid w:val="007C3089"/>
    <w:rsid w:val="007C3508"/>
    <w:rsid w:val="007C3DC9"/>
    <w:rsid w:val="007C5052"/>
    <w:rsid w:val="007C54F3"/>
    <w:rsid w:val="007C56B7"/>
    <w:rsid w:val="007C5740"/>
    <w:rsid w:val="007C664A"/>
    <w:rsid w:val="007C69A9"/>
    <w:rsid w:val="007C7512"/>
    <w:rsid w:val="007C7550"/>
    <w:rsid w:val="007C791F"/>
    <w:rsid w:val="007C7CA7"/>
    <w:rsid w:val="007D08D1"/>
    <w:rsid w:val="007D0D0F"/>
    <w:rsid w:val="007D0DC7"/>
    <w:rsid w:val="007D122C"/>
    <w:rsid w:val="007D19D0"/>
    <w:rsid w:val="007D276E"/>
    <w:rsid w:val="007D2C21"/>
    <w:rsid w:val="007D359F"/>
    <w:rsid w:val="007D35F5"/>
    <w:rsid w:val="007D35FA"/>
    <w:rsid w:val="007D3875"/>
    <w:rsid w:val="007D3934"/>
    <w:rsid w:val="007D4175"/>
    <w:rsid w:val="007D4975"/>
    <w:rsid w:val="007D4C5F"/>
    <w:rsid w:val="007D4E00"/>
    <w:rsid w:val="007D525F"/>
    <w:rsid w:val="007D554F"/>
    <w:rsid w:val="007D5615"/>
    <w:rsid w:val="007D598D"/>
    <w:rsid w:val="007D5F56"/>
    <w:rsid w:val="007D6190"/>
    <w:rsid w:val="007D659E"/>
    <w:rsid w:val="007D6613"/>
    <w:rsid w:val="007D6989"/>
    <w:rsid w:val="007D6D15"/>
    <w:rsid w:val="007D758D"/>
    <w:rsid w:val="007D78A1"/>
    <w:rsid w:val="007D7998"/>
    <w:rsid w:val="007E040B"/>
    <w:rsid w:val="007E057D"/>
    <w:rsid w:val="007E0859"/>
    <w:rsid w:val="007E0978"/>
    <w:rsid w:val="007E09C8"/>
    <w:rsid w:val="007E0BE1"/>
    <w:rsid w:val="007E0BED"/>
    <w:rsid w:val="007E0D11"/>
    <w:rsid w:val="007E0FB5"/>
    <w:rsid w:val="007E1150"/>
    <w:rsid w:val="007E11FC"/>
    <w:rsid w:val="007E1307"/>
    <w:rsid w:val="007E15E7"/>
    <w:rsid w:val="007E19DE"/>
    <w:rsid w:val="007E1D35"/>
    <w:rsid w:val="007E1EF2"/>
    <w:rsid w:val="007E249D"/>
    <w:rsid w:val="007E287A"/>
    <w:rsid w:val="007E28F3"/>
    <w:rsid w:val="007E3F32"/>
    <w:rsid w:val="007E44B2"/>
    <w:rsid w:val="007E4A32"/>
    <w:rsid w:val="007E50C9"/>
    <w:rsid w:val="007E5646"/>
    <w:rsid w:val="007E57D8"/>
    <w:rsid w:val="007E68D2"/>
    <w:rsid w:val="007E6DC6"/>
    <w:rsid w:val="007E7012"/>
    <w:rsid w:val="007E74AC"/>
    <w:rsid w:val="007E7AC4"/>
    <w:rsid w:val="007E7B78"/>
    <w:rsid w:val="007E7CA8"/>
    <w:rsid w:val="007E7CA9"/>
    <w:rsid w:val="007F01F8"/>
    <w:rsid w:val="007F0AC4"/>
    <w:rsid w:val="007F0DDF"/>
    <w:rsid w:val="007F0F5F"/>
    <w:rsid w:val="007F1447"/>
    <w:rsid w:val="007F18A2"/>
    <w:rsid w:val="007F1C90"/>
    <w:rsid w:val="007F29E0"/>
    <w:rsid w:val="007F3317"/>
    <w:rsid w:val="007F3877"/>
    <w:rsid w:val="007F3D7D"/>
    <w:rsid w:val="007F438F"/>
    <w:rsid w:val="007F4969"/>
    <w:rsid w:val="007F4B78"/>
    <w:rsid w:val="007F4BC5"/>
    <w:rsid w:val="007F4E4F"/>
    <w:rsid w:val="007F4EA1"/>
    <w:rsid w:val="007F4EB3"/>
    <w:rsid w:val="007F542C"/>
    <w:rsid w:val="007F5678"/>
    <w:rsid w:val="007F6069"/>
    <w:rsid w:val="007F637B"/>
    <w:rsid w:val="007F65BB"/>
    <w:rsid w:val="007F66FD"/>
    <w:rsid w:val="007F692B"/>
    <w:rsid w:val="007F6967"/>
    <w:rsid w:val="007F7D47"/>
    <w:rsid w:val="00800945"/>
    <w:rsid w:val="00800A6B"/>
    <w:rsid w:val="00801802"/>
    <w:rsid w:val="008023AD"/>
    <w:rsid w:val="00802533"/>
    <w:rsid w:val="008036BF"/>
    <w:rsid w:val="00803E7A"/>
    <w:rsid w:val="00803ED3"/>
    <w:rsid w:val="00803F94"/>
    <w:rsid w:val="008046EF"/>
    <w:rsid w:val="00804B57"/>
    <w:rsid w:val="00804D26"/>
    <w:rsid w:val="00804DC4"/>
    <w:rsid w:val="00805817"/>
    <w:rsid w:val="00805DAD"/>
    <w:rsid w:val="00805FA4"/>
    <w:rsid w:val="008060E4"/>
    <w:rsid w:val="0080670B"/>
    <w:rsid w:val="00806C0A"/>
    <w:rsid w:val="00806E18"/>
    <w:rsid w:val="00806F6C"/>
    <w:rsid w:val="00807065"/>
    <w:rsid w:val="008073AB"/>
    <w:rsid w:val="008074A7"/>
    <w:rsid w:val="008075EA"/>
    <w:rsid w:val="00807941"/>
    <w:rsid w:val="00807B8B"/>
    <w:rsid w:val="00807B8F"/>
    <w:rsid w:val="0081155C"/>
    <w:rsid w:val="00811A90"/>
    <w:rsid w:val="00811BD2"/>
    <w:rsid w:val="00811EA7"/>
    <w:rsid w:val="00811F5E"/>
    <w:rsid w:val="00811FD3"/>
    <w:rsid w:val="00812714"/>
    <w:rsid w:val="008135DD"/>
    <w:rsid w:val="00813A7A"/>
    <w:rsid w:val="008140D9"/>
    <w:rsid w:val="00814733"/>
    <w:rsid w:val="00814D72"/>
    <w:rsid w:val="00814EA5"/>
    <w:rsid w:val="008153A1"/>
    <w:rsid w:val="008158F8"/>
    <w:rsid w:val="008163B7"/>
    <w:rsid w:val="00816F50"/>
    <w:rsid w:val="00817736"/>
    <w:rsid w:val="008178C4"/>
    <w:rsid w:val="00817BF7"/>
    <w:rsid w:val="00817CB9"/>
    <w:rsid w:val="00817FF3"/>
    <w:rsid w:val="008200DB"/>
    <w:rsid w:val="0082016B"/>
    <w:rsid w:val="0082021B"/>
    <w:rsid w:val="00820A36"/>
    <w:rsid w:val="00820FE0"/>
    <w:rsid w:val="008214ED"/>
    <w:rsid w:val="008218FE"/>
    <w:rsid w:val="00821B4C"/>
    <w:rsid w:val="00822546"/>
    <w:rsid w:val="0082270A"/>
    <w:rsid w:val="0082278F"/>
    <w:rsid w:val="00822A59"/>
    <w:rsid w:val="00822F3F"/>
    <w:rsid w:val="00822FDF"/>
    <w:rsid w:val="00823316"/>
    <w:rsid w:val="00823375"/>
    <w:rsid w:val="00823555"/>
    <w:rsid w:val="00823791"/>
    <w:rsid w:val="00823985"/>
    <w:rsid w:val="00823C81"/>
    <w:rsid w:val="00823CE9"/>
    <w:rsid w:val="00824975"/>
    <w:rsid w:val="008249E1"/>
    <w:rsid w:val="00824B99"/>
    <w:rsid w:val="00824C47"/>
    <w:rsid w:val="00825483"/>
    <w:rsid w:val="00825FC8"/>
    <w:rsid w:val="00826254"/>
    <w:rsid w:val="008263D8"/>
    <w:rsid w:val="008268A5"/>
    <w:rsid w:val="00826D0D"/>
    <w:rsid w:val="00826D2C"/>
    <w:rsid w:val="00826E34"/>
    <w:rsid w:val="00827157"/>
    <w:rsid w:val="00827E0D"/>
    <w:rsid w:val="0083020B"/>
    <w:rsid w:val="00830A60"/>
    <w:rsid w:val="0083142D"/>
    <w:rsid w:val="008316EB"/>
    <w:rsid w:val="00831961"/>
    <w:rsid w:val="00831D65"/>
    <w:rsid w:val="00831EE5"/>
    <w:rsid w:val="00833394"/>
    <w:rsid w:val="008333DA"/>
    <w:rsid w:val="00833F74"/>
    <w:rsid w:val="00834465"/>
    <w:rsid w:val="00834BFC"/>
    <w:rsid w:val="00834DD9"/>
    <w:rsid w:val="008355ED"/>
    <w:rsid w:val="008356DF"/>
    <w:rsid w:val="00835990"/>
    <w:rsid w:val="00835D0A"/>
    <w:rsid w:val="008362F0"/>
    <w:rsid w:val="008371A1"/>
    <w:rsid w:val="0083744A"/>
    <w:rsid w:val="0083750C"/>
    <w:rsid w:val="00837C27"/>
    <w:rsid w:val="00837E16"/>
    <w:rsid w:val="0084027B"/>
    <w:rsid w:val="00840C5F"/>
    <w:rsid w:val="00840C8B"/>
    <w:rsid w:val="00840E73"/>
    <w:rsid w:val="0084123F"/>
    <w:rsid w:val="008418FC"/>
    <w:rsid w:val="00841983"/>
    <w:rsid w:val="008419EB"/>
    <w:rsid w:val="008422CB"/>
    <w:rsid w:val="00843248"/>
    <w:rsid w:val="0084344A"/>
    <w:rsid w:val="00843586"/>
    <w:rsid w:val="00843C8F"/>
    <w:rsid w:val="00843CF3"/>
    <w:rsid w:val="00843EDE"/>
    <w:rsid w:val="008443F5"/>
    <w:rsid w:val="008450C1"/>
    <w:rsid w:val="008455FC"/>
    <w:rsid w:val="008455FE"/>
    <w:rsid w:val="008459F5"/>
    <w:rsid w:val="00845F9C"/>
    <w:rsid w:val="008464E1"/>
    <w:rsid w:val="00846BB9"/>
    <w:rsid w:val="00846C93"/>
    <w:rsid w:val="0084733A"/>
    <w:rsid w:val="00847614"/>
    <w:rsid w:val="00847BAF"/>
    <w:rsid w:val="00847E99"/>
    <w:rsid w:val="00850296"/>
    <w:rsid w:val="008503FC"/>
    <w:rsid w:val="00850A52"/>
    <w:rsid w:val="00850CBA"/>
    <w:rsid w:val="00850D8F"/>
    <w:rsid w:val="008511C4"/>
    <w:rsid w:val="00851451"/>
    <w:rsid w:val="008515B9"/>
    <w:rsid w:val="008518A6"/>
    <w:rsid w:val="008518B6"/>
    <w:rsid w:val="00851DC2"/>
    <w:rsid w:val="008528E4"/>
    <w:rsid w:val="00853146"/>
    <w:rsid w:val="0085397E"/>
    <w:rsid w:val="00853F43"/>
    <w:rsid w:val="008544C7"/>
    <w:rsid w:val="0085506D"/>
    <w:rsid w:val="0085525C"/>
    <w:rsid w:val="0085581D"/>
    <w:rsid w:val="0085588A"/>
    <w:rsid w:val="00855A3C"/>
    <w:rsid w:val="00855D7A"/>
    <w:rsid w:val="00856154"/>
    <w:rsid w:val="00856383"/>
    <w:rsid w:val="0085643E"/>
    <w:rsid w:val="008566C4"/>
    <w:rsid w:val="008577C3"/>
    <w:rsid w:val="00857DC6"/>
    <w:rsid w:val="00857FDC"/>
    <w:rsid w:val="0086068A"/>
    <w:rsid w:val="0086080C"/>
    <w:rsid w:val="00860B05"/>
    <w:rsid w:val="00860B39"/>
    <w:rsid w:val="00861117"/>
    <w:rsid w:val="008613AF"/>
    <w:rsid w:val="008613B2"/>
    <w:rsid w:val="00861659"/>
    <w:rsid w:val="00861825"/>
    <w:rsid w:val="00861CE8"/>
    <w:rsid w:val="008622A6"/>
    <w:rsid w:val="0086281D"/>
    <w:rsid w:val="00862912"/>
    <w:rsid w:val="00862AAA"/>
    <w:rsid w:val="00862D77"/>
    <w:rsid w:val="008631D1"/>
    <w:rsid w:val="00863363"/>
    <w:rsid w:val="00863F09"/>
    <w:rsid w:val="00864534"/>
    <w:rsid w:val="00864707"/>
    <w:rsid w:val="00864723"/>
    <w:rsid w:val="00864943"/>
    <w:rsid w:val="00864A12"/>
    <w:rsid w:val="00864B94"/>
    <w:rsid w:val="008656C5"/>
    <w:rsid w:val="00865C30"/>
    <w:rsid w:val="00866C7F"/>
    <w:rsid w:val="00866C82"/>
    <w:rsid w:val="0086702D"/>
    <w:rsid w:val="00867BF3"/>
    <w:rsid w:val="00867F85"/>
    <w:rsid w:val="0087039C"/>
    <w:rsid w:val="0087094B"/>
    <w:rsid w:val="008710E6"/>
    <w:rsid w:val="00871C00"/>
    <w:rsid w:val="00871F57"/>
    <w:rsid w:val="00873AD4"/>
    <w:rsid w:val="00873AE9"/>
    <w:rsid w:val="00873FAC"/>
    <w:rsid w:val="00873FF7"/>
    <w:rsid w:val="0087449F"/>
    <w:rsid w:val="008748A2"/>
    <w:rsid w:val="00875166"/>
    <w:rsid w:val="008752EF"/>
    <w:rsid w:val="00875390"/>
    <w:rsid w:val="008754AF"/>
    <w:rsid w:val="00875560"/>
    <w:rsid w:val="00875A22"/>
    <w:rsid w:val="00876360"/>
    <w:rsid w:val="008768D7"/>
    <w:rsid w:val="008769F2"/>
    <w:rsid w:val="00876A59"/>
    <w:rsid w:val="00877200"/>
    <w:rsid w:val="00877800"/>
    <w:rsid w:val="00877D49"/>
    <w:rsid w:val="00880314"/>
    <w:rsid w:val="00880A20"/>
    <w:rsid w:val="00880BF5"/>
    <w:rsid w:val="00880FE5"/>
    <w:rsid w:val="008814A0"/>
    <w:rsid w:val="00882102"/>
    <w:rsid w:val="00882127"/>
    <w:rsid w:val="0088253B"/>
    <w:rsid w:val="00883048"/>
    <w:rsid w:val="008835E2"/>
    <w:rsid w:val="00883BA8"/>
    <w:rsid w:val="00883F78"/>
    <w:rsid w:val="00884196"/>
    <w:rsid w:val="00884B0F"/>
    <w:rsid w:val="00884BB3"/>
    <w:rsid w:val="00885071"/>
    <w:rsid w:val="0088565A"/>
    <w:rsid w:val="00885DB1"/>
    <w:rsid w:val="00886BA1"/>
    <w:rsid w:val="00886FA3"/>
    <w:rsid w:val="00887168"/>
    <w:rsid w:val="0088730D"/>
    <w:rsid w:val="0088784A"/>
    <w:rsid w:val="00887BAB"/>
    <w:rsid w:val="00887C19"/>
    <w:rsid w:val="00887DCF"/>
    <w:rsid w:val="0089001D"/>
    <w:rsid w:val="0089040D"/>
    <w:rsid w:val="008907B6"/>
    <w:rsid w:val="00890C04"/>
    <w:rsid w:val="00890C62"/>
    <w:rsid w:val="008916DC"/>
    <w:rsid w:val="0089174E"/>
    <w:rsid w:val="00891944"/>
    <w:rsid w:val="008925A4"/>
    <w:rsid w:val="0089292D"/>
    <w:rsid w:val="008932DE"/>
    <w:rsid w:val="00894135"/>
    <w:rsid w:val="008942CA"/>
    <w:rsid w:val="00894399"/>
    <w:rsid w:val="008944B5"/>
    <w:rsid w:val="008948C7"/>
    <w:rsid w:val="00894F27"/>
    <w:rsid w:val="008951A9"/>
    <w:rsid w:val="0089521F"/>
    <w:rsid w:val="00895542"/>
    <w:rsid w:val="0089611C"/>
    <w:rsid w:val="008966B0"/>
    <w:rsid w:val="00896877"/>
    <w:rsid w:val="00896D68"/>
    <w:rsid w:val="008970D3"/>
    <w:rsid w:val="008972D9"/>
    <w:rsid w:val="00897588"/>
    <w:rsid w:val="00897DB9"/>
    <w:rsid w:val="008A066A"/>
    <w:rsid w:val="008A0CC7"/>
    <w:rsid w:val="008A1057"/>
    <w:rsid w:val="008A1622"/>
    <w:rsid w:val="008A1629"/>
    <w:rsid w:val="008A1945"/>
    <w:rsid w:val="008A1F65"/>
    <w:rsid w:val="008A24AD"/>
    <w:rsid w:val="008A3156"/>
    <w:rsid w:val="008A378D"/>
    <w:rsid w:val="008A3B04"/>
    <w:rsid w:val="008A4A77"/>
    <w:rsid w:val="008A4D26"/>
    <w:rsid w:val="008A4E66"/>
    <w:rsid w:val="008A5025"/>
    <w:rsid w:val="008A512F"/>
    <w:rsid w:val="008A5442"/>
    <w:rsid w:val="008A5496"/>
    <w:rsid w:val="008A5750"/>
    <w:rsid w:val="008A5979"/>
    <w:rsid w:val="008A5A4E"/>
    <w:rsid w:val="008A65D9"/>
    <w:rsid w:val="008A6A0C"/>
    <w:rsid w:val="008A6BAE"/>
    <w:rsid w:val="008A718C"/>
    <w:rsid w:val="008A7612"/>
    <w:rsid w:val="008A7935"/>
    <w:rsid w:val="008A7C90"/>
    <w:rsid w:val="008B02E7"/>
    <w:rsid w:val="008B06A4"/>
    <w:rsid w:val="008B0CE2"/>
    <w:rsid w:val="008B105E"/>
    <w:rsid w:val="008B1490"/>
    <w:rsid w:val="008B249A"/>
    <w:rsid w:val="008B250F"/>
    <w:rsid w:val="008B25C4"/>
    <w:rsid w:val="008B28EF"/>
    <w:rsid w:val="008B394B"/>
    <w:rsid w:val="008B3CE8"/>
    <w:rsid w:val="008B3E94"/>
    <w:rsid w:val="008B51F2"/>
    <w:rsid w:val="008B5AE3"/>
    <w:rsid w:val="008B5B7E"/>
    <w:rsid w:val="008B6390"/>
    <w:rsid w:val="008B692E"/>
    <w:rsid w:val="008B709B"/>
    <w:rsid w:val="008B767C"/>
    <w:rsid w:val="008B7889"/>
    <w:rsid w:val="008B7E42"/>
    <w:rsid w:val="008B7FC2"/>
    <w:rsid w:val="008C03A3"/>
    <w:rsid w:val="008C0850"/>
    <w:rsid w:val="008C1C58"/>
    <w:rsid w:val="008C228A"/>
    <w:rsid w:val="008C2C7F"/>
    <w:rsid w:val="008C2D42"/>
    <w:rsid w:val="008C30D7"/>
    <w:rsid w:val="008C32F1"/>
    <w:rsid w:val="008C3B1A"/>
    <w:rsid w:val="008C4171"/>
    <w:rsid w:val="008C5392"/>
    <w:rsid w:val="008C5533"/>
    <w:rsid w:val="008C5563"/>
    <w:rsid w:val="008C55CB"/>
    <w:rsid w:val="008C5E5F"/>
    <w:rsid w:val="008C60F2"/>
    <w:rsid w:val="008C6CB3"/>
    <w:rsid w:val="008C72B2"/>
    <w:rsid w:val="008C7473"/>
    <w:rsid w:val="008C7653"/>
    <w:rsid w:val="008C7817"/>
    <w:rsid w:val="008D0CA5"/>
    <w:rsid w:val="008D16AF"/>
    <w:rsid w:val="008D1C25"/>
    <w:rsid w:val="008D2326"/>
    <w:rsid w:val="008D2411"/>
    <w:rsid w:val="008D2DE7"/>
    <w:rsid w:val="008D30CD"/>
    <w:rsid w:val="008D384A"/>
    <w:rsid w:val="008D47E2"/>
    <w:rsid w:val="008D4BA1"/>
    <w:rsid w:val="008D5386"/>
    <w:rsid w:val="008D5C7F"/>
    <w:rsid w:val="008D6469"/>
    <w:rsid w:val="008D67FC"/>
    <w:rsid w:val="008D683F"/>
    <w:rsid w:val="008D68CA"/>
    <w:rsid w:val="008D6ADD"/>
    <w:rsid w:val="008D70E8"/>
    <w:rsid w:val="008D76A4"/>
    <w:rsid w:val="008D7738"/>
    <w:rsid w:val="008D7941"/>
    <w:rsid w:val="008D7C26"/>
    <w:rsid w:val="008E01ED"/>
    <w:rsid w:val="008E0ACC"/>
    <w:rsid w:val="008E0DD2"/>
    <w:rsid w:val="008E13C6"/>
    <w:rsid w:val="008E13E4"/>
    <w:rsid w:val="008E19FC"/>
    <w:rsid w:val="008E1DD7"/>
    <w:rsid w:val="008E218B"/>
    <w:rsid w:val="008E26BA"/>
    <w:rsid w:val="008E2DCC"/>
    <w:rsid w:val="008E37C6"/>
    <w:rsid w:val="008E3DFD"/>
    <w:rsid w:val="008E4413"/>
    <w:rsid w:val="008E4999"/>
    <w:rsid w:val="008E49DE"/>
    <w:rsid w:val="008E4FA1"/>
    <w:rsid w:val="008E502B"/>
    <w:rsid w:val="008E5389"/>
    <w:rsid w:val="008E55D6"/>
    <w:rsid w:val="008E5706"/>
    <w:rsid w:val="008E5C47"/>
    <w:rsid w:val="008E5C67"/>
    <w:rsid w:val="008E5FE2"/>
    <w:rsid w:val="008E64CD"/>
    <w:rsid w:val="008E6859"/>
    <w:rsid w:val="008E688E"/>
    <w:rsid w:val="008E7400"/>
    <w:rsid w:val="008E7D86"/>
    <w:rsid w:val="008F0230"/>
    <w:rsid w:val="008F023B"/>
    <w:rsid w:val="008F059D"/>
    <w:rsid w:val="008F0B30"/>
    <w:rsid w:val="008F0BF7"/>
    <w:rsid w:val="008F0D26"/>
    <w:rsid w:val="008F10BE"/>
    <w:rsid w:val="008F29D6"/>
    <w:rsid w:val="008F2C64"/>
    <w:rsid w:val="008F34D4"/>
    <w:rsid w:val="008F3524"/>
    <w:rsid w:val="008F3A0B"/>
    <w:rsid w:val="008F43E0"/>
    <w:rsid w:val="008F4855"/>
    <w:rsid w:val="008F4932"/>
    <w:rsid w:val="008F4C2F"/>
    <w:rsid w:val="008F602F"/>
    <w:rsid w:val="008F60F3"/>
    <w:rsid w:val="008F664D"/>
    <w:rsid w:val="008F6716"/>
    <w:rsid w:val="008F6718"/>
    <w:rsid w:val="008F7648"/>
    <w:rsid w:val="00900983"/>
    <w:rsid w:val="00900DED"/>
    <w:rsid w:val="009010FA"/>
    <w:rsid w:val="00901989"/>
    <w:rsid w:val="009036E2"/>
    <w:rsid w:val="00903A91"/>
    <w:rsid w:val="00903D27"/>
    <w:rsid w:val="00904912"/>
    <w:rsid w:val="00904F20"/>
    <w:rsid w:val="00905D80"/>
    <w:rsid w:val="0090611B"/>
    <w:rsid w:val="00906137"/>
    <w:rsid w:val="009062E7"/>
    <w:rsid w:val="00907220"/>
    <w:rsid w:val="009074B6"/>
    <w:rsid w:val="00907A06"/>
    <w:rsid w:val="00907ECB"/>
    <w:rsid w:val="00910284"/>
    <w:rsid w:val="00910429"/>
    <w:rsid w:val="00910F98"/>
    <w:rsid w:val="009115FF"/>
    <w:rsid w:val="00911720"/>
    <w:rsid w:val="0091210F"/>
    <w:rsid w:val="00912BEB"/>
    <w:rsid w:val="009132CF"/>
    <w:rsid w:val="0091369A"/>
    <w:rsid w:val="00913802"/>
    <w:rsid w:val="009139EA"/>
    <w:rsid w:val="009141D7"/>
    <w:rsid w:val="00914A04"/>
    <w:rsid w:val="00914A5F"/>
    <w:rsid w:val="009166D3"/>
    <w:rsid w:val="00916FD7"/>
    <w:rsid w:val="009170C8"/>
    <w:rsid w:val="00917249"/>
    <w:rsid w:val="0091724C"/>
    <w:rsid w:val="00917490"/>
    <w:rsid w:val="00917534"/>
    <w:rsid w:val="00917594"/>
    <w:rsid w:val="00917633"/>
    <w:rsid w:val="00917A1E"/>
    <w:rsid w:val="00917BC1"/>
    <w:rsid w:val="00920551"/>
    <w:rsid w:val="009206B8"/>
    <w:rsid w:val="009206EC"/>
    <w:rsid w:val="00920EF5"/>
    <w:rsid w:val="00921356"/>
    <w:rsid w:val="009224C3"/>
    <w:rsid w:val="0092257F"/>
    <w:rsid w:val="009227A3"/>
    <w:rsid w:val="00924052"/>
    <w:rsid w:val="0092422D"/>
    <w:rsid w:val="0092539E"/>
    <w:rsid w:val="0092561F"/>
    <w:rsid w:val="0092577F"/>
    <w:rsid w:val="00925809"/>
    <w:rsid w:val="0092636C"/>
    <w:rsid w:val="00926401"/>
    <w:rsid w:val="009268AC"/>
    <w:rsid w:val="00926947"/>
    <w:rsid w:val="00926A42"/>
    <w:rsid w:val="00926C57"/>
    <w:rsid w:val="00926CAB"/>
    <w:rsid w:val="00926FC4"/>
    <w:rsid w:val="00926FE6"/>
    <w:rsid w:val="00927921"/>
    <w:rsid w:val="00927E55"/>
    <w:rsid w:val="009304B7"/>
    <w:rsid w:val="00930B04"/>
    <w:rsid w:val="00930CFE"/>
    <w:rsid w:val="0093116E"/>
    <w:rsid w:val="00931200"/>
    <w:rsid w:val="00931432"/>
    <w:rsid w:val="0093164C"/>
    <w:rsid w:val="00931887"/>
    <w:rsid w:val="00931976"/>
    <w:rsid w:val="0093212A"/>
    <w:rsid w:val="009322C5"/>
    <w:rsid w:val="00932562"/>
    <w:rsid w:val="009326B9"/>
    <w:rsid w:val="0093276D"/>
    <w:rsid w:val="00932E56"/>
    <w:rsid w:val="0093324A"/>
    <w:rsid w:val="00933C4F"/>
    <w:rsid w:val="0093415C"/>
    <w:rsid w:val="00934608"/>
    <w:rsid w:val="00934EA6"/>
    <w:rsid w:val="00935320"/>
    <w:rsid w:val="009354F9"/>
    <w:rsid w:val="00935889"/>
    <w:rsid w:val="00935E86"/>
    <w:rsid w:val="00936211"/>
    <w:rsid w:val="00936CB0"/>
    <w:rsid w:val="00936CF1"/>
    <w:rsid w:val="009378A5"/>
    <w:rsid w:val="00937A60"/>
    <w:rsid w:val="00937EA1"/>
    <w:rsid w:val="00940160"/>
    <w:rsid w:val="0094057D"/>
    <w:rsid w:val="00941F71"/>
    <w:rsid w:val="009423AF"/>
    <w:rsid w:val="00942821"/>
    <w:rsid w:val="0094294D"/>
    <w:rsid w:val="00942DD6"/>
    <w:rsid w:val="00943265"/>
    <w:rsid w:val="009432FA"/>
    <w:rsid w:val="009441D2"/>
    <w:rsid w:val="009443A1"/>
    <w:rsid w:val="00944BD6"/>
    <w:rsid w:val="00944FDE"/>
    <w:rsid w:val="00945183"/>
    <w:rsid w:val="009457EB"/>
    <w:rsid w:val="00945987"/>
    <w:rsid w:val="00945D24"/>
    <w:rsid w:val="00945EFB"/>
    <w:rsid w:val="00946455"/>
    <w:rsid w:val="009465AE"/>
    <w:rsid w:val="009467E4"/>
    <w:rsid w:val="0094737E"/>
    <w:rsid w:val="00947584"/>
    <w:rsid w:val="00947642"/>
    <w:rsid w:val="009479F4"/>
    <w:rsid w:val="00947C81"/>
    <w:rsid w:val="00947E38"/>
    <w:rsid w:val="009503BE"/>
    <w:rsid w:val="00950B4E"/>
    <w:rsid w:val="009511B7"/>
    <w:rsid w:val="0095151D"/>
    <w:rsid w:val="00952FC9"/>
    <w:rsid w:val="00953E13"/>
    <w:rsid w:val="009548FA"/>
    <w:rsid w:val="00954D51"/>
    <w:rsid w:val="00955801"/>
    <w:rsid w:val="00955FE2"/>
    <w:rsid w:val="009561D4"/>
    <w:rsid w:val="0095656B"/>
    <w:rsid w:val="00957236"/>
    <w:rsid w:val="009573A2"/>
    <w:rsid w:val="00957C3C"/>
    <w:rsid w:val="00957E18"/>
    <w:rsid w:val="009602E8"/>
    <w:rsid w:val="00960DDB"/>
    <w:rsid w:val="00960EF8"/>
    <w:rsid w:val="0096187E"/>
    <w:rsid w:val="00961CC2"/>
    <w:rsid w:val="00961E59"/>
    <w:rsid w:val="00961F5C"/>
    <w:rsid w:val="0096245F"/>
    <w:rsid w:val="0096275B"/>
    <w:rsid w:val="00962853"/>
    <w:rsid w:val="00962856"/>
    <w:rsid w:val="009629AB"/>
    <w:rsid w:val="00962CE0"/>
    <w:rsid w:val="00963407"/>
    <w:rsid w:val="009637E2"/>
    <w:rsid w:val="0096451A"/>
    <w:rsid w:val="00964547"/>
    <w:rsid w:val="00964B82"/>
    <w:rsid w:val="00964EA9"/>
    <w:rsid w:val="00964F9D"/>
    <w:rsid w:val="00965FA4"/>
    <w:rsid w:val="009660BC"/>
    <w:rsid w:val="0096623B"/>
    <w:rsid w:val="009669FE"/>
    <w:rsid w:val="00966BB3"/>
    <w:rsid w:val="00966BB7"/>
    <w:rsid w:val="00966D31"/>
    <w:rsid w:val="0096740A"/>
    <w:rsid w:val="00967B1D"/>
    <w:rsid w:val="009700B3"/>
    <w:rsid w:val="00970B1D"/>
    <w:rsid w:val="00970E65"/>
    <w:rsid w:val="009716BA"/>
    <w:rsid w:val="00971971"/>
    <w:rsid w:val="009721FA"/>
    <w:rsid w:val="009723DA"/>
    <w:rsid w:val="00972900"/>
    <w:rsid w:val="00972E92"/>
    <w:rsid w:val="009737F1"/>
    <w:rsid w:val="00973948"/>
    <w:rsid w:val="00974267"/>
    <w:rsid w:val="00974D90"/>
    <w:rsid w:val="00975244"/>
    <w:rsid w:val="00975534"/>
    <w:rsid w:val="00975970"/>
    <w:rsid w:val="00975E6C"/>
    <w:rsid w:val="00975ED3"/>
    <w:rsid w:val="00976165"/>
    <w:rsid w:val="009766B3"/>
    <w:rsid w:val="0097701F"/>
    <w:rsid w:val="0097706E"/>
    <w:rsid w:val="00977456"/>
    <w:rsid w:val="009804D5"/>
    <w:rsid w:val="00980D56"/>
    <w:rsid w:val="00981C0F"/>
    <w:rsid w:val="00981D45"/>
    <w:rsid w:val="00981E31"/>
    <w:rsid w:val="00981FD1"/>
    <w:rsid w:val="00982190"/>
    <w:rsid w:val="00982879"/>
    <w:rsid w:val="00982977"/>
    <w:rsid w:val="00982CEC"/>
    <w:rsid w:val="00983564"/>
    <w:rsid w:val="009838F3"/>
    <w:rsid w:val="00983D92"/>
    <w:rsid w:val="0098426C"/>
    <w:rsid w:val="0098483B"/>
    <w:rsid w:val="00985F16"/>
    <w:rsid w:val="009868E8"/>
    <w:rsid w:val="00986E13"/>
    <w:rsid w:val="00987139"/>
    <w:rsid w:val="00987220"/>
    <w:rsid w:val="00987326"/>
    <w:rsid w:val="00987E34"/>
    <w:rsid w:val="00987E9A"/>
    <w:rsid w:val="00990471"/>
    <w:rsid w:val="009908B6"/>
    <w:rsid w:val="00990A60"/>
    <w:rsid w:val="00990F42"/>
    <w:rsid w:val="0099112F"/>
    <w:rsid w:val="0099178A"/>
    <w:rsid w:val="00991797"/>
    <w:rsid w:val="009917AA"/>
    <w:rsid w:val="009922B8"/>
    <w:rsid w:val="00992999"/>
    <w:rsid w:val="009933B4"/>
    <w:rsid w:val="009942D4"/>
    <w:rsid w:val="00994317"/>
    <w:rsid w:val="00994582"/>
    <w:rsid w:val="00994B21"/>
    <w:rsid w:val="00994DFB"/>
    <w:rsid w:val="0099533D"/>
    <w:rsid w:val="009953D2"/>
    <w:rsid w:val="0099559F"/>
    <w:rsid w:val="00995AA9"/>
    <w:rsid w:val="00996002"/>
    <w:rsid w:val="00997717"/>
    <w:rsid w:val="00997B16"/>
    <w:rsid w:val="00997BED"/>
    <w:rsid w:val="00997DC0"/>
    <w:rsid w:val="009A0161"/>
    <w:rsid w:val="009A02C8"/>
    <w:rsid w:val="009A108E"/>
    <w:rsid w:val="009A1BF1"/>
    <w:rsid w:val="009A2534"/>
    <w:rsid w:val="009A2DC4"/>
    <w:rsid w:val="009A3476"/>
    <w:rsid w:val="009A3479"/>
    <w:rsid w:val="009A3BC0"/>
    <w:rsid w:val="009A3E86"/>
    <w:rsid w:val="009A4158"/>
    <w:rsid w:val="009A4982"/>
    <w:rsid w:val="009A49BC"/>
    <w:rsid w:val="009A4CC3"/>
    <w:rsid w:val="009A4CD3"/>
    <w:rsid w:val="009A4DE5"/>
    <w:rsid w:val="009A532C"/>
    <w:rsid w:val="009A56F0"/>
    <w:rsid w:val="009A5703"/>
    <w:rsid w:val="009A6587"/>
    <w:rsid w:val="009A6A9B"/>
    <w:rsid w:val="009A6AF3"/>
    <w:rsid w:val="009A6CC5"/>
    <w:rsid w:val="009A6D3E"/>
    <w:rsid w:val="009A7101"/>
    <w:rsid w:val="009A75A3"/>
    <w:rsid w:val="009A7852"/>
    <w:rsid w:val="009A785F"/>
    <w:rsid w:val="009A788A"/>
    <w:rsid w:val="009A7A60"/>
    <w:rsid w:val="009A7A77"/>
    <w:rsid w:val="009A7CA7"/>
    <w:rsid w:val="009B026E"/>
    <w:rsid w:val="009B02FD"/>
    <w:rsid w:val="009B113A"/>
    <w:rsid w:val="009B2156"/>
    <w:rsid w:val="009B27B1"/>
    <w:rsid w:val="009B2A01"/>
    <w:rsid w:val="009B2EAE"/>
    <w:rsid w:val="009B32F8"/>
    <w:rsid w:val="009B3643"/>
    <w:rsid w:val="009B3B81"/>
    <w:rsid w:val="009B3BE5"/>
    <w:rsid w:val="009B3E12"/>
    <w:rsid w:val="009B5658"/>
    <w:rsid w:val="009B577D"/>
    <w:rsid w:val="009B5ABA"/>
    <w:rsid w:val="009B5F70"/>
    <w:rsid w:val="009B640D"/>
    <w:rsid w:val="009B7592"/>
    <w:rsid w:val="009B75A8"/>
    <w:rsid w:val="009B7AC9"/>
    <w:rsid w:val="009B7AFD"/>
    <w:rsid w:val="009C0273"/>
    <w:rsid w:val="009C03E2"/>
    <w:rsid w:val="009C0535"/>
    <w:rsid w:val="009C0820"/>
    <w:rsid w:val="009C096A"/>
    <w:rsid w:val="009C0A76"/>
    <w:rsid w:val="009C156C"/>
    <w:rsid w:val="009C1574"/>
    <w:rsid w:val="009C1A7E"/>
    <w:rsid w:val="009C23A8"/>
    <w:rsid w:val="009C30D1"/>
    <w:rsid w:val="009C340C"/>
    <w:rsid w:val="009C3680"/>
    <w:rsid w:val="009C39FF"/>
    <w:rsid w:val="009C41BC"/>
    <w:rsid w:val="009C4510"/>
    <w:rsid w:val="009C4B3D"/>
    <w:rsid w:val="009C4D1F"/>
    <w:rsid w:val="009C500B"/>
    <w:rsid w:val="009C5496"/>
    <w:rsid w:val="009C54B8"/>
    <w:rsid w:val="009C570B"/>
    <w:rsid w:val="009C59F2"/>
    <w:rsid w:val="009C5B63"/>
    <w:rsid w:val="009C637B"/>
    <w:rsid w:val="009C69CF"/>
    <w:rsid w:val="009C6ABA"/>
    <w:rsid w:val="009C724B"/>
    <w:rsid w:val="009C7437"/>
    <w:rsid w:val="009C7521"/>
    <w:rsid w:val="009D0441"/>
    <w:rsid w:val="009D0492"/>
    <w:rsid w:val="009D0E4C"/>
    <w:rsid w:val="009D0F0C"/>
    <w:rsid w:val="009D119F"/>
    <w:rsid w:val="009D14B9"/>
    <w:rsid w:val="009D1648"/>
    <w:rsid w:val="009D1904"/>
    <w:rsid w:val="009D1BB1"/>
    <w:rsid w:val="009D1F6D"/>
    <w:rsid w:val="009D23C3"/>
    <w:rsid w:val="009D249F"/>
    <w:rsid w:val="009D25A9"/>
    <w:rsid w:val="009D28C6"/>
    <w:rsid w:val="009D3DF7"/>
    <w:rsid w:val="009D41BD"/>
    <w:rsid w:val="009D47A4"/>
    <w:rsid w:val="009D540B"/>
    <w:rsid w:val="009D570B"/>
    <w:rsid w:val="009D5C36"/>
    <w:rsid w:val="009D60E9"/>
    <w:rsid w:val="009D62B9"/>
    <w:rsid w:val="009D63F5"/>
    <w:rsid w:val="009D6470"/>
    <w:rsid w:val="009D6BDE"/>
    <w:rsid w:val="009D6D2F"/>
    <w:rsid w:val="009D6EB4"/>
    <w:rsid w:val="009D78AB"/>
    <w:rsid w:val="009D79A0"/>
    <w:rsid w:val="009E1139"/>
    <w:rsid w:val="009E1C21"/>
    <w:rsid w:val="009E1CEC"/>
    <w:rsid w:val="009E1D3D"/>
    <w:rsid w:val="009E1E45"/>
    <w:rsid w:val="009E30DA"/>
    <w:rsid w:val="009E349E"/>
    <w:rsid w:val="009E38FF"/>
    <w:rsid w:val="009E3D61"/>
    <w:rsid w:val="009E3D91"/>
    <w:rsid w:val="009E4523"/>
    <w:rsid w:val="009E45EE"/>
    <w:rsid w:val="009E46EE"/>
    <w:rsid w:val="009E4D69"/>
    <w:rsid w:val="009E568A"/>
    <w:rsid w:val="009E5988"/>
    <w:rsid w:val="009E665D"/>
    <w:rsid w:val="009E6DAE"/>
    <w:rsid w:val="009E6DCA"/>
    <w:rsid w:val="009E7102"/>
    <w:rsid w:val="009E7565"/>
    <w:rsid w:val="009F0121"/>
    <w:rsid w:val="009F0646"/>
    <w:rsid w:val="009F0751"/>
    <w:rsid w:val="009F0A1E"/>
    <w:rsid w:val="009F1468"/>
    <w:rsid w:val="009F192D"/>
    <w:rsid w:val="009F1A37"/>
    <w:rsid w:val="009F2103"/>
    <w:rsid w:val="009F2D8E"/>
    <w:rsid w:val="009F2FE1"/>
    <w:rsid w:val="009F40DA"/>
    <w:rsid w:val="009F44F4"/>
    <w:rsid w:val="009F48E9"/>
    <w:rsid w:val="009F49B6"/>
    <w:rsid w:val="009F4B95"/>
    <w:rsid w:val="009F4D51"/>
    <w:rsid w:val="009F5BE0"/>
    <w:rsid w:val="009F5F65"/>
    <w:rsid w:val="009F60DA"/>
    <w:rsid w:val="009F6496"/>
    <w:rsid w:val="009F64CC"/>
    <w:rsid w:val="009F64CE"/>
    <w:rsid w:val="009F6CC4"/>
    <w:rsid w:val="009F7078"/>
    <w:rsid w:val="009F7498"/>
    <w:rsid w:val="009F754F"/>
    <w:rsid w:val="009F75E8"/>
    <w:rsid w:val="009F77CF"/>
    <w:rsid w:val="00A00288"/>
    <w:rsid w:val="00A003C8"/>
    <w:rsid w:val="00A005B2"/>
    <w:rsid w:val="00A016C7"/>
    <w:rsid w:val="00A01867"/>
    <w:rsid w:val="00A01DD9"/>
    <w:rsid w:val="00A0269B"/>
    <w:rsid w:val="00A027D5"/>
    <w:rsid w:val="00A027F1"/>
    <w:rsid w:val="00A0383A"/>
    <w:rsid w:val="00A03EC2"/>
    <w:rsid w:val="00A048E1"/>
    <w:rsid w:val="00A04F3E"/>
    <w:rsid w:val="00A04F40"/>
    <w:rsid w:val="00A04FAE"/>
    <w:rsid w:val="00A05090"/>
    <w:rsid w:val="00A051EE"/>
    <w:rsid w:val="00A05380"/>
    <w:rsid w:val="00A0581A"/>
    <w:rsid w:val="00A059F3"/>
    <w:rsid w:val="00A0650F"/>
    <w:rsid w:val="00A07183"/>
    <w:rsid w:val="00A07331"/>
    <w:rsid w:val="00A073CA"/>
    <w:rsid w:val="00A07736"/>
    <w:rsid w:val="00A0775E"/>
    <w:rsid w:val="00A07B78"/>
    <w:rsid w:val="00A10115"/>
    <w:rsid w:val="00A10C5B"/>
    <w:rsid w:val="00A11208"/>
    <w:rsid w:val="00A12B80"/>
    <w:rsid w:val="00A14340"/>
    <w:rsid w:val="00A14C55"/>
    <w:rsid w:val="00A15123"/>
    <w:rsid w:val="00A15527"/>
    <w:rsid w:val="00A1595A"/>
    <w:rsid w:val="00A15C41"/>
    <w:rsid w:val="00A15CC8"/>
    <w:rsid w:val="00A15CF8"/>
    <w:rsid w:val="00A1682A"/>
    <w:rsid w:val="00A16C08"/>
    <w:rsid w:val="00A16FCD"/>
    <w:rsid w:val="00A177A3"/>
    <w:rsid w:val="00A17A0A"/>
    <w:rsid w:val="00A17D2A"/>
    <w:rsid w:val="00A17F98"/>
    <w:rsid w:val="00A2085B"/>
    <w:rsid w:val="00A20BB6"/>
    <w:rsid w:val="00A21297"/>
    <w:rsid w:val="00A212E4"/>
    <w:rsid w:val="00A212F0"/>
    <w:rsid w:val="00A216E9"/>
    <w:rsid w:val="00A219E9"/>
    <w:rsid w:val="00A21EF5"/>
    <w:rsid w:val="00A21F3F"/>
    <w:rsid w:val="00A2222E"/>
    <w:rsid w:val="00A223C2"/>
    <w:rsid w:val="00A22B3A"/>
    <w:rsid w:val="00A22E1C"/>
    <w:rsid w:val="00A236BE"/>
    <w:rsid w:val="00A23CDD"/>
    <w:rsid w:val="00A2408B"/>
    <w:rsid w:val="00A244A0"/>
    <w:rsid w:val="00A245B7"/>
    <w:rsid w:val="00A24A73"/>
    <w:rsid w:val="00A25904"/>
    <w:rsid w:val="00A264DB"/>
    <w:rsid w:val="00A2663B"/>
    <w:rsid w:val="00A269C7"/>
    <w:rsid w:val="00A2778E"/>
    <w:rsid w:val="00A27A5F"/>
    <w:rsid w:val="00A303D1"/>
    <w:rsid w:val="00A30FCC"/>
    <w:rsid w:val="00A316DD"/>
    <w:rsid w:val="00A316FE"/>
    <w:rsid w:val="00A31796"/>
    <w:rsid w:val="00A32519"/>
    <w:rsid w:val="00A32627"/>
    <w:rsid w:val="00A32F60"/>
    <w:rsid w:val="00A33866"/>
    <w:rsid w:val="00A33A48"/>
    <w:rsid w:val="00A33B43"/>
    <w:rsid w:val="00A34181"/>
    <w:rsid w:val="00A341E2"/>
    <w:rsid w:val="00A3424C"/>
    <w:rsid w:val="00A3537C"/>
    <w:rsid w:val="00A36093"/>
    <w:rsid w:val="00A360DA"/>
    <w:rsid w:val="00A3610A"/>
    <w:rsid w:val="00A362DB"/>
    <w:rsid w:val="00A36516"/>
    <w:rsid w:val="00A36BAB"/>
    <w:rsid w:val="00A37289"/>
    <w:rsid w:val="00A37510"/>
    <w:rsid w:val="00A37F0C"/>
    <w:rsid w:val="00A4012D"/>
    <w:rsid w:val="00A40A45"/>
    <w:rsid w:val="00A40F4B"/>
    <w:rsid w:val="00A410E5"/>
    <w:rsid w:val="00A41545"/>
    <w:rsid w:val="00A417AC"/>
    <w:rsid w:val="00A41CF1"/>
    <w:rsid w:val="00A429A8"/>
    <w:rsid w:val="00A42DB1"/>
    <w:rsid w:val="00A42FCD"/>
    <w:rsid w:val="00A4329F"/>
    <w:rsid w:val="00A43365"/>
    <w:rsid w:val="00A437D8"/>
    <w:rsid w:val="00A439F9"/>
    <w:rsid w:val="00A43DB2"/>
    <w:rsid w:val="00A441FA"/>
    <w:rsid w:val="00A44375"/>
    <w:rsid w:val="00A447D7"/>
    <w:rsid w:val="00A44AA1"/>
    <w:rsid w:val="00A451BA"/>
    <w:rsid w:val="00A45577"/>
    <w:rsid w:val="00A460EB"/>
    <w:rsid w:val="00A463D6"/>
    <w:rsid w:val="00A467C6"/>
    <w:rsid w:val="00A46B3D"/>
    <w:rsid w:val="00A46C15"/>
    <w:rsid w:val="00A46F0A"/>
    <w:rsid w:val="00A47CDC"/>
    <w:rsid w:val="00A50091"/>
    <w:rsid w:val="00A50C21"/>
    <w:rsid w:val="00A50D00"/>
    <w:rsid w:val="00A5138C"/>
    <w:rsid w:val="00A5163F"/>
    <w:rsid w:val="00A51656"/>
    <w:rsid w:val="00A524DB"/>
    <w:rsid w:val="00A535B3"/>
    <w:rsid w:val="00A535F1"/>
    <w:rsid w:val="00A54091"/>
    <w:rsid w:val="00A54898"/>
    <w:rsid w:val="00A5497D"/>
    <w:rsid w:val="00A54A71"/>
    <w:rsid w:val="00A54B6A"/>
    <w:rsid w:val="00A54F7F"/>
    <w:rsid w:val="00A552A2"/>
    <w:rsid w:val="00A552CB"/>
    <w:rsid w:val="00A559C5"/>
    <w:rsid w:val="00A5604A"/>
    <w:rsid w:val="00A5613D"/>
    <w:rsid w:val="00A564E8"/>
    <w:rsid w:val="00A569C4"/>
    <w:rsid w:val="00A56B78"/>
    <w:rsid w:val="00A56B83"/>
    <w:rsid w:val="00A56CA4"/>
    <w:rsid w:val="00A5785B"/>
    <w:rsid w:val="00A5794D"/>
    <w:rsid w:val="00A57FBD"/>
    <w:rsid w:val="00A60024"/>
    <w:rsid w:val="00A6009B"/>
    <w:rsid w:val="00A60228"/>
    <w:rsid w:val="00A60643"/>
    <w:rsid w:val="00A60FB7"/>
    <w:rsid w:val="00A610EE"/>
    <w:rsid w:val="00A6141E"/>
    <w:rsid w:val="00A619A6"/>
    <w:rsid w:val="00A61C93"/>
    <w:rsid w:val="00A6208F"/>
    <w:rsid w:val="00A622E6"/>
    <w:rsid w:val="00A629B9"/>
    <w:rsid w:val="00A62A89"/>
    <w:rsid w:val="00A62D66"/>
    <w:rsid w:val="00A62FEB"/>
    <w:rsid w:val="00A63831"/>
    <w:rsid w:val="00A648FB"/>
    <w:rsid w:val="00A649C1"/>
    <w:rsid w:val="00A64B08"/>
    <w:rsid w:val="00A64B18"/>
    <w:rsid w:val="00A64B6A"/>
    <w:rsid w:val="00A652B8"/>
    <w:rsid w:val="00A654BE"/>
    <w:rsid w:val="00A66566"/>
    <w:rsid w:val="00A6658A"/>
    <w:rsid w:val="00A66A6B"/>
    <w:rsid w:val="00A66EA2"/>
    <w:rsid w:val="00A67602"/>
    <w:rsid w:val="00A67BD6"/>
    <w:rsid w:val="00A67D10"/>
    <w:rsid w:val="00A700AB"/>
    <w:rsid w:val="00A700E0"/>
    <w:rsid w:val="00A70237"/>
    <w:rsid w:val="00A702F9"/>
    <w:rsid w:val="00A707BF"/>
    <w:rsid w:val="00A70B46"/>
    <w:rsid w:val="00A70EC4"/>
    <w:rsid w:val="00A717A4"/>
    <w:rsid w:val="00A71B0C"/>
    <w:rsid w:val="00A72175"/>
    <w:rsid w:val="00A72194"/>
    <w:rsid w:val="00A722CF"/>
    <w:rsid w:val="00A72649"/>
    <w:rsid w:val="00A72D98"/>
    <w:rsid w:val="00A72F66"/>
    <w:rsid w:val="00A73115"/>
    <w:rsid w:val="00A73589"/>
    <w:rsid w:val="00A73EF1"/>
    <w:rsid w:val="00A73FA2"/>
    <w:rsid w:val="00A74558"/>
    <w:rsid w:val="00A74A09"/>
    <w:rsid w:val="00A74A9C"/>
    <w:rsid w:val="00A7508B"/>
    <w:rsid w:val="00A7509D"/>
    <w:rsid w:val="00A750D8"/>
    <w:rsid w:val="00A755FE"/>
    <w:rsid w:val="00A75C41"/>
    <w:rsid w:val="00A75F2B"/>
    <w:rsid w:val="00A76DEE"/>
    <w:rsid w:val="00A76F3B"/>
    <w:rsid w:val="00A77646"/>
    <w:rsid w:val="00A7765F"/>
    <w:rsid w:val="00A800CE"/>
    <w:rsid w:val="00A804EB"/>
    <w:rsid w:val="00A80B58"/>
    <w:rsid w:val="00A80F07"/>
    <w:rsid w:val="00A81221"/>
    <w:rsid w:val="00A8185A"/>
    <w:rsid w:val="00A81C54"/>
    <w:rsid w:val="00A821A2"/>
    <w:rsid w:val="00A82A23"/>
    <w:rsid w:val="00A82D33"/>
    <w:rsid w:val="00A830BA"/>
    <w:rsid w:val="00A832C9"/>
    <w:rsid w:val="00A835C7"/>
    <w:rsid w:val="00A83981"/>
    <w:rsid w:val="00A84811"/>
    <w:rsid w:val="00A84A9F"/>
    <w:rsid w:val="00A84F61"/>
    <w:rsid w:val="00A85170"/>
    <w:rsid w:val="00A85B86"/>
    <w:rsid w:val="00A85C01"/>
    <w:rsid w:val="00A8611E"/>
    <w:rsid w:val="00A86529"/>
    <w:rsid w:val="00A86B62"/>
    <w:rsid w:val="00A86EDE"/>
    <w:rsid w:val="00A87836"/>
    <w:rsid w:val="00A87E37"/>
    <w:rsid w:val="00A87EEA"/>
    <w:rsid w:val="00A87F68"/>
    <w:rsid w:val="00A902E1"/>
    <w:rsid w:val="00A90888"/>
    <w:rsid w:val="00A90C20"/>
    <w:rsid w:val="00A9102F"/>
    <w:rsid w:val="00A923AB"/>
    <w:rsid w:val="00A9290C"/>
    <w:rsid w:val="00A930A6"/>
    <w:rsid w:val="00A93384"/>
    <w:rsid w:val="00A93917"/>
    <w:rsid w:val="00A942B6"/>
    <w:rsid w:val="00A945AE"/>
    <w:rsid w:val="00A965A5"/>
    <w:rsid w:val="00A9687C"/>
    <w:rsid w:val="00A97039"/>
    <w:rsid w:val="00A9727B"/>
    <w:rsid w:val="00A9728E"/>
    <w:rsid w:val="00A9750F"/>
    <w:rsid w:val="00A975AB"/>
    <w:rsid w:val="00AA0024"/>
    <w:rsid w:val="00AA005F"/>
    <w:rsid w:val="00AA07C4"/>
    <w:rsid w:val="00AA12CB"/>
    <w:rsid w:val="00AA13F7"/>
    <w:rsid w:val="00AA15AB"/>
    <w:rsid w:val="00AA15BF"/>
    <w:rsid w:val="00AA18A3"/>
    <w:rsid w:val="00AA2122"/>
    <w:rsid w:val="00AA3312"/>
    <w:rsid w:val="00AA3343"/>
    <w:rsid w:val="00AA3E3E"/>
    <w:rsid w:val="00AA44E9"/>
    <w:rsid w:val="00AA5AB4"/>
    <w:rsid w:val="00AA67FC"/>
    <w:rsid w:val="00AA6EF9"/>
    <w:rsid w:val="00AB09B0"/>
    <w:rsid w:val="00AB0F68"/>
    <w:rsid w:val="00AB1078"/>
    <w:rsid w:val="00AB159D"/>
    <w:rsid w:val="00AB1762"/>
    <w:rsid w:val="00AB19A7"/>
    <w:rsid w:val="00AB1F9C"/>
    <w:rsid w:val="00AB229A"/>
    <w:rsid w:val="00AB2357"/>
    <w:rsid w:val="00AB2789"/>
    <w:rsid w:val="00AB2EA1"/>
    <w:rsid w:val="00AB30E0"/>
    <w:rsid w:val="00AB3621"/>
    <w:rsid w:val="00AB49C8"/>
    <w:rsid w:val="00AB4CF4"/>
    <w:rsid w:val="00AB5042"/>
    <w:rsid w:val="00AB5266"/>
    <w:rsid w:val="00AB5B48"/>
    <w:rsid w:val="00AB6148"/>
    <w:rsid w:val="00AB6291"/>
    <w:rsid w:val="00AB63A4"/>
    <w:rsid w:val="00AB63D5"/>
    <w:rsid w:val="00AB646D"/>
    <w:rsid w:val="00AB687C"/>
    <w:rsid w:val="00AB727D"/>
    <w:rsid w:val="00AC02B7"/>
    <w:rsid w:val="00AC036D"/>
    <w:rsid w:val="00AC04F5"/>
    <w:rsid w:val="00AC0A7B"/>
    <w:rsid w:val="00AC11D9"/>
    <w:rsid w:val="00AC1920"/>
    <w:rsid w:val="00AC210E"/>
    <w:rsid w:val="00AC227D"/>
    <w:rsid w:val="00AC355A"/>
    <w:rsid w:val="00AC3B9B"/>
    <w:rsid w:val="00AC3D49"/>
    <w:rsid w:val="00AC428E"/>
    <w:rsid w:val="00AC4CB7"/>
    <w:rsid w:val="00AC516F"/>
    <w:rsid w:val="00AC57FC"/>
    <w:rsid w:val="00AC61CC"/>
    <w:rsid w:val="00AC660A"/>
    <w:rsid w:val="00AC6731"/>
    <w:rsid w:val="00AC6B6D"/>
    <w:rsid w:val="00AC7E59"/>
    <w:rsid w:val="00AD0119"/>
    <w:rsid w:val="00AD0999"/>
    <w:rsid w:val="00AD10F4"/>
    <w:rsid w:val="00AD15CE"/>
    <w:rsid w:val="00AD18F1"/>
    <w:rsid w:val="00AD20FF"/>
    <w:rsid w:val="00AD2AA2"/>
    <w:rsid w:val="00AD2C22"/>
    <w:rsid w:val="00AD333A"/>
    <w:rsid w:val="00AD3B1B"/>
    <w:rsid w:val="00AD4106"/>
    <w:rsid w:val="00AD4964"/>
    <w:rsid w:val="00AD499D"/>
    <w:rsid w:val="00AD4B9F"/>
    <w:rsid w:val="00AD521E"/>
    <w:rsid w:val="00AD6119"/>
    <w:rsid w:val="00AD61FF"/>
    <w:rsid w:val="00AD6804"/>
    <w:rsid w:val="00AD6D7C"/>
    <w:rsid w:val="00AD6D7D"/>
    <w:rsid w:val="00AD6F97"/>
    <w:rsid w:val="00AD744D"/>
    <w:rsid w:val="00AD747C"/>
    <w:rsid w:val="00AD7ADC"/>
    <w:rsid w:val="00AE00F7"/>
    <w:rsid w:val="00AE0187"/>
    <w:rsid w:val="00AE0399"/>
    <w:rsid w:val="00AE08A9"/>
    <w:rsid w:val="00AE092C"/>
    <w:rsid w:val="00AE09C7"/>
    <w:rsid w:val="00AE0D29"/>
    <w:rsid w:val="00AE10F6"/>
    <w:rsid w:val="00AE142F"/>
    <w:rsid w:val="00AE1895"/>
    <w:rsid w:val="00AE1D34"/>
    <w:rsid w:val="00AE1E9D"/>
    <w:rsid w:val="00AE217D"/>
    <w:rsid w:val="00AE254C"/>
    <w:rsid w:val="00AE2940"/>
    <w:rsid w:val="00AE2D72"/>
    <w:rsid w:val="00AE2F99"/>
    <w:rsid w:val="00AE358A"/>
    <w:rsid w:val="00AE37BD"/>
    <w:rsid w:val="00AE40BA"/>
    <w:rsid w:val="00AE4F67"/>
    <w:rsid w:val="00AE522B"/>
    <w:rsid w:val="00AE5236"/>
    <w:rsid w:val="00AE5506"/>
    <w:rsid w:val="00AE6240"/>
    <w:rsid w:val="00AE6276"/>
    <w:rsid w:val="00AE63C0"/>
    <w:rsid w:val="00AE6695"/>
    <w:rsid w:val="00AE6CF4"/>
    <w:rsid w:val="00AE6CF9"/>
    <w:rsid w:val="00AE7381"/>
    <w:rsid w:val="00AE74B5"/>
    <w:rsid w:val="00AE7651"/>
    <w:rsid w:val="00AE7D1A"/>
    <w:rsid w:val="00AF02EE"/>
    <w:rsid w:val="00AF07E5"/>
    <w:rsid w:val="00AF1041"/>
    <w:rsid w:val="00AF1078"/>
    <w:rsid w:val="00AF1832"/>
    <w:rsid w:val="00AF183A"/>
    <w:rsid w:val="00AF1D39"/>
    <w:rsid w:val="00AF1DBB"/>
    <w:rsid w:val="00AF2287"/>
    <w:rsid w:val="00AF2AEF"/>
    <w:rsid w:val="00AF323C"/>
    <w:rsid w:val="00AF3743"/>
    <w:rsid w:val="00AF396B"/>
    <w:rsid w:val="00AF4119"/>
    <w:rsid w:val="00AF4444"/>
    <w:rsid w:val="00AF59F0"/>
    <w:rsid w:val="00AF5B17"/>
    <w:rsid w:val="00AF5D74"/>
    <w:rsid w:val="00AF7711"/>
    <w:rsid w:val="00AF78E8"/>
    <w:rsid w:val="00AF7C64"/>
    <w:rsid w:val="00B009D5"/>
    <w:rsid w:val="00B01D44"/>
    <w:rsid w:val="00B021BE"/>
    <w:rsid w:val="00B021E5"/>
    <w:rsid w:val="00B042F6"/>
    <w:rsid w:val="00B050FF"/>
    <w:rsid w:val="00B0535B"/>
    <w:rsid w:val="00B05410"/>
    <w:rsid w:val="00B0640F"/>
    <w:rsid w:val="00B06878"/>
    <w:rsid w:val="00B06A7B"/>
    <w:rsid w:val="00B07452"/>
    <w:rsid w:val="00B07A1B"/>
    <w:rsid w:val="00B07ABC"/>
    <w:rsid w:val="00B07CAB"/>
    <w:rsid w:val="00B1012B"/>
    <w:rsid w:val="00B102D0"/>
    <w:rsid w:val="00B10477"/>
    <w:rsid w:val="00B107CD"/>
    <w:rsid w:val="00B10AD0"/>
    <w:rsid w:val="00B10BAB"/>
    <w:rsid w:val="00B10E0D"/>
    <w:rsid w:val="00B1100D"/>
    <w:rsid w:val="00B115A2"/>
    <w:rsid w:val="00B117CC"/>
    <w:rsid w:val="00B1189B"/>
    <w:rsid w:val="00B119E4"/>
    <w:rsid w:val="00B12357"/>
    <w:rsid w:val="00B12618"/>
    <w:rsid w:val="00B12AC6"/>
    <w:rsid w:val="00B130FC"/>
    <w:rsid w:val="00B132D3"/>
    <w:rsid w:val="00B13387"/>
    <w:rsid w:val="00B1342E"/>
    <w:rsid w:val="00B13974"/>
    <w:rsid w:val="00B139C1"/>
    <w:rsid w:val="00B13E8F"/>
    <w:rsid w:val="00B13E9C"/>
    <w:rsid w:val="00B144D3"/>
    <w:rsid w:val="00B14EB8"/>
    <w:rsid w:val="00B15E75"/>
    <w:rsid w:val="00B15FB1"/>
    <w:rsid w:val="00B16094"/>
    <w:rsid w:val="00B164B3"/>
    <w:rsid w:val="00B16A06"/>
    <w:rsid w:val="00B16D45"/>
    <w:rsid w:val="00B170AA"/>
    <w:rsid w:val="00B17244"/>
    <w:rsid w:val="00B17297"/>
    <w:rsid w:val="00B175CD"/>
    <w:rsid w:val="00B1771F"/>
    <w:rsid w:val="00B17813"/>
    <w:rsid w:val="00B205D5"/>
    <w:rsid w:val="00B206CB"/>
    <w:rsid w:val="00B208A9"/>
    <w:rsid w:val="00B20E39"/>
    <w:rsid w:val="00B2138D"/>
    <w:rsid w:val="00B21BB2"/>
    <w:rsid w:val="00B2204C"/>
    <w:rsid w:val="00B22874"/>
    <w:rsid w:val="00B22E61"/>
    <w:rsid w:val="00B2323A"/>
    <w:rsid w:val="00B2351E"/>
    <w:rsid w:val="00B23ABE"/>
    <w:rsid w:val="00B23E7B"/>
    <w:rsid w:val="00B23F93"/>
    <w:rsid w:val="00B24163"/>
    <w:rsid w:val="00B24164"/>
    <w:rsid w:val="00B2422F"/>
    <w:rsid w:val="00B24520"/>
    <w:rsid w:val="00B247DA"/>
    <w:rsid w:val="00B24BD6"/>
    <w:rsid w:val="00B24CC6"/>
    <w:rsid w:val="00B24EAE"/>
    <w:rsid w:val="00B25177"/>
    <w:rsid w:val="00B2525B"/>
    <w:rsid w:val="00B2550A"/>
    <w:rsid w:val="00B2561B"/>
    <w:rsid w:val="00B262C3"/>
    <w:rsid w:val="00B27428"/>
    <w:rsid w:val="00B27445"/>
    <w:rsid w:val="00B276C7"/>
    <w:rsid w:val="00B2788B"/>
    <w:rsid w:val="00B27BF8"/>
    <w:rsid w:val="00B27F07"/>
    <w:rsid w:val="00B27FC6"/>
    <w:rsid w:val="00B300C6"/>
    <w:rsid w:val="00B317E6"/>
    <w:rsid w:val="00B31A20"/>
    <w:rsid w:val="00B32AA5"/>
    <w:rsid w:val="00B32F0D"/>
    <w:rsid w:val="00B33565"/>
    <w:rsid w:val="00B3366E"/>
    <w:rsid w:val="00B33736"/>
    <w:rsid w:val="00B33870"/>
    <w:rsid w:val="00B33CBA"/>
    <w:rsid w:val="00B33FD6"/>
    <w:rsid w:val="00B340E4"/>
    <w:rsid w:val="00B3417F"/>
    <w:rsid w:val="00B34A49"/>
    <w:rsid w:val="00B34B25"/>
    <w:rsid w:val="00B34D41"/>
    <w:rsid w:val="00B35250"/>
    <w:rsid w:val="00B3631E"/>
    <w:rsid w:val="00B36325"/>
    <w:rsid w:val="00B36459"/>
    <w:rsid w:val="00B36948"/>
    <w:rsid w:val="00B36964"/>
    <w:rsid w:val="00B36F32"/>
    <w:rsid w:val="00B37448"/>
    <w:rsid w:val="00B378B4"/>
    <w:rsid w:val="00B40085"/>
    <w:rsid w:val="00B40246"/>
    <w:rsid w:val="00B4161C"/>
    <w:rsid w:val="00B416EE"/>
    <w:rsid w:val="00B41BF9"/>
    <w:rsid w:val="00B41E7F"/>
    <w:rsid w:val="00B42EB1"/>
    <w:rsid w:val="00B4302D"/>
    <w:rsid w:val="00B4366E"/>
    <w:rsid w:val="00B4383E"/>
    <w:rsid w:val="00B43CD8"/>
    <w:rsid w:val="00B4535D"/>
    <w:rsid w:val="00B45730"/>
    <w:rsid w:val="00B4575F"/>
    <w:rsid w:val="00B45CFB"/>
    <w:rsid w:val="00B464B3"/>
    <w:rsid w:val="00B46ABC"/>
    <w:rsid w:val="00B46D73"/>
    <w:rsid w:val="00B47674"/>
    <w:rsid w:val="00B47E89"/>
    <w:rsid w:val="00B47FF5"/>
    <w:rsid w:val="00B50487"/>
    <w:rsid w:val="00B50B73"/>
    <w:rsid w:val="00B50F30"/>
    <w:rsid w:val="00B51013"/>
    <w:rsid w:val="00B51C0C"/>
    <w:rsid w:val="00B52634"/>
    <w:rsid w:val="00B52B25"/>
    <w:rsid w:val="00B52DD9"/>
    <w:rsid w:val="00B53A9E"/>
    <w:rsid w:val="00B53E82"/>
    <w:rsid w:val="00B5459D"/>
    <w:rsid w:val="00B54866"/>
    <w:rsid w:val="00B55427"/>
    <w:rsid w:val="00B55742"/>
    <w:rsid w:val="00B55CC3"/>
    <w:rsid w:val="00B55DA4"/>
    <w:rsid w:val="00B560D9"/>
    <w:rsid w:val="00B560DD"/>
    <w:rsid w:val="00B56CCB"/>
    <w:rsid w:val="00B60153"/>
    <w:rsid w:val="00B6023B"/>
    <w:rsid w:val="00B60495"/>
    <w:rsid w:val="00B605B9"/>
    <w:rsid w:val="00B60761"/>
    <w:rsid w:val="00B61337"/>
    <w:rsid w:val="00B614CA"/>
    <w:rsid w:val="00B61683"/>
    <w:rsid w:val="00B61770"/>
    <w:rsid w:val="00B629F9"/>
    <w:rsid w:val="00B62EA2"/>
    <w:rsid w:val="00B6342A"/>
    <w:rsid w:val="00B6359A"/>
    <w:rsid w:val="00B63BDC"/>
    <w:rsid w:val="00B640E5"/>
    <w:rsid w:val="00B64FBB"/>
    <w:rsid w:val="00B65150"/>
    <w:rsid w:val="00B65915"/>
    <w:rsid w:val="00B664FC"/>
    <w:rsid w:val="00B66970"/>
    <w:rsid w:val="00B66BA2"/>
    <w:rsid w:val="00B67417"/>
    <w:rsid w:val="00B674D0"/>
    <w:rsid w:val="00B676A4"/>
    <w:rsid w:val="00B67F90"/>
    <w:rsid w:val="00B70122"/>
    <w:rsid w:val="00B7043A"/>
    <w:rsid w:val="00B70751"/>
    <w:rsid w:val="00B7083A"/>
    <w:rsid w:val="00B70F1C"/>
    <w:rsid w:val="00B71274"/>
    <w:rsid w:val="00B71503"/>
    <w:rsid w:val="00B722C7"/>
    <w:rsid w:val="00B72E30"/>
    <w:rsid w:val="00B72FAF"/>
    <w:rsid w:val="00B733EA"/>
    <w:rsid w:val="00B73417"/>
    <w:rsid w:val="00B73872"/>
    <w:rsid w:val="00B73B75"/>
    <w:rsid w:val="00B73CAD"/>
    <w:rsid w:val="00B73D14"/>
    <w:rsid w:val="00B74164"/>
    <w:rsid w:val="00B74232"/>
    <w:rsid w:val="00B74AE7"/>
    <w:rsid w:val="00B74FFC"/>
    <w:rsid w:val="00B756FC"/>
    <w:rsid w:val="00B75E3D"/>
    <w:rsid w:val="00B75FF3"/>
    <w:rsid w:val="00B76132"/>
    <w:rsid w:val="00B7638B"/>
    <w:rsid w:val="00B76F67"/>
    <w:rsid w:val="00B774AC"/>
    <w:rsid w:val="00B77862"/>
    <w:rsid w:val="00B801FF"/>
    <w:rsid w:val="00B803E2"/>
    <w:rsid w:val="00B80A42"/>
    <w:rsid w:val="00B80AB3"/>
    <w:rsid w:val="00B80E08"/>
    <w:rsid w:val="00B814FC"/>
    <w:rsid w:val="00B81770"/>
    <w:rsid w:val="00B81780"/>
    <w:rsid w:val="00B81AFE"/>
    <w:rsid w:val="00B81B3A"/>
    <w:rsid w:val="00B8229A"/>
    <w:rsid w:val="00B824FC"/>
    <w:rsid w:val="00B82787"/>
    <w:rsid w:val="00B827AF"/>
    <w:rsid w:val="00B829F5"/>
    <w:rsid w:val="00B82A43"/>
    <w:rsid w:val="00B82C6C"/>
    <w:rsid w:val="00B83967"/>
    <w:rsid w:val="00B83B5C"/>
    <w:rsid w:val="00B83D4F"/>
    <w:rsid w:val="00B83DE5"/>
    <w:rsid w:val="00B83F26"/>
    <w:rsid w:val="00B84482"/>
    <w:rsid w:val="00B848F1"/>
    <w:rsid w:val="00B8498B"/>
    <w:rsid w:val="00B849D8"/>
    <w:rsid w:val="00B849DE"/>
    <w:rsid w:val="00B84D9A"/>
    <w:rsid w:val="00B85007"/>
    <w:rsid w:val="00B85871"/>
    <w:rsid w:val="00B85922"/>
    <w:rsid w:val="00B85D64"/>
    <w:rsid w:val="00B86334"/>
    <w:rsid w:val="00B867ED"/>
    <w:rsid w:val="00B87116"/>
    <w:rsid w:val="00B8729D"/>
    <w:rsid w:val="00B8748C"/>
    <w:rsid w:val="00B87BC0"/>
    <w:rsid w:val="00B87E9E"/>
    <w:rsid w:val="00B90215"/>
    <w:rsid w:val="00B90A3B"/>
    <w:rsid w:val="00B9171E"/>
    <w:rsid w:val="00B918C9"/>
    <w:rsid w:val="00B919F3"/>
    <w:rsid w:val="00B91F0C"/>
    <w:rsid w:val="00B92B1F"/>
    <w:rsid w:val="00B92BBF"/>
    <w:rsid w:val="00B92CE0"/>
    <w:rsid w:val="00B92D0A"/>
    <w:rsid w:val="00B92DEC"/>
    <w:rsid w:val="00B9341A"/>
    <w:rsid w:val="00B94052"/>
    <w:rsid w:val="00B943D5"/>
    <w:rsid w:val="00B945B4"/>
    <w:rsid w:val="00B950F9"/>
    <w:rsid w:val="00B95326"/>
    <w:rsid w:val="00B95659"/>
    <w:rsid w:val="00B9586A"/>
    <w:rsid w:val="00B95F61"/>
    <w:rsid w:val="00B96493"/>
    <w:rsid w:val="00B9689B"/>
    <w:rsid w:val="00B9714A"/>
    <w:rsid w:val="00B97452"/>
    <w:rsid w:val="00B97B32"/>
    <w:rsid w:val="00B97B68"/>
    <w:rsid w:val="00BA0226"/>
    <w:rsid w:val="00BA0F9B"/>
    <w:rsid w:val="00BA2448"/>
    <w:rsid w:val="00BA27D7"/>
    <w:rsid w:val="00BA2912"/>
    <w:rsid w:val="00BA2ECE"/>
    <w:rsid w:val="00BA2FF1"/>
    <w:rsid w:val="00BA349B"/>
    <w:rsid w:val="00BA3833"/>
    <w:rsid w:val="00BA3B0E"/>
    <w:rsid w:val="00BA3C42"/>
    <w:rsid w:val="00BA431D"/>
    <w:rsid w:val="00BA45B9"/>
    <w:rsid w:val="00BA498B"/>
    <w:rsid w:val="00BA4E6C"/>
    <w:rsid w:val="00BA4F08"/>
    <w:rsid w:val="00BA615C"/>
    <w:rsid w:val="00BA63B6"/>
    <w:rsid w:val="00BA6B09"/>
    <w:rsid w:val="00BA70EF"/>
    <w:rsid w:val="00BA7390"/>
    <w:rsid w:val="00BA780C"/>
    <w:rsid w:val="00BA781C"/>
    <w:rsid w:val="00BA78D8"/>
    <w:rsid w:val="00BA7C7C"/>
    <w:rsid w:val="00BA7CD6"/>
    <w:rsid w:val="00BA7FB4"/>
    <w:rsid w:val="00BB0237"/>
    <w:rsid w:val="00BB0D5D"/>
    <w:rsid w:val="00BB13D0"/>
    <w:rsid w:val="00BB1436"/>
    <w:rsid w:val="00BB14F2"/>
    <w:rsid w:val="00BB1AEE"/>
    <w:rsid w:val="00BB1F36"/>
    <w:rsid w:val="00BB2540"/>
    <w:rsid w:val="00BB2701"/>
    <w:rsid w:val="00BB2D3B"/>
    <w:rsid w:val="00BB2F6A"/>
    <w:rsid w:val="00BB301B"/>
    <w:rsid w:val="00BB30FE"/>
    <w:rsid w:val="00BB31C1"/>
    <w:rsid w:val="00BB31E9"/>
    <w:rsid w:val="00BB3971"/>
    <w:rsid w:val="00BB3AB6"/>
    <w:rsid w:val="00BB3DAE"/>
    <w:rsid w:val="00BB4078"/>
    <w:rsid w:val="00BB4150"/>
    <w:rsid w:val="00BB4365"/>
    <w:rsid w:val="00BB449F"/>
    <w:rsid w:val="00BB469B"/>
    <w:rsid w:val="00BB48A5"/>
    <w:rsid w:val="00BB48F5"/>
    <w:rsid w:val="00BB4BF4"/>
    <w:rsid w:val="00BB4CA7"/>
    <w:rsid w:val="00BB4CC0"/>
    <w:rsid w:val="00BB4E9C"/>
    <w:rsid w:val="00BB5667"/>
    <w:rsid w:val="00BB5C5B"/>
    <w:rsid w:val="00BB5E4D"/>
    <w:rsid w:val="00BB5FEA"/>
    <w:rsid w:val="00BB6790"/>
    <w:rsid w:val="00BB6DE9"/>
    <w:rsid w:val="00BB6E79"/>
    <w:rsid w:val="00BB791E"/>
    <w:rsid w:val="00BB7CDE"/>
    <w:rsid w:val="00BC03DB"/>
    <w:rsid w:val="00BC084D"/>
    <w:rsid w:val="00BC0CBC"/>
    <w:rsid w:val="00BC1081"/>
    <w:rsid w:val="00BC1650"/>
    <w:rsid w:val="00BC17B3"/>
    <w:rsid w:val="00BC1A2C"/>
    <w:rsid w:val="00BC1BF3"/>
    <w:rsid w:val="00BC1E6A"/>
    <w:rsid w:val="00BC1F0E"/>
    <w:rsid w:val="00BC238B"/>
    <w:rsid w:val="00BC2625"/>
    <w:rsid w:val="00BC2EA0"/>
    <w:rsid w:val="00BC344C"/>
    <w:rsid w:val="00BC370A"/>
    <w:rsid w:val="00BC4729"/>
    <w:rsid w:val="00BC4AB1"/>
    <w:rsid w:val="00BC4B6E"/>
    <w:rsid w:val="00BC4C24"/>
    <w:rsid w:val="00BC4F81"/>
    <w:rsid w:val="00BC4F96"/>
    <w:rsid w:val="00BC51EF"/>
    <w:rsid w:val="00BC559B"/>
    <w:rsid w:val="00BC564C"/>
    <w:rsid w:val="00BC588E"/>
    <w:rsid w:val="00BC598B"/>
    <w:rsid w:val="00BC5CB4"/>
    <w:rsid w:val="00BC60C4"/>
    <w:rsid w:val="00BC61E9"/>
    <w:rsid w:val="00BC6519"/>
    <w:rsid w:val="00BC6B30"/>
    <w:rsid w:val="00BC726A"/>
    <w:rsid w:val="00BC735E"/>
    <w:rsid w:val="00BC73EA"/>
    <w:rsid w:val="00BC74FB"/>
    <w:rsid w:val="00BC783B"/>
    <w:rsid w:val="00BC7D90"/>
    <w:rsid w:val="00BC7F22"/>
    <w:rsid w:val="00BD00C9"/>
    <w:rsid w:val="00BD0661"/>
    <w:rsid w:val="00BD0E61"/>
    <w:rsid w:val="00BD11A2"/>
    <w:rsid w:val="00BD211C"/>
    <w:rsid w:val="00BD2283"/>
    <w:rsid w:val="00BD2D42"/>
    <w:rsid w:val="00BD2E6F"/>
    <w:rsid w:val="00BD302A"/>
    <w:rsid w:val="00BD30D5"/>
    <w:rsid w:val="00BD3194"/>
    <w:rsid w:val="00BD3A08"/>
    <w:rsid w:val="00BD3B9D"/>
    <w:rsid w:val="00BD3D4F"/>
    <w:rsid w:val="00BD43D2"/>
    <w:rsid w:val="00BD450E"/>
    <w:rsid w:val="00BD4940"/>
    <w:rsid w:val="00BD4A38"/>
    <w:rsid w:val="00BD4AC3"/>
    <w:rsid w:val="00BD4E4F"/>
    <w:rsid w:val="00BD4E64"/>
    <w:rsid w:val="00BD5070"/>
    <w:rsid w:val="00BD547B"/>
    <w:rsid w:val="00BD56F9"/>
    <w:rsid w:val="00BD5A55"/>
    <w:rsid w:val="00BD5DE9"/>
    <w:rsid w:val="00BD5E29"/>
    <w:rsid w:val="00BD5F6D"/>
    <w:rsid w:val="00BD60F3"/>
    <w:rsid w:val="00BD689B"/>
    <w:rsid w:val="00BD6B62"/>
    <w:rsid w:val="00BD6CE5"/>
    <w:rsid w:val="00BD6FED"/>
    <w:rsid w:val="00BD76D0"/>
    <w:rsid w:val="00BD7C29"/>
    <w:rsid w:val="00BE0299"/>
    <w:rsid w:val="00BE08E4"/>
    <w:rsid w:val="00BE1807"/>
    <w:rsid w:val="00BE197F"/>
    <w:rsid w:val="00BE1ECC"/>
    <w:rsid w:val="00BE2371"/>
    <w:rsid w:val="00BE26E0"/>
    <w:rsid w:val="00BE31A3"/>
    <w:rsid w:val="00BE4634"/>
    <w:rsid w:val="00BE4A52"/>
    <w:rsid w:val="00BE4E3F"/>
    <w:rsid w:val="00BE4EE9"/>
    <w:rsid w:val="00BE602A"/>
    <w:rsid w:val="00BE66CB"/>
    <w:rsid w:val="00BE6D2D"/>
    <w:rsid w:val="00BE76EC"/>
    <w:rsid w:val="00BE79C2"/>
    <w:rsid w:val="00BE7E24"/>
    <w:rsid w:val="00BF0407"/>
    <w:rsid w:val="00BF042F"/>
    <w:rsid w:val="00BF0B1B"/>
    <w:rsid w:val="00BF117C"/>
    <w:rsid w:val="00BF130A"/>
    <w:rsid w:val="00BF16DB"/>
    <w:rsid w:val="00BF1D4B"/>
    <w:rsid w:val="00BF2045"/>
    <w:rsid w:val="00BF2876"/>
    <w:rsid w:val="00BF2AEC"/>
    <w:rsid w:val="00BF35BD"/>
    <w:rsid w:val="00BF373E"/>
    <w:rsid w:val="00BF39D6"/>
    <w:rsid w:val="00BF4366"/>
    <w:rsid w:val="00BF448B"/>
    <w:rsid w:val="00BF48B2"/>
    <w:rsid w:val="00BF4912"/>
    <w:rsid w:val="00BF4AEC"/>
    <w:rsid w:val="00BF4D58"/>
    <w:rsid w:val="00BF50BF"/>
    <w:rsid w:val="00BF55F7"/>
    <w:rsid w:val="00BF59F1"/>
    <w:rsid w:val="00BF643A"/>
    <w:rsid w:val="00BF6703"/>
    <w:rsid w:val="00BF7391"/>
    <w:rsid w:val="00BF74BB"/>
    <w:rsid w:val="00BF768C"/>
    <w:rsid w:val="00BF78AB"/>
    <w:rsid w:val="00BF7E86"/>
    <w:rsid w:val="00C0027E"/>
    <w:rsid w:val="00C0043F"/>
    <w:rsid w:val="00C01208"/>
    <w:rsid w:val="00C01959"/>
    <w:rsid w:val="00C02EC2"/>
    <w:rsid w:val="00C03299"/>
    <w:rsid w:val="00C032F2"/>
    <w:rsid w:val="00C039CA"/>
    <w:rsid w:val="00C03A00"/>
    <w:rsid w:val="00C03ED8"/>
    <w:rsid w:val="00C04403"/>
    <w:rsid w:val="00C04694"/>
    <w:rsid w:val="00C048C6"/>
    <w:rsid w:val="00C04AFA"/>
    <w:rsid w:val="00C057DD"/>
    <w:rsid w:val="00C061B8"/>
    <w:rsid w:val="00C062C8"/>
    <w:rsid w:val="00C0652A"/>
    <w:rsid w:val="00C06884"/>
    <w:rsid w:val="00C071DA"/>
    <w:rsid w:val="00C0735D"/>
    <w:rsid w:val="00C07410"/>
    <w:rsid w:val="00C07985"/>
    <w:rsid w:val="00C07D46"/>
    <w:rsid w:val="00C07D7C"/>
    <w:rsid w:val="00C07D88"/>
    <w:rsid w:val="00C07FB2"/>
    <w:rsid w:val="00C100AB"/>
    <w:rsid w:val="00C10186"/>
    <w:rsid w:val="00C10242"/>
    <w:rsid w:val="00C1054D"/>
    <w:rsid w:val="00C10929"/>
    <w:rsid w:val="00C10D64"/>
    <w:rsid w:val="00C11421"/>
    <w:rsid w:val="00C11428"/>
    <w:rsid w:val="00C114AA"/>
    <w:rsid w:val="00C118E5"/>
    <w:rsid w:val="00C11C0F"/>
    <w:rsid w:val="00C11C7C"/>
    <w:rsid w:val="00C11DE9"/>
    <w:rsid w:val="00C12342"/>
    <w:rsid w:val="00C124E3"/>
    <w:rsid w:val="00C12518"/>
    <w:rsid w:val="00C12630"/>
    <w:rsid w:val="00C12AB6"/>
    <w:rsid w:val="00C12E81"/>
    <w:rsid w:val="00C12EAA"/>
    <w:rsid w:val="00C1351E"/>
    <w:rsid w:val="00C13D28"/>
    <w:rsid w:val="00C13E78"/>
    <w:rsid w:val="00C13EF7"/>
    <w:rsid w:val="00C140A7"/>
    <w:rsid w:val="00C148EA"/>
    <w:rsid w:val="00C14C14"/>
    <w:rsid w:val="00C15DA5"/>
    <w:rsid w:val="00C15FD9"/>
    <w:rsid w:val="00C1631C"/>
    <w:rsid w:val="00C164F7"/>
    <w:rsid w:val="00C16D42"/>
    <w:rsid w:val="00C16ECA"/>
    <w:rsid w:val="00C1705A"/>
    <w:rsid w:val="00C178D1"/>
    <w:rsid w:val="00C207EF"/>
    <w:rsid w:val="00C21B4F"/>
    <w:rsid w:val="00C21CBC"/>
    <w:rsid w:val="00C222AD"/>
    <w:rsid w:val="00C2294D"/>
    <w:rsid w:val="00C2330E"/>
    <w:rsid w:val="00C2441C"/>
    <w:rsid w:val="00C24909"/>
    <w:rsid w:val="00C24B05"/>
    <w:rsid w:val="00C24E84"/>
    <w:rsid w:val="00C24F66"/>
    <w:rsid w:val="00C25362"/>
    <w:rsid w:val="00C253AB"/>
    <w:rsid w:val="00C25AA3"/>
    <w:rsid w:val="00C26201"/>
    <w:rsid w:val="00C263EF"/>
    <w:rsid w:val="00C26761"/>
    <w:rsid w:val="00C26AB2"/>
    <w:rsid w:val="00C26AF2"/>
    <w:rsid w:val="00C2743B"/>
    <w:rsid w:val="00C2751B"/>
    <w:rsid w:val="00C2758A"/>
    <w:rsid w:val="00C276DB"/>
    <w:rsid w:val="00C27D16"/>
    <w:rsid w:val="00C30328"/>
    <w:rsid w:val="00C303C6"/>
    <w:rsid w:val="00C30553"/>
    <w:rsid w:val="00C30C24"/>
    <w:rsid w:val="00C30DC6"/>
    <w:rsid w:val="00C30F25"/>
    <w:rsid w:val="00C31090"/>
    <w:rsid w:val="00C316C6"/>
    <w:rsid w:val="00C31AEB"/>
    <w:rsid w:val="00C31BE2"/>
    <w:rsid w:val="00C32928"/>
    <w:rsid w:val="00C32A0C"/>
    <w:rsid w:val="00C32D6D"/>
    <w:rsid w:val="00C33416"/>
    <w:rsid w:val="00C33482"/>
    <w:rsid w:val="00C3459A"/>
    <w:rsid w:val="00C34D75"/>
    <w:rsid w:val="00C34DB9"/>
    <w:rsid w:val="00C35012"/>
    <w:rsid w:val="00C35ED5"/>
    <w:rsid w:val="00C3619F"/>
    <w:rsid w:val="00C362DB"/>
    <w:rsid w:val="00C36562"/>
    <w:rsid w:val="00C36711"/>
    <w:rsid w:val="00C36ABD"/>
    <w:rsid w:val="00C36AE0"/>
    <w:rsid w:val="00C36F01"/>
    <w:rsid w:val="00C374A9"/>
    <w:rsid w:val="00C37E36"/>
    <w:rsid w:val="00C37E74"/>
    <w:rsid w:val="00C37EFD"/>
    <w:rsid w:val="00C40647"/>
    <w:rsid w:val="00C40829"/>
    <w:rsid w:val="00C40CF4"/>
    <w:rsid w:val="00C40EC0"/>
    <w:rsid w:val="00C414BF"/>
    <w:rsid w:val="00C41A67"/>
    <w:rsid w:val="00C41C2B"/>
    <w:rsid w:val="00C41DF7"/>
    <w:rsid w:val="00C4211D"/>
    <w:rsid w:val="00C430EB"/>
    <w:rsid w:val="00C4368A"/>
    <w:rsid w:val="00C436F0"/>
    <w:rsid w:val="00C4408C"/>
    <w:rsid w:val="00C4448A"/>
    <w:rsid w:val="00C4491A"/>
    <w:rsid w:val="00C44B7A"/>
    <w:rsid w:val="00C45B44"/>
    <w:rsid w:val="00C45D28"/>
    <w:rsid w:val="00C46827"/>
    <w:rsid w:val="00C46A25"/>
    <w:rsid w:val="00C46B5E"/>
    <w:rsid w:val="00C47118"/>
    <w:rsid w:val="00C47337"/>
    <w:rsid w:val="00C47B63"/>
    <w:rsid w:val="00C47C8D"/>
    <w:rsid w:val="00C47D13"/>
    <w:rsid w:val="00C47EE5"/>
    <w:rsid w:val="00C501C5"/>
    <w:rsid w:val="00C5052B"/>
    <w:rsid w:val="00C506BD"/>
    <w:rsid w:val="00C507E2"/>
    <w:rsid w:val="00C50BA9"/>
    <w:rsid w:val="00C50FFC"/>
    <w:rsid w:val="00C51022"/>
    <w:rsid w:val="00C5111D"/>
    <w:rsid w:val="00C5138E"/>
    <w:rsid w:val="00C514CF"/>
    <w:rsid w:val="00C51769"/>
    <w:rsid w:val="00C51AAD"/>
    <w:rsid w:val="00C51BCD"/>
    <w:rsid w:val="00C52663"/>
    <w:rsid w:val="00C52811"/>
    <w:rsid w:val="00C52EE0"/>
    <w:rsid w:val="00C53B08"/>
    <w:rsid w:val="00C5446E"/>
    <w:rsid w:val="00C54503"/>
    <w:rsid w:val="00C549D0"/>
    <w:rsid w:val="00C54A41"/>
    <w:rsid w:val="00C54B68"/>
    <w:rsid w:val="00C54BA2"/>
    <w:rsid w:val="00C54D1D"/>
    <w:rsid w:val="00C54EB0"/>
    <w:rsid w:val="00C556D9"/>
    <w:rsid w:val="00C55948"/>
    <w:rsid w:val="00C55D74"/>
    <w:rsid w:val="00C561F9"/>
    <w:rsid w:val="00C56AC9"/>
    <w:rsid w:val="00C56AF8"/>
    <w:rsid w:val="00C56EB8"/>
    <w:rsid w:val="00C577AA"/>
    <w:rsid w:val="00C57952"/>
    <w:rsid w:val="00C60485"/>
    <w:rsid w:val="00C60933"/>
    <w:rsid w:val="00C609D8"/>
    <w:rsid w:val="00C60BDC"/>
    <w:rsid w:val="00C60CA5"/>
    <w:rsid w:val="00C60D2C"/>
    <w:rsid w:val="00C60EC0"/>
    <w:rsid w:val="00C61345"/>
    <w:rsid w:val="00C613EA"/>
    <w:rsid w:val="00C61D38"/>
    <w:rsid w:val="00C61E02"/>
    <w:rsid w:val="00C625A0"/>
    <w:rsid w:val="00C62935"/>
    <w:rsid w:val="00C63EAD"/>
    <w:rsid w:val="00C64054"/>
    <w:rsid w:val="00C64101"/>
    <w:rsid w:val="00C64107"/>
    <w:rsid w:val="00C64D48"/>
    <w:rsid w:val="00C64F4E"/>
    <w:rsid w:val="00C65C33"/>
    <w:rsid w:val="00C65F7D"/>
    <w:rsid w:val="00C66204"/>
    <w:rsid w:val="00C6650A"/>
    <w:rsid w:val="00C669F9"/>
    <w:rsid w:val="00C66EC2"/>
    <w:rsid w:val="00C67B7A"/>
    <w:rsid w:val="00C67DCC"/>
    <w:rsid w:val="00C67FAD"/>
    <w:rsid w:val="00C7079F"/>
    <w:rsid w:val="00C70829"/>
    <w:rsid w:val="00C708F9"/>
    <w:rsid w:val="00C70B92"/>
    <w:rsid w:val="00C7120F"/>
    <w:rsid w:val="00C71AC1"/>
    <w:rsid w:val="00C72B48"/>
    <w:rsid w:val="00C72BD8"/>
    <w:rsid w:val="00C7371C"/>
    <w:rsid w:val="00C73BA5"/>
    <w:rsid w:val="00C73C76"/>
    <w:rsid w:val="00C741A7"/>
    <w:rsid w:val="00C74217"/>
    <w:rsid w:val="00C74290"/>
    <w:rsid w:val="00C742FA"/>
    <w:rsid w:val="00C743C9"/>
    <w:rsid w:val="00C74530"/>
    <w:rsid w:val="00C74935"/>
    <w:rsid w:val="00C753BD"/>
    <w:rsid w:val="00C75648"/>
    <w:rsid w:val="00C7572C"/>
    <w:rsid w:val="00C762ED"/>
    <w:rsid w:val="00C76AB7"/>
    <w:rsid w:val="00C76AE4"/>
    <w:rsid w:val="00C76B6E"/>
    <w:rsid w:val="00C7785D"/>
    <w:rsid w:val="00C77E32"/>
    <w:rsid w:val="00C8018B"/>
    <w:rsid w:val="00C80863"/>
    <w:rsid w:val="00C808C9"/>
    <w:rsid w:val="00C80A28"/>
    <w:rsid w:val="00C81134"/>
    <w:rsid w:val="00C8229A"/>
    <w:rsid w:val="00C82339"/>
    <w:rsid w:val="00C82618"/>
    <w:rsid w:val="00C82B69"/>
    <w:rsid w:val="00C82C49"/>
    <w:rsid w:val="00C83587"/>
    <w:rsid w:val="00C83968"/>
    <w:rsid w:val="00C83B52"/>
    <w:rsid w:val="00C83B89"/>
    <w:rsid w:val="00C84336"/>
    <w:rsid w:val="00C852A7"/>
    <w:rsid w:val="00C85421"/>
    <w:rsid w:val="00C85659"/>
    <w:rsid w:val="00C859BE"/>
    <w:rsid w:val="00C85B78"/>
    <w:rsid w:val="00C85B99"/>
    <w:rsid w:val="00C85BD0"/>
    <w:rsid w:val="00C86371"/>
    <w:rsid w:val="00C86948"/>
    <w:rsid w:val="00C87409"/>
    <w:rsid w:val="00C87438"/>
    <w:rsid w:val="00C87439"/>
    <w:rsid w:val="00C879CA"/>
    <w:rsid w:val="00C87F4B"/>
    <w:rsid w:val="00C90418"/>
    <w:rsid w:val="00C904FC"/>
    <w:rsid w:val="00C91C40"/>
    <w:rsid w:val="00C92201"/>
    <w:rsid w:val="00C92C4D"/>
    <w:rsid w:val="00C92C55"/>
    <w:rsid w:val="00C92EA6"/>
    <w:rsid w:val="00C93183"/>
    <w:rsid w:val="00C94151"/>
    <w:rsid w:val="00C941A4"/>
    <w:rsid w:val="00C943C2"/>
    <w:rsid w:val="00C9483F"/>
    <w:rsid w:val="00C950A5"/>
    <w:rsid w:val="00C951EA"/>
    <w:rsid w:val="00C95648"/>
    <w:rsid w:val="00C95B8C"/>
    <w:rsid w:val="00C961EB"/>
    <w:rsid w:val="00C964AA"/>
    <w:rsid w:val="00C964D0"/>
    <w:rsid w:val="00C96647"/>
    <w:rsid w:val="00C967A1"/>
    <w:rsid w:val="00C967BF"/>
    <w:rsid w:val="00C97480"/>
    <w:rsid w:val="00C97A28"/>
    <w:rsid w:val="00C97E7E"/>
    <w:rsid w:val="00C97E83"/>
    <w:rsid w:val="00CA10A1"/>
    <w:rsid w:val="00CA124A"/>
    <w:rsid w:val="00CA1351"/>
    <w:rsid w:val="00CA17D8"/>
    <w:rsid w:val="00CA189E"/>
    <w:rsid w:val="00CA1C76"/>
    <w:rsid w:val="00CA1CDF"/>
    <w:rsid w:val="00CA219F"/>
    <w:rsid w:val="00CA2239"/>
    <w:rsid w:val="00CA22F7"/>
    <w:rsid w:val="00CA31E2"/>
    <w:rsid w:val="00CA39A4"/>
    <w:rsid w:val="00CA3F11"/>
    <w:rsid w:val="00CA3F72"/>
    <w:rsid w:val="00CA4072"/>
    <w:rsid w:val="00CA4523"/>
    <w:rsid w:val="00CA535A"/>
    <w:rsid w:val="00CA576A"/>
    <w:rsid w:val="00CA5958"/>
    <w:rsid w:val="00CA5B74"/>
    <w:rsid w:val="00CA5C59"/>
    <w:rsid w:val="00CA5D0A"/>
    <w:rsid w:val="00CA6062"/>
    <w:rsid w:val="00CA6100"/>
    <w:rsid w:val="00CA64D4"/>
    <w:rsid w:val="00CA67D0"/>
    <w:rsid w:val="00CA6D42"/>
    <w:rsid w:val="00CA79F2"/>
    <w:rsid w:val="00CA7A5F"/>
    <w:rsid w:val="00CA7AD5"/>
    <w:rsid w:val="00CB0C25"/>
    <w:rsid w:val="00CB1DD7"/>
    <w:rsid w:val="00CB1E4B"/>
    <w:rsid w:val="00CB2275"/>
    <w:rsid w:val="00CB29AE"/>
    <w:rsid w:val="00CB2AD9"/>
    <w:rsid w:val="00CB2D45"/>
    <w:rsid w:val="00CB32F3"/>
    <w:rsid w:val="00CB3336"/>
    <w:rsid w:val="00CB3746"/>
    <w:rsid w:val="00CB42F3"/>
    <w:rsid w:val="00CB4C5B"/>
    <w:rsid w:val="00CB54FA"/>
    <w:rsid w:val="00CB5D8A"/>
    <w:rsid w:val="00CB5FD0"/>
    <w:rsid w:val="00CB5FD6"/>
    <w:rsid w:val="00CB6058"/>
    <w:rsid w:val="00CB693E"/>
    <w:rsid w:val="00CB69CE"/>
    <w:rsid w:val="00CB6ADB"/>
    <w:rsid w:val="00CB6DCD"/>
    <w:rsid w:val="00CB72CF"/>
    <w:rsid w:val="00CB7BE6"/>
    <w:rsid w:val="00CB7D00"/>
    <w:rsid w:val="00CC0242"/>
    <w:rsid w:val="00CC043B"/>
    <w:rsid w:val="00CC08FE"/>
    <w:rsid w:val="00CC0C5D"/>
    <w:rsid w:val="00CC1494"/>
    <w:rsid w:val="00CC22FA"/>
    <w:rsid w:val="00CC264B"/>
    <w:rsid w:val="00CC2E5C"/>
    <w:rsid w:val="00CC35A2"/>
    <w:rsid w:val="00CC3D85"/>
    <w:rsid w:val="00CC409D"/>
    <w:rsid w:val="00CC42C5"/>
    <w:rsid w:val="00CC457C"/>
    <w:rsid w:val="00CC46D9"/>
    <w:rsid w:val="00CC46FA"/>
    <w:rsid w:val="00CC4DE3"/>
    <w:rsid w:val="00CC6767"/>
    <w:rsid w:val="00CC6A2B"/>
    <w:rsid w:val="00CC7354"/>
    <w:rsid w:val="00CC7507"/>
    <w:rsid w:val="00CC7717"/>
    <w:rsid w:val="00CC77CF"/>
    <w:rsid w:val="00CC786B"/>
    <w:rsid w:val="00CC7A67"/>
    <w:rsid w:val="00CC7D69"/>
    <w:rsid w:val="00CD0142"/>
    <w:rsid w:val="00CD0CFF"/>
    <w:rsid w:val="00CD0EA6"/>
    <w:rsid w:val="00CD109A"/>
    <w:rsid w:val="00CD1A0F"/>
    <w:rsid w:val="00CD1FB6"/>
    <w:rsid w:val="00CD22DD"/>
    <w:rsid w:val="00CD26B6"/>
    <w:rsid w:val="00CD290C"/>
    <w:rsid w:val="00CD2921"/>
    <w:rsid w:val="00CD2E87"/>
    <w:rsid w:val="00CD3055"/>
    <w:rsid w:val="00CD3462"/>
    <w:rsid w:val="00CD43D6"/>
    <w:rsid w:val="00CD4479"/>
    <w:rsid w:val="00CD4856"/>
    <w:rsid w:val="00CD5B59"/>
    <w:rsid w:val="00CD60D7"/>
    <w:rsid w:val="00CD6506"/>
    <w:rsid w:val="00CD65DE"/>
    <w:rsid w:val="00CD73FC"/>
    <w:rsid w:val="00CD78D9"/>
    <w:rsid w:val="00CE02C9"/>
    <w:rsid w:val="00CE1625"/>
    <w:rsid w:val="00CE2333"/>
    <w:rsid w:val="00CE3197"/>
    <w:rsid w:val="00CE36A3"/>
    <w:rsid w:val="00CE3AAE"/>
    <w:rsid w:val="00CE3BBB"/>
    <w:rsid w:val="00CE4292"/>
    <w:rsid w:val="00CE4409"/>
    <w:rsid w:val="00CE507D"/>
    <w:rsid w:val="00CE50A3"/>
    <w:rsid w:val="00CE549B"/>
    <w:rsid w:val="00CE54D7"/>
    <w:rsid w:val="00CE5510"/>
    <w:rsid w:val="00CE5545"/>
    <w:rsid w:val="00CE5628"/>
    <w:rsid w:val="00CE5B86"/>
    <w:rsid w:val="00CE5C2A"/>
    <w:rsid w:val="00CE6185"/>
    <w:rsid w:val="00CE631F"/>
    <w:rsid w:val="00CE64B2"/>
    <w:rsid w:val="00CE666B"/>
    <w:rsid w:val="00CE67BA"/>
    <w:rsid w:val="00CE6E26"/>
    <w:rsid w:val="00CE70D5"/>
    <w:rsid w:val="00CE79DB"/>
    <w:rsid w:val="00CF041F"/>
    <w:rsid w:val="00CF054B"/>
    <w:rsid w:val="00CF07DB"/>
    <w:rsid w:val="00CF103A"/>
    <w:rsid w:val="00CF1437"/>
    <w:rsid w:val="00CF15D6"/>
    <w:rsid w:val="00CF1D48"/>
    <w:rsid w:val="00CF1E8E"/>
    <w:rsid w:val="00CF2143"/>
    <w:rsid w:val="00CF27AA"/>
    <w:rsid w:val="00CF27D5"/>
    <w:rsid w:val="00CF2814"/>
    <w:rsid w:val="00CF2F63"/>
    <w:rsid w:val="00CF33B4"/>
    <w:rsid w:val="00CF3982"/>
    <w:rsid w:val="00CF3E7E"/>
    <w:rsid w:val="00CF3EA4"/>
    <w:rsid w:val="00CF407C"/>
    <w:rsid w:val="00CF44B9"/>
    <w:rsid w:val="00CF45E2"/>
    <w:rsid w:val="00CF479E"/>
    <w:rsid w:val="00CF556C"/>
    <w:rsid w:val="00CF5EE1"/>
    <w:rsid w:val="00CF5F89"/>
    <w:rsid w:val="00CF65E1"/>
    <w:rsid w:val="00CF6FDE"/>
    <w:rsid w:val="00CF710E"/>
    <w:rsid w:val="00CF7210"/>
    <w:rsid w:val="00D00074"/>
    <w:rsid w:val="00D01616"/>
    <w:rsid w:val="00D0177B"/>
    <w:rsid w:val="00D02288"/>
    <w:rsid w:val="00D023C1"/>
    <w:rsid w:val="00D028AD"/>
    <w:rsid w:val="00D02D8B"/>
    <w:rsid w:val="00D03C37"/>
    <w:rsid w:val="00D03E6A"/>
    <w:rsid w:val="00D04444"/>
    <w:rsid w:val="00D04D2E"/>
    <w:rsid w:val="00D04DB1"/>
    <w:rsid w:val="00D04E8E"/>
    <w:rsid w:val="00D054A6"/>
    <w:rsid w:val="00D05B51"/>
    <w:rsid w:val="00D063F1"/>
    <w:rsid w:val="00D06707"/>
    <w:rsid w:val="00D070E0"/>
    <w:rsid w:val="00D07726"/>
    <w:rsid w:val="00D07930"/>
    <w:rsid w:val="00D0797B"/>
    <w:rsid w:val="00D07994"/>
    <w:rsid w:val="00D07B98"/>
    <w:rsid w:val="00D07EF9"/>
    <w:rsid w:val="00D10384"/>
    <w:rsid w:val="00D104B6"/>
    <w:rsid w:val="00D1057C"/>
    <w:rsid w:val="00D10ADB"/>
    <w:rsid w:val="00D10BB9"/>
    <w:rsid w:val="00D1143B"/>
    <w:rsid w:val="00D1166F"/>
    <w:rsid w:val="00D11E0B"/>
    <w:rsid w:val="00D12776"/>
    <w:rsid w:val="00D128D8"/>
    <w:rsid w:val="00D12BB3"/>
    <w:rsid w:val="00D13625"/>
    <w:rsid w:val="00D140BB"/>
    <w:rsid w:val="00D1418D"/>
    <w:rsid w:val="00D14CC7"/>
    <w:rsid w:val="00D15446"/>
    <w:rsid w:val="00D15AA2"/>
    <w:rsid w:val="00D15F91"/>
    <w:rsid w:val="00D16025"/>
    <w:rsid w:val="00D16469"/>
    <w:rsid w:val="00D169CB"/>
    <w:rsid w:val="00D16D67"/>
    <w:rsid w:val="00D16ECA"/>
    <w:rsid w:val="00D17090"/>
    <w:rsid w:val="00D17720"/>
    <w:rsid w:val="00D17962"/>
    <w:rsid w:val="00D17C15"/>
    <w:rsid w:val="00D17CAB"/>
    <w:rsid w:val="00D20DDD"/>
    <w:rsid w:val="00D218F8"/>
    <w:rsid w:val="00D219B4"/>
    <w:rsid w:val="00D21B7B"/>
    <w:rsid w:val="00D21BBC"/>
    <w:rsid w:val="00D220C5"/>
    <w:rsid w:val="00D224A5"/>
    <w:rsid w:val="00D227E4"/>
    <w:rsid w:val="00D2290B"/>
    <w:rsid w:val="00D22B2A"/>
    <w:rsid w:val="00D22FE0"/>
    <w:rsid w:val="00D23B06"/>
    <w:rsid w:val="00D23DAF"/>
    <w:rsid w:val="00D24799"/>
    <w:rsid w:val="00D24B20"/>
    <w:rsid w:val="00D24F4F"/>
    <w:rsid w:val="00D2560D"/>
    <w:rsid w:val="00D256A8"/>
    <w:rsid w:val="00D25C18"/>
    <w:rsid w:val="00D26274"/>
    <w:rsid w:val="00D267C7"/>
    <w:rsid w:val="00D271E2"/>
    <w:rsid w:val="00D27441"/>
    <w:rsid w:val="00D276E1"/>
    <w:rsid w:val="00D277D7"/>
    <w:rsid w:val="00D27811"/>
    <w:rsid w:val="00D27A38"/>
    <w:rsid w:val="00D27C87"/>
    <w:rsid w:val="00D30BB5"/>
    <w:rsid w:val="00D30D2D"/>
    <w:rsid w:val="00D31670"/>
    <w:rsid w:val="00D31687"/>
    <w:rsid w:val="00D3185C"/>
    <w:rsid w:val="00D31C80"/>
    <w:rsid w:val="00D323A7"/>
    <w:rsid w:val="00D324B0"/>
    <w:rsid w:val="00D32813"/>
    <w:rsid w:val="00D32EFC"/>
    <w:rsid w:val="00D330C2"/>
    <w:rsid w:val="00D331DB"/>
    <w:rsid w:val="00D33932"/>
    <w:rsid w:val="00D33AA4"/>
    <w:rsid w:val="00D34197"/>
    <w:rsid w:val="00D34533"/>
    <w:rsid w:val="00D3486A"/>
    <w:rsid w:val="00D34A65"/>
    <w:rsid w:val="00D35344"/>
    <w:rsid w:val="00D3547C"/>
    <w:rsid w:val="00D356DA"/>
    <w:rsid w:val="00D35C47"/>
    <w:rsid w:val="00D35DDD"/>
    <w:rsid w:val="00D3688C"/>
    <w:rsid w:val="00D36CA0"/>
    <w:rsid w:val="00D371DD"/>
    <w:rsid w:val="00D37CB7"/>
    <w:rsid w:val="00D37D15"/>
    <w:rsid w:val="00D40224"/>
    <w:rsid w:val="00D402A2"/>
    <w:rsid w:val="00D403AB"/>
    <w:rsid w:val="00D40546"/>
    <w:rsid w:val="00D405C5"/>
    <w:rsid w:val="00D40C49"/>
    <w:rsid w:val="00D411B6"/>
    <w:rsid w:val="00D417ED"/>
    <w:rsid w:val="00D4194D"/>
    <w:rsid w:val="00D41A63"/>
    <w:rsid w:val="00D421FF"/>
    <w:rsid w:val="00D423AB"/>
    <w:rsid w:val="00D423FD"/>
    <w:rsid w:val="00D42872"/>
    <w:rsid w:val="00D432D6"/>
    <w:rsid w:val="00D439BE"/>
    <w:rsid w:val="00D43BF7"/>
    <w:rsid w:val="00D43CD4"/>
    <w:rsid w:val="00D44411"/>
    <w:rsid w:val="00D447EB"/>
    <w:rsid w:val="00D44AAF"/>
    <w:rsid w:val="00D44DA5"/>
    <w:rsid w:val="00D44E61"/>
    <w:rsid w:val="00D451EA"/>
    <w:rsid w:val="00D45637"/>
    <w:rsid w:val="00D45733"/>
    <w:rsid w:val="00D464A3"/>
    <w:rsid w:val="00D46682"/>
    <w:rsid w:val="00D47304"/>
    <w:rsid w:val="00D47B86"/>
    <w:rsid w:val="00D5010B"/>
    <w:rsid w:val="00D5015F"/>
    <w:rsid w:val="00D506D8"/>
    <w:rsid w:val="00D50968"/>
    <w:rsid w:val="00D50A73"/>
    <w:rsid w:val="00D51542"/>
    <w:rsid w:val="00D51552"/>
    <w:rsid w:val="00D51587"/>
    <w:rsid w:val="00D516D5"/>
    <w:rsid w:val="00D516F4"/>
    <w:rsid w:val="00D51AAB"/>
    <w:rsid w:val="00D51FF7"/>
    <w:rsid w:val="00D52736"/>
    <w:rsid w:val="00D529A8"/>
    <w:rsid w:val="00D52FB2"/>
    <w:rsid w:val="00D53CEE"/>
    <w:rsid w:val="00D53EFC"/>
    <w:rsid w:val="00D549DD"/>
    <w:rsid w:val="00D549ED"/>
    <w:rsid w:val="00D54B5D"/>
    <w:rsid w:val="00D54E7D"/>
    <w:rsid w:val="00D561AE"/>
    <w:rsid w:val="00D56FDC"/>
    <w:rsid w:val="00D57013"/>
    <w:rsid w:val="00D57382"/>
    <w:rsid w:val="00D57515"/>
    <w:rsid w:val="00D577DB"/>
    <w:rsid w:val="00D578B7"/>
    <w:rsid w:val="00D5798B"/>
    <w:rsid w:val="00D57ACD"/>
    <w:rsid w:val="00D57BF6"/>
    <w:rsid w:val="00D57E5D"/>
    <w:rsid w:val="00D606B5"/>
    <w:rsid w:val="00D60C3B"/>
    <w:rsid w:val="00D60D00"/>
    <w:rsid w:val="00D6141F"/>
    <w:rsid w:val="00D617E7"/>
    <w:rsid w:val="00D62A7E"/>
    <w:rsid w:val="00D62BD9"/>
    <w:rsid w:val="00D62D4B"/>
    <w:rsid w:val="00D63769"/>
    <w:rsid w:val="00D638EA"/>
    <w:rsid w:val="00D64578"/>
    <w:rsid w:val="00D647D8"/>
    <w:rsid w:val="00D6505B"/>
    <w:rsid w:val="00D650DD"/>
    <w:rsid w:val="00D654C5"/>
    <w:rsid w:val="00D658DD"/>
    <w:rsid w:val="00D66370"/>
    <w:rsid w:val="00D66D4A"/>
    <w:rsid w:val="00D6732E"/>
    <w:rsid w:val="00D6776A"/>
    <w:rsid w:val="00D67A52"/>
    <w:rsid w:val="00D70C3F"/>
    <w:rsid w:val="00D70CB1"/>
    <w:rsid w:val="00D71257"/>
    <w:rsid w:val="00D712F0"/>
    <w:rsid w:val="00D7187E"/>
    <w:rsid w:val="00D71954"/>
    <w:rsid w:val="00D71A7C"/>
    <w:rsid w:val="00D71B6B"/>
    <w:rsid w:val="00D71B91"/>
    <w:rsid w:val="00D71F4F"/>
    <w:rsid w:val="00D72690"/>
    <w:rsid w:val="00D72DEA"/>
    <w:rsid w:val="00D73148"/>
    <w:rsid w:val="00D732E7"/>
    <w:rsid w:val="00D73CD9"/>
    <w:rsid w:val="00D740E6"/>
    <w:rsid w:val="00D741D7"/>
    <w:rsid w:val="00D743A9"/>
    <w:rsid w:val="00D7579D"/>
    <w:rsid w:val="00D758A0"/>
    <w:rsid w:val="00D75A3B"/>
    <w:rsid w:val="00D75B38"/>
    <w:rsid w:val="00D75BDE"/>
    <w:rsid w:val="00D764EA"/>
    <w:rsid w:val="00D76601"/>
    <w:rsid w:val="00D7673B"/>
    <w:rsid w:val="00D767A0"/>
    <w:rsid w:val="00D76BD9"/>
    <w:rsid w:val="00D77045"/>
    <w:rsid w:val="00D77267"/>
    <w:rsid w:val="00D77710"/>
    <w:rsid w:val="00D80117"/>
    <w:rsid w:val="00D8012D"/>
    <w:rsid w:val="00D80768"/>
    <w:rsid w:val="00D81079"/>
    <w:rsid w:val="00D8146E"/>
    <w:rsid w:val="00D817A4"/>
    <w:rsid w:val="00D81EE0"/>
    <w:rsid w:val="00D81FEB"/>
    <w:rsid w:val="00D82B00"/>
    <w:rsid w:val="00D83246"/>
    <w:rsid w:val="00D843BC"/>
    <w:rsid w:val="00D84844"/>
    <w:rsid w:val="00D85064"/>
    <w:rsid w:val="00D854C2"/>
    <w:rsid w:val="00D85644"/>
    <w:rsid w:val="00D85C68"/>
    <w:rsid w:val="00D862FA"/>
    <w:rsid w:val="00D86452"/>
    <w:rsid w:val="00D86869"/>
    <w:rsid w:val="00D86E9C"/>
    <w:rsid w:val="00D873C9"/>
    <w:rsid w:val="00D87E26"/>
    <w:rsid w:val="00D90267"/>
    <w:rsid w:val="00D90429"/>
    <w:rsid w:val="00D9095B"/>
    <w:rsid w:val="00D90FCC"/>
    <w:rsid w:val="00D91B1F"/>
    <w:rsid w:val="00D91CB8"/>
    <w:rsid w:val="00D922EA"/>
    <w:rsid w:val="00D9252E"/>
    <w:rsid w:val="00D92F69"/>
    <w:rsid w:val="00D9342C"/>
    <w:rsid w:val="00D9424D"/>
    <w:rsid w:val="00D94395"/>
    <w:rsid w:val="00D950BF"/>
    <w:rsid w:val="00D955B9"/>
    <w:rsid w:val="00D955F5"/>
    <w:rsid w:val="00D95745"/>
    <w:rsid w:val="00D95766"/>
    <w:rsid w:val="00D95AA2"/>
    <w:rsid w:val="00D95AD8"/>
    <w:rsid w:val="00D96E2C"/>
    <w:rsid w:val="00D974F0"/>
    <w:rsid w:val="00D974F5"/>
    <w:rsid w:val="00D9770A"/>
    <w:rsid w:val="00D979D9"/>
    <w:rsid w:val="00D97B31"/>
    <w:rsid w:val="00D97ECF"/>
    <w:rsid w:val="00DA02A1"/>
    <w:rsid w:val="00DA04BA"/>
    <w:rsid w:val="00DA079C"/>
    <w:rsid w:val="00DA091A"/>
    <w:rsid w:val="00DA1EB5"/>
    <w:rsid w:val="00DA20D7"/>
    <w:rsid w:val="00DA25E4"/>
    <w:rsid w:val="00DA2664"/>
    <w:rsid w:val="00DA275A"/>
    <w:rsid w:val="00DA2A02"/>
    <w:rsid w:val="00DA2EE8"/>
    <w:rsid w:val="00DA38CE"/>
    <w:rsid w:val="00DA44E7"/>
    <w:rsid w:val="00DA4813"/>
    <w:rsid w:val="00DA4991"/>
    <w:rsid w:val="00DA4E3E"/>
    <w:rsid w:val="00DA55E1"/>
    <w:rsid w:val="00DA56A5"/>
    <w:rsid w:val="00DA6BE9"/>
    <w:rsid w:val="00DA6CE7"/>
    <w:rsid w:val="00DA6E95"/>
    <w:rsid w:val="00DA724D"/>
    <w:rsid w:val="00DA7580"/>
    <w:rsid w:val="00DA77DE"/>
    <w:rsid w:val="00DA7A7C"/>
    <w:rsid w:val="00DA7D07"/>
    <w:rsid w:val="00DB0414"/>
    <w:rsid w:val="00DB0B20"/>
    <w:rsid w:val="00DB1C17"/>
    <w:rsid w:val="00DB21AF"/>
    <w:rsid w:val="00DB2686"/>
    <w:rsid w:val="00DB2A1C"/>
    <w:rsid w:val="00DB2DE5"/>
    <w:rsid w:val="00DB32AA"/>
    <w:rsid w:val="00DB4670"/>
    <w:rsid w:val="00DB4CEF"/>
    <w:rsid w:val="00DB4D01"/>
    <w:rsid w:val="00DB4FE1"/>
    <w:rsid w:val="00DB5026"/>
    <w:rsid w:val="00DB52A2"/>
    <w:rsid w:val="00DB5982"/>
    <w:rsid w:val="00DB5A6D"/>
    <w:rsid w:val="00DB5EEF"/>
    <w:rsid w:val="00DB5FED"/>
    <w:rsid w:val="00DB6115"/>
    <w:rsid w:val="00DB616C"/>
    <w:rsid w:val="00DB638E"/>
    <w:rsid w:val="00DB6599"/>
    <w:rsid w:val="00DB6F5F"/>
    <w:rsid w:val="00DB714E"/>
    <w:rsid w:val="00DB79F7"/>
    <w:rsid w:val="00DC0197"/>
    <w:rsid w:val="00DC02FC"/>
    <w:rsid w:val="00DC0628"/>
    <w:rsid w:val="00DC06E1"/>
    <w:rsid w:val="00DC0967"/>
    <w:rsid w:val="00DC0EF1"/>
    <w:rsid w:val="00DC11BB"/>
    <w:rsid w:val="00DC1EFA"/>
    <w:rsid w:val="00DC2262"/>
    <w:rsid w:val="00DC27B7"/>
    <w:rsid w:val="00DC2A7E"/>
    <w:rsid w:val="00DC302E"/>
    <w:rsid w:val="00DC3549"/>
    <w:rsid w:val="00DC40AF"/>
    <w:rsid w:val="00DC4F68"/>
    <w:rsid w:val="00DC5FA4"/>
    <w:rsid w:val="00DC6D01"/>
    <w:rsid w:val="00DC6DC6"/>
    <w:rsid w:val="00DC738E"/>
    <w:rsid w:val="00DC7A2D"/>
    <w:rsid w:val="00DC7EE3"/>
    <w:rsid w:val="00DD03BA"/>
    <w:rsid w:val="00DD0556"/>
    <w:rsid w:val="00DD0951"/>
    <w:rsid w:val="00DD1010"/>
    <w:rsid w:val="00DD198B"/>
    <w:rsid w:val="00DD1A27"/>
    <w:rsid w:val="00DD21AB"/>
    <w:rsid w:val="00DD2657"/>
    <w:rsid w:val="00DD2BA0"/>
    <w:rsid w:val="00DD2BAD"/>
    <w:rsid w:val="00DD2F5E"/>
    <w:rsid w:val="00DD33F6"/>
    <w:rsid w:val="00DD3687"/>
    <w:rsid w:val="00DD3BCD"/>
    <w:rsid w:val="00DD3EAA"/>
    <w:rsid w:val="00DD4140"/>
    <w:rsid w:val="00DD4958"/>
    <w:rsid w:val="00DD4EFB"/>
    <w:rsid w:val="00DD5191"/>
    <w:rsid w:val="00DD5334"/>
    <w:rsid w:val="00DD549B"/>
    <w:rsid w:val="00DD5905"/>
    <w:rsid w:val="00DD6052"/>
    <w:rsid w:val="00DD6753"/>
    <w:rsid w:val="00DD6AF4"/>
    <w:rsid w:val="00DD73B0"/>
    <w:rsid w:val="00DD74E6"/>
    <w:rsid w:val="00DD7901"/>
    <w:rsid w:val="00DD7908"/>
    <w:rsid w:val="00DD7A47"/>
    <w:rsid w:val="00DD7D04"/>
    <w:rsid w:val="00DD7DAB"/>
    <w:rsid w:val="00DD7FAC"/>
    <w:rsid w:val="00DE023C"/>
    <w:rsid w:val="00DE052C"/>
    <w:rsid w:val="00DE05D4"/>
    <w:rsid w:val="00DE11FD"/>
    <w:rsid w:val="00DE13B9"/>
    <w:rsid w:val="00DE1AC4"/>
    <w:rsid w:val="00DE1ACD"/>
    <w:rsid w:val="00DE2304"/>
    <w:rsid w:val="00DE234E"/>
    <w:rsid w:val="00DE25BC"/>
    <w:rsid w:val="00DE26FF"/>
    <w:rsid w:val="00DE2D86"/>
    <w:rsid w:val="00DE3277"/>
    <w:rsid w:val="00DE334E"/>
    <w:rsid w:val="00DE370B"/>
    <w:rsid w:val="00DE3C9B"/>
    <w:rsid w:val="00DE3F08"/>
    <w:rsid w:val="00DE4005"/>
    <w:rsid w:val="00DE42B8"/>
    <w:rsid w:val="00DE477D"/>
    <w:rsid w:val="00DE47BC"/>
    <w:rsid w:val="00DE4E1C"/>
    <w:rsid w:val="00DE4F67"/>
    <w:rsid w:val="00DE5ADE"/>
    <w:rsid w:val="00DE5AFD"/>
    <w:rsid w:val="00DE5FB6"/>
    <w:rsid w:val="00DE6061"/>
    <w:rsid w:val="00DE619C"/>
    <w:rsid w:val="00DE6231"/>
    <w:rsid w:val="00DE73BC"/>
    <w:rsid w:val="00DE73CA"/>
    <w:rsid w:val="00DE7AF2"/>
    <w:rsid w:val="00DE7D79"/>
    <w:rsid w:val="00DE7DA8"/>
    <w:rsid w:val="00DF02E2"/>
    <w:rsid w:val="00DF0366"/>
    <w:rsid w:val="00DF0E9A"/>
    <w:rsid w:val="00DF16FD"/>
    <w:rsid w:val="00DF18BB"/>
    <w:rsid w:val="00DF1C2F"/>
    <w:rsid w:val="00DF1CD9"/>
    <w:rsid w:val="00DF1F4E"/>
    <w:rsid w:val="00DF24E4"/>
    <w:rsid w:val="00DF2696"/>
    <w:rsid w:val="00DF2A0A"/>
    <w:rsid w:val="00DF2E34"/>
    <w:rsid w:val="00DF4AEF"/>
    <w:rsid w:val="00DF4BBB"/>
    <w:rsid w:val="00DF4C27"/>
    <w:rsid w:val="00DF511A"/>
    <w:rsid w:val="00DF5967"/>
    <w:rsid w:val="00DF59AA"/>
    <w:rsid w:val="00DF61FD"/>
    <w:rsid w:val="00DF6240"/>
    <w:rsid w:val="00DF657B"/>
    <w:rsid w:val="00DF65DA"/>
    <w:rsid w:val="00DF677C"/>
    <w:rsid w:val="00DF711F"/>
    <w:rsid w:val="00DF7FE5"/>
    <w:rsid w:val="00E006CF"/>
    <w:rsid w:val="00E00A53"/>
    <w:rsid w:val="00E00D5F"/>
    <w:rsid w:val="00E012FF"/>
    <w:rsid w:val="00E01A83"/>
    <w:rsid w:val="00E0232A"/>
    <w:rsid w:val="00E032B2"/>
    <w:rsid w:val="00E03408"/>
    <w:rsid w:val="00E0362D"/>
    <w:rsid w:val="00E039D1"/>
    <w:rsid w:val="00E03D31"/>
    <w:rsid w:val="00E0427A"/>
    <w:rsid w:val="00E042D4"/>
    <w:rsid w:val="00E045F7"/>
    <w:rsid w:val="00E046A4"/>
    <w:rsid w:val="00E0476E"/>
    <w:rsid w:val="00E04C7D"/>
    <w:rsid w:val="00E052EC"/>
    <w:rsid w:val="00E05640"/>
    <w:rsid w:val="00E05704"/>
    <w:rsid w:val="00E06090"/>
    <w:rsid w:val="00E061AF"/>
    <w:rsid w:val="00E061EF"/>
    <w:rsid w:val="00E0671E"/>
    <w:rsid w:val="00E06A21"/>
    <w:rsid w:val="00E06BCB"/>
    <w:rsid w:val="00E06ED2"/>
    <w:rsid w:val="00E07052"/>
    <w:rsid w:val="00E07682"/>
    <w:rsid w:val="00E078E4"/>
    <w:rsid w:val="00E07DE1"/>
    <w:rsid w:val="00E103A4"/>
    <w:rsid w:val="00E104F6"/>
    <w:rsid w:val="00E10662"/>
    <w:rsid w:val="00E11373"/>
    <w:rsid w:val="00E11954"/>
    <w:rsid w:val="00E11BFB"/>
    <w:rsid w:val="00E11C2F"/>
    <w:rsid w:val="00E12672"/>
    <w:rsid w:val="00E12980"/>
    <w:rsid w:val="00E12A6A"/>
    <w:rsid w:val="00E13159"/>
    <w:rsid w:val="00E13397"/>
    <w:rsid w:val="00E13498"/>
    <w:rsid w:val="00E140D0"/>
    <w:rsid w:val="00E14A5D"/>
    <w:rsid w:val="00E14EFC"/>
    <w:rsid w:val="00E1516D"/>
    <w:rsid w:val="00E152AF"/>
    <w:rsid w:val="00E153D8"/>
    <w:rsid w:val="00E16136"/>
    <w:rsid w:val="00E16357"/>
    <w:rsid w:val="00E16B22"/>
    <w:rsid w:val="00E16CC0"/>
    <w:rsid w:val="00E172BC"/>
    <w:rsid w:val="00E17658"/>
    <w:rsid w:val="00E1782E"/>
    <w:rsid w:val="00E17838"/>
    <w:rsid w:val="00E17A7E"/>
    <w:rsid w:val="00E17B7C"/>
    <w:rsid w:val="00E20640"/>
    <w:rsid w:val="00E20A5E"/>
    <w:rsid w:val="00E20D3C"/>
    <w:rsid w:val="00E2169F"/>
    <w:rsid w:val="00E218C2"/>
    <w:rsid w:val="00E22A66"/>
    <w:rsid w:val="00E23B98"/>
    <w:rsid w:val="00E247D4"/>
    <w:rsid w:val="00E24967"/>
    <w:rsid w:val="00E24B24"/>
    <w:rsid w:val="00E26228"/>
    <w:rsid w:val="00E2635A"/>
    <w:rsid w:val="00E26B62"/>
    <w:rsid w:val="00E26BD7"/>
    <w:rsid w:val="00E26C10"/>
    <w:rsid w:val="00E27808"/>
    <w:rsid w:val="00E2785D"/>
    <w:rsid w:val="00E27BC6"/>
    <w:rsid w:val="00E27C43"/>
    <w:rsid w:val="00E304D9"/>
    <w:rsid w:val="00E3091B"/>
    <w:rsid w:val="00E309A7"/>
    <w:rsid w:val="00E318C8"/>
    <w:rsid w:val="00E32067"/>
    <w:rsid w:val="00E325F3"/>
    <w:rsid w:val="00E3274C"/>
    <w:rsid w:val="00E327F4"/>
    <w:rsid w:val="00E32D2D"/>
    <w:rsid w:val="00E339D4"/>
    <w:rsid w:val="00E33BE9"/>
    <w:rsid w:val="00E3459E"/>
    <w:rsid w:val="00E346F9"/>
    <w:rsid w:val="00E34804"/>
    <w:rsid w:val="00E34F5A"/>
    <w:rsid w:val="00E357C6"/>
    <w:rsid w:val="00E35A2B"/>
    <w:rsid w:val="00E36230"/>
    <w:rsid w:val="00E368D8"/>
    <w:rsid w:val="00E36A6D"/>
    <w:rsid w:val="00E37605"/>
    <w:rsid w:val="00E37C00"/>
    <w:rsid w:val="00E37F03"/>
    <w:rsid w:val="00E40C06"/>
    <w:rsid w:val="00E40C0E"/>
    <w:rsid w:val="00E40C39"/>
    <w:rsid w:val="00E40F38"/>
    <w:rsid w:val="00E412A5"/>
    <w:rsid w:val="00E41CE1"/>
    <w:rsid w:val="00E42106"/>
    <w:rsid w:val="00E42950"/>
    <w:rsid w:val="00E4309F"/>
    <w:rsid w:val="00E435FB"/>
    <w:rsid w:val="00E436F1"/>
    <w:rsid w:val="00E43B7E"/>
    <w:rsid w:val="00E43F7B"/>
    <w:rsid w:val="00E447B1"/>
    <w:rsid w:val="00E448BE"/>
    <w:rsid w:val="00E44904"/>
    <w:rsid w:val="00E450A1"/>
    <w:rsid w:val="00E45252"/>
    <w:rsid w:val="00E4565E"/>
    <w:rsid w:val="00E4567C"/>
    <w:rsid w:val="00E45B59"/>
    <w:rsid w:val="00E46220"/>
    <w:rsid w:val="00E4652D"/>
    <w:rsid w:val="00E46532"/>
    <w:rsid w:val="00E465EF"/>
    <w:rsid w:val="00E466B1"/>
    <w:rsid w:val="00E46702"/>
    <w:rsid w:val="00E467BF"/>
    <w:rsid w:val="00E4691A"/>
    <w:rsid w:val="00E46FDA"/>
    <w:rsid w:val="00E470E2"/>
    <w:rsid w:val="00E47272"/>
    <w:rsid w:val="00E47518"/>
    <w:rsid w:val="00E47CA9"/>
    <w:rsid w:val="00E509B8"/>
    <w:rsid w:val="00E509E3"/>
    <w:rsid w:val="00E50D49"/>
    <w:rsid w:val="00E51414"/>
    <w:rsid w:val="00E51C18"/>
    <w:rsid w:val="00E51E1C"/>
    <w:rsid w:val="00E51E7D"/>
    <w:rsid w:val="00E535B4"/>
    <w:rsid w:val="00E53C88"/>
    <w:rsid w:val="00E53E28"/>
    <w:rsid w:val="00E5518F"/>
    <w:rsid w:val="00E551EF"/>
    <w:rsid w:val="00E5553F"/>
    <w:rsid w:val="00E55C67"/>
    <w:rsid w:val="00E56297"/>
    <w:rsid w:val="00E5633E"/>
    <w:rsid w:val="00E563DF"/>
    <w:rsid w:val="00E56961"/>
    <w:rsid w:val="00E56AF1"/>
    <w:rsid w:val="00E57515"/>
    <w:rsid w:val="00E577D2"/>
    <w:rsid w:val="00E5785E"/>
    <w:rsid w:val="00E57A6D"/>
    <w:rsid w:val="00E6020B"/>
    <w:rsid w:val="00E60479"/>
    <w:rsid w:val="00E604C2"/>
    <w:rsid w:val="00E6059D"/>
    <w:rsid w:val="00E60761"/>
    <w:rsid w:val="00E607B5"/>
    <w:rsid w:val="00E60DE9"/>
    <w:rsid w:val="00E60E52"/>
    <w:rsid w:val="00E60E80"/>
    <w:rsid w:val="00E611EF"/>
    <w:rsid w:val="00E616EF"/>
    <w:rsid w:val="00E61AF4"/>
    <w:rsid w:val="00E6231A"/>
    <w:rsid w:val="00E62651"/>
    <w:rsid w:val="00E62823"/>
    <w:rsid w:val="00E6310F"/>
    <w:rsid w:val="00E632D3"/>
    <w:rsid w:val="00E638B5"/>
    <w:rsid w:val="00E63B80"/>
    <w:rsid w:val="00E63E1F"/>
    <w:rsid w:val="00E64053"/>
    <w:rsid w:val="00E64646"/>
    <w:rsid w:val="00E646F7"/>
    <w:rsid w:val="00E64795"/>
    <w:rsid w:val="00E653CF"/>
    <w:rsid w:val="00E65563"/>
    <w:rsid w:val="00E6568B"/>
    <w:rsid w:val="00E6612E"/>
    <w:rsid w:val="00E6732D"/>
    <w:rsid w:val="00E674B4"/>
    <w:rsid w:val="00E679A4"/>
    <w:rsid w:val="00E70293"/>
    <w:rsid w:val="00E70399"/>
    <w:rsid w:val="00E7059F"/>
    <w:rsid w:val="00E70CB6"/>
    <w:rsid w:val="00E70DBE"/>
    <w:rsid w:val="00E712D7"/>
    <w:rsid w:val="00E71AA5"/>
    <w:rsid w:val="00E71EB2"/>
    <w:rsid w:val="00E71FF5"/>
    <w:rsid w:val="00E721B1"/>
    <w:rsid w:val="00E727C0"/>
    <w:rsid w:val="00E7280E"/>
    <w:rsid w:val="00E72EF4"/>
    <w:rsid w:val="00E7332B"/>
    <w:rsid w:val="00E735BE"/>
    <w:rsid w:val="00E73C96"/>
    <w:rsid w:val="00E73F06"/>
    <w:rsid w:val="00E746DA"/>
    <w:rsid w:val="00E759C3"/>
    <w:rsid w:val="00E75C46"/>
    <w:rsid w:val="00E75D5B"/>
    <w:rsid w:val="00E76B23"/>
    <w:rsid w:val="00E77013"/>
    <w:rsid w:val="00E771D9"/>
    <w:rsid w:val="00E77394"/>
    <w:rsid w:val="00E77915"/>
    <w:rsid w:val="00E77C75"/>
    <w:rsid w:val="00E77CD1"/>
    <w:rsid w:val="00E809A2"/>
    <w:rsid w:val="00E8165E"/>
    <w:rsid w:val="00E823F5"/>
    <w:rsid w:val="00E8287A"/>
    <w:rsid w:val="00E82FB6"/>
    <w:rsid w:val="00E83846"/>
    <w:rsid w:val="00E84329"/>
    <w:rsid w:val="00E84479"/>
    <w:rsid w:val="00E848BF"/>
    <w:rsid w:val="00E848D0"/>
    <w:rsid w:val="00E84CDB"/>
    <w:rsid w:val="00E85562"/>
    <w:rsid w:val="00E85645"/>
    <w:rsid w:val="00E856A7"/>
    <w:rsid w:val="00E85B88"/>
    <w:rsid w:val="00E85B9E"/>
    <w:rsid w:val="00E85CC1"/>
    <w:rsid w:val="00E8613D"/>
    <w:rsid w:val="00E8638F"/>
    <w:rsid w:val="00E86F1D"/>
    <w:rsid w:val="00E86F33"/>
    <w:rsid w:val="00E87386"/>
    <w:rsid w:val="00E879A5"/>
    <w:rsid w:val="00E87D12"/>
    <w:rsid w:val="00E90200"/>
    <w:rsid w:val="00E904D2"/>
    <w:rsid w:val="00E9052F"/>
    <w:rsid w:val="00E90789"/>
    <w:rsid w:val="00E90C07"/>
    <w:rsid w:val="00E90CDC"/>
    <w:rsid w:val="00E90CFE"/>
    <w:rsid w:val="00E91074"/>
    <w:rsid w:val="00E91D2E"/>
    <w:rsid w:val="00E92E86"/>
    <w:rsid w:val="00E93B5C"/>
    <w:rsid w:val="00E93C9E"/>
    <w:rsid w:val="00E93CBD"/>
    <w:rsid w:val="00E94194"/>
    <w:rsid w:val="00E94849"/>
    <w:rsid w:val="00E94DDB"/>
    <w:rsid w:val="00E951FC"/>
    <w:rsid w:val="00E95B22"/>
    <w:rsid w:val="00E95D90"/>
    <w:rsid w:val="00E95F2D"/>
    <w:rsid w:val="00E96815"/>
    <w:rsid w:val="00E968AE"/>
    <w:rsid w:val="00E96943"/>
    <w:rsid w:val="00E974CE"/>
    <w:rsid w:val="00E97763"/>
    <w:rsid w:val="00E977E4"/>
    <w:rsid w:val="00EA00B9"/>
    <w:rsid w:val="00EA0840"/>
    <w:rsid w:val="00EA0BB2"/>
    <w:rsid w:val="00EA0C35"/>
    <w:rsid w:val="00EA1022"/>
    <w:rsid w:val="00EA16E3"/>
    <w:rsid w:val="00EA2049"/>
    <w:rsid w:val="00EA23D5"/>
    <w:rsid w:val="00EA251C"/>
    <w:rsid w:val="00EA31A2"/>
    <w:rsid w:val="00EA3618"/>
    <w:rsid w:val="00EA37CB"/>
    <w:rsid w:val="00EA4114"/>
    <w:rsid w:val="00EA4229"/>
    <w:rsid w:val="00EA42A3"/>
    <w:rsid w:val="00EA45BE"/>
    <w:rsid w:val="00EA4A41"/>
    <w:rsid w:val="00EA4CF9"/>
    <w:rsid w:val="00EA4D26"/>
    <w:rsid w:val="00EA576A"/>
    <w:rsid w:val="00EA6072"/>
    <w:rsid w:val="00EA62FF"/>
    <w:rsid w:val="00EA6876"/>
    <w:rsid w:val="00EA6B62"/>
    <w:rsid w:val="00EA6D8E"/>
    <w:rsid w:val="00EA706A"/>
    <w:rsid w:val="00EA72DF"/>
    <w:rsid w:val="00EA771C"/>
    <w:rsid w:val="00EA7755"/>
    <w:rsid w:val="00EA77CE"/>
    <w:rsid w:val="00EA7CF7"/>
    <w:rsid w:val="00EB0036"/>
    <w:rsid w:val="00EB0133"/>
    <w:rsid w:val="00EB026D"/>
    <w:rsid w:val="00EB069A"/>
    <w:rsid w:val="00EB07ED"/>
    <w:rsid w:val="00EB13F8"/>
    <w:rsid w:val="00EB162E"/>
    <w:rsid w:val="00EB17AC"/>
    <w:rsid w:val="00EB1F43"/>
    <w:rsid w:val="00EB2391"/>
    <w:rsid w:val="00EB2540"/>
    <w:rsid w:val="00EB2AE0"/>
    <w:rsid w:val="00EB2E05"/>
    <w:rsid w:val="00EB32B8"/>
    <w:rsid w:val="00EB41DE"/>
    <w:rsid w:val="00EB4AEE"/>
    <w:rsid w:val="00EB4BFB"/>
    <w:rsid w:val="00EB4E1B"/>
    <w:rsid w:val="00EB4FFB"/>
    <w:rsid w:val="00EB556C"/>
    <w:rsid w:val="00EB5695"/>
    <w:rsid w:val="00EB5A5E"/>
    <w:rsid w:val="00EB5BD3"/>
    <w:rsid w:val="00EB6169"/>
    <w:rsid w:val="00EB68F8"/>
    <w:rsid w:val="00EB711B"/>
    <w:rsid w:val="00EC0E52"/>
    <w:rsid w:val="00EC167C"/>
    <w:rsid w:val="00EC1759"/>
    <w:rsid w:val="00EC176C"/>
    <w:rsid w:val="00EC2191"/>
    <w:rsid w:val="00EC2A67"/>
    <w:rsid w:val="00EC39CE"/>
    <w:rsid w:val="00EC434D"/>
    <w:rsid w:val="00EC53F5"/>
    <w:rsid w:val="00EC54A1"/>
    <w:rsid w:val="00EC56C9"/>
    <w:rsid w:val="00EC59C6"/>
    <w:rsid w:val="00EC5E22"/>
    <w:rsid w:val="00EC60EC"/>
    <w:rsid w:val="00EC6109"/>
    <w:rsid w:val="00EC6749"/>
    <w:rsid w:val="00EC6C24"/>
    <w:rsid w:val="00EC6DA9"/>
    <w:rsid w:val="00EC6F54"/>
    <w:rsid w:val="00EC7E84"/>
    <w:rsid w:val="00ED0066"/>
    <w:rsid w:val="00ED03A2"/>
    <w:rsid w:val="00ED04E0"/>
    <w:rsid w:val="00ED0778"/>
    <w:rsid w:val="00ED11EB"/>
    <w:rsid w:val="00ED1DCC"/>
    <w:rsid w:val="00ED214D"/>
    <w:rsid w:val="00ED2562"/>
    <w:rsid w:val="00ED2742"/>
    <w:rsid w:val="00ED2ECE"/>
    <w:rsid w:val="00ED2EDB"/>
    <w:rsid w:val="00ED34A5"/>
    <w:rsid w:val="00ED366B"/>
    <w:rsid w:val="00ED3835"/>
    <w:rsid w:val="00ED38F1"/>
    <w:rsid w:val="00ED512D"/>
    <w:rsid w:val="00ED5146"/>
    <w:rsid w:val="00ED536D"/>
    <w:rsid w:val="00ED55B0"/>
    <w:rsid w:val="00ED5A92"/>
    <w:rsid w:val="00ED6522"/>
    <w:rsid w:val="00ED65D5"/>
    <w:rsid w:val="00ED67DC"/>
    <w:rsid w:val="00ED6CAC"/>
    <w:rsid w:val="00ED71AE"/>
    <w:rsid w:val="00ED7975"/>
    <w:rsid w:val="00ED7B02"/>
    <w:rsid w:val="00ED7B75"/>
    <w:rsid w:val="00ED7CDF"/>
    <w:rsid w:val="00ED7CE2"/>
    <w:rsid w:val="00EE08AE"/>
    <w:rsid w:val="00EE09A7"/>
    <w:rsid w:val="00EE0A04"/>
    <w:rsid w:val="00EE1603"/>
    <w:rsid w:val="00EE1D86"/>
    <w:rsid w:val="00EE2400"/>
    <w:rsid w:val="00EE2555"/>
    <w:rsid w:val="00EE2782"/>
    <w:rsid w:val="00EE2AB5"/>
    <w:rsid w:val="00EE32A9"/>
    <w:rsid w:val="00EE3D64"/>
    <w:rsid w:val="00EE401F"/>
    <w:rsid w:val="00EE40B0"/>
    <w:rsid w:val="00EE417D"/>
    <w:rsid w:val="00EE4655"/>
    <w:rsid w:val="00EE49BE"/>
    <w:rsid w:val="00EE62F0"/>
    <w:rsid w:val="00EE6BEA"/>
    <w:rsid w:val="00EE6F72"/>
    <w:rsid w:val="00EE767C"/>
    <w:rsid w:val="00EE7AA5"/>
    <w:rsid w:val="00EE7E66"/>
    <w:rsid w:val="00EF0779"/>
    <w:rsid w:val="00EF0B10"/>
    <w:rsid w:val="00EF0E59"/>
    <w:rsid w:val="00EF0F52"/>
    <w:rsid w:val="00EF169C"/>
    <w:rsid w:val="00EF1AE2"/>
    <w:rsid w:val="00EF1FA4"/>
    <w:rsid w:val="00EF258E"/>
    <w:rsid w:val="00EF2C89"/>
    <w:rsid w:val="00EF2E0C"/>
    <w:rsid w:val="00EF2F25"/>
    <w:rsid w:val="00EF312C"/>
    <w:rsid w:val="00EF39D5"/>
    <w:rsid w:val="00EF443C"/>
    <w:rsid w:val="00EF468A"/>
    <w:rsid w:val="00EF4B84"/>
    <w:rsid w:val="00EF5530"/>
    <w:rsid w:val="00EF5A1B"/>
    <w:rsid w:val="00EF5AC9"/>
    <w:rsid w:val="00EF5D05"/>
    <w:rsid w:val="00EF6CC1"/>
    <w:rsid w:val="00EF70DF"/>
    <w:rsid w:val="00EF7348"/>
    <w:rsid w:val="00EF7A19"/>
    <w:rsid w:val="00EF7D04"/>
    <w:rsid w:val="00F01B71"/>
    <w:rsid w:val="00F01CBC"/>
    <w:rsid w:val="00F01FB5"/>
    <w:rsid w:val="00F029E3"/>
    <w:rsid w:val="00F02FA8"/>
    <w:rsid w:val="00F0333D"/>
    <w:rsid w:val="00F037CB"/>
    <w:rsid w:val="00F03A32"/>
    <w:rsid w:val="00F03B41"/>
    <w:rsid w:val="00F0417A"/>
    <w:rsid w:val="00F046AB"/>
    <w:rsid w:val="00F04890"/>
    <w:rsid w:val="00F0497A"/>
    <w:rsid w:val="00F05145"/>
    <w:rsid w:val="00F0519A"/>
    <w:rsid w:val="00F05325"/>
    <w:rsid w:val="00F05834"/>
    <w:rsid w:val="00F05BCF"/>
    <w:rsid w:val="00F05CD0"/>
    <w:rsid w:val="00F05F98"/>
    <w:rsid w:val="00F07ACB"/>
    <w:rsid w:val="00F10407"/>
    <w:rsid w:val="00F109A5"/>
    <w:rsid w:val="00F10AFA"/>
    <w:rsid w:val="00F10E75"/>
    <w:rsid w:val="00F110C5"/>
    <w:rsid w:val="00F114F5"/>
    <w:rsid w:val="00F11692"/>
    <w:rsid w:val="00F119B5"/>
    <w:rsid w:val="00F12182"/>
    <w:rsid w:val="00F12EB2"/>
    <w:rsid w:val="00F1326E"/>
    <w:rsid w:val="00F1360F"/>
    <w:rsid w:val="00F1394F"/>
    <w:rsid w:val="00F13A31"/>
    <w:rsid w:val="00F1422B"/>
    <w:rsid w:val="00F1424A"/>
    <w:rsid w:val="00F146E7"/>
    <w:rsid w:val="00F14B22"/>
    <w:rsid w:val="00F14B8A"/>
    <w:rsid w:val="00F14F3F"/>
    <w:rsid w:val="00F15167"/>
    <w:rsid w:val="00F15173"/>
    <w:rsid w:val="00F151E4"/>
    <w:rsid w:val="00F15ABE"/>
    <w:rsid w:val="00F1608B"/>
    <w:rsid w:val="00F166E0"/>
    <w:rsid w:val="00F17927"/>
    <w:rsid w:val="00F17A85"/>
    <w:rsid w:val="00F17C3B"/>
    <w:rsid w:val="00F17DA1"/>
    <w:rsid w:val="00F204C9"/>
    <w:rsid w:val="00F20798"/>
    <w:rsid w:val="00F209F9"/>
    <w:rsid w:val="00F20AF5"/>
    <w:rsid w:val="00F20BD8"/>
    <w:rsid w:val="00F211BA"/>
    <w:rsid w:val="00F21421"/>
    <w:rsid w:val="00F219CA"/>
    <w:rsid w:val="00F21CE3"/>
    <w:rsid w:val="00F21EF1"/>
    <w:rsid w:val="00F221F8"/>
    <w:rsid w:val="00F229FB"/>
    <w:rsid w:val="00F22B49"/>
    <w:rsid w:val="00F22EFC"/>
    <w:rsid w:val="00F23547"/>
    <w:rsid w:val="00F23CE7"/>
    <w:rsid w:val="00F23D74"/>
    <w:rsid w:val="00F23F06"/>
    <w:rsid w:val="00F241D9"/>
    <w:rsid w:val="00F2454A"/>
    <w:rsid w:val="00F24847"/>
    <w:rsid w:val="00F250CA"/>
    <w:rsid w:val="00F2599D"/>
    <w:rsid w:val="00F25A45"/>
    <w:rsid w:val="00F261EC"/>
    <w:rsid w:val="00F26218"/>
    <w:rsid w:val="00F26A0C"/>
    <w:rsid w:val="00F271F5"/>
    <w:rsid w:val="00F27332"/>
    <w:rsid w:val="00F27416"/>
    <w:rsid w:val="00F27C51"/>
    <w:rsid w:val="00F30066"/>
    <w:rsid w:val="00F30195"/>
    <w:rsid w:val="00F30787"/>
    <w:rsid w:val="00F30ED9"/>
    <w:rsid w:val="00F311FF"/>
    <w:rsid w:val="00F31729"/>
    <w:rsid w:val="00F31A6A"/>
    <w:rsid w:val="00F31D22"/>
    <w:rsid w:val="00F3202B"/>
    <w:rsid w:val="00F322F7"/>
    <w:rsid w:val="00F32341"/>
    <w:rsid w:val="00F334AA"/>
    <w:rsid w:val="00F342CC"/>
    <w:rsid w:val="00F34672"/>
    <w:rsid w:val="00F34B5D"/>
    <w:rsid w:val="00F35ECE"/>
    <w:rsid w:val="00F361A3"/>
    <w:rsid w:val="00F362FC"/>
    <w:rsid w:val="00F3630B"/>
    <w:rsid w:val="00F3658B"/>
    <w:rsid w:val="00F365CF"/>
    <w:rsid w:val="00F36BF1"/>
    <w:rsid w:val="00F36E2D"/>
    <w:rsid w:val="00F37320"/>
    <w:rsid w:val="00F373AA"/>
    <w:rsid w:val="00F37433"/>
    <w:rsid w:val="00F37483"/>
    <w:rsid w:val="00F37733"/>
    <w:rsid w:val="00F379A4"/>
    <w:rsid w:val="00F379AB"/>
    <w:rsid w:val="00F37F17"/>
    <w:rsid w:val="00F40424"/>
    <w:rsid w:val="00F407A6"/>
    <w:rsid w:val="00F407DF"/>
    <w:rsid w:val="00F40F00"/>
    <w:rsid w:val="00F40F88"/>
    <w:rsid w:val="00F410A5"/>
    <w:rsid w:val="00F41986"/>
    <w:rsid w:val="00F42BDE"/>
    <w:rsid w:val="00F42DC7"/>
    <w:rsid w:val="00F42DCD"/>
    <w:rsid w:val="00F43009"/>
    <w:rsid w:val="00F430F4"/>
    <w:rsid w:val="00F432F7"/>
    <w:rsid w:val="00F43A48"/>
    <w:rsid w:val="00F43B2F"/>
    <w:rsid w:val="00F43D1A"/>
    <w:rsid w:val="00F43E47"/>
    <w:rsid w:val="00F44383"/>
    <w:rsid w:val="00F443CE"/>
    <w:rsid w:val="00F44DE7"/>
    <w:rsid w:val="00F45687"/>
    <w:rsid w:val="00F45704"/>
    <w:rsid w:val="00F4617E"/>
    <w:rsid w:val="00F46429"/>
    <w:rsid w:val="00F472E0"/>
    <w:rsid w:val="00F477B4"/>
    <w:rsid w:val="00F47A0E"/>
    <w:rsid w:val="00F503ED"/>
    <w:rsid w:val="00F507A4"/>
    <w:rsid w:val="00F5085B"/>
    <w:rsid w:val="00F50AF4"/>
    <w:rsid w:val="00F50CB9"/>
    <w:rsid w:val="00F50DA3"/>
    <w:rsid w:val="00F50DC7"/>
    <w:rsid w:val="00F51727"/>
    <w:rsid w:val="00F51A75"/>
    <w:rsid w:val="00F51F74"/>
    <w:rsid w:val="00F52171"/>
    <w:rsid w:val="00F522EB"/>
    <w:rsid w:val="00F52893"/>
    <w:rsid w:val="00F52CA1"/>
    <w:rsid w:val="00F5354F"/>
    <w:rsid w:val="00F53759"/>
    <w:rsid w:val="00F53A98"/>
    <w:rsid w:val="00F53F5E"/>
    <w:rsid w:val="00F542DD"/>
    <w:rsid w:val="00F54309"/>
    <w:rsid w:val="00F54741"/>
    <w:rsid w:val="00F5572B"/>
    <w:rsid w:val="00F55886"/>
    <w:rsid w:val="00F563DF"/>
    <w:rsid w:val="00F56F2B"/>
    <w:rsid w:val="00F57658"/>
    <w:rsid w:val="00F57C7F"/>
    <w:rsid w:val="00F57E3C"/>
    <w:rsid w:val="00F57F60"/>
    <w:rsid w:val="00F600CB"/>
    <w:rsid w:val="00F6049A"/>
    <w:rsid w:val="00F60525"/>
    <w:rsid w:val="00F60A7F"/>
    <w:rsid w:val="00F60C7C"/>
    <w:rsid w:val="00F620A8"/>
    <w:rsid w:val="00F622C5"/>
    <w:rsid w:val="00F6273F"/>
    <w:rsid w:val="00F62894"/>
    <w:rsid w:val="00F62F62"/>
    <w:rsid w:val="00F6342F"/>
    <w:rsid w:val="00F6364F"/>
    <w:rsid w:val="00F63C4F"/>
    <w:rsid w:val="00F63CBD"/>
    <w:rsid w:val="00F64255"/>
    <w:rsid w:val="00F642DF"/>
    <w:rsid w:val="00F64328"/>
    <w:rsid w:val="00F64F15"/>
    <w:rsid w:val="00F65810"/>
    <w:rsid w:val="00F659B7"/>
    <w:rsid w:val="00F65A28"/>
    <w:rsid w:val="00F65C2A"/>
    <w:rsid w:val="00F65E3D"/>
    <w:rsid w:val="00F661F5"/>
    <w:rsid w:val="00F66700"/>
    <w:rsid w:val="00F669B6"/>
    <w:rsid w:val="00F66D39"/>
    <w:rsid w:val="00F670F4"/>
    <w:rsid w:val="00F67656"/>
    <w:rsid w:val="00F70131"/>
    <w:rsid w:val="00F70569"/>
    <w:rsid w:val="00F70AA8"/>
    <w:rsid w:val="00F71141"/>
    <w:rsid w:val="00F7140B"/>
    <w:rsid w:val="00F716E0"/>
    <w:rsid w:val="00F71F8D"/>
    <w:rsid w:val="00F7297D"/>
    <w:rsid w:val="00F730C4"/>
    <w:rsid w:val="00F73ECE"/>
    <w:rsid w:val="00F7405F"/>
    <w:rsid w:val="00F7479C"/>
    <w:rsid w:val="00F751AB"/>
    <w:rsid w:val="00F755C5"/>
    <w:rsid w:val="00F76529"/>
    <w:rsid w:val="00F76649"/>
    <w:rsid w:val="00F76C66"/>
    <w:rsid w:val="00F76CF7"/>
    <w:rsid w:val="00F773CE"/>
    <w:rsid w:val="00F7799C"/>
    <w:rsid w:val="00F77CB8"/>
    <w:rsid w:val="00F77DEB"/>
    <w:rsid w:val="00F77E27"/>
    <w:rsid w:val="00F80263"/>
    <w:rsid w:val="00F8047D"/>
    <w:rsid w:val="00F8076A"/>
    <w:rsid w:val="00F8089F"/>
    <w:rsid w:val="00F80DBF"/>
    <w:rsid w:val="00F812E0"/>
    <w:rsid w:val="00F81AB5"/>
    <w:rsid w:val="00F81B29"/>
    <w:rsid w:val="00F81D43"/>
    <w:rsid w:val="00F842A8"/>
    <w:rsid w:val="00F84393"/>
    <w:rsid w:val="00F84715"/>
    <w:rsid w:val="00F84C36"/>
    <w:rsid w:val="00F84C8B"/>
    <w:rsid w:val="00F85970"/>
    <w:rsid w:val="00F86981"/>
    <w:rsid w:val="00F87426"/>
    <w:rsid w:val="00F87A35"/>
    <w:rsid w:val="00F90243"/>
    <w:rsid w:val="00F90267"/>
    <w:rsid w:val="00F90533"/>
    <w:rsid w:val="00F90724"/>
    <w:rsid w:val="00F910C6"/>
    <w:rsid w:val="00F91100"/>
    <w:rsid w:val="00F913A8"/>
    <w:rsid w:val="00F91462"/>
    <w:rsid w:val="00F916BD"/>
    <w:rsid w:val="00F91EDD"/>
    <w:rsid w:val="00F92578"/>
    <w:rsid w:val="00F928F7"/>
    <w:rsid w:val="00F929AE"/>
    <w:rsid w:val="00F92D54"/>
    <w:rsid w:val="00F9385A"/>
    <w:rsid w:val="00F9388C"/>
    <w:rsid w:val="00F93A0B"/>
    <w:rsid w:val="00F93E65"/>
    <w:rsid w:val="00F945DC"/>
    <w:rsid w:val="00F94CE7"/>
    <w:rsid w:val="00F951DD"/>
    <w:rsid w:val="00F95519"/>
    <w:rsid w:val="00F95D3D"/>
    <w:rsid w:val="00F95F35"/>
    <w:rsid w:val="00F96159"/>
    <w:rsid w:val="00F9674D"/>
    <w:rsid w:val="00F96D57"/>
    <w:rsid w:val="00F96DA3"/>
    <w:rsid w:val="00FA0358"/>
    <w:rsid w:val="00FA079B"/>
    <w:rsid w:val="00FA09B3"/>
    <w:rsid w:val="00FA0D2A"/>
    <w:rsid w:val="00FA0FD4"/>
    <w:rsid w:val="00FA1DBC"/>
    <w:rsid w:val="00FA2F1D"/>
    <w:rsid w:val="00FA31B6"/>
    <w:rsid w:val="00FA3FD4"/>
    <w:rsid w:val="00FA47A0"/>
    <w:rsid w:val="00FA4850"/>
    <w:rsid w:val="00FA4A6B"/>
    <w:rsid w:val="00FA4DE6"/>
    <w:rsid w:val="00FA4FF0"/>
    <w:rsid w:val="00FA5946"/>
    <w:rsid w:val="00FA5E8C"/>
    <w:rsid w:val="00FA6235"/>
    <w:rsid w:val="00FA6465"/>
    <w:rsid w:val="00FA6540"/>
    <w:rsid w:val="00FA668B"/>
    <w:rsid w:val="00FA6DD6"/>
    <w:rsid w:val="00FA71FD"/>
    <w:rsid w:val="00FB056A"/>
    <w:rsid w:val="00FB0875"/>
    <w:rsid w:val="00FB08F2"/>
    <w:rsid w:val="00FB0A30"/>
    <w:rsid w:val="00FB18CD"/>
    <w:rsid w:val="00FB32D4"/>
    <w:rsid w:val="00FB3318"/>
    <w:rsid w:val="00FB4066"/>
    <w:rsid w:val="00FB452B"/>
    <w:rsid w:val="00FB4C3E"/>
    <w:rsid w:val="00FB5306"/>
    <w:rsid w:val="00FB6218"/>
    <w:rsid w:val="00FB6738"/>
    <w:rsid w:val="00FB6DA7"/>
    <w:rsid w:val="00FB759A"/>
    <w:rsid w:val="00FB76F4"/>
    <w:rsid w:val="00FC024A"/>
    <w:rsid w:val="00FC0F37"/>
    <w:rsid w:val="00FC11B5"/>
    <w:rsid w:val="00FC16D2"/>
    <w:rsid w:val="00FC1A53"/>
    <w:rsid w:val="00FC1D00"/>
    <w:rsid w:val="00FC1F10"/>
    <w:rsid w:val="00FC2048"/>
    <w:rsid w:val="00FC2053"/>
    <w:rsid w:val="00FC3F84"/>
    <w:rsid w:val="00FC45AF"/>
    <w:rsid w:val="00FC4863"/>
    <w:rsid w:val="00FC5414"/>
    <w:rsid w:val="00FC5726"/>
    <w:rsid w:val="00FC5E3E"/>
    <w:rsid w:val="00FC6480"/>
    <w:rsid w:val="00FC6514"/>
    <w:rsid w:val="00FC6E8D"/>
    <w:rsid w:val="00FC6F4F"/>
    <w:rsid w:val="00FC7542"/>
    <w:rsid w:val="00FC7768"/>
    <w:rsid w:val="00FC79B9"/>
    <w:rsid w:val="00FC7E53"/>
    <w:rsid w:val="00FC7E8E"/>
    <w:rsid w:val="00FD0932"/>
    <w:rsid w:val="00FD0E87"/>
    <w:rsid w:val="00FD13F8"/>
    <w:rsid w:val="00FD158C"/>
    <w:rsid w:val="00FD1611"/>
    <w:rsid w:val="00FD197F"/>
    <w:rsid w:val="00FD1989"/>
    <w:rsid w:val="00FD1AED"/>
    <w:rsid w:val="00FD2401"/>
    <w:rsid w:val="00FD2453"/>
    <w:rsid w:val="00FD29E1"/>
    <w:rsid w:val="00FD2B9D"/>
    <w:rsid w:val="00FD2CB0"/>
    <w:rsid w:val="00FD3543"/>
    <w:rsid w:val="00FD3FF2"/>
    <w:rsid w:val="00FD48E0"/>
    <w:rsid w:val="00FD4986"/>
    <w:rsid w:val="00FD4F01"/>
    <w:rsid w:val="00FD56B2"/>
    <w:rsid w:val="00FD58D7"/>
    <w:rsid w:val="00FD5EA5"/>
    <w:rsid w:val="00FD6460"/>
    <w:rsid w:val="00FD6650"/>
    <w:rsid w:val="00FD67BD"/>
    <w:rsid w:val="00FD7921"/>
    <w:rsid w:val="00FE0071"/>
    <w:rsid w:val="00FE0513"/>
    <w:rsid w:val="00FE20C1"/>
    <w:rsid w:val="00FE24B0"/>
    <w:rsid w:val="00FE2AA4"/>
    <w:rsid w:val="00FE435C"/>
    <w:rsid w:val="00FE4438"/>
    <w:rsid w:val="00FE4560"/>
    <w:rsid w:val="00FE45FA"/>
    <w:rsid w:val="00FE48CB"/>
    <w:rsid w:val="00FE4C71"/>
    <w:rsid w:val="00FE520A"/>
    <w:rsid w:val="00FE5377"/>
    <w:rsid w:val="00FE5783"/>
    <w:rsid w:val="00FE57BF"/>
    <w:rsid w:val="00FE59B3"/>
    <w:rsid w:val="00FE59C3"/>
    <w:rsid w:val="00FE6229"/>
    <w:rsid w:val="00FE62F0"/>
    <w:rsid w:val="00FE7CC0"/>
    <w:rsid w:val="00FF029F"/>
    <w:rsid w:val="00FF0483"/>
    <w:rsid w:val="00FF0595"/>
    <w:rsid w:val="00FF0BB4"/>
    <w:rsid w:val="00FF11ED"/>
    <w:rsid w:val="00FF1F68"/>
    <w:rsid w:val="00FF2BA5"/>
    <w:rsid w:val="00FF3259"/>
    <w:rsid w:val="00FF3274"/>
    <w:rsid w:val="00FF35BE"/>
    <w:rsid w:val="00FF3636"/>
    <w:rsid w:val="00FF3C99"/>
    <w:rsid w:val="00FF4048"/>
    <w:rsid w:val="00FF4BDA"/>
    <w:rsid w:val="00FF4F6B"/>
    <w:rsid w:val="00FF5C07"/>
    <w:rsid w:val="00FF5EBF"/>
    <w:rsid w:val="00FF6E8A"/>
    <w:rsid w:val="00FF71BD"/>
    <w:rsid w:val="00FF7752"/>
    <w:rsid w:val="00FF7C7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808285"/>
    </o:shapedefaults>
    <o:shapelayout v:ext="edit">
      <o:idmap v:ext="edit" data="1"/>
    </o:shapelayout>
  </w:shapeDefaults>
  <w:decimalSymbol w:val="."/>
  <w:listSeparator w:val=","/>
  <w14:docId w14:val="6DA6A0A0"/>
  <w15:chartTrackingRefBased/>
  <w15:docId w15:val="{C85C5BCA-87FD-404D-9831-0E6968E9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uiPriority="39"/>
    <w:lsdException w:name="toc 2" w:uiPriority="39"/>
    <w:lsdException w:name="toc 3" w:uiPriority="39"/>
    <w:lsdException w:name="toc 4" w:uiPriority="39"/>
    <w:lsdException w:name="annotation text" w:uiPriority="99"/>
    <w:lsdException w:name="footer" w:uiPriority="99"/>
    <w:lsdException w:name="index heading" w:locked="1"/>
    <w:lsdException w:name="caption" w:uiPriority="99" w:qFormat="1"/>
    <w:lsdException w:name="table of figures" w:locked="1" w:uiPriority="99"/>
    <w:lsdException w:name="envelope address" w:locked="1"/>
    <w:lsdException w:name="envelope return" w:locked="1"/>
    <w:lsdException w:name="annotation reference" w:uiPriority="99"/>
    <w:lsdException w:name="endnote reference" w:locked="1"/>
    <w:lsdException w:name="endnote text" w:locked="1"/>
    <w:lsdException w:name="table of authorities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qFormat="1"/>
    <w:lsdException w:name="Closing" w:locked="1"/>
    <w:lsdException w:name="Signature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uiPriority="99"/>
    <w:lsdException w:name="Strong" w:qFormat="1"/>
    <w:lsdException w:name="Emphasis" w:locked="1" w:qFormat="1"/>
    <w:lsdException w:name="Plain Text" w:locked="1"/>
    <w:lsdException w:name="E-mail Signature" w:locked="1"/>
    <w:lsdException w:name="Normal (Web)" w:uiPriority="99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semiHidden="1" w:unhideWhenUs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Table Grid" w:uiPriority="59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C86"/>
    <w:pPr>
      <w:spacing w:before="120" w:after="120" w:line="360" w:lineRule="auto"/>
      <w:ind w:left="1440"/>
      <w:jc w:val="both"/>
    </w:pPr>
    <w:rPr>
      <w:rFonts w:ascii="Arial" w:hAnsi="Arial"/>
      <w:sz w:val="22"/>
      <w:szCs w:val="24"/>
    </w:rPr>
  </w:style>
  <w:style w:type="paragraph" w:styleId="Heading1">
    <w:name w:val="heading 1"/>
    <w:aliases w:val="§1."/>
    <w:next w:val="Normal"/>
    <w:qFormat/>
    <w:rsid w:val="00444C67"/>
    <w:pPr>
      <w:keepNext/>
      <w:spacing w:before="240" w:after="160"/>
      <w:ind w:left="2404"/>
      <w:outlineLvl w:val="0"/>
    </w:pPr>
    <w:rPr>
      <w:rFonts w:ascii="Arial" w:hAnsi="Arial"/>
      <w:b/>
      <w:color w:val="106470"/>
      <w:sz w:val="28"/>
      <w:szCs w:val="32"/>
    </w:rPr>
  </w:style>
  <w:style w:type="paragraph" w:styleId="Heading2">
    <w:name w:val="heading 2"/>
    <w:aliases w:val="§1.1,§1.1."/>
    <w:next w:val="Normal"/>
    <w:qFormat/>
    <w:rsid w:val="0026748A"/>
    <w:pPr>
      <w:keepNext/>
      <w:numPr>
        <w:ilvl w:val="1"/>
        <w:numId w:val="6"/>
      </w:numPr>
      <w:spacing w:before="240" w:after="160"/>
      <w:outlineLvl w:val="1"/>
    </w:pPr>
    <w:rPr>
      <w:rFonts w:ascii="Arial" w:hAnsi="Arial" w:cs="Arial"/>
      <w:b/>
      <w:bCs/>
      <w:iCs/>
      <w:color w:val="106470"/>
      <w:sz w:val="22"/>
      <w:szCs w:val="28"/>
    </w:rPr>
  </w:style>
  <w:style w:type="paragraph" w:styleId="Heading3">
    <w:name w:val="heading 3"/>
    <w:aliases w:val="§1.1.1,§1.1.1."/>
    <w:next w:val="Normal"/>
    <w:qFormat/>
    <w:rsid w:val="000F5A8F"/>
    <w:pPr>
      <w:numPr>
        <w:ilvl w:val="2"/>
        <w:numId w:val="6"/>
      </w:numPr>
      <w:spacing w:before="240" w:after="160"/>
      <w:outlineLvl w:val="2"/>
    </w:pPr>
    <w:rPr>
      <w:rFonts w:ascii="Arial" w:hAnsi="Arial"/>
      <w:color w:val="106470"/>
      <w:sz w:val="22"/>
    </w:rPr>
  </w:style>
  <w:style w:type="paragraph" w:styleId="Heading4">
    <w:name w:val="heading 4"/>
    <w:next w:val="Normal"/>
    <w:qFormat/>
    <w:rsid w:val="00087286"/>
    <w:pPr>
      <w:keepNext/>
      <w:numPr>
        <w:ilvl w:val="3"/>
        <w:numId w:val="6"/>
      </w:numPr>
      <w:spacing w:before="160" w:after="160"/>
      <w:outlineLvl w:val="3"/>
    </w:pPr>
    <w:rPr>
      <w:rFonts w:ascii="Arial" w:hAnsi="Arial"/>
      <w:bCs/>
      <w:color w:val="106470"/>
    </w:rPr>
  </w:style>
  <w:style w:type="paragraph" w:styleId="Heading5">
    <w:name w:val="heading 5"/>
    <w:next w:val="Normal"/>
    <w:qFormat/>
    <w:rsid w:val="00154275"/>
    <w:pPr>
      <w:numPr>
        <w:ilvl w:val="4"/>
        <w:numId w:val="6"/>
      </w:numPr>
      <w:spacing w:before="160" w:after="160"/>
      <w:outlineLvl w:val="4"/>
    </w:pPr>
    <w:rPr>
      <w:rFonts w:ascii="Arial" w:hAnsi="Arial"/>
      <w:bCs/>
      <w:iCs/>
    </w:rPr>
  </w:style>
  <w:style w:type="paragraph" w:styleId="Heading6">
    <w:name w:val="heading 6"/>
    <w:basedOn w:val="Normal"/>
    <w:next w:val="Normal"/>
    <w:autoRedefine/>
    <w:qFormat/>
    <w:rsid w:val="009C23A8"/>
    <w:pPr>
      <w:spacing w:before="240" w:after="60"/>
      <w:ind w:left="0"/>
      <w:jc w:val="right"/>
      <w:outlineLvl w:val="5"/>
    </w:pPr>
    <w:rPr>
      <w:rFonts w:cs="Arial"/>
      <w:b/>
      <w:bCs/>
      <w:color w:val="1B4089"/>
      <w:sz w:val="32"/>
      <w:szCs w:val="32"/>
    </w:rPr>
  </w:style>
  <w:style w:type="paragraph" w:styleId="Heading7">
    <w:name w:val="heading 7"/>
    <w:basedOn w:val="Normal"/>
    <w:next w:val="Normal"/>
    <w:autoRedefine/>
    <w:qFormat/>
    <w:rsid w:val="0094294D"/>
    <w:pPr>
      <w:numPr>
        <w:ilvl w:val="6"/>
        <w:numId w:val="6"/>
      </w:numPr>
      <w:spacing w:before="240" w:after="60"/>
      <w:outlineLvl w:val="6"/>
    </w:pPr>
    <w:rPr>
      <w:rFonts w:cs="Arial"/>
      <w:b/>
      <w:color w:val="1B4089"/>
      <w:szCs w:val="22"/>
    </w:rPr>
  </w:style>
  <w:style w:type="paragraph" w:styleId="Heading8">
    <w:name w:val="heading 8"/>
    <w:basedOn w:val="Normal"/>
    <w:next w:val="Normal"/>
    <w:autoRedefine/>
    <w:qFormat/>
    <w:rsid w:val="00154275"/>
    <w:pPr>
      <w:numPr>
        <w:ilvl w:val="7"/>
        <w:numId w:val="6"/>
      </w:numPr>
      <w:spacing w:before="240" w:after="60"/>
      <w:outlineLvl w:val="7"/>
    </w:pPr>
    <w:rPr>
      <w:rFonts w:cs="Arial"/>
      <w:iCs/>
      <w:color w:val="1B4089"/>
      <w:szCs w:val="22"/>
    </w:rPr>
  </w:style>
  <w:style w:type="paragraph" w:styleId="Heading9">
    <w:name w:val="heading 9"/>
    <w:basedOn w:val="Normal"/>
    <w:next w:val="Normal"/>
    <w:autoRedefine/>
    <w:qFormat/>
    <w:rsid w:val="00154275"/>
    <w:pPr>
      <w:numPr>
        <w:ilvl w:val="8"/>
        <w:numId w:val="6"/>
      </w:numPr>
      <w:spacing w:before="240" w:after="60"/>
      <w:outlineLvl w:val="8"/>
    </w:pPr>
    <w:rPr>
      <w:rFonts w:cs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09659E"/>
    <w:pPr>
      <w:tabs>
        <w:tab w:val="center" w:pos="4153"/>
        <w:tab w:val="right" w:pos="8306"/>
      </w:tabs>
    </w:pPr>
  </w:style>
  <w:style w:type="paragraph" w:customStyle="1" w:styleId="Footerstring">
    <w:name w:val="Footer string"/>
    <w:link w:val="FooterstringCharChar"/>
    <w:autoRedefine/>
    <w:semiHidden/>
    <w:rsid w:val="002A5DB7"/>
    <w:pPr>
      <w:ind w:right="-58"/>
      <w:jc w:val="right"/>
    </w:pPr>
    <w:rPr>
      <w:rFonts w:ascii="Palatino Linotype" w:hAnsi="Palatino Linotype"/>
      <w:color w:val="808285"/>
      <w:sz w:val="14"/>
      <w:szCs w:val="16"/>
    </w:rPr>
  </w:style>
  <w:style w:type="character" w:customStyle="1" w:styleId="FooterstringCharChar">
    <w:name w:val="Footer string Char Char"/>
    <w:link w:val="Footerstring"/>
    <w:semiHidden/>
    <w:rsid w:val="002A5DB7"/>
    <w:rPr>
      <w:rFonts w:ascii="Palatino Linotype" w:hAnsi="Palatino Linotype"/>
      <w:color w:val="808285"/>
      <w:sz w:val="14"/>
      <w:szCs w:val="16"/>
      <w:lang w:val="en-GB" w:eastAsia="en-GB" w:bidi="ar-SA"/>
    </w:rPr>
  </w:style>
  <w:style w:type="character" w:customStyle="1" w:styleId="Subscript">
    <w:name w:val="Subscript"/>
    <w:rsid w:val="00CF054B"/>
    <w:rPr>
      <w:vertAlign w:val="subscript"/>
    </w:rPr>
  </w:style>
  <w:style w:type="paragraph" w:styleId="NormalWeb">
    <w:name w:val="Normal (Web)"/>
    <w:basedOn w:val="Normal"/>
    <w:uiPriority w:val="99"/>
    <w:semiHidden/>
    <w:rsid w:val="0058693C"/>
  </w:style>
  <w:style w:type="character" w:customStyle="1" w:styleId="Superscript">
    <w:name w:val="Superscript"/>
    <w:rsid w:val="00CF054B"/>
    <w:rPr>
      <w:vertAlign w:val="superscript"/>
    </w:rPr>
  </w:style>
  <w:style w:type="paragraph" w:styleId="TOC4">
    <w:name w:val="toc 4"/>
    <w:next w:val="Normal"/>
    <w:uiPriority w:val="39"/>
    <w:rsid w:val="00F9388C"/>
    <w:pPr>
      <w:tabs>
        <w:tab w:val="left" w:pos="3120"/>
        <w:tab w:val="right" w:pos="9480"/>
      </w:tabs>
      <w:spacing w:before="200" w:after="60"/>
      <w:ind w:left="3119" w:right="386" w:hanging="1985"/>
    </w:pPr>
    <w:rPr>
      <w:rFonts w:ascii="Arial" w:hAnsi="Arial"/>
      <w:b/>
      <w:color w:val="1B4089"/>
      <w:sz w:val="28"/>
      <w:szCs w:val="32"/>
    </w:rPr>
  </w:style>
  <w:style w:type="paragraph" w:customStyle="1" w:styleId="Single">
    <w:name w:val="Single"/>
    <w:basedOn w:val="Normal"/>
    <w:rsid w:val="00B13E9C"/>
    <w:pPr>
      <w:spacing w:before="0" w:after="0"/>
    </w:pPr>
  </w:style>
  <w:style w:type="character" w:customStyle="1" w:styleId="Emphasise-italic">
    <w:name w:val="Emphasise - italic"/>
    <w:rsid w:val="0072539B"/>
    <w:rPr>
      <w:rFonts w:ascii="Palatino Linotype" w:hAnsi="Palatino Linotype"/>
      <w:i/>
      <w:color w:val="auto"/>
    </w:rPr>
  </w:style>
  <w:style w:type="paragraph" w:customStyle="1" w:styleId="Headersub-title">
    <w:name w:val="Header sub-title"/>
    <w:next w:val="Normal"/>
    <w:uiPriority w:val="99"/>
    <w:semiHidden/>
    <w:rsid w:val="00107F03"/>
    <w:pPr>
      <w:jc w:val="right"/>
    </w:pPr>
    <w:rPr>
      <w:rFonts w:ascii="Arial" w:hAnsi="Arial" w:cs="Arial"/>
      <w:color w:val="1B4089"/>
      <w:szCs w:val="22"/>
    </w:rPr>
  </w:style>
  <w:style w:type="paragraph" w:customStyle="1" w:styleId="Headerreporttitle">
    <w:name w:val="Header report title"/>
    <w:next w:val="Normal"/>
    <w:semiHidden/>
    <w:rsid w:val="00107F03"/>
    <w:pPr>
      <w:pBdr>
        <w:bottom w:val="single" w:sz="8" w:space="1" w:color="1B4089"/>
      </w:pBdr>
      <w:spacing w:after="100"/>
      <w:jc w:val="right"/>
    </w:pPr>
    <w:rPr>
      <w:rFonts w:ascii="Arial" w:hAnsi="Arial" w:cs="Arial"/>
      <w:color w:val="1B4089"/>
      <w:sz w:val="18"/>
      <w:szCs w:val="18"/>
    </w:rPr>
  </w:style>
  <w:style w:type="paragraph" w:styleId="Quote">
    <w:name w:val="Quote"/>
    <w:next w:val="Quotesource"/>
    <w:link w:val="QuoteChar"/>
    <w:qFormat/>
    <w:rsid w:val="00EF5A1B"/>
    <w:pPr>
      <w:spacing w:before="160" w:after="160"/>
      <w:ind w:left="2268"/>
    </w:pPr>
    <w:rPr>
      <w:rFonts w:ascii="Palatino Linotype" w:hAnsi="Palatino Linotype" w:cs="Arial"/>
      <w:i/>
      <w:color w:val="808285"/>
      <w:szCs w:val="24"/>
    </w:rPr>
  </w:style>
  <w:style w:type="paragraph" w:customStyle="1" w:styleId="Quotesource">
    <w:name w:val="Quote source"/>
    <w:basedOn w:val="Quote"/>
    <w:next w:val="Normal"/>
    <w:rsid w:val="00745422"/>
    <w:pPr>
      <w:spacing w:before="80"/>
      <w:jc w:val="right"/>
    </w:pPr>
    <w:rPr>
      <w:i w:val="0"/>
    </w:rPr>
  </w:style>
  <w:style w:type="character" w:customStyle="1" w:styleId="QuoteChar">
    <w:name w:val="Quote Char"/>
    <w:link w:val="Quote"/>
    <w:rsid w:val="001807F5"/>
    <w:rPr>
      <w:rFonts w:ascii="Palatino Linotype" w:hAnsi="Palatino Linotype" w:cs="Arial"/>
      <w:i/>
      <w:color w:val="808285"/>
      <w:szCs w:val="24"/>
      <w:lang w:val="en-GB" w:eastAsia="en-GB" w:bidi="ar-SA"/>
    </w:rPr>
  </w:style>
  <w:style w:type="character" w:styleId="Hyperlink">
    <w:name w:val="Hyperlink"/>
    <w:uiPriority w:val="99"/>
    <w:rsid w:val="000B3CE7"/>
    <w:rPr>
      <w:dstrike w:val="0"/>
      <w:color w:val="374985"/>
      <w:sz w:val="20"/>
      <w:u w:val="none"/>
      <w:effect w:val="none"/>
    </w:rPr>
  </w:style>
  <w:style w:type="character" w:styleId="LineNumber">
    <w:name w:val="line number"/>
    <w:basedOn w:val="DefaultParagraphFont"/>
    <w:locked/>
    <w:rsid w:val="000B3CE7"/>
  </w:style>
  <w:style w:type="paragraph" w:customStyle="1" w:styleId="Emphasise-paragraphhighlight">
    <w:name w:val="Emphasise - paragraph highlight"/>
    <w:basedOn w:val="Normal"/>
    <w:next w:val="Normal"/>
    <w:link w:val="Emphasise-paragraphhighlightCharChar"/>
    <w:rsid w:val="00421457"/>
    <w:pPr>
      <w:pBdr>
        <w:left w:val="single" w:sz="4" w:space="4" w:color="00338D"/>
      </w:pBdr>
      <w:shd w:val="clear" w:color="auto" w:fill="F2F5F9"/>
      <w:ind w:left="2381"/>
    </w:pPr>
  </w:style>
  <w:style w:type="character" w:customStyle="1" w:styleId="Emphasise-paragraphhighlightCharChar">
    <w:name w:val="Emphasise - paragraph highlight Char Char"/>
    <w:link w:val="Emphasise-paragraphhighlight"/>
    <w:rsid w:val="00421457"/>
    <w:rPr>
      <w:rFonts w:ascii="Palatino Linotype" w:hAnsi="Palatino Linotype"/>
      <w:szCs w:val="24"/>
      <w:lang w:val="en-GB" w:eastAsia="en-GB" w:bidi="ar-SA"/>
    </w:rPr>
  </w:style>
  <w:style w:type="paragraph" w:customStyle="1" w:styleId="Un-numberedheading1">
    <w:name w:val="Un-numbered heading 1"/>
    <w:basedOn w:val="Heading1"/>
    <w:next w:val="Normal"/>
    <w:rsid w:val="00D432D6"/>
    <w:pPr>
      <w:tabs>
        <w:tab w:val="left" w:pos="2268"/>
      </w:tabs>
      <w:ind w:left="2280"/>
    </w:pPr>
  </w:style>
  <w:style w:type="paragraph" w:styleId="TOC1">
    <w:name w:val="toc 1"/>
    <w:basedOn w:val="ContentsHeading"/>
    <w:next w:val="Normal"/>
    <w:uiPriority w:val="39"/>
    <w:rsid w:val="00F9388C"/>
    <w:pPr>
      <w:tabs>
        <w:tab w:val="right" w:pos="9480"/>
      </w:tabs>
      <w:spacing w:before="200" w:after="60"/>
      <w:ind w:left="2268" w:right="386" w:hanging="1134"/>
    </w:pPr>
  </w:style>
  <w:style w:type="paragraph" w:customStyle="1" w:styleId="ContentsHeading">
    <w:name w:val="Contents Heading"/>
    <w:semiHidden/>
    <w:rsid w:val="0026537F"/>
    <w:rPr>
      <w:rFonts w:ascii="Arial" w:hAnsi="Arial"/>
      <w:b/>
      <w:color w:val="1B4089"/>
      <w:sz w:val="32"/>
      <w:szCs w:val="32"/>
    </w:rPr>
  </w:style>
  <w:style w:type="paragraph" w:styleId="TOC2">
    <w:name w:val="toc 2"/>
    <w:basedOn w:val="Normal"/>
    <w:next w:val="Normal"/>
    <w:uiPriority w:val="39"/>
    <w:rsid w:val="00F9388C"/>
    <w:pPr>
      <w:tabs>
        <w:tab w:val="left" w:pos="2268"/>
        <w:tab w:val="right" w:pos="9480"/>
      </w:tabs>
      <w:spacing w:before="60" w:after="60"/>
      <w:ind w:right="1134" w:hanging="1134"/>
    </w:pPr>
    <w:rPr>
      <w:rFonts w:cs="Arial"/>
      <w:color w:val="1B4089"/>
    </w:rPr>
  </w:style>
  <w:style w:type="table" w:styleId="TableGrid">
    <w:name w:val="Table Grid"/>
    <w:basedOn w:val="TableNormal"/>
    <w:uiPriority w:val="59"/>
    <w:rsid w:val="007A6FDA"/>
    <w:pPr>
      <w:spacing w:before="160" w:after="160"/>
      <w:ind w:left="2268"/>
    </w:pPr>
    <w:rPr>
      <w:rFonts w:ascii="Palatino Linotype" w:hAnsi="Palatino Linotype"/>
      <w:color w:val="000000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tblHeader/>
    </w:trPr>
    <w:tblStylePr w:type="firstRow">
      <w:rPr>
        <w:rFonts w:ascii="Arial" w:hAnsi="Arial"/>
        <w:b/>
        <w:color w:val="FFFFFF"/>
        <w:sz w:val="20"/>
      </w:rPr>
    </w:tblStylePr>
  </w:style>
  <w:style w:type="paragraph" w:styleId="TOC3">
    <w:name w:val="toc 3"/>
    <w:basedOn w:val="Normal"/>
    <w:next w:val="Normal"/>
    <w:uiPriority w:val="39"/>
    <w:rsid w:val="00F9388C"/>
    <w:pPr>
      <w:tabs>
        <w:tab w:val="left" w:pos="2268"/>
        <w:tab w:val="right" w:pos="9480"/>
      </w:tabs>
      <w:spacing w:before="60" w:after="60"/>
      <w:ind w:right="1134" w:hanging="1134"/>
    </w:pPr>
    <w:rPr>
      <w:rFonts w:cs="Arial"/>
    </w:rPr>
  </w:style>
  <w:style w:type="table" w:customStyle="1" w:styleId="Tablestyle-headertopandleft">
    <w:name w:val="Table style - header top and left"/>
    <w:basedOn w:val="TableNormal"/>
    <w:rsid w:val="0058353E"/>
    <w:pPr>
      <w:ind w:left="2268"/>
    </w:pPr>
    <w:rPr>
      <w:rFonts w:ascii="Palatino Linotype" w:hAnsi="Palatino Linotype"/>
    </w:rPr>
    <w:tblPr>
      <w:tblStyleRowBandSize w:val="1"/>
      <w:tblStyleColBandSize w:val="1"/>
      <w:tblInd w:w="226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pPr>
        <w:wordWrap/>
        <w:spacing w:beforeLines="0" w:before="40" w:beforeAutospacing="0" w:afterLines="0" w:after="40" w:afterAutospacing="0" w:line="240" w:lineRule="auto"/>
        <w:ind w:leftChars="0" w:left="142" w:rightChars="0" w:right="142"/>
        <w:contextualSpacing w:val="0"/>
        <w:jc w:val="left"/>
      </w:pPr>
      <w:rPr>
        <w:rFonts w:ascii="Arial" w:hAnsi="Arial"/>
        <w:b/>
        <w:i w:val="0"/>
        <w:color w:val="FFFFFF"/>
        <w:sz w:val="20"/>
      </w:rPr>
      <w:tblPr/>
      <w:tcPr>
        <w:tcBorders>
          <w:top w:val="single" w:sz="4" w:space="0" w:color="1B4089"/>
          <w:left w:val="single" w:sz="4" w:space="0" w:color="1B4089"/>
          <w:bottom w:val="single" w:sz="4" w:space="0" w:color="1B4089"/>
          <w:right w:val="single" w:sz="4" w:space="0" w:color="1B4089"/>
          <w:insideH w:val="nil"/>
          <w:insideV w:val="single" w:sz="4" w:space="0" w:color="FFFFFF"/>
          <w:tl2br w:val="nil"/>
          <w:tr2bl w:val="nil"/>
        </w:tcBorders>
        <w:shd w:val="clear" w:color="auto" w:fill="1B4089"/>
      </w:tcPr>
    </w:tblStylePr>
    <w:tblStylePr w:type="firstCol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EDF1F7"/>
      </w:tcPr>
    </w:tblStylePr>
  </w:style>
  <w:style w:type="table" w:customStyle="1" w:styleId="Tablestyle-headerleft">
    <w:name w:val="Table style - header left"/>
    <w:basedOn w:val="TableNormal"/>
    <w:rsid w:val="0058353E"/>
    <w:pPr>
      <w:ind w:left="2268"/>
    </w:pPr>
    <w:rPr>
      <w:rFonts w:ascii="Palatino Linotype" w:hAnsi="Palatino Linotype"/>
      <w:color w:val="000000"/>
    </w:rPr>
    <w:tblPr>
      <w:tblInd w:w="226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tblPr/>
      <w:trPr>
        <w:tblHeader/>
      </w:trPr>
    </w:tblStylePr>
    <w:tblStylePr w:type="firstCol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EDF1F7"/>
      </w:tcPr>
    </w:tblStylePr>
  </w:style>
  <w:style w:type="table" w:customStyle="1" w:styleId="Tablestyle-noheaderorlines">
    <w:name w:val="Table style - no header or lines"/>
    <w:basedOn w:val="TableNormal"/>
    <w:rsid w:val="0058353E"/>
    <w:pPr>
      <w:ind w:left="2268"/>
    </w:pPr>
    <w:rPr>
      <w:rFonts w:ascii="Palatino Linotype" w:hAnsi="Palatino Linotype"/>
    </w:rPr>
    <w:tblPr>
      <w:tblInd w:w="2268" w:type="dxa"/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rFonts w:ascii="Arial" w:hAnsi="Arial"/>
        <w:sz w:val="20"/>
      </w:rPr>
      <w:tblPr/>
      <w:trPr>
        <w:tblHeader/>
      </w:trPr>
    </w:tblStylePr>
  </w:style>
  <w:style w:type="paragraph" w:styleId="Caption">
    <w:name w:val="caption"/>
    <w:basedOn w:val="Normal"/>
    <w:next w:val="Normal"/>
    <w:uiPriority w:val="99"/>
    <w:qFormat/>
    <w:rsid w:val="00B41E7F"/>
    <w:rPr>
      <w:bCs/>
      <w:i/>
      <w:color w:val="808080"/>
      <w:sz w:val="18"/>
      <w:szCs w:val="18"/>
    </w:rPr>
  </w:style>
  <w:style w:type="character" w:styleId="CommentReference">
    <w:name w:val="annotation reference"/>
    <w:uiPriority w:val="99"/>
    <w:semiHidden/>
    <w:locked/>
    <w:rsid w:val="001348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locked/>
    <w:rsid w:val="0013486C"/>
    <w:rPr>
      <w:szCs w:val="20"/>
    </w:rPr>
  </w:style>
  <w:style w:type="paragraph" w:styleId="CommentSubject">
    <w:name w:val="annotation subject"/>
    <w:basedOn w:val="CommentText"/>
    <w:next w:val="CommentText"/>
    <w:semiHidden/>
    <w:locked/>
    <w:rsid w:val="0013486C"/>
    <w:rPr>
      <w:b/>
      <w:bCs/>
    </w:rPr>
  </w:style>
  <w:style w:type="paragraph" w:styleId="BalloonText">
    <w:name w:val="Balloon Text"/>
    <w:basedOn w:val="Normal"/>
    <w:semiHidden/>
    <w:locked/>
    <w:rsid w:val="0013486C"/>
    <w:rPr>
      <w:rFonts w:ascii="Tahoma" w:hAnsi="Tahoma" w:cs="Tahoma"/>
      <w:sz w:val="16"/>
      <w:szCs w:val="16"/>
    </w:rPr>
  </w:style>
  <w:style w:type="paragraph" w:customStyle="1" w:styleId="FrontPageDisclaimer">
    <w:name w:val="Front Page Disclaimer"/>
    <w:link w:val="FrontPageDisclaimerCharChar"/>
    <w:semiHidden/>
    <w:rsid w:val="002F3FC0"/>
    <w:pPr>
      <w:spacing w:line="288" w:lineRule="auto"/>
      <w:ind w:left="4253"/>
      <w:jc w:val="right"/>
    </w:pPr>
    <w:rPr>
      <w:rFonts w:ascii="Arial" w:hAnsi="Arial"/>
      <w:color w:val="808285"/>
      <w:sz w:val="14"/>
      <w:szCs w:val="16"/>
    </w:rPr>
  </w:style>
  <w:style w:type="character" w:customStyle="1" w:styleId="FrontPageDisclaimerCharChar">
    <w:name w:val="Front Page Disclaimer Char Char"/>
    <w:link w:val="FrontPageDisclaimer"/>
    <w:semiHidden/>
    <w:rsid w:val="002F3FC0"/>
    <w:rPr>
      <w:rFonts w:ascii="Arial" w:hAnsi="Arial"/>
      <w:color w:val="808285"/>
      <w:sz w:val="14"/>
      <w:szCs w:val="16"/>
      <w:lang w:val="en-GB" w:eastAsia="en-GB" w:bidi="ar-SA"/>
    </w:rPr>
  </w:style>
  <w:style w:type="paragraph" w:customStyle="1" w:styleId="FrontPageDochistoryreporttitle2">
    <w:name w:val="Front Page Doc history report title 2"/>
    <w:next w:val="Normal"/>
    <w:semiHidden/>
    <w:rsid w:val="009C0273"/>
    <w:pPr>
      <w:spacing w:before="160" w:after="160"/>
    </w:pPr>
    <w:rPr>
      <w:rFonts w:ascii="Arial" w:hAnsi="Arial" w:cs="Arial"/>
      <w:szCs w:val="24"/>
    </w:rPr>
  </w:style>
  <w:style w:type="paragraph" w:customStyle="1" w:styleId="BackCovertext">
    <w:name w:val="Back Cover text"/>
    <w:semiHidden/>
    <w:rsid w:val="00535AB3"/>
    <w:rPr>
      <w:rFonts w:ascii="Arial" w:hAnsi="Arial"/>
      <w:szCs w:val="16"/>
    </w:rPr>
  </w:style>
  <w:style w:type="paragraph" w:customStyle="1" w:styleId="FrontPageTitle">
    <w:name w:val="Front Page Title"/>
    <w:next w:val="FrontPageSub-head"/>
    <w:semiHidden/>
    <w:rsid w:val="00DB1C17"/>
    <w:pPr>
      <w:spacing w:after="600"/>
      <w:ind w:left="2268"/>
      <w:jc w:val="right"/>
    </w:pPr>
    <w:rPr>
      <w:rFonts w:ascii="Arial" w:hAnsi="Arial"/>
      <w:color w:val="00338D"/>
      <w:sz w:val="54"/>
      <w:szCs w:val="54"/>
    </w:rPr>
  </w:style>
  <w:style w:type="paragraph" w:customStyle="1" w:styleId="FrontPageSub-head">
    <w:name w:val="Front Page Sub-head"/>
    <w:next w:val="FrontPageClient"/>
    <w:uiPriority w:val="99"/>
    <w:semiHidden/>
    <w:rsid w:val="00DB1C17"/>
    <w:pPr>
      <w:spacing w:after="600"/>
      <w:ind w:left="2268"/>
      <w:jc w:val="right"/>
    </w:pPr>
    <w:rPr>
      <w:rFonts w:ascii="Arial" w:hAnsi="Arial"/>
      <w:color w:val="808285"/>
      <w:sz w:val="32"/>
      <w:szCs w:val="32"/>
    </w:rPr>
  </w:style>
  <w:style w:type="paragraph" w:customStyle="1" w:styleId="FrontPageClient">
    <w:name w:val="Front Page Client"/>
    <w:next w:val="FrontPageDate"/>
    <w:semiHidden/>
    <w:rsid w:val="00DB1C17"/>
    <w:pPr>
      <w:spacing w:after="600"/>
      <w:ind w:left="2268"/>
      <w:jc w:val="right"/>
    </w:pPr>
    <w:rPr>
      <w:rFonts w:ascii="Arial" w:hAnsi="Arial"/>
      <w:color w:val="00338D"/>
      <w:sz w:val="48"/>
      <w:szCs w:val="48"/>
    </w:rPr>
  </w:style>
  <w:style w:type="paragraph" w:customStyle="1" w:styleId="FrontPageDate">
    <w:name w:val="Front Page Date"/>
    <w:next w:val="Normal"/>
    <w:semiHidden/>
    <w:rsid w:val="00DB1C17"/>
    <w:pPr>
      <w:spacing w:after="600"/>
      <w:ind w:left="2268"/>
      <w:jc w:val="right"/>
    </w:pPr>
    <w:rPr>
      <w:rFonts w:ascii="Arial" w:hAnsi="Arial"/>
      <w:color w:val="00A5C3"/>
      <w:sz w:val="32"/>
      <w:szCs w:val="32"/>
    </w:rPr>
  </w:style>
  <w:style w:type="paragraph" w:customStyle="1" w:styleId="FrontPageDochistoryreporttitle1">
    <w:name w:val="Front Page Doc history report title 1"/>
    <w:next w:val="Normal"/>
    <w:uiPriority w:val="99"/>
    <w:semiHidden/>
    <w:rsid w:val="009C0273"/>
    <w:pPr>
      <w:spacing w:before="160" w:after="160"/>
    </w:pPr>
    <w:rPr>
      <w:rFonts w:ascii="Arial" w:hAnsi="Arial" w:cs="Arial"/>
      <w:b/>
      <w:color w:val="00338D"/>
      <w:szCs w:val="24"/>
    </w:rPr>
  </w:style>
  <w:style w:type="paragraph" w:customStyle="1" w:styleId="FrongPageDisclaimerBold">
    <w:name w:val="Frong Page Disclaimer Bold"/>
    <w:basedOn w:val="FrontPageDisclaimer"/>
    <w:link w:val="FrongPageDisclaimerBoldCharChar"/>
    <w:semiHidden/>
    <w:rsid w:val="001807F5"/>
    <w:rPr>
      <w:b/>
      <w:bCs/>
    </w:rPr>
  </w:style>
  <w:style w:type="character" w:customStyle="1" w:styleId="FrongPageDisclaimerBoldCharChar">
    <w:name w:val="Frong Page Disclaimer Bold Char Char"/>
    <w:link w:val="FrongPageDisclaimerBold"/>
    <w:rsid w:val="001807F5"/>
    <w:rPr>
      <w:rFonts w:ascii="Arial" w:hAnsi="Arial"/>
      <w:b/>
      <w:bCs/>
      <w:color w:val="808285"/>
      <w:sz w:val="14"/>
      <w:szCs w:val="16"/>
      <w:lang w:val="en-GB" w:eastAsia="en-GB" w:bidi="ar-SA"/>
    </w:rPr>
  </w:style>
  <w:style w:type="paragraph" w:customStyle="1" w:styleId="Table-bullet">
    <w:name w:val="Table - bullet"/>
    <w:basedOn w:val="Normal"/>
    <w:rsid w:val="004B010A"/>
    <w:pPr>
      <w:numPr>
        <w:numId w:val="1"/>
      </w:numPr>
      <w:spacing w:before="40" w:after="40"/>
    </w:pPr>
    <w:rPr>
      <w:sz w:val="18"/>
    </w:rPr>
  </w:style>
  <w:style w:type="paragraph" w:customStyle="1" w:styleId="Table-headingleft">
    <w:name w:val="Table - heading left"/>
    <w:basedOn w:val="Table-headingtext"/>
    <w:rsid w:val="006E525A"/>
    <w:rPr>
      <w:b/>
      <w:color w:val="auto"/>
    </w:rPr>
  </w:style>
  <w:style w:type="paragraph" w:styleId="FootnoteText">
    <w:name w:val="footnote text"/>
    <w:basedOn w:val="Normal"/>
    <w:semiHidden/>
    <w:locked/>
    <w:rsid w:val="003462ED"/>
    <w:pPr>
      <w:widowControl w:val="0"/>
      <w:adjustRightInd w:val="0"/>
      <w:spacing w:after="0" w:line="360" w:lineRule="atLeast"/>
      <w:textAlignment w:val="baseline"/>
    </w:pPr>
    <w:rPr>
      <w:rFonts w:eastAsia="PMingLiU"/>
      <w:szCs w:val="20"/>
      <w:lang w:eastAsia="en-US"/>
    </w:rPr>
  </w:style>
  <w:style w:type="character" w:styleId="FootnoteReference">
    <w:name w:val="footnote reference"/>
    <w:semiHidden/>
    <w:locked/>
    <w:rsid w:val="003462ED"/>
    <w:rPr>
      <w:vertAlign w:val="superscript"/>
    </w:rPr>
  </w:style>
  <w:style w:type="table" w:customStyle="1" w:styleId="Tablestyle-headertop">
    <w:name w:val="Table style - header top"/>
    <w:basedOn w:val="Tablestyle-noheaderorlines"/>
    <w:rsid w:val="0058353E"/>
    <w:pPr>
      <w:spacing w:before="40" w:after="40"/>
    </w:pPr>
    <w:rPr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Cambria" w:hAnsi="Cambria"/>
        <w:b/>
        <w:color w:val="FFFFFF"/>
        <w:sz w:val="20"/>
      </w:rPr>
      <w:tblPr/>
      <w:trPr>
        <w:tblHeader/>
      </w:trPr>
      <w:tcPr>
        <w:tcBorders>
          <w:top w:val="single" w:sz="4" w:space="0" w:color="1B4089"/>
          <w:left w:val="single" w:sz="4" w:space="0" w:color="1B4089"/>
          <w:bottom w:val="single" w:sz="4" w:space="0" w:color="1B4089"/>
          <w:right w:val="single" w:sz="4" w:space="0" w:color="1B4089"/>
          <w:insideH w:val="nil"/>
          <w:insideV w:val="single" w:sz="4" w:space="0" w:color="FFFFFF"/>
          <w:tl2br w:val="nil"/>
          <w:tr2bl w:val="nil"/>
        </w:tcBorders>
        <w:shd w:val="clear" w:color="auto" w:fill="1B4089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paragraph" w:customStyle="1" w:styleId="Table-bodytextnumeric">
    <w:name w:val="Table - body text numeric"/>
    <w:basedOn w:val="Table-bodytext"/>
    <w:rsid w:val="002F66B8"/>
    <w:pPr>
      <w:jc w:val="right"/>
    </w:pPr>
  </w:style>
  <w:style w:type="paragraph" w:styleId="TOC5">
    <w:name w:val="toc 5"/>
    <w:next w:val="Normal"/>
    <w:semiHidden/>
    <w:rsid w:val="00F9388C"/>
    <w:pPr>
      <w:tabs>
        <w:tab w:val="left" w:pos="2268"/>
        <w:tab w:val="right" w:pos="9480"/>
      </w:tabs>
      <w:spacing w:before="60" w:after="60"/>
      <w:ind w:left="2268" w:right="386" w:hanging="1134"/>
    </w:pPr>
    <w:rPr>
      <w:rFonts w:ascii="Arial" w:hAnsi="Arial" w:cs="Arial"/>
      <w:color w:val="1B4089"/>
      <w:sz w:val="22"/>
      <w:szCs w:val="24"/>
    </w:rPr>
  </w:style>
  <w:style w:type="paragraph" w:customStyle="1" w:styleId="Sub-heading">
    <w:name w:val="Sub-heading"/>
    <w:basedOn w:val="Normal"/>
    <w:next w:val="Normal"/>
    <w:rsid w:val="00421457"/>
    <w:rPr>
      <w:rFonts w:cs="Arial"/>
      <w:i/>
    </w:rPr>
  </w:style>
  <w:style w:type="paragraph" w:customStyle="1" w:styleId="FrontPageTable-HeadingText">
    <w:name w:val="Front Page Table - Heading Text"/>
    <w:basedOn w:val="Table-headingtext"/>
    <w:semiHidden/>
    <w:rsid w:val="007528AD"/>
    <w:rPr>
      <w:b/>
      <w:sz w:val="18"/>
    </w:rPr>
  </w:style>
  <w:style w:type="table" w:customStyle="1" w:styleId="Tablestyle-headertopandleftfullwidth">
    <w:name w:val="Table style - header top and left full width"/>
    <w:basedOn w:val="Tablestyle-headertopandleft"/>
    <w:rsid w:val="006A7F69"/>
    <w:pPr>
      <w:ind w:left="0"/>
    </w:pPr>
    <w:tblPr>
      <w:tblInd w:w="0" w:type="dxa"/>
    </w:tblPr>
    <w:tblStylePr w:type="firstRow">
      <w:pPr>
        <w:wordWrap/>
        <w:spacing w:beforeLines="0" w:before="40" w:beforeAutospacing="0" w:afterLines="0" w:after="40" w:afterAutospacing="0" w:line="240" w:lineRule="auto"/>
        <w:ind w:leftChars="0" w:left="142" w:rightChars="0" w:right="142"/>
        <w:contextualSpacing w:val="0"/>
        <w:jc w:val="left"/>
      </w:pPr>
      <w:rPr>
        <w:rFonts w:ascii="Arial" w:hAnsi="Arial"/>
        <w:b/>
        <w:i w:val="0"/>
        <w:color w:val="FFFFFF"/>
        <w:sz w:val="20"/>
      </w:rPr>
      <w:tblPr/>
      <w:tcPr>
        <w:tcBorders>
          <w:top w:val="single" w:sz="4" w:space="0" w:color="1B4089"/>
          <w:left w:val="single" w:sz="4" w:space="0" w:color="1B4089"/>
          <w:bottom w:val="single" w:sz="4" w:space="0" w:color="1B4089"/>
          <w:right w:val="single" w:sz="4" w:space="0" w:color="1B4089"/>
          <w:insideH w:val="nil"/>
          <w:insideV w:val="single" w:sz="4" w:space="0" w:color="FFFFFF"/>
          <w:tl2br w:val="nil"/>
          <w:tr2bl w:val="nil"/>
        </w:tcBorders>
        <w:shd w:val="clear" w:color="auto" w:fill="1B4089"/>
      </w:tcPr>
    </w:tblStylePr>
    <w:tblStylePr w:type="firstCol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EDF1F7"/>
      </w:tcPr>
    </w:tblStylePr>
  </w:style>
  <w:style w:type="table" w:customStyle="1" w:styleId="Tablestyle-headertopfullwidth">
    <w:name w:val="Table style - header top full width"/>
    <w:basedOn w:val="Tablestyle-headertop"/>
    <w:rsid w:val="00135618"/>
    <w:pPr>
      <w:ind w:left="0"/>
    </w:pPr>
    <w:tblPr>
      <w:tblInd w:w="0" w:type="dxa"/>
    </w:tblPr>
    <w:tblStylePr w:type="firstRow">
      <w:pPr>
        <w:wordWrap/>
        <w:spacing w:beforeLines="0" w:before="40" w:beforeAutospacing="0" w:afterLines="0" w:after="40" w:afterAutospacing="0"/>
        <w:ind w:firstLineChars="0" w:firstLine="0"/>
      </w:pPr>
      <w:rPr>
        <w:rFonts w:ascii="Cambria" w:hAnsi="Cambria"/>
        <w:b/>
        <w:color w:val="FFFFFF"/>
        <w:sz w:val="20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FFFFFF"/>
          <w:tl2br w:val="nil"/>
          <w:tr2bl w:val="nil"/>
        </w:tcBorders>
        <w:shd w:val="clear" w:color="auto" w:fill="1B4089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Tablestyle-headerleftfullwidth">
    <w:name w:val="Table style - header left full width"/>
    <w:basedOn w:val="Tablestyle-headerleft"/>
    <w:rsid w:val="0058353E"/>
    <w:pPr>
      <w:ind w:left="0"/>
    </w:pPr>
    <w:tblPr>
      <w:tblInd w:w="0" w:type="dxa"/>
    </w:tblPr>
    <w:tblStylePr w:type="firstRow">
      <w:tblPr/>
      <w:trPr>
        <w:tblHeader/>
      </w:trPr>
    </w:tblStylePr>
    <w:tblStylePr w:type="firstCol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EDF1F7"/>
      </w:tcPr>
    </w:tblStylePr>
  </w:style>
  <w:style w:type="table" w:customStyle="1" w:styleId="Tablestyle-noheaderorlinesfullwidth">
    <w:name w:val="Table style - no header or lines full width"/>
    <w:basedOn w:val="Tablestyle-noheaderorlines"/>
    <w:rsid w:val="0058353E"/>
    <w:pPr>
      <w:ind w:left="0"/>
    </w:pPr>
    <w:tblPr>
      <w:tblInd w:w="0" w:type="dxa"/>
    </w:tblPr>
    <w:tblStylePr w:type="firstRow">
      <w:rPr>
        <w:rFonts w:ascii="Arial" w:hAnsi="Arial"/>
        <w:sz w:val="20"/>
      </w:rPr>
      <w:tblPr/>
      <w:trPr>
        <w:tblHeader/>
      </w:trPr>
    </w:tblStylePr>
  </w:style>
  <w:style w:type="paragraph" w:customStyle="1" w:styleId="PageNumber1">
    <w:name w:val="Page Number1"/>
    <w:basedOn w:val="Headerreporttitle"/>
    <w:semiHidden/>
    <w:rsid w:val="00451C5B"/>
    <w:pPr>
      <w:widowControl w:val="0"/>
      <w:pBdr>
        <w:bottom w:val="none" w:sz="0" w:space="0" w:color="auto"/>
      </w:pBdr>
      <w:spacing w:before="120" w:after="120"/>
      <w:jc w:val="center"/>
    </w:pPr>
    <w:rPr>
      <w:color w:val="808285"/>
    </w:rPr>
  </w:style>
  <w:style w:type="character" w:styleId="PageNumber">
    <w:name w:val="page number"/>
    <w:semiHidden/>
    <w:rsid w:val="00451C5B"/>
    <w:rPr>
      <w:color w:val="808080"/>
    </w:rPr>
  </w:style>
  <w:style w:type="table" w:customStyle="1" w:styleId="TableStyleHistoryVerification">
    <w:name w:val="Table Style History Verification"/>
    <w:basedOn w:val="Tablestyle-headertopandleft"/>
    <w:semiHidden/>
    <w:rsid w:val="00F30787"/>
    <w:rPr>
      <w:rFonts w:ascii="Arial" w:hAnsi="Arial"/>
      <w:sz w:val="18"/>
    </w:rPr>
    <w:tblPr>
      <w:tblInd w:w="0" w:type="dxa"/>
    </w:tblPr>
    <w:tcPr>
      <w:vAlign w:val="bottom"/>
    </w:tcPr>
    <w:tblStylePr w:type="firstRow">
      <w:pPr>
        <w:wordWrap/>
        <w:spacing w:beforeLines="0" w:before="40" w:beforeAutospacing="0" w:afterLines="0" w:after="40" w:afterAutospacing="0" w:line="240" w:lineRule="auto"/>
        <w:ind w:leftChars="0" w:left="142" w:rightChars="0" w:right="142"/>
        <w:contextualSpacing w:val="0"/>
        <w:jc w:val="left"/>
      </w:pPr>
      <w:rPr>
        <w:rFonts w:ascii="Arial" w:hAnsi="Arial"/>
        <w:b/>
        <w:i w:val="0"/>
        <w:color w:val="FFFFFF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FFFFFF"/>
          <w:tl2br w:val="nil"/>
          <w:tr2bl w:val="nil"/>
        </w:tcBorders>
        <w:shd w:val="clear" w:color="auto" w:fill="1B4089"/>
      </w:tcPr>
    </w:tblStylePr>
    <w:tblStylePr w:type="firstCol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EDF1F7"/>
      </w:tcPr>
    </w:tblStylePr>
  </w:style>
  <w:style w:type="paragraph" w:styleId="NormalIndent">
    <w:name w:val="Normal Indent"/>
    <w:basedOn w:val="Normal"/>
    <w:rsid w:val="0058693C"/>
    <w:pPr>
      <w:ind w:left="3119"/>
    </w:pPr>
  </w:style>
  <w:style w:type="paragraph" w:styleId="Footer">
    <w:name w:val="footer"/>
    <w:basedOn w:val="Normal"/>
    <w:link w:val="FooterChar"/>
    <w:uiPriority w:val="99"/>
    <w:rsid w:val="00466BAD"/>
    <w:pPr>
      <w:tabs>
        <w:tab w:val="center" w:pos="4153"/>
        <w:tab w:val="right" w:pos="8306"/>
      </w:tabs>
    </w:pPr>
  </w:style>
  <w:style w:type="paragraph" w:customStyle="1" w:styleId="Table-headingtext">
    <w:name w:val="Table - heading text"/>
    <w:basedOn w:val="Normal"/>
    <w:rsid w:val="0021248E"/>
    <w:pPr>
      <w:spacing w:before="40" w:after="40"/>
      <w:ind w:left="142" w:right="142"/>
    </w:pPr>
    <w:rPr>
      <w:bCs/>
      <w:color w:val="FFFFFF"/>
      <w:szCs w:val="20"/>
    </w:rPr>
  </w:style>
  <w:style w:type="table" w:styleId="TableGrid1">
    <w:name w:val="Table Grid 1"/>
    <w:basedOn w:val="TableNormal"/>
    <w:locked/>
    <w:rsid w:val="0089174E"/>
    <w:pPr>
      <w:spacing w:before="160" w:after="160"/>
      <w:ind w:left="2268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ooterlineandspacing">
    <w:name w:val="Footer line and spacing"/>
    <w:semiHidden/>
    <w:rsid w:val="00273C37"/>
    <w:pPr>
      <w:pBdr>
        <w:top w:val="single" w:sz="4" w:space="2" w:color="808080"/>
      </w:pBdr>
      <w:jc w:val="right"/>
    </w:pPr>
    <w:rPr>
      <w:rFonts w:ascii="Palatino Linotype" w:hAnsi="Palatino Linotype"/>
      <w:color w:val="808285"/>
      <w:sz w:val="7"/>
      <w:szCs w:val="7"/>
    </w:rPr>
  </w:style>
  <w:style w:type="paragraph" w:customStyle="1" w:styleId="Table-headingtextnumeric">
    <w:name w:val="Table - heading text numeric"/>
    <w:basedOn w:val="Normal"/>
    <w:rsid w:val="00DA2EE8"/>
    <w:pPr>
      <w:spacing w:before="40" w:after="40"/>
      <w:ind w:left="142" w:right="142"/>
      <w:jc w:val="right"/>
    </w:pPr>
    <w:rPr>
      <w:bCs/>
      <w:color w:val="FFFFFF"/>
      <w:szCs w:val="20"/>
    </w:rPr>
  </w:style>
  <w:style w:type="paragraph" w:styleId="TOC6">
    <w:name w:val="toc 6"/>
    <w:next w:val="Normal"/>
    <w:semiHidden/>
    <w:rsid w:val="00F9388C"/>
    <w:pPr>
      <w:tabs>
        <w:tab w:val="left" w:pos="2280"/>
        <w:tab w:val="right" w:pos="9480"/>
      </w:tabs>
      <w:spacing w:before="60" w:after="60"/>
      <w:ind w:left="2280" w:right="385" w:hanging="1132"/>
    </w:pPr>
    <w:rPr>
      <w:rFonts w:ascii="Arial" w:hAnsi="Arial" w:cs="Arial"/>
      <w:szCs w:val="24"/>
    </w:rPr>
  </w:style>
  <w:style w:type="paragraph" w:styleId="TOC7">
    <w:name w:val="toc 7"/>
    <w:basedOn w:val="Normal"/>
    <w:next w:val="Normal"/>
    <w:autoRedefine/>
    <w:semiHidden/>
    <w:rsid w:val="0026537F"/>
    <w:pPr>
      <w:ind w:left="1200"/>
    </w:pPr>
  </w:style>
  <w:style w:type="numbering" w:customStyle="1" w:styleId="Bullets-a">
    <w:name w:val="Bullets - a"/>
    <w:aliases w:val="b,c"/>
    <w:rsid w:val="00F52893"/>
    <w:pPr>
      <w:numPr>
        <w:numId w:val="4"/>
      </w:numPr>
    </w:pPr>
  </w:style>
  <w:style w:type="numbering" w:customStyle="1" w:styleId="Bullets-1">
    <w:name w:val="Bullets - 1"/>
    <w:aliases w:val="2,3"/>
    <w:rsid w:val="00E97763"/>
    <w:pPr>
      <w:numPr>
        <w:numId w:val="2"/>
      </w:numPr>
    </w:pPr>
  </w:style>
  <w:style w:type="numbering" w:customStyle="1" w:styleId="Bullets-normal">
    <w:name w:val="Bullets - normal"/>
    <w:rsid w:val="00F52893"/>
    <w:pPr>
      <w:numPr>
        <w:numId w:val="3"/>
      </w:numPr>
    </w:pPr>
  </w:style>
  <w:style w:type="numbering" w:customStyle="1" w:styleId="Bullets-i">
    <w:name w:val="Bullets - i"/>
    <w:aliases w:val="ii,iii"/>
    <w:rsid w:val="00F52893"/>
    <w:pPr>
      <w:numPr>
        <w:numId w:val="5"/>
      </w:numPr>
    </w:pPr>
  </w:style>
  <w:style w:type="paragraph" w:customStyle="1" w:styleId="Table-bodytext">
    <w:name w:val="Table - body text"/>
    <w:basedOn w:val="Normal"/>
    <w:uiPriority w:val="99"/>
    <w:rsid w:val="004B010A"/>
    <w:pPr>
      <w:spacing w:before="40" w:after="40"/>
      <w:ind w:left="142" w:right="142"/>
    </w:pPr>
    <w:rPr>
      <w:sz w:val="18"/>
      <w:szCs w:val="20"/>
    </w:rPr>
  </w:style>
  <w:style w:type="character" w:customStyle="1" w:styleId="Emphasise-bold">
    <w:name w:val="Emphasise - bold"/>
    <w:rsid w:val="0072539B"/>
    <w:rPr>
      <w:rFonts w:ascii="Palatino Linotype" w:hAnsi="Palatino Linotype"/>
      <w:b/>
      <w:color w:val="auto"/>
      <w:sz w:val="20"/>
    </w:rPr>
  </w:style>
  <w:style w:type="character" w:customStyle="1" w:styleId="Emphasise-bolditalic">
    <w:name w:val="Emphasise - bold/italic"/>
    <w:rsid w:val="0072539B"/>
    <w:rPr>
      <w:rFonts w:ascii="Palatino Linotype" w:hAnsi="Palatino Linotype"/>
      <w:b/>
      <w:i/>
      <w:color w:val="auto"/>
    </w:rPr>
  </w:style>
  <w:style w:type="paragraph" w:styleId="DocumentMap">
    <w:name w:val="Document Map"/>
    <w:basedOn w:val="Normal"/>
    <w:semiHidden/>
    <w:rsid w:val="000B2159"/>
    <w:pPr>
      <w:shd w:val="clear" w:color="auto" w:fill="000080"/>
    </w:pPr>
    <w:rPr>
      <w:rFonts w:ascii="Tahoma" w:hAnsi="Tahoma" w:cs="Tahoma"/>
      <w:szCs w:val="20"/>
    </w:rPr>
  </w:style>
  <w:style w:type="character" w:customStyle="1" w:styleId="Emphasise-underline">
    <w:name w:val="Emphasise - underline"/>
    <w:rsid w:val="00C52811"/>
    <w:rPr>
      <w:u w:val="single"/>
    </w:rPr>
  </w:style>
  <w:style w:type="paragraph" w:styleId="ListParagraph">
    <w:name w:val="List Paragraph"/>
    <w:basedOn w:val="Normal"/>
    <w:uiPriority w:val="34"/>
    <w:qFormat/>
    <w:rsid w:val="00D21BBC"/>
    <w:pPr>
      <w:spacing w:before="0" w:after="200" w:line="276" w:lineRule="auto"/>
      <w:ind w:left="720"/>
      <w:contextualSpacing/>
    </w:pPr>
    <w:rPr>
      <w:rFonts w:ascii="Calibri" w:hAnsi="Calibri"/>
      <w:szCs w:val="22"/>
      <w:lang w:eastAsia="en-US"/>
    </w:rPr>
  </w:style>
  <w:style w:type="paragraph" w:customStyle="1" w:styleId="Forreview1">
    <w:name w:val="For review 1"/>
    <w:basedOn w:val="Emphasise-paragraphhighlight"/>
    <w:rsid w:val="003C78F3"/>
    <w:pPr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shd w:val="clear" w:color="auto" w:fill="E6FC96"/>
    </w:pPr>
  </w:style>
  <w:style w:type="paragraph" w:customStyle="1" w:styleId="Forreview2">
    <w:name w:val="For review 2"/>
    <w:basedOn w:val="Forreview1"/>
    <w:rsid w:val="003C78F3"/>
    <w:pPr>
      <w:shd w:val="clear" w:color="auto" w:fill="4AF8CF"/>
    </w:pPr>
  </w:style>
  <w:style w:type="paragraph" w:customStyle="1" w:styleId="Forreview3">
    <w:name w:val="For review 3"/>
    <w:basedOn w:val="Forreview1"/>
    <w:rsid w:val="003C78F3"/>
    <w:pPr>
      <w:shd w:val="clear" w:color="auto" w:fill="A0C498"/>
    </w:pPr>
  </w:style>
  <w:style w:type="paragraph" w:customStyle="1" w:styleId="Forreview4">
    <w:name w:val="For review 4"/>
    <w:basedOn w:val="Forreview1"/>
    <w:rsid w:val="003C78F3"/>
    <w:pPr>
      <w:shd w:val="clear" w:color="auto" w:fill="FA98E7"/>
    </w:pPr>
  </w:style>
  <w:style w:type="paragraph" w:styleId="TOC8">
    <w:name w:val="toc 8"/>
    <w:basedOn w:val="Normal"/>
    <w:next w:val="Normal"/>
    <w:autoRedefine/>
    <w:semiHidden/>
    <w:rsid w:val="00F9388C"/>
    <w:pPr>
      <w:ind w:left="1400"/>
    </w:pPr>
  </w:style>
  <w:style w:type="paragraph" w:styleId="TOC9">
    <w:name w:val="toc 9"/>
    <w:basedOn w:val="Normal"/>
    <w:next w:val="Normal"/>
    <w:autoRedefine/>
    <w:semiHidden/>
    <w:rsid w:val="00F9388C"/>
    <w:pPr>
      <w:ind w:left="1600"/>
    </w:pPr>
  </w:style>
  <w:style w:type="character" w:customStyle="1" w:styleId="Emphasise-boldunderline">
    <w:name w:val="Emphasise - bold underline"/>
    <w:rsid w:val="00F84C36"/>
    <w:rPr>
      <w:b/>
      <w:u w:val="single"/>
    </w:rPr>
  </w:style>
  <w:style w:type="paragraph" w:customStyle="1" w:styleId="msolistparagraph0">
    <w:name w:val="msolistparagraph"/>
    <w:basedOn w:val="Normal"/>
    <w:rsid w:val="0059198E"/>
    <w:pPr>
      <w:spacing w:before="100" w:beforeAutospacing="1" w:after="100" w:afterAutospacing="1"/>
      <w:ind w:left="0"/>
    </w:pPr>
    <w:rPr>
      <w:rFonts w:ascii="Times New Roman" w:hAnsi="Times New Roman"/>
      <w:sz w:val="24"/>
    </w:rPr>
  </w:style>
  <w:style w:type="character" w:customStyle="1" w:styleId="CommentTextChar">
    <w:name w:val="Comment Text Char"/>
    <w:link w:val="CommentText"/>
    <w:uiPriority w:val="99"/>
    <w:semiHidden/>
    <w:locked/>
    <w:rsid w:val="00240F78"/>
    <w:rPr>
      <w:rFonts w:ascii="Palatino Linotype" w:hAnsi="Palatino Linotype"/>
      <w:lang w:val="en-GB" w:eastAsia="en-GB" w:bidi="ar-SA"/>
    </w:rPr>
  </w:style>
  <w:style w:type="paragraph" w:styleId="BlockText">
    <w:name w:val="Block Text"/>
    <w:basedOn w:val="Normal"/>
    <w:locked/>
    <w:rsid w:val="00E4309F"/>
    <w:pPr>
      <w:ind w:right="1440"/>
    </w:pPr>
  </w:style>
  <w:style w:type="paragraph" w:styleId="Revision">
    <w:name w:val="Revision"/>
    <w:hidden/>
    <w:uiPriority w:val="99"/>
    <w:semiHidden/>
    <w:rsid w:val="00CD73FC"/>
    <w:rPr>
      <w:rFonts w:ascii="Palatino Linotype" w:hAnsi="Palatino Linotype"/>
      <w:szCs w:val="24"/>
    </w:rPr>
  </w:style>
  <w:style w:type="character" w:customStyle="1" w:styleId="FooterChar">
    <w:name w:val="Footer Char"/>
    <w:link w:val="Footer"/>
    <w:uiPriority w:val="99"/>
    <w:rsid w:val="00D72DEA"/>
    <w:rPr>
      <w:rFonts w:ascii="Palatino Linotype" w:hAnsi="Palatino Linotype"/>
      <w:szCs w:val="24"/>
    </w:rPr>
  </w:style>
  <w:style w:type="character" w:customStyle="1" w:styleId="st">
    <w:name w:val="st"/>
    <w:rsid w:val="005E59F3"/>
  </w:style>
  <w:style w:type="paragraph" w:styleId="TableofFigures">
    <w:name w:val="table of figures"/>
    <w:basedOn w:val="Normal"/>
    <w:next w:val="Normal"/>
    <w:uiPriority w:val="99"/>
    <w:locked/>
    <w:rsid w:val="000E0270"/>
    <w:pPr>
      <w:ind w:left="0"/>
    </w:pPr>
    <w:rPr>
      <w:color w:val="106470"/>
    </w:rPr>
  </w:style>
  <w:style w:type="character" w:styleId="PlaceholderText">
    <w:name w:val="Placeholder Text"/>
    <w:basedOn w:val="DefaultParagraphFont"/>
    <w:uiPriority w:val="99"/>
    <w:semiHidden/>
    <w:rsid w:val="00B86334"/>
    <w:rPr>
      <w:color w:val="808080"/>
    </w:rPr>
  </w:style>
  <w:style w:type="character" w:customStyle="1" w:styleId="apple-style-span">
    <w:name w:val="apple-style-span"/>
    <w:basedOn w:val="DefaultParagraphFont"/>
    <w:rsid w:val="00087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24735">
          <w:marLeft w:val="0"/>
          <w:marRight w:val="0"/>
          <w:marTop w:val="1728"/>
          <w:marBottom w:val="14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4839">
              <w:marLeft w:val="0"/>
              <w:marRight w:val="0"/>
              <w:marTop w:val="10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13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1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alcrow\Templates\System01\W2003\English_V1\Halcrow_V2\A\Report_1_column%20(English-Halcrow-A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E9683-8E73-499F-BEA2-46C194AFA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Report_1_column (English-Halcrow-A)</Template>
  <TotalTime>1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Monthly Design Status Report</vt:lpstr>
      <vt:lpstr>Monthly Design Status Report</vt:lpstr>
    </vt:vector>
  </TitlesOfParts>
  <Company>Halcrow Group Limited</Company>
  <LinksUpToDate>false</LinksUpToDate>
  <CharactersWithSpaces>1173</CharactersWithSpaces>
  <SharedDoc>false</SharedDoc>
  <HLinks>
    <vt:vector size="150" baseType="variant">
      <vt:variant>
        <vt:i4>1310768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_Toc399230985</vt:lpwstr>
      </vt:variant>
      <vt:variant>
        <vt:i4>1310768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_Toc399230984</vt:lpwstr>
      </vt:variant>
      <vt:variant>
        <vt:i4>1310768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_Toc399230983</vt:lpwstr>
      </vt:variant>
      <vt:variant>
        <vt:i4>1310768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_Toc399230981</vt:lpwstr>
      </vt:variant>
      <vt:variant>
        <vt:i4>1310768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_Toc399230980</vt:lpwstr>
      </vt:variant>
      <vt:variant>
        <vt:i4>1769520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_Toc399230979</vt:lpwstr>
      </vt:variant>
      <vt:variant>
        <vt:i4>1769520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_Toc399230978</vt:lpwstr>
      </vt:variant>
      <vt:variant>
        <vt:i4>1703998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_Toc399408480</vt:lpwstr>
      </vt:variant>
      <vt:variant>
        <vt:i4>1376318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_Toc399408479</vt:lpwstr>
      </vt:variant>
      <vt:variant>
        <vt:i4>1376318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_Toc399408478</vt:lpwstr>
      </vt:variant>
      <vt:variant>
        <vt:i4>1376318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_Toc399408477</vt:lpwstr>
      </vt:variant>
      <vt:variant>
        <vt:i4>1376318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_Toc399408476</vt:lpwstr>
      </vt:variant>
      <vt:variant>
        <vt:i4>1376318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_Toc399408475</vt:lpwstr>
      </vt:variant>
      <vt:variant>
        <vt:i4>1376318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_Toc399408474</vt:lpwstr>
      </vt:variant>
      <vt:variant>
        <vt:i4>1376318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_Toc399408473</vt:lpwstr>
      </vt:variant>
      <vt:variant>
        <vt:i4>1376318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_Toc399408472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_Toc399408471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_Toc399408470</vt:lpwstr>
      </vt:variant>
      <vt:variant>
        <vt:i4>1310782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_Toc399408469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_Toc399408468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_Toc399408467</vt:lpwstr>
      </vt:variant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_Toc399408466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_Toc399408465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_Toc399408464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_Toc399408463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Design Status Report</dc:title>
  <dc:subject/>
  <dc:creator>WhalleyR</dc:creator>
  <cp:keywords/>
  <dc:description/>
  <cp:lastModifiedBy>Cedric Kechavarzi</cp:lastModifiedBy>
  <cp:revision>3</cp:revision>
  <cp:lastPrinted>2014-10-14T14:50:00Z</cp:lastPrinted>
  <dcterms:created xsi:type="dcterms:W3CDTF">2014-11-24T13:36:00Z</dcterms:created>
  <dcterms:modified xsi:type="dcterms:W3CDTF">2014-11-24T13:40:00Z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alcrow_TemplatePath">
    <vt:lpwstr>C:\Halcrow\Templates\System01\W2003\English_V1\Halcrow_V2\A</vt:lpwstr>
  </property>
  <property fmtid="{D5CDD505-2E9C-101B-9397-08002B2CF9AE}" pid="3" name="Halcrow_TemplateFileName">
    <vt:lpwstr>Report_1_column (English-Halcrow-A).dot</vt:lpwstr>
  </property>
  <property fmtid="{D5CDD505-2E9C-101B-9397-08002B2CF9AE}" pid="4" name="Halcrow_Brand">
    <vt:lpwstr>Halcrow</vt:lpwstr>
  </property>
  <property fmtid="{D5CDD505-2E9C-101B-9397-08002B2CF9AE}" pid="5" name="Halcrow_Company">
    <vt:lpwstr>Halcrow Group Limited</vt:lpwstr>
  </property>
  <property fmtid="{D5CDD505-2E9C-101B-9397-08002B2CF9AE}" pid="6" name="Halcrow_Office">
    <vt:lpwstr>UK : London Elms House</vt:lpwstr>
  </property>
  <property fmtid="{D5CDD505-2E9C-101B-9397-08002B2CF9AE}" pid="7" name="Halcrow_PaperType">
    <vt:lpwstr>PaperType-Plain</vt:lpwstr>
  </property>
  <property fmtid="{D5CDD505-2E9C-101B-9397-08002B2CF9AE}" pid="8" name="Halcrow_TradingNameYesOrNo">
    <vt:lpwstr>N</vt:lpwstr>
  </property>
  <property fmtid="{D5CDD505-2E9C-101B-9397-08002B2CF9AE}" pid="9" name="Halcrow_DocumentType">
    <vt:lpwstr>REPORT</vt:lpwstr>
  </property>
</Properties>
</file>