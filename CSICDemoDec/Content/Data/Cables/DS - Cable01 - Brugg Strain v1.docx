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A373" w14:textId="77777777" w:rsidR="00823555" w:rsidRDefault="00823555" w:rsidP="00CF1E8E">
      <w:pPr>
        <w:pStyle w:val="FrontPageSub-head"/>
        <w:rPr>
          <w:color w:val="106470"/>
          <w:sz w:val="54"/>
          <w:szCs w:val="54"/>
        </w:rPr>
      </w:pPr>
    </w:p>
    <w:p w14:paraId="5215A3FA" w14:textId="3F5D1485" w:rsidR="00CF1E8E" w:rsidRPr="00E968AE" w:rsidRDefault="000959CC" w:rsidP="00CF1E8E">
      <w:pPr>
        <w:pStyle w:val="FrontPageSub-head"/>
        <w:rPr>
          <w:color w:val="106470"/>
          <w:sz w:val="54"/>
          <w:szCs w:val="54"/>
        </w:rPr>
      </w:pPr>
      <w:r>
        <w:rPr>
          <w:color w:val="106470"/>
          <w:sz w:val="54"/>
          <w:szCs w:val="54"/>
        </w:rPr>
        <w:t>Data Sheet</w:t>
      </w:r>
    </w:p>
    <w:p w14:paraId="234091DA" w14:textId="4368DDAD" w:rsidR="00CF1E8E" w:rsidRDefault="000959CC" w:rsidP="00823555">
      <w:pPr>
        <w:pStyle w:val="FrontPageClient"/>
        <w:spacing w:after="240"/>
        <w:rPr>
          <w:color w:val="808285"/>
          <w:sz w:val="32"/>
          <w:szCs w:val="32"/>
        </w:rPr>
      </w:pPr>
      <w:proofErr w:type="spellStart"/>
      <w:r>
        <w:rPr>
          <w:color w:val="808285"/>
          <w:sz w:val="32"/>
          <w:szCs w:val="32"/>
        </w:rPr>
        <w:t>Brugg</w:t>
      </w:r>
      <w:proofErr w:type="spellEnd"/>
      <w:r>
        <w:rPr>
          <w:color w:val="808285"/>
          <w:sz w:val="32"/>
          <w:szCs w:val="32"/>
        </w:rPr>
        <w:t xml:space="preserve"> Strain Cable (</w:t>
      </w:r>
      <w:proofErr w:type="spellStart"/>
      <w:r>
        <w:rPr>
          <w:color w:val="808285"/>
          <w:sz w:val="32"/>
          <w:szCs w:val="32"/>
        </w:rPr>
        <w:t>BRUsens</w:t>
      </w:r>
      <w:proofErr w:type="spellEnd"/>
      <w:r>
        <w:rPr>
          <w:color w:val="808285"/>
          <w:sz w:val="32"/>
          <w:szCs w:val="32"/>
        </w:rPr>
        <w:t xml:space="preserve"> </w:t>
      </w:r>
      <w:r w:rsidR="00396A4F">
        <w:rPr>
          <w:color w:val="808285"/>
          <w:sz w:val="32"/>
          <w:szCs w:val="32"/>
        </w:rPr>
        <w:t xml:space="preserve">Strain </w:t>
      </w:r>
      <w:r>
        <w:rPr>
          <w:color w:val="808285"/>
          <w:sz w:val="32"/>
          <w:szCs w:val="32"/>
        </w:rPr>
        <w:t>V1)</w:t>
      </w:r>
    </w:p>
    <w:p w14:paraId="49869414" w14:textId="239B4716" w:rsidR="004619EB" w:rsidRPr="00823555" w:rsidRDefault="004619EB" w:rsidP="00823555">
      <w:pPr>
        <w:spacing w:before="0"/>
        <w:jc w:val="right"/>
        <w:rPr>
          <w:szCs w:val="20"/>
        </w:rPr>
      </w:pPr>
    </w:p>
    <w:p w14:paraId="4AEBA054" w14:textId="77777777" w:rsidR="004619EB" w:rsidRDefault="004619EB" w:rsidP="006E23CF"/>
    <w:p w14:paraId="4ECF0A04" w14:textId="77777777" w:rsidR="00823555" w:rsidRDefault="00823555" w:rsidP="006E23CF"/>
    <w:p w14:paraId="77C009FA" w14:textId="77777777" w:rsidR="00823555" w:rsidRDefault="00823555" w:rsidP="006E23CF"/>
    <w:p w14:paraId="650AFAEB" w14:textId="77777777" w:rsidR="00E35A2B" w:rsidRPr="00823555" w:rsidRDefault="00E35A2B" w:rsidP="006E23CF"/>
    <w:p w14:paraId="4D77D844" w14:textId="77777777" w:rsidR="006E23CF" w:rsidRPr="00823555" w:rsidRDefault="006E23CF" w:rsidP="006E23CF"/>
    <w:p w14:paraId="09B077AE" w14:textId="77777777" w:rsidR="006E23CF" w:rsidRPr="00823555" w:rsidRDefault="006E23CF" w:rsidP="006E23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1417"/>
        <w:gridCol w:w="2836"/>
        <w:gridCol w:w="1133"/>
        <w:gridCol w:w="1780"/>
      </w:tblGrid>
      <w:tr w:rsidR="003B533D" w:rsidRPr="004B010A" w14:paraId="40C41FF3" w14:textId="77777777" w:rsidTr="005725AF">
        <w:trPr>
          <w:cantSplit/>
        </w:trPr>
        <w:tc>
          <w:tcPr>
            <w:tcW w:w="1364" w:type="pct"/>
            <w:tcBorders>
              <w:top w:val="single" w:sz="4" w:space="0" w:color="1B4089"/>
              <w:left w:val="single" w:sz="4" w:space="0" w:color="1B4089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CDB2229" w14:textId="77777777" w:rsidR="003B533D" w:rsidRPr="00823555" w:rsidRDefault="003B533D" w:rsidP="002F12D3">
            <w:pPr>
              <w:pStyle w:val="FrontPageTable-HeadingText"/>
              <w:rPr>
                <w:b w:val="0"/>
              </w:rPr>
            </w:pPr>
          </w:p>
          <w:p w14:paraId="254038A6" w14:textId="74EFDE07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Type of Document</w:t>
            </w:r>
          </w:p>
        </w:tc>
        <w:tc>
          <w:tcPr>
            <w:tcW w:w="71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BCA1059" w14:textId="77777777" w:rsidR="003B533D" w:rsidRPr="00EA31A2" w:rsidRDefault="003B533D" w:rsidP="002F12D3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Date</w:t>
            </w:r>
          </w:p>
        </w:tc>
        <w:tc>
          <w:tcPr>
            <w:tcW w:w="143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01E1EA39" w14:textId="715BFE32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</w:t>
            </w:r>
            <w:r>
              <w:rPr>
                <w:b w:val="0"/>
              </w:rPr>
              <w:t>ocument ID</w:t>
            </w:r>
          </w:p>
        </w:tc>
        <w:tc>
          <w:tcPr>
            <w:tcW w:w="575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52E32F8C" w14:textId="430C7147" w:rsidR="003B533D" w:rsidRPr="00EA31A2" w:rsidRDefault="003B533D" w:rsidP="003B533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903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70A3F975" w14:textId="37A3231B" w:rsidR="003B533D" w:rsidRPr="00EA31A2" w:rsidRDefault="003B533D" w:rsidP="00234160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  <w:tr w:rsidR="003B533D" w:rsidRPr="00E64053" w14:paraId="03F3636D" w14:textId="77777777" w:rsidTr="005725AF">
        <w:trPr>
          <w:cantSplit/>
        </w:trPr>
        <w:tc>
          <w:tcPr>
            <w:tcW w:w="1364" w:type="pc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2EFD9"/>
          </w:tcPr>
          <w:p w14:paraId="3F0A9654" w14:textId="25F21FA8" w:rsidR="003B533D" w:rsidRPr="00ED5A92" w:rsidRDefault="000959CC" w:rsidP="000959CC">
            <w:pPr>
              <w:pStyle w:val="Table-bodytext"/>
            </w:pPr>
            <w:r>
              <w:t>Data Sheet</w:t>
            </w:r>
          </w:p>
        </w:tc>
        <w:tc>
          <w:tcPr>
            <w:tcW w:w="719" w:type="pct"/>
            <w:shd w:val="clear" w:color="auto" w:fill="FFFFFF"/>
          </w:tcPr>
          <w:p w14:paraId="1435E152" w14:textId="477B7D3B" w:rsidR="003B533D" w:rsidRPr="00ED5A92" w:rsidRDefault="0051793B" w:rsidP="000959CC">
            <w:pPr>
              <w:pStyle w:val="Table-bodytext"/>
            </w:pPr>
            <w:r>
              <w:t>1</w:t>
            </w:r>
            <w:r w:rsidR="000959CC">
              <w:t>5</w:t>
            </w:r>
            <w:r w:rsidR="003B533D">
              <w:t>/</w:t>
            </w:r>
            <w:r>
              <w:t>10</w:t>
            </w:r>
            <w:r w:rsidR="003B533D">
              <w:t>/2014</w:t>
            </w:r>
          </w:p>
        </w:tc>
        <w:tc>
          <w:tcPr>
            <w:tcW w:w="1439" w:type="pct"/>
            <w:shd w:val="clear" w:color="auto" w:fill="FFFFFF"/>
          </w:tcPr>
          <w:p w14:paraId="7211C13B" w14:textId="149E45BD" w:rsidR="003B533D" w:rsidRPr="00ED5A92" w:rsidRDefault="000959CC" w:rsidP="000959CC">
            <w:pPr>
              <w:pStyle w:val="Table-bodytext"/>
            </w:pPr>
            <w:r>
              <w:t>DS</w:t>
            </w:r>
            <w:r w:rsidR="003B533D">
              <w:t xml:space="preserve"> – </w:t>
            </w:r>
            <w:r>
              <w:t>Cable01</w:t>
            </w:r>
          </w:p>
        </w:tc>
        <w:tc>
          <w:tcPr>
            <w:tcW w:w="575" w:type="pct"/>
            <w:shd w:val="clear" w:color="auto" w:fill="FFFFFF"/>
          </w:tcPr>
          <w:p w14:paraId="2E2EE859" w14:textId="5CBBE089" w:rsidR="003B533D" w:rsidRPr="00ED5A92" w:rsidRDefault="003B533D" w:rsidP="003B533D">
            <w:pPr>
              <w:pStyle w:val="Table-bodytext"/>
            </w:pPr>
            <w:r>
              <w:t>v1</w:t>
            </w:r>
          </w:p>
        </w:tc>
        <w:tc>
          <w:tcPr>
            <w:tcW w:w="903" w:type="pct"/>
            <w:shd w:val="clear" w:color="auto" w:fill="FFFFFF"/>
          </w:tcPr>
          <w:p w14:paraId="5894782B" w14:textId="7F92AE94" w:rsidR="003B533D" w:rsidRPr="00ED5A92" w:rsidRDefault="003B533D" w:rsidP="002F12D3">
            <w:pPr>
              <w:pStyle w:val="Table-bodytext"/>
            </w:pPr>
            <w:r>
              <w:t>Under review</w:t>
            </w:r>
          </w:p>
        </w:tc>
      </w:tr>
    </w:tbl>
    <w:p w14:paraId="08FE3F41" w14:textId="77777777" w:rsidR="00823555" w:rsidRDefault="00823555" w:rsidP="00E968AE"/>
    <w:p w14:paraId="71490633" w14:textId="77777777" w:rsidR="00E35A2B" w:rsidRDefault="00E35A2B" w:rsidP="00E968AE"/>
    <w:p w14:paraId="1CCD5883" w14:textId="77777777" w:rsidR="00823555" w:rsidRPr="00E968AE" w:rsidRDefault="00823555" w:rsidP="00E968AE"/>
    <w:p w14:paraId="6698051E" w14:textId="77777777" w:rsidR="00E968AE" w:rsidRPr="00E968AE" w:rsidRDefault="00CF1E8E" w:rsidP="00E968AE">
      <w:pPr>
        <w:shd w:val="clear" w:color="auto" w:fill="FFFFFF"/>
        <w:spacing w:before="0" w:after="0" w:line="255" w:lineRule="atLeast"/>
        <w:ind w:left="0"/>
        <w:jc w:val="right"/>
        <w:rPr>
          <w:rFonts w:ascii="Verdana" w:hAnsi="Verdana"/>
          <w:b/>
          <w:bCs/>
          <w:color w:val="106470"/>
          <w:sz w:val="18"/>
          <w:szCs w:val="18"/>
        </w:rPr>
      </w:pPr>
      <w:r>
        <w:tab/>
      </w:r>
      <w:r w:rsidR="00E968AE" w:rsidRPr="00E968AE">
        <w:rPr>
          <w:rFonts w:ascii="Verdana" w:hAnsi="Verdana"/>
          <w:b/>
          <w:bCs/>
          <w:color w:val="106470"/>
          <w:sz w:val="18"/>
          <w:szCs w:val="18"/>
        </w:rPr>
        <w:t>Centre for Smart Infrastructure &amp; Construction</w:t>
      </w:r>
    </w:p>
    <w:p w14:paraId="71094B01" w14:textId="77777777" w:rsidR="00E968AE" w:rsidRDefault="00E968AE" w:rsidP="00C1351E">
      <w:pPr>
        <w:shd w:val="clear" w:color="auto" w:fill="FFFFFF"/>
        <w:spacing w:before="0" w:after="240" w:line="270" w:lineRule="atLeast"/>
        <w:ind w:left="720"/>
        <w:jc w:val="right"/>
        <w:rPr>
          <w:rFonts w:ascii="Verdana" w:hAnsi="Verdana"/>
          <w:color w:val="171717"/>
          <w:sz w:val="18"/>
          <w:szCs w:val="18"/>
        </w:rPr>
      </w:pPr>
      <w:r w:rsidRPr="00E968AE">
        <w:rPr>
          <w:rFonts w:ascii="Verdana" w:hAnsi="Verdana"/>
          <w:color w:val="171717"/>
          <w:sz w:val="18"/>
          <w:szCs w:val="18"/>
        </w:rPr>
        <w:t>University of Cambridge</w:t>
      </w:r>
      <w:r w:rsidRPr="00E968AE">
        <w:rPr>
          <w:rFonts w:ascii="Verdana" w:hAnsi="Verdana"/>
          <w:color w:val="171717"/>
          <w:sz w:val="18"/>
          <w:szCs w:val="18"/>
        </w:rPr>
        <w:br/>
        <w:t>Department of Engineering</w:t>
      </w:r>
      <w:r w:rsidRPr="00E968AE">
        <w:rPr>
          <w:rFonts w:ascii="Verdana" w:hAnsi="Verdana"/>
          <w:color w:val="171717"/>
          <w:sz w:val="18"/>
          <w:szCs w:val="18"/>
        </w:rPr>
        <w:br/>
        <w:t>Trumpington Street</w:t>
      </w:r>
      <w:r w:rsidRPr="00E968AE">
        <w:rPr>
          <w:rFonts w:ascii="Verdana" w:hAnsi="Verdana"/>
          <w:color w:val="171717"/>
          <w:sz w:val="18"/>
          <w:szCs w:val="18"/>
        </w:rPr>
        <w:br/>
        <w:t>Cambridge CB2 1PZ</w:t>
      </w:r>
      <w:r w:rsidRPr="00E968AE">
        <w:rPr>
          <w:rFonts w:ascii="Verdana" w:hAnsi="Verdana"/>
          <w:color w:val="171717"/>
          <w:sz w:val="18"/>
          <w:szCs w:val="18"/>
        </w:rPr>
        <w:br/>
        <w:t>United Kingdom</w:t>
      </w:r>
    </w:p>
    <w:p w14:paraId="6BA874F2" w14:textId="389B47C0" w:rsidR="002F12D3" w:rsidRPr="00CF1E8E" w:rsidRDefault="00E968AE" w:rsidP="002F12D3">
      <w:pPr>
        <w:shd w:val="clear" w:color="auto" w:fill="FFFFFF"/>
        <w:spacing w:before="0" w:after="240" w:line="270" w:lineRule="atLeast"/>
        <w:ind w:left="720"/>
        <w:jc w:val="right"/>
        <w:sectPr w:rsidR="002F12D3" w:rsidRPr="00CF1E8E" w:rsidSect="00EF0F5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2242" w:right="1021" w:bottom="1701" w:left="1021" w:header="709" w:footer="709" w:gutter="0"/>
          <w:cols w:space="227"/>
          <w:docGrid w:linePitch="360"/>
        </w:sectPr>
      </w:pPr>
      <w:proofErr w:type="gramStart"/>
      <w:r w:rsidRPr="00E968AE">
        <w:rPr>
          <w:rFonts w:ascii="Verdana" w:hAnsi="Verdana"/>
          <w:color w:val="106470"/>
          <w:sz w:val="18"/>
          <w:szCs w:val="18"/>
        </w:rPr>
        <w:t>www-smartinfrastructure.eng.cam.ac.uk</w:t>
      </w:r>
      <w:proofErr w:type="gramEnd"/>
    </w:p>
    <w:p w14:paraId="16E106B1" w14:textId="6C4A24B3" w:rsidR="00C12E81" w:rsidRPr="00C12E81" w:rsidRDefault="00D04444" w:rsidP="008464E1">
      <w:pPr>
        <w:pStyle w:val="Heading2"/>
        <w:numPr>
          <w:ilvl w:val="0"/>
          <w:numId w:val="0"/>
        </w:numPr>
        <w:ind w:left="1080"/>
      </w:pPr>
      <w:bookmarkStart w:id="3" w:name="_Toc349828182"/>
      <w:bookmarkStart w:id="4" w:name="_Toc401064104"/>
      <w:bookmarkStart w:id="5" w:name="_Toc268106768"/>
      <w:bookmarkStart w:id="6" w:name="_Toc268106779"/>
      <w:r w:rsidRPr="00D0444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FBF1D" wp14:editId="1A5AE9DF">
            <wp:simplePos x="0" y="0"/>
            <wp:positionH relativeFrom="column">
              <wp:posOffset>5901055</wp:posOffset>
            </wp:positionH>
            <wp:positionV relativeFrom="paragraph">
              <wp:posOffset>160020</wp:posOffset>
            </wp:positionV>
            <wp:extent cx="2426335" cy="16478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07C4" w:rsidRPr="0026748A">
        <w:t>Brugg</w:t>
      </w:r>
      <w:proofErr w:type="spellEnd"/>
      <w:r w:rsidR="00AA07C4" w:rsidRPr="0026748A">
        <w:t xml:space="preserve"> Strain Cable (</w:t>
      </w:r>
      <w:proofErr w:type="spellStart"/>
      <w:r w:rsidR="00AA07C4" w:rsidRPr="0026748A">
        <w:t>BRUsens</w:t>
      </w:r>
      <w:proofErr w:type="spellEnd"/>
      <w:r w:rsidR="00AA07C4" w:rsidRPr="0026748A">
        <w:t xml:space="preserve"> Strain V1)</w:t>
      </w:r>
      <w:r w:rsidRPr="00D04444">
        <w:rPr>
          <w:b w:val="0"/>
          <w:bCs w:val="0"/>
          <w:iCs w:val="0"/>
        </w:rPr>
        <w:t xml:space="preserve"> </w:t>
      </w:r>
    </w:p>
    <w:bookmarkEnd w:id="3"/>
    <w:bookmarkEnd w:id="4"/>
    <w:p w14:paraId="09FFF38F" w14:textId="3B88058F" w:rsidR="000E47B4" w:rsidRDefault="00477BF0" w:rsidP="000E47B4">
      <w:pPr>
        <w:pStyle w:val="Heading2"/>
        <w:numPr>
          <w:ilvl w:val="0"/>
          <w:numId w:val="8"/>
        </w:numPr>
      </w:pPr>
      <w:r>
        <w:t>Description</w:t>
      </w:r>
    </w:p>
    <w:tbl>
      <w:tblPr>
        <w:tblStyle w:val="TableGrid"/>
        <w:tblW w:w="0" w:type="auto"/>
        <w:tblInd w:w="14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5528"/>
      </w:tblGrid>
      <w:tr w:rsidR="00BC17B3" w:rsidRPr="00FE59C3" w14:paraId="2B02546D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9A5148C" w14:textId="4BBBFD49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2D121D7F" w14:textId="44D49A13" w:rsidR="00BC17B3" w:rsidRPr="00FE59C3" w:rsidRDefault="00BC17B3" w:rsidP="008464E1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color w:val="auto"/>
                <w:sz w:val="18"/>
                <w:szCs w:val="18"/>
              </w:rPr>
              <w:t>LSZH</w:t>
            </w:r>
            <w:r w:rsidR="00607380" w:rsidRPr="00FE59C3">
              <w:rPr>
                <w:color w:val="auto"/>
                <w:sz w:val="18"/>
                <w:szCs w:val="18"/>
              </w:rPr>
              <w:t xml:space="preserve"> </w:t>
            </w:r>
            <w:r w:rsidR="00607380" w:rsidRPr="00FE59C3">
              <w:rPr>
                <w:b w:val="0"/>
                <w:color w:val="auto"/>
                <w:sz w:val="18"/>
                <w:szCs w:val="18"/>
              </w:rPr>
              <w:t>(FRNC)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 outer sheath</w:t>
            </w:r>
          </w:p>
        </w:tc>
      </w:tr>
      <w:tr w:rsidR="00BC17B3" w:rsidRPr="00FE59C3" w14:paraId="14205574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136D916C" w14:textId="17BE766B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6D709C12" w14:textId="25822662" w:rsidR="00BC17B3" w:rsidRPr="00FE59C3" w:rsidRDefault="00BC17B3" w:rsidP="008464E1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Plastic protection layer with interlocking system</w:t>
            </w:r>
          </w:p>
        </w:tc>
      </w:tr>
      <w:tr w:rsidR="00BC17B3" w:rsidRPr="00FE59C3" w14:paraId="58BD160F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77B00CF" w14:textId="00D1B27A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04DACB7C" w14:textId="4E939DE8" w:rsidR="00BC17B3" w:rsidRPr="00FE59C3" w:rsidRDefault="00BC17B3" w:rsidP="008464E1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Multilayer buffer and strain transfer layer with interlocking system</w:t>
            </w:r>
          </w:p>
        </w:tc>
      </w:tr>
      <w:tr w:rsidR="00BC17B3" w:rsidRPr="00FE59C3" w14:paraId="3B05D88E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9041843" w14:textId="07B8B05D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5D23A1DF" w14:textId="0C37EA3C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 xml:space="preserve">Single mode optical fibre with 250 </w:t>
            </w:r>
            <w:r w:rsidRPr="00FE59C3">
              <w:rPr>
                <w:rFonts w:cs="Arial"/>
                <w:b w:val="0"/>
                <w:color w:val="auto"/>
                <w:sz w:val="18"/>
                <w:szCs w:val="18"/>
              </w:rPr>
              <w:t>µ</w:t>
            </w:r>
            <w:r w:rsidRPr="00FE59C3">
              <w:rPr>
                <w:b w:val="0"/>
                <w:color w:val="auto"/>
                <w:sz w:val="18"/>
                <w:szCs w:val="18"/>
              </w:rPr>
              <w:t>m primary coating</w:t>
            </w:r>
          </w:p>
        </w:tc>
      </w:tr>
    </w:tbl>
    <w:p w14:paraId="34C2A3B3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73F478CD" w14:textId="4327E0B0" w:rsidR="000E47B4" w:rsidRPr="000E47B4" w:rsidRDefault="002A2C06" w:rsidP="002A2C06">
      <w:pPr>
        <w:pStyle w:val="Heading2"/>
        <w:numPr>
          <w:ilvl w:val="0"/>
          <w:numId w:val="8"/>
        </w:numPr>
      </w:pPr>
      <w:r>
        <w:t>Physical characteristics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295"/>
        <w:gridCol w:w="990"/>
        <w:gridCol w:w="983"/>
        <w:gridCol w:w="1814"/>
        <w:gridCol w:w="1271"/>
        <w:gridCol w:w="1297"/>
        <w:gridCol w:w="1276"/>
        <w:gridCol w:w="1275"/>
        <w:gridCol w:w="1289"/>
        <w:gridCol w:w="1688"/>
      </w:tblGrid>
      <w:tr w:rsidR="00521D58" w:rsidRPr="00087A47" w14:paraId="1B3A2E9C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tcW w:w="1295" w:type="dxa"/>
            <w:vMerge w:val="restart"/>
          </w:tcPr>
          <w:p w14:paraId="47445608" w14:textId="77215A5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Cable construction</w:t>
            </w:r>
          </w:p>
        </w:tc>
        <w:tc>
          <w:tcPr>
            <w:tcW w:w="990" w:type="dxa"/>
            <w:vMerge w:val="restart"/>
          </w:tcPr>
          <w:p w14:paraId="3BDBB4EB" w14:textId="0589190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Number of fibres</w:t>
            </w:r>
          </w:p>
        </w:tc>
        <w:tc>
          <w:tcPr>
            <w:tcW w:w="983" w:type="dxa"/>
            <w:vMerge w:val="restart"/>
          </w:tcPr>
          <w:p w14:paraId="23A55982" w14:textId="5BDD2ACD" w:rsidR="00087A47" w:rsidRPr="00087A47" w:rsidRDefault="00087A47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colour </w:t>
            </w:r>
          </w:p>
        </w:tc>
        <w:tc>
          <w:tcPr>
            <w:tcW w:w="1814" w:type="dxa"/>
            <w:vMerge w:val="restart"/>
          </w:tcPr>
          <w:p w14:paraId="48D101E5" w14:textId="4EBFE10D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diameter 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(mm)</w:t>
            </w:r>
          </w:p>
        </w:tc>
        <w:tc>
          <w:tcPr>
            <w:tcW w:w="1271" w:type="dxa"/>
            <w:vMerge w:val="restart"/>
          </w:tcPr>
          <w:p w14:paraId="19679996" w14:textId="0E5AB4A6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Weight (kg/km)</w:t>
            </w:r>
          </w:p>
        </w:tc>
        <w:tc>
          <w:tcPr>
            <w:tcW w:w="2573" w:type="dxa"/>
            <w:gridSpan w:val="2"/>
          </w:tcPr>
          <w:p w14:paraId="6FA3A2BF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Max. pulling tension (N)</w:t>
            </w:r>
          </w:p>
          <w:p w14:paraId="367BBC4D" w14:textId="73A75F23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IEC 60794-1-2</w:t>
            </w:r>
          </w:p>
        </w:tc>
        <w:tc>
          <w:tcPr>
            <w:tcW w:w="2564" w:type="dxa"/>
            <w:gridSpan w:val="2"/>
          </w:tcPr>
          <w:p w14:paraId="43F3A147" w14:textId="2D0D418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Min. bending radius (mm)</w:t>
            </w:r>
          </w:p>
        </w:tc>
        <w:tc>
          <w:tcPr>
            <w:tcW w:w="1688" w:type="dxa"/>
            <w:vMerge w:val="restart"/>
          </w:tcPr>
          <w:p w14:paraId="747EE952" w14:textId="021BC475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Max. crush resistance (N/cm)</w:t>
            </w:r>
          </w:p>
        </w:tc>
      </w:tr>
      <w:tr w:rsidR="00261E0A" w:rsidRPr="00087A47" w14:paraId="34EC6230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295" w:type="dxa"/>
            <w:vMerge/>
          </w:tcPr>
          <w:p w14:paraId="31F73350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1BA0DF5F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14:paraId="737857C1" w14:textId="76B868FE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362F9825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14:paraId="6ACB8331" w14:textId="154293D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A7FA50E" w14:textId="77DFE492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Short term</w:t>
            </w:r>
          </w:p>
        </w:tc>
        <w:tc>
          <w:tcPr>
            <w:tcW w:w="1276" w:type="dxa"/>
          </w:tcPr>
          <w:p w14:paraId="1C74E737" w14:textId="6350B371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Long term</w:t>
            </w:r>
          </w:p>
        </w:tc>
        <w:tc>
          <w:tcPr>
            <w:tcW w:w="1275" w:type="dxa"/>
          </w:tcPr>
          <w:p w14:paraId="6EB61E7F" w14:textId="2A00E060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Short term</w:t>
            </w:r>
          </w:p>
        </w:tc>
        <w:tc>
          <w:tcPr>
            <w:tcW w:w="1289" w:type="dxa"/>
          </w:tcPr>
          <w:p w14:paraId="4BD6D88F" w14:textId="7EAC930B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Long term</w:t>
            </w:r>
          </w:p>
        </w:tc>
        <w:tc>
          <w:tcPr>
            <w:tcW w:w="1688" w:type="dxa"/>
            <w:vMerge/>
          </w:tcPr>
          <w:p w14:paraId="0C3ECCE7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</w:tr>
      <w:tr w:rsidR="00261E0A" w:rsidRPr="00087A47" w14:paraId="2A0FEBA7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95" w:type="dxa"/>
          </w:tcPr>
          <w:p w14:paraId="221AE5CD" w14:textId="5593FC2C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Tight buffer</w:t>
            </w:r>
          </w:p>
        </w:tc>
        <w:tc>
          <w:tcPr>
            <w:tcW w:w="990" w:type="dxa"/>
          </w:tcPr>
          <w:p w14:paraId="4D478479" w14:textId="0D86601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983" w:type="dxa"/>
          </w:tcPr>
          <w:p w14:paraId="7CEEACC1" w14:textId="30D0A017" w:rsidR="00087A47" w:rsidRPr="00087A47" w:rsidRDefault="00087A47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Blue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</w:tcPr>
          <w:p w14:paraId="4271A3CB" w14:textId="4E9A665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3.2</w:t>
            </w:r>
          </w:p>
        </w:tc>
        <w:tc>
          <w:tcPr>
            <w:tcW w:w="1271" w:type="dxa"/>
          </w:tcPr>
          <w:p w14:paraId="6B666CA9" w14:textId="5AEC9DE1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7.5</w:t>
            </w:r>
          </w:p>
        </w:tc>
        <w:tc>
          <w:tcPr>
            <w:tcW w:w="1297" w:type="dxa"/>
          </w:tcPr>
          <w:p w14:paraId="70EDD483" w14:textId="6A52C893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276" w:type="dxa"/>
          </w:tcPr>
          <w:p w14:paraId="536375AC" w14:textId="04E5A81E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27</w:t>
            </w:r>
          </w:p>
        </w:tc>
        <w:tc>
          <w:tcPr>
            <w:tcW w:w="1275" w:type="dxa"/>
          </w:tcPr>
          <w:p w14:paraId="4C20E95F" w14:textId="122690A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64(20x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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</w:t>
            </w:r>
          </w:p>
        </w:tc>
        <w:tc>
          <w:tcPr>
            <w:tcW w:w="1289" w:type="dxa"/>
          </w:tcPr>
          <w:p w14:paraId="29A61F14" w14:textId="259F8022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48(15x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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</w:t>
            </w:r>
          </w:p>
        </w:tc>
        <w:tc>
          <w:tcPr>
            <w:tcW w:w="1688" w:type="dxa"/>
          </w:tcPr>
          <w:p w14:paraId="650302B4" w14:textId="16CC6D6E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150</w:t>
            </w:r>
          </w:p>
        </w:tc>
      </w:tr>
    </w:tbl>
    <w:p w14:paraId="2A0ED508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6FBFF773" w14:textId="2AFFA7CB" w:rsidR="00AA07C4" w:rsidRDefault="0026748A" w:rsidP="0026748A">
      <w:pPr>
        <w:pStyle w:val="Heading2"/>
        <w:numPr>
          <w:ilvl w:val="0"/>
          <w:numId w:val="8"/>
        </w:numPr>
      </w:pPr>
      <w:r>
        <w:t>Fibre characteristics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3261"/>
        <w:gridCol w:w="2830"/>
        <w:gridCol w:w="1984"/>
        <w:gridCol w:w="2709"/>
        <w:gridCol w:w="2252"/>
      </w:tblGrid>
      <w:tr w:rsidR="00521D58" w:rsidRPr="00087A47" w14:paraId="70210EC0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3261" w:type="dxa"/>
          </w:tcPr>
          <w:p w14:paraId="2EF27750" w14:textId="09DA5556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Fibre type</w:t>
            </w:r>
          </w:p>
        </w:tc>
        <w:tc>
          <w:tcPr>
            <w:tcW w:w="2830" w:type="dxa"/>
          </w:tcPr>
          <w:p w14:paraId="26D81473" w14:textId="4F2749FD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Mode Field Diameter 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>(</w:t>
            </w:r>
            <w:r w:rsidRPr="00087A47">
              <w:rPr>
                <w:rStyle w:val="apple-style-span"/>
                <w:rFonts w:cs="Arial"/>
                <w:b w:val="0"/>
                <w:iCs/>
                <w:color w:val="auto"/>
              </w:rPr>
              <w:t>µm</w:t>
            </w:r>
            <w:r>
              <w:rPr>
                <w:rStyle w:val="apple-style-span"/>
                <w:rFonts w:cs="Arial"/>
                <w:b w:val="0"/>
                <w:iCs/>
                <w:color w:val="auto"/>
              </w:rPr>
              <w:t>)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@ 1550nm</w:t>
            </w:r>
          </w:p>
        </w:tc>
        <w:tc>
          <w:tcPr>
            <w:tcW w:w="1984" w:type="dxa"/>
          </w:tcPr>
          <w:p w14:paraId="4A955831" w14:textId="5E4386F0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Refractive Index n @ 1550nm</w:t>
            </w:r>
          </w:p>
        </w:tc>
        <w:tc>
          <w:tcPr>
            <w:tcW w:w="2709" w:type="dxa"/>
          </w:tcPr>
          <w:p w14:paraId="7988E8C7" w14:textId="7777777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Max. </w:t>
            </w:r>
            <w:proofErr w:type="spellStart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attenuation</w:t>
            </w:r>
            <w:proofErr w:type="spellEnd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 (dB/km)</w:t>
            </w:r>
          </w:p>
          <w:p w14:paraId="5E653687" w14:textId="14570B3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@ 1550nm</w:t>
            </w:r>
          </w:p>
        </w:tc>
        <w:tc>
          <w:tcPr>
            <w:tcW w:w="2252" w:type="dxa"/>
          </w:tcPr>
          <w:p w14:paraId="6BE9B401" w14:textId="60F2F95B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Numerical aperture (-)</w:t>
            </w:r>
          </w:p>
        </w:tc>
      </w:tr>
      <w:tr w:rsidR="00521D58" w:rsidRPr="00087A47" w14:paraId="6086421C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</w:tcPr>
          <w:p w14:paraId="2749F578" w14:textId="320193F9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S</w:t>
            </w: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MF</w:t>
            </w:r>
          </w:p>
          <w:p w14:paraId="47C68F24" w14:textId="4D253408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ITU-T G.652.D &amp; G.657.A1&amp;A2</w:t>
            </w:r>
          </w:p>
        </w:tc>
        <w:tc>
          <w:tcPr>
            <w:tcW w:w="2830" w:type="dxa"/>
          </w:tcPr>
          <w:p w14:paraId="45979093" w14:textId="6D265274" w:rsidR="00521D58" w:rsidRPr="00087A47" w:rsidRDefault="00521D58" w:rsidP="00087A47">
            <w:pPr>
              <w:spacing w:before="0" w:line="276" w:lineRule="auto"/>
              <w:ind w:left="0"/>
              <w:jc w:val="center"/>
              <w:rPr>
                <w:rFonts w:ascii="Times New Roman" w:hAnsi="Times New Roman"/>
                <w:b w:val="0"/>
                <w:iCs/>
                <w:color w:val="auto"/>
                <w:sz w:val="20"/>
                <w:szCs w:val="20"/>
              </w:rPr>
            </w:pPr>
            <w:r w:rsidRPr="00087A47"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>9.4 – 10.4 µm</w:t>
            </w:r>
          </w:p>
          <w:p w14:paraId="276E325E" w14:textId="77777777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1984" w:type="dxa"/>
          </w:tcPr>
          <w:p w14:paraId="498F1544" w14:textId="7A3C55CF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1.467</w:t>
            </w:r>
          </w:p>
        </w:tc>
        <w:tc>
          <w:tcPr>
            <w:tcW w:w="2709" w:type="dxa"/>
          </w:tcPr>
          <w:p w14:paraId="6ECEAE67" w14:textId="4E2EF365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0.5</w:t>
            </w:r>
          </w:p>
        </w:tc>
        <w:tc>
          <w:tcPr>
            <w:tcW w:w="2252" w:type="dxa"/>
          </w:tcPr>
          <w:p w14:paraId="16285114" w14:textId="68CEC969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p w14:paraId="160F66EE" w14:textId="77777777" w:rsidR="008464E1" w:rsidRDefault="008464E1" w:rsidP="008464E1">
      <w:pPr>
        <w:pStyle w:val="Heading2"/>
        <w:numPr>
          <w:ilvl w:val="0"/>
          <w:numId w:val="0"/>
        </w:numPr>
        <w:ind w:left="1440"/>
        <w:rPr>
          <w:lang w:val="fr-FR"/>
        </w:rPr>
      </w:pPr>
    </w:p>
    <w:p w14:paraId="3CFBEE8B" w14:textId="43ED600A" w:rsidR="000E47B4" w:rsidRPr="00087A47" w:rsidRDefault="00521D58" w:rsidP="00521D58">
      <w:pPr>
        <w:pStyle w:val="Heading2"/>
        <w:numPr>
          <w:ilvl w:val="0"/>
          <w:numId w:val="8"/>
        </w:numPr>
        <w:rPr>
          <w:lang w:val="fr-FR"/>
        </w:rPr>
      </w:pPr>
      <w:r>
        <w:rPr>
          <w:lang w:val="fr-FR"/>
        </w:rPr>
        <w:t>Brillouin</w:t>
      </w:r>
      <w:r w:rsidR="00087A47">
        <w:rPr>
          <w:lang w:val="fr-FR"/>
        </w:rPr>
        <w:t xml:space="preserve"> </w:t>
      </w:r>
      <w:r w:rsidR="00087A47" w:rsidRPr="008464E1">
        <w:t>parameters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693"/>
        <w:gridCol w:w="3553"/>
      </w:tblGrid>
      <w:tr w:rsidR="00C12E81" w:rsidRPr="00C12E81" w14:paraId="2CAC0F3D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2122" w:type="dxa"/>
            <w:tcBorders>
              <w:top w:val="nil"/>
              <w:left w:val="nil"/>
            </w:tcBorders>
          </w:tcPr>
          <w:p w14:paraId="2124ED95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7BDF5CA" w14:textId="7CF48F2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>ε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Mhz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/%)</w:t>
            </w:r>
          </w:p>
        </w:tc>
        <w:tc>
          <w:tcPr>
            <w:tcW w:w="2693" w:type="dxa"/>
          </w:tcPr>
          <w:p w14:paraId="2D8B2013" w14:textId="2E61DD95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 xml:space="preserve">T 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(MHz/°C)</w:t>
            </w:r>
          </w:p>
        </w:tc>
        <w:tc>
          <w:tcPr>
            <w:tcW w:w="3553" w:type="dxa"/>
          </w:tcPr>
          <w:p w14:paraId="2A4AF1FF" w14:textId="1ECF2061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Central Brillouin frequency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 (GHz)</w:t>
            </w:r>
          </w:p>
          <w:p w14:paraId="4D5A3CA3" w14:textId="18329B0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@ 1550nm @ 20 ºC</w:t>
            </w:r>
          </w:p>
        </w:tc>
      </w:tr>
      <w:tr w:rsidR="00C12E81" w:rsidRPr="00C12E81" w14:paraId="109D3CDF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14:paraId="49D27E75" w14:textId="4BFB2C96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 w:rsidRPr="00C12E81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Manufacturer</w:t>
            </w:r>
          </w:p>
        </w:tc>
        <w:tc>
          <w:tcPr>
            <w:tcW w:w="2122" w:type="dxa"/>
          </w:tcPr>
          <w:p w14:paraId="001CC7DC" w14:textId="01A2C4F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500</w:t>
            </w:r>
          </w:p>
        </w:tc>
        <w:tc>
          <w:tcPr>
            <w:tcW w:w="2693" w:type="dxa"/>
          </w:tcPr>
          <w:p w14:paraId="0E623235" w14:textId="7D5A05F0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1.1</w:t>
            </w:r>
          </w:p>
        </w:tc>
        <w:tc>
          <w:tcPr>
            <w:tcW w:w="3553" w:type="dxa"/>
          </w:tcPr>
          <w:p w14:paraId="682CE2F5" w14:textId="0B19F1B3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10.6</w:t>
            </w:r>
          </w:p>
        </w:tc>
      </w:tr>
      <w:tr w:rsidR="00C12E81" w:rsidRPr="00C12E81" w14:paraId="2A1921DB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14:paraId="1E67740E" w14:textId="7DEA45D6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CSIC</w:t>
            </w:r>
          </w:p>
        </w:tc>
        <w:tc>
          <w:tcPr>
            <w:tcW w:w="2122" w:type="dxa"/>
          </w:tcPr>
          <w:p w14:paraId="01DC06BF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</w:tcPr>
          <w:p w14:paraId="70FB6FB4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3553" w:type="dxa"/>
          </w:tcPr>
          <w:p w14:paraId="78F92D92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bookmarkEnd w:id="5"/>
    <w:bookmarkEnd w:id="6"/>
    <w:p w14:paraId="2DCE0BA5" w14:textId="4A7E8B74" w:rsidR="00AA07C4" w:rsidRPr="00755E24" w:rsidRDefault="00755E24" w:rsidP="0014141F">
      <w:r w:rsidRPr="00755E24">
        <w:t xml:space="preserve">Preferred </w:t>
      </w:r>
      <w:r>
        <w:t>s</w:t>
      </w:r>
      <w:r w:rsidRPr="00755E24">
        <w:t>upplier: Direct from m</w:t>
      </w:r>
      <w:bookmarkStart w:id="7" w:name="_GoBack"/>
      <w:bookmarkEnd w:id="7"/>
      <w:r w:rsidRPr="00755E24">
        <w:t xml:space="preserve">anufacturer </w:t>
      </w:r>
      <w:proofErr w:type="spellStart"/>
      <w:r>
        <w:t>Brugg</w:t>
      </w:r>
      <w:proofErr w:type="spellEnd"/>
      <w:r>
        <w:t xml:space="preserve"> Cables</w:t>
      </w:r>
      <w:r>
        <w:tab/>
      </w:r>
      <w:r>
        <w:tab/>
      </w:r>
      <w:r>
        <w:tab/>
        <w:t xml:space="preserve">Price: </w:t>
      </w:r>
      <w:r>
        <w:rPr>
          <w:rFonts w:cs="Arial"/>
        </w:rPr>
        <w:t>~</w:t>
      </w:r>
      <w:r>
        <w:t xml:space="preserve"> £3.75-4.00 + VAT per meter</w:t>
      </w:r>
    </w:p>
    <w:sectPr w:rsidR="00AA07C4" w:rsidRPr="00755E24" w:rsidSect="00FE59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7" w:orient="landscape" w:code="9"/>
      <w:pgMar w:top="851" w:right="1134" w:bottom="851" w:left="1134" w:header="284" w:footer="284" w:gutter="0"/>
      <w:pgNumType w:start="1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47A78" w14:textId="77777777" w:rsidR="001E73A2" w:rsidRDefault="001E73A2">
      <w:r>
        <w:separator/>
      </w:r>
    </w:p>
    <w:p w14:paraId="5B8B3033" w14:textId="77777777" w:rsidR="001E73A2" w:rsidRDefault="001E73A2"/>
    <w:p w14:paraId="05C4EFDE" w14:textId="77777777" w:rsidR="001E73A2" w:rsidRDefault="001E73A2"/>
    <w:p w14:paraId="6F32DB3B" w14:textId="77777777" w:rsidR="001E73A2" w:rsidRDefault="001E73A2"/>
    <w:p w14:paraId="0D11607F" w14:textId="77777777" w:rsidR="001E73A2" w:rsidRDefault="001E73A2"/>
  </w:endnote>
  <w:endnote w:type="continuationSeparator" w:id="0">
    <w:p w14:paraId="61566EB0" w14:textId="77777777" w:rsidR="001E73A2" w:rsidRDefault="001E73A2">
      <w:r>
        <w:continuationSeparator/>
      </w:r>
    </w:p>
    <w:p w14:paraId="4BE14E0C" w14:textId="77777777" w:rsidR="001E73A2" w:rsidRDefault="001E73A2"/>
    <w:p w14:paraId="1D7C02B8" w14:textId="77777777" w:rsidR="001E73A2" w:rsidRDefault="001E73A2"/>
    <w:p w14:paraId="398116F3" w14:textId="77777777" w:rsidR="001E73A2" w:rsidRDefault="001E73A2"/>
    <w:p w14:paraId="285A3468" w14:textId="77777777" w:rsidR="001E73A2" w:rsidRDefault="001E7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F04F" w14:textId="77777777" w:rsidR="00E06ED2" w:rsidRDefault="00E06ED2" w:rsidP="00A80F07">
    <w:r>
      <w:fldChar w:fldCharType="begin"/>
    </w:r>
    <w:r>
      <w:instrText xml:space="preserve">PAGE  </w:instrText>
    </w:r>
    <w:r>
      <w:fldChar w:fldCharType="end"/>
    </w:r>
  </w:p>
  <w:p w14:paraId="4B1AB3BB" w14:textId="77777777" w:rsidR="00E06ED2" w:rsidRDefault="00E06ED2" w:rsidP="00A80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609C" w14:textId="77777777" w:rsidR="00E06ED2" w:rsidRDefault="00E06ED2" w:rsidP="00EF0F52">
    <w:pPr>
      <w:ind w:left="0"/>
    </w:pPr>
    <w:bookmarkStart w:id="0" w:name="OLE_LINK1"/>
    <w:bookmarkStart w:id="1" w:name="OLE_LINK2"/>
    <w:bookmarkStart w:id="2" w:name="_Hlk266792072"/>
    <w:r w:rsidRPr="00EF0F52">
      <w:rPr>
        <w:noProof/>
      </w:rPr>
      <w:drawing>
        <wp:inline distT="0" distB="0" distL="0" distR="0" wp14:anchorId="71D494F5" wp14:editId="03635D8A">
          <wp:extent cx="6257925" cy="5403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F7EDC" w14:textId="77777777" w:rsidR="00E06ED2" w:rsidRDefault="00E06E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DC25" w14:textId="77777777" w:rsidR="00E06ED2" w:rsidRDefault="00E06E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5E24">
      <w:rPr>
        <w:noProof/>
      </w:rPr>
      <w:t>1</w:t>
    </w:r>
    <w:r>
      <w:rPr>
        <w:noProof/>
      </w:rPr>
      <w:fldChar w:fldCharType="end"/>
    </w:r>
  </w:p>
  <w:p w14:paraId="3C93491D" w14:textId="77777777" w:rsidR="00E06ED2" w:rsidRPr="009B577D" w:rsidRDefault="00E06ED2" w:rsidP="009C41BC">
    <w:pPr>
      <w:pStyle w:val="Footer"/>
      <w:jc w:val="right"/>
      <w:rPr>
        <w:rStyle w:val="PageNumber"/>
        <w:color w:val="auto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1EF43" w14:textId="77777777" w:rsidR="00E06ED2" w:rsidRDefault="00E0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D44FF" w14:textId="77777777" w:rsidR="001E73A2" w:rsidRDefault="001E73A2">
      <w:r>
        <w:separator/>
      </w:r>
    </w:p>
    <w:p w14:paraId="667CD183" w14:textId="77777777" w:rsidR="001E73A2" w:rsidRDefault="001E73A2"/>
    <w:p w14:paraId="5D7E777D" w14:textId="77777777" w:rsidR="001E73A2" w:rsidRDefault="001E73A2"/>
    <w:p w14:paraId="57BADBA3" w14:textId="77777777" w:rsidR="001E73A2" w:rsidRDefault="001E73A2"/>
    <w:p w14:paraId="3688E544" w14:textId="77777777" w:rsidR="001E73A2" w:rsidRDefault="001E73A2"/>
  </w:footnote>
  <w:footnote w:type="continuationSeparator" w:id="0">
    <w:p w14:paraId="1994EBAC" w14:textId="77777777" w:rsidR="001E73A2" w:rsidRDefault="001E73A2">
      <w:r>
        <w:continuationSeparator/>
      </w:r>
    </w:p>
    <w:p w14:paraId="0121F30A" w14:textId="77777777" w:rsidR="001E73A2" w:rsidRDefault="001E73A2"/>
    <w:p w14:paraId="0E757A09" w14:textId="77777777" w:rsidR="001E73A2" w:rsidRDefault="001E73A2"/>
    <w:p w14:paraId="4BD775F9" w14:textId="77777777" w:rsidR="001E73A2" w:rsidRDefault="001E73A2"/>
    <w:p w14:paraId="23D5BA79" w14:textId="77777777" w:rsidR="001E73A2" w:rsidRDefault="001E73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F8A0" w14:textId="77777777" w:rsidR="00E06ED2" w:rsidRDefault="00E06ED2" w:rsidP="00A80F07">
    <w:pPr>
      <w:pStyle w:val="Header"/>
    </w:pPr>
    <w:r>
      <w:fldChar w:fldCharType="begin"/>
    </w:r>
    <w:r>
      <w:instrText xml:space="preserve">PAGE  </w:instrText>
    </w:r>
    <w:r>
      <w:fldChar w:fldCharType="end"/>
    </w:r>
  </w:p>
  <w:p w14:paraId="2A871DDE" w14:textId="77777777" w:rsidR="00E06ED2" w:rsidRDefault="00E06ED2" w:rsidP="00A80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87DD" w14:textId="77777777" w:rsidR="00E06ED2" w:rsidRDefault="00E06ED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6E6FB1" wp14:editId="6DBFCAD1">
          <wp:simplePos x="0" y="0"/>
          <wp:positionH relativeFrom="column">
            <wp:posOffset>-636905</wp:posOffset>
          </wp:positionH>
          <wp:positionV relativeFrom="paragraph">
            <wp:posOffset>-280670</wp:posOffset>
          </wp:positionV>
          <wp:extent cx="7557770" cy="1246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06EAD" w14:textId="77777777" w:rsidR="00E06ED2" w:rsidRPr="00926FC4" w:rsidRDefault="00E06ED2">
    <w:pPr>
      <w:pStyle w:val="Header"/>
      <w:rPr>
        <w:color w:val="A6A6A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A2DF" w14:textId="78810156" w:rsidR="00E06ED2" w:rsidRPr="00F77CB8" w:rsidRDefault="00E06ED2" w:rsidP="00F77CB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E7053" w14:textId="77777777" w:rsidR="00E06ED2" w:rsidRDefault="00E0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81"/>
    <w:multiLevelType w:val="multilevel"/>
    <w:tmpl w:val="B6FC71E4"/>
    <w:lvl w:ilvl="0">
      <w:start w:val="6"/>
      <w:numFmt w:val="decimal"/>
      <w:lvlText w:val="%1."/>
      <w:lvlJc w:val="left"/>
      <w:pPr>
        <w:tabs>
          <w:tab w:val="num" w:pos="2404"/>
        </w:tabs>
        <w:ind w:left="2404" w:hanging="964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0647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44"/>
        </w:tabs>
        <w:ind w:left="2044" w:hanging="9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9032C63"/>
    <w:multiLevelType w:val="hybridMultilevel"/>
    <w:tmpl w:val="277AC044"/>
    <w:lvl w:ilvl="0" w:tplc="A6049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C26D1"/>
    <w:multiLevelType w:val="hybridMultilevel"/>
    <w:tmpl w:val="F27AC0A8"/>
    <w:lvl w:ilvl="0" w:tplc="892E13B4">
      <w:numFmt w:val="decimal"/>
      <w:pStyle w:val="Table-bulle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">
    <w:nsid w:val="28CB3878"/>
    <w:multiLevelType w:val="multilevel"/>
    <w:tmpl w:val="6C0EB77A"/>
    <w:styleLink w:val="Bullets-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CB21D5"/>
    <w:multiLevelType w:val="multilevel"/>
    <w:tmpl w:val="EEA8368C"/>
    <w:styleLink w:val="Bullets-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3961BE"/>
    <w:multiLevelType w:val="multilevel"/>
    <w:tmpl w:val="BA26DED0"/>
    <w:styleLink w:val="Bullets-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1DE"/>
    <w:multiLevelType w:val="hybridMultilevel"/>
    <w:tmpl w:val="099E5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D1CB3"/>
    <w:multiLevelType w:val="multilevel"/>
    <w:tmpl w:val="A0A41A62"/>
    <w:styleLink w:val="Bullets-normal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808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9"/>
    <w:rsid w:val="00000089"/>
    <w:rsid w:val="000004FD"/>
    <w:rsid w:val="00000BB2"/>
    <w:rsid w:val="00000EFD"/>
    <w:rsid w:val="00000F9F"/>
    <w:rsid w:val="00001865"/>
    <w:rsid w:val="00001E41"/>
    <w:rsid w:val="0000250E"/>
    <w:rsid w:val="000025A5"/>
    <w:rsid w:val="000026C8"/>
    <w:rsid w:val="000028F9"/>
    <w:rsid w:val="00002C33"/>
    <w:rsid w:val="00002DA1"/>
    <w:rsid w:val="00002DC2"/>
    <w:rsid w:val="00003667"/>
    <w:rsid w:val="000038D0"/>
    <w:rsid w:val="000044A1"/>
    <w:rsid w:val="00004614"/>
    <w:rsid w:val="00004700"/>
    <w:rsid w:val="000047E4"/>
    <w:rsid w:val="000049B4"/>
    <w:rsid w:val="00004EC2"/>
    <w:rsid w:val="00005327"/>
    <w:rsid w:val="00005409"/>
    <w:rsid w:val="00006752"/>
    <w:rsid w:val="00006AB9"/>
    <w:rsid w:val="00006B4A"/>
    <w:rsid w:val="000077C5"/>
    <w:rsid w:val="00007A3B"/>
    <w:rsid w:val="00007DA5"/>
    <w:rsid w:val="00007ED0"/>
    <w:rsid w:val="0001012F"/>
    <w:rsid w:val="000102CE"/>
    <w:rsid w:val="000109AC"/>
    <w:rsid w:val="00011187"/>
    <w:rsid w:val="0001178C"/>
    <w:rsid w:val="000118B8"/>
    <w:rsid w:val="00011B71"/>
    <w:rsid w:val="00011F25"/>
    <w:rsid w:val="00012CB2"/>
    <w:rsid w:val="00012CEC"/>
    <w:rsid w:val="000131A6"/>
    <w:rsid w:val="000133A6"/>
    <w:rsid w:val="00014627"/>
    <w:rsid w:val="00015FBB"/>
    <w:rsid w:val="00016044"/>
    <w:rsid w:val="00016377"/>
    <w:rsid w:val="00016648"/>
    <w:rsid w:val="000170BD"/>
    <w:rsid w:val="00017AFA"/>
    <w:rsid w:val="0002016C"/>
    <w:rsid w:val="000202B4"/>
    <w:rsid w:val="00020607"/>
    <w:rsid w:val="00020663"/>
    <w:rsid w:val="00020F45"/>
    <w:rsid w:val="00021562"/>
    <w:rsid w:val="00021AED"/>
    <w:rsid w:val="00021FD8"/>
    <w:rsid w:val="00022C22"/>
    <w:rsid w:val="00022D3D"/>
    <w:rsid w:val="00022F05"/>
    <w:rsid w:val="000232E9"/>
    <w:rsid w:val="000237AA"/>
    <w:rsid w:val="00023E1F"/>
    <w:rsid w:val="000241CA"/>
    <w:rsid w:val="00024354"/>
    <w:rsid w:val="00024414"/>
    <w:rsid w:val="00024584"/>
    <w:rsid w:val="000246F7"/>
    <w:rsid w:val="000257D2"/>
    <w:rsid w:val="00025F01"/>
    <w:rsid w:val="00026120"/>
    <w:rsid w:val="000262BF"/>
    <w:rsid w:val="000264BF"/>
    <w:rsid w:val="000266BE"/>
    <w:rsid w:val="00026CC7"/>
    <w:rsid w:val="00026E27"/>
    <w:rsid w:val="00027638"/>
    <w:rsid w:val="00027785"/>
    <w:rsid w:val="00027CAA"/>
    <w:rsid w:val="00030F30"/>
    <w:rsid w:val="00031659"/>
    <w:rsid w:val="00031843"/>
    <w:rsid w:val="00031A75"/>
    <w:rsid w:val="00031B56"/>
    <w:rsid w:val="000323A2"/>
    <w:rsid w:val="000325D4"/>
    <w:rsid w:val="00032A1E"/>
    <w:rsid w:val="00032E83"/>
    <w:rsid w:val="000331C0"/>
    <w:rsid w:val="00033ADE"/>
    <w:rsid w:val="00033BCC"/>
    <w:rsid w:val="00033C43"/>
    <w:rsid w:val="000342D9"/>
    <w:rsid w:val="00035527"/>
    <w:rsid w:val="0003579A"/>
    <w:rsid w:val="00035C37"/>
    <w:rsid w:val="00036957"/>
    <w:rsid w:val="00036C6D"/>
    <w:rsid w:val="0003701A"/>
    <w:rsid w:val="00037B06"/>
    <w:rsid w:val="000403C4"/>
    <w:rsid w:val="00041115"/>
    <w:rsid w:val="000413B9"/>
    <w:rsid w:val="0004272E"/>
    <w:rsid w:val="000433E2"/>
    <w:rsid w:val="000433F4"/>
    <w:rsid w:val="00043DD5"/>
    <w:rsid w:val="00043F00"/>
    <w:rsid w:val="0004400F"/>
    <w:rsid w:val="0004440F"/>
    <w:rsid w:val="0004443D"/>
    <w:rsid w:val="000448A3"/>
    <w:rsid w:val="00045097"/>
    <w:rsid w:val="00045583"/>
    <w:rsid w:val="000455B8"/>
    <w:rsid w:val="00046594"/>
    <w:rsid w:val="00047A8B"/>
    <w:rsid w:val="00047AF7"/>
    <w:rsid w:val="00047EAE"/>
    <w:rsid w:val="000501A6"/>
    <w:rsid w:val="00050319"/>
    <w:rsid w:val="00050468"/>
    <w:rsid w:val="000506B8"/>
    <w:rsid w:val="000506D0"/>
    <w:rsid w:val="00050812"/>
    <w:rsid w:val="000509C4"/>
    <w:rsid w:val="000519A0"/>
    <w:rsid w:val="00051DC7"/>
    <w:rsid w:val="00051E89"/>
    <w:rsid w:val="0005222A"/>
    <w:rsid w:val="0005264D"/>
    <w:rsid w:val="0005283A"/>
    <w:rsid w:val="0005288D"/>
    <w:rsid w:val="0005309C"/>
    <w:rsid w:val="0005365A"/>
    <w:rsid w:val="00053AA3"/>
    <w:rsid w:val="00054934"/>
    <w:rsid w:val="00054AD2"/>
    <w:rsid w:val="00054B35"/>
    <w:rsid w:val="00054BF4"/>
    <w:rsid w:val="00054FFF"/>
    <w:rsid w:val="0005520C"/>
    <w:rsid w:val="0005596D"/>
    <w:rsid w:val="00055E00"/>
    <w:rsid w:val="00055FA3"/>
    <w:rsid w:val="0005616F"/>
    <w:rsid w:val="000561C6"/>
    <w:rsid w:val="00056904"/>
    <w:rsid w:val="00056CAD"/>
    <w:rsid w:val="000571E2"/>
    <w:rsid w:val="000572E0"/>
    <w:rsid w:val="00057C4A"/>
    <w:rsid w:val="000600B3"/>
    <w:rsid w:val="000602C1"/>
    <w:rsid w:val="0006045A"/>
    <w:rsid w:val="0006083E"/>
    <w:rsid w:val="00060942"/>
    <w:rsid w:val="000621FC"/>
    <w:rsid w:val="000622DE"/>
    <w:rsid w:val="00062CF9"/>
    <w:rsid w:val="0006356B"/>
    <w:rsid w:val="00063644"/>
    <w:rsid w:val="00063DC0"/>
    <w:rsid w:val="00063E1A"/>
    <w:rsid w:val="00063E97"/>
    <w:rsid w:val="00064065"/>
    <w:rsid w:val="0006481F"/>
    <w:rsid w:val="00064AD8"/>
    <w:rsid w:val="00064B45"/>
    <w:rsid w:val="00065542"/>
    <w:rsid w:val="00065E3E"/>
    <w:rsid w:val="000666EA"/>
    <w:rsid w:val="00066B82"/>
    <w:rsid w:val="0006733B"/>
    <w:rsid w:val="0006736A"/>
    <w:rsid w:val="00067B6E"/>
    <w:rsid w:val="00070362"/>
    <w:rsid w:val="00070A14"/>
    <w:rsid w:val="00071A41"/>
    <w:rsid w:val="00071B90"/>
    <w:rsid w:val="00071E1B"/>
    <w:rsid w:val="000720A7"/>
    <w:rsid w:val="00072235"/>
    <w:rsid w:val="000724C0"/>
    <w:rsid w:val="0007277B"/>
    <w:rsid w:val="000744FA"/>
    <w:rsid w:val="0007461A"/>
    <w:rsid w:val="00074C16"/>
    <w:rsid w:val="00075051"/>
    <w:rsid w:val="00075678"/>
    <w:rsid w:val="00075F58"/>
    <w:rsid w:val="000760A1"/>
    <w:rsid w:val="0007617F"/>
    <w:rsid w:val="00076515"/>
    <w:rsid w:val="000768C9"/>
    <w:rsid w:val="00076DDD"/>
    <w:rsid w:val="00077649"/>
    <w:rsid w:val="00077957"/>
    <w:rsid w:val="00077BCE"/>
    <w:rsid w:val="00080069"/>
    <w:rsid w:val="000805E9"/>
    <w:rsid w:val="000809C9"/>
    <w:rsid w:val="00081390"/>
    <w:rsid w:val="000816A3"/>
    <w:rsid w:val="000816AA"/>
    <w:rsid w:val="00081AB4"/>
    <w:rsid w:val="00082138"/>
    <w:rsid w:val="00083095"/>
    <w:rsid w:val="0008329F"/>
    <w:rsid w:val="00083312"/>
    <w:rsid w:val="000833EB"/>
    <w:rsid w:val="00083614"/>
    <w:rsid w:val="000839C1"/>
    <w:rsid w:val="00083CE6"/>
    <w:rsid w:val="00084169"/>
    <w:rsid w:val="00085285"/>
    <w:rsid w:val="0008594A"/>
    <w:rsid w:val="00085B9F"/>
    <w:rsid w:val="00085EF3"/>
    <w:rsid w:val="00085FB8"/>
    <w:rsid w:val="000860F3"/>
    <w:rsid w:val="000866A1"/>
    <w:rsid w:val="0008681E"/>
    <w:rsid w:val="00086A15"/>
    <w:rsid w:val="00086C7B"/>
    <w:rsid w:val="00086D3C"/>
    <w:rsid w:val="00087230"/>
    <w:rsid w:val="00087286"/>
    <w:rsid w:val="00087562"/>
    <w:rsid w:val="00087A47"/>
    <w:rsid w:val="00087AB4"/>
    <w:rsid w:val="0009002A"/>
    <w:rsid w:val="0009069C"/>
    <w:rsid w:val="000906D1"/>
    <w:rsid w:val="00090FBC"/>
    <w:rsid w:val="0009101A"/>
    <w:rsid w:val="000910BE"/>
    <w:rsid w:val="00091731"/>
    <w:rsid w:val="0009187B"/>
    <w:rsid w:val="00091B60"/>
    <w:rsid w:val="000925E0"/>
    <w:rsid w:val="000929EE"/>
    <w:rsid w:val="00092E3B"/>
    <w:rsid w:val="00092F94"/>
    <w:rsid w:val="00094294"/>
    <w:rsid w:val="0009472E"/>
    <w:rsid w:val="00094990"/>
    <w:rsid w:val="00094E6C"/>
    <w:rsid w:val="000954D9"/>
    <w:rsid w:val="000959CC"/>
    <w:rsid w:val="00095A7C"/>
    <w:rsid w:val="000960D6"/>
    <w:rsid w:val="0009613D"/>
    <w:rsid w:val="0009659E"/>
    <w:rsid w:val="0009685D"/>
    <w:rsid w:val="00096D11"/>
    <w:rsid w:val="00096DEA"/>
    <w:rsid w:val="00097111"/>
    <w:rsid w:val="0009775E"/>
    <w:rsid w:val="00097872"/>
    <w:rsid w:val="000A04BB"/>
    <w:rsid w:val="000A0B28"/>
    <w:rsid w:val="000A0D9E"/>
    <w:rsid w:val="000A0FFC"/>
    <w:rsid w:val="000A10E1"/>
    <w:rsid w:val="000A1A6A"/>
    <w:rsid w:val="000A1F36"/>
    <w:rsid w:val="000A2527"/>
    <w:rsid w:val="000A31CC"/>
    <w:rsid w:val="000A328F"/>
    <w:rsid w:val="000A3504"/>
    <w:rsid w:val="000A36E6"/>
    <w:rsid w:val="000A376B"/>
    <w:rsid w:val="000A39F3"/>
    <w:rsid w:val="000A3AFB"/>
    <w:rsid w:val="000A3BF9"/>
    <w:rsid w:val="000A4520"/>
    <w:rsid w:val="000A4B20"/>
    <w:rsid w:val="000A4D56"/>
    <w:rsid w:val="000A4E6A"/>
    <w:rsid w:val="000A4EC9"/>
    <w:rsid w:val="000A5804"/>
    <w:rsid w:val="000A5FE2"/>
    <w:rsid w:val="000A6154"/>
    <w:rsid w:val="000A6202"/>
    <w:rsid w:val="000A6A9E"/>
    <w:rsid w:val="000A6B10"/>
    <w:rsid w:val="000A6C4E"/>
    <w:rsid w:val="000A70E3"/>
    <w:rsid w:val="000A774F"/>
    <w:rsid w:val="000A7A8C"/>
    <w:rsid w:val="000A7EE7"/>
    <w:rsid w:val="000B05BE"/>
    <w:rsid w:val="000B0623"/>
    <w:rsid w:val="000B0A67"/>
    <w:rsid w:val="000B0D44"/>
    <w:rsid w:val="000B104B"/>
    <w:rsid w:val="000B109E"/>
    <w:rsid w:val="000B11C0"/>
    <w:rsid w:val="000B138F"/>
    <w:rsid w:val="000B17A2"/>
    <w:rsid w:val="000B1953"/>
    <w:rsid w:val="000B199C"/>
    <w:rsid w:val="000B1A40"/>
    <w:rsid w:val="000B1E17"/>
    <w:rsid w:val="000B2159"/>
    <w:rsid w:val="000B23C6"/>
    <w:rsid w:val="000B2AD7"/>
    <w:rsid w:val="000B2AFC"/>
    <w:rsid w:val="000B3055"/>
    <w:rsid w:val="000B35DC"/>
    <w:rsid w:val="000B38E3"/>
    <w:rsid w:val="000B3CE7"/>
    <w:rsid w:val="000B4D30"/>
    <w:rsid w:val="000B587F"/>
    <w:rsid w:val="000B5A1E"/>
    <w:rsid w:val="000B6C3F"/>
    <w:rsid w:val="000B7D7B"/>
    <w:rsid w:val="000C00CA"/>
    <w:rsid w:val="000C03F1"/>
    <w:rsid w:val="000C0F0E"/>
    <w:rsid w:val="000C1208"/>
    <w:rsid w:val="000C2C0D"/>
    <w:rsid w:val="000C33BA"/>
    <w:rsid w:val="000C3779"/>
    <w:rsid w:val="000C3ABF"/>
    <w:rsid w:val="000C5148"/>
    <w:rsid w:val="000C5353"/>
    <w:rsid w:val="000C5470"/>
    <w:rsid w:val="000C57F9"/>
    <w:rsid w:val="000C5A0B"/>
    <w:rsid w:val="000C5AC1"/>
    <w:rsid w:val="000C5E14"/>
    <w:rsid w:val="000C6668"/>
    <w:rsid w:val="000C68E3"/>
    <w:rsid w:val="000C68F1"/>
    <w:rsid w:val="000C6D7E"/>
    <w:rsid w:val="000C6E9F"/>
    <w:rsid w:val="000C76CE"/>
    <w:rsid w:val="000C7BC6"/>
    <w:rsid w:val="000C7BD9"/>
    <w:rsid w:val="000C7CC0"/>
    <w:rsid w:val="000D09DA"/>
    <w:rsid w:val="000D0CAD"/>
    <w:rsid w:val="000D141B"/>
    <w:rsid w:val="000D1486"/>
    <w:rsid w:val="000D1516"/>
    <w:rsid w:val="000D2299"/>
    <w:rsid w:val="000D261D"/>
    <w:rsid w:val="000D28BE"/>
    <w:rsid w:val="000D2AB1"/>
    <w:rsid w:val="000D2F99"/>
    <w:rsid w:val="000D326B"/>
    <w:rsid w:val="000D3882"/>
    <w:rsid w:val="000D3E89"/>
    <w:rsid w:val="000D4133"/>
    <w:rsid w:val="000D4C21"/>
    <w:rsid w:val="000D588A"/>
    <w:rsid w:val="000D5AA5"/>
    <w:rsid w:val="000D6462"/>
    <w:rsid w:val="000D6A00"/>
    <w:rsid w:val="000D6E04"/>
    <w:rsid w:val="000D7597"/>
    <w:rsid w:val="000E0270"/>
    <w:rsid w:val="000E031B"/>
    <w:rsid w:val="000E0D73"/>
    <w:rsid w:val="000E139F"/>
    <w:rsid w:val="000E18BF"/>
    <w:rsid w:val="000E1C72"/>
    <w:rsid w:val="000E1D5B"/>
    <w:rsid w:val="000E2087"/>
    <w:rsid w:val="000E2B4D"/>
    <w:rsid w:val="000E2E9C"/>
    <w:rsid w:val="000E3199"/>
    <w:rsid w:val="000E3346"/>
    <w:rsid w:val="000E3813"/>
    <w:rsid w:val="000E47B4"/>
    <w:rsid w:val="000E4CA2"/>
    <w:rsid w:val="000E586E"/>
    <w:rsid w:val="000E5C0E"/>
    <w:rsid w:val="000E6646"/>
    <w:rsid w:val="000E6853"/>
    <w:rsid w:val="000E69D7"/>
    <w:rsid w:val="000E6A39"/>
    <w:rsid w:val="000E7A50"/>
    <w:rsid w:val="000E7CD8"/>
    <w:rsid w:val="000E7D25"/>
    <w:rsid w:val="000E7D2B"/>
    <w:rsid w:val="000E7F80"/>
    <w:rsid w:val="000F019E"/>
    <w:rsid w:val="000F021A"/>
    <w:rsid w:val="000F05EF"/>
    <w:rsid w:val="000F0B84"/>
    <w:rsid w:val="000F0ECD"/>
    <w:rsid w:val="000F0FAE"/>
    <w:rsid w:val="000F111F"/>
    <w:rsid w:val="000F112E"/>
    <w:rsid w:val="000F14AB"/>
    <w:rsid w:val="000F15FF"/>
    <w:rsid w:val="000F1A64"/>
    <w:rsid w:val="000F256E"/>
    <w:rsid w:val="000F285B"/>
    <w:rsid w:val="000F3C72"/>
    <w:rsid w:val="000F4260"/>
    <w:rsid w:val="000F4D68"/>
    <w:rsid w:val="000F4FDB"/>
    <w:rsid w:val="000F5A8F"/>
    <w:rsid w:val="000F5EC5"/>
    <w:rsid w:val="000F634C"/>
    <w:rsid w:val="000F6CE8"/>
    <w:rsid w:val="000F7CEB"/>
    <w:rsid w:val="000F7D03"/>
    <w:rsid w:val="000F7D6C"/>
    <w:rsid w:val="001006CA"/>
    <w:rsid w:val="00100DB6"/>
    <w:rsid w:val="001010E3"/>
    <w:rsid w:val="001016DF"/>
    <w:rsid w:val="0010180F"/>
    <w:rsid w:val="00101A33"/>
    <w:rsid w:val="0010250B"/>
    <w:rsid w:val="0010281F"/>
    <w:rsid w:val="00102853"/>
    <w:rsid w:val="001032B4"/>
    <w:rsid w:val="001038D5"/>
    <w:rsid w:val="00103B3D"/>
    <w:rsid w:val="001041BD"/>
    <w:rsid w:val="001049E0"/>
    <w:rsid w:val="00104BA6"/>
    <w:rsid w:val="00104C00"/>
    <w:rsid w:val="00104D20"/>
    <w:rsid w:val="001050ED"/>
    <w:rsid w:val="001051A7"/>
    <w:rsid w:val="001051D6"/>
    <w:rsid w:val="00106119"/>
    <w:rsid w:val="00106183"/>
    <w:rsid w:val="00106586"/>
    <w:rsid w:val="001067C6"/>
    <w:rsid w:val="00106CB3"/>
    <w:rsid w:val="00106DFA"/>
    <w:rsid w:val="001074CC"/>
    <w:rsid w:val="001077D4"/>
    <w:rsid w:val="001079FD"/>
    <w:rsid w:val="00107AEA"/>
    <w:rsid w:val="00107CCC"/>
    <w:rsid w:val="00107F03"/>
    <w:rsid w:val="001102A7"/>
    <w:rsid w:val="001110B6"/>
    <w:rsid w:val="00111753"/>
    <w:rsid w:val="00111F78"/>
    <w:rsid w:val="001121E6"/>
    <w:rsid w:val="00112939"/>
    <w:rsid w:val="00112EC3"/>
    <w:rsid w:val="001135C2"/>
    <w:rsid w:val="00113ACA"/>
    <w:rsid w:val="00113BC6"/>
    <w:rsid w:val="00113CD2"/>
    <w:rsid w:val="00114447"/>
    <w:rsid w:val="00114502"/>
    <w:rsid w:val="001146F1"/>
    <w:rsid w:val="00115046"/>
    <w:rsid w:val="001169A5"/>
    <w:rsid w:val="001169CA"/>
    <w:rsid w:val="00116A01"/>
    <w:rsid w:val="00120854"/>
    <w:rsid w:val="001208D3"/>
    <w:rsid w:val="00120F6B"/>
    <w:rsid w:val="001216FE"/>
    <w:rsid w:val="0012212E"/>
    <w:rsid w:val="00122C42"/>
    <w:rsid w:val="00122F4B"/>
    <w:rsid w:val="00123310"/>
    <w:rsid w:val="001234F2"/>
    <w:rsid w:val="0012405C"/>
    <w:rsid w:val="0012449B"/>
    <w:rsid w:val="00124B30"/>
    <w:rsid w:val="0012510D"/>
    <w:rsid w:val="00125129"/>
    <w:rsid w:val="00125469"/>
    <w:rsid w:val="00126101"/>
    <w:rsid w:val="0012646B"/>
    <w:rsid w:val="00126543"/>
    <w:rsid w:val="001265C5"/>
    <w:rsid w:val="0012660F"/>
    <w:rsid w:val="00126EAF"/>
    <w:rsid w:val="00126FA4"/>
    <w:rsid w:val="00127699"/>
    <w:rsid w:val="00127C62"/>
    <w:rsid w:val="00130485"/>
    <w:rsid w:val="001306FF"/>
    <w:rsid w:val="001308C5"/>
    <w:rsid w:val="00130ACA"/>
    <w:rsid w:val="001314C0"/>
    <w:rsid w:val="00131669"/>
    <w:rsid w:val="00131A2B"/>
    <w:rsid w:val="00132491"/>
    <w:rsid w:val="00132892"/>
    <w:rsid w:val="00133059"/>
    <w:rsid w:val="001331CD"/>
    <w:rsid w:val="00133340"/>
    <w:rsid w:val="00133862"/>
    <w:rsid w:val="00133B15"/>
    <w:rsid w:val="0013471E"/>
    <w:rsid w:val="0013486C"/>
    <w:rsid w:val="00135299"/>
    <w:rsid w:val="00135474"/>
    <w:rsid w:val="001355ED"/>
    <w:rsid w:val="00135618"/>
    <w:rsid w:val="00135B6F"/>
    <w:rsid w:val="00135D2E"/>
    <w:rsid w:val="00135EC2"/>
    <w:rsid w:val="0013643C"/>
    <w:rsid w:val="00136807"/>
    <w:rsid w:val="00136CB4"/>
    <w:rsid w:val="001372E2"/>
    <w:rsid w:val="0013750F"/>
    <w:rsid w:val="00137C51"/>
    <w:rsid w:val="0014030A"/>
    <w:rsid w:val="001403B4"/>
    <w:rsid w:val="00140613"/>
    <w:rsid w:val="00140645"/>
    <w:rsid w:val="00140A33"/>
    <w:rsid w:val="00141229"/>
    <w:rsid w:val="0014141F"/>
    <w:rsid w:val="00141962"/>
    <w:rsid w:val="00141FEF"/>
    <w:rsid w:val="00142123"/>
    <w:rsid w:val="001422FA"/>
    <w:rsid w:val="0014237A"/>
    <w:rsid w:val="0014366D"/>
    <w:rsid w:val="00143801"/>
    <w:rsid w:val="0014416A"/>
    <w:rsid w:val="001441F9"/>
    <w:rsid w:val="001445AD"/>
    <w:rsid w:val="00146208"/>
    <w:rsid w:val="00146400"/>
    <w:rsid w:val="00146A28"/>
    <w:rsid w:val="0014752E"/>
    <w:rsid w:val="001477F4"/>
    <w:rsid w:val="00150228"/>
    <w:rsid w:val="0015092E"/>
    <w:rsid w:val="00150B04"/>
    <w:rsid w:val="00152C08"/>
    <w:rsid w:val="00152C6D"/>
    <w:rsid w:val="00153468"/>
    <w:rsid w:val="00153709"/>
    <w:rsid w:val="001541B0"/>
    <w:rsid w:val="00154275"/>
    <w:rsid w:val="00154996"/>
    <w:rsid w:val="00154D55"/>
    <w:rsid w:val="0015565D"/>
    <w:rsid w:val="00155B27"/>
    <w:rsid w:val="00155B7A"/>
    <w:rsid w:val="00155C6E"/>
    <w:rsid w:val="001576A0"/>
    <w:rsid w:val="00157BBA"/>
    <w:rsid w:val="0016016C"/>
    <w:rsid w:val="00160DA7"/>
    <w:rsid w:val="00160FD3"/>
    <w:rsid w:val="00161514"/>
    <w:rsid w:val="00161810"/>
    <w:rsid w:val="00161C63"/>
    <w:rsid w:val="00161DBA"/>
    <w:rsid w:val="0016279B"/>
    <w:rsid w:val="00162A12"/>
    <w:rsid w:val="00162BB1"/>
    <w:rsid w:val="00163018"/>
    <w:rsid w:val="0016337C"/>
    <w:rsid w:val="00163694"/>
    <w:rsid w:val="00164319"/>
    <w:rsid w:val="00164ABE"/>
    <w:rsid w:val="00164BC7"/>
    <w:rsid w:val="00164D1D"/>
    <w:rsid w:val="0016547A"/>
    <w:rsid w:val="00165B54"/>
    <w:rsid w:val="00165DA3"/>
    <w:rsid w:val="001666FF"/>
    <w:rsid w:val="00166928"/>
    <w:rsid w:val="001669DF"/>
    <w:rsid w:val="001671F3"/>
    <w:rsid w:val="00167471"/>
    <w:rsid w:val="001676D7"/>
    <w:rsid w:val="001678D0"/>
    <w:rsid w:val="001678E2"/>
    <w:rsid w:val="00167A47"/>
    <w:rsid w:val="00167C99"/>
    <w:rsid w:val="00167D35"/>
    <w:rsid w:val="001704E4"/>
    <w:rsid w:val="00170681"/>
    <w:rsid w:val="00170E48"/>
    <w:rsid w:val="00170E62"/>
    <w:rsid w:val="00170F71"/>
    <w:rsid w:val="001723CE"/>
    <w:rsid w:val="00173343"/>
    <w:rsid w:val="001733EE"/>
    <w:rsid w:val="00173C4D"/>
    <w:rsid w:val="00173EE9"/>
    <w:rsid w:val="00174733"/>
    <w:rsid w:val="00174C9B"/>
    <w:rsid w:val="00174D28"/>
    <w:rsid w:val="001754E1"/>
    <w:rsid w:val="0017581F"/>
    <w:rsid w:val="001764C3"/>
    <w:rsid w:val="0017699D"/>
    <w:rsid w:val="001769FD"/>
    <w:rsid w:val="00176A36"/>
    <w:rsid w:val="00176BE4"/>
    <w:rsid w:val="00176E1E"/>
    <w:rsid w:val="00177633"/>
    <w:rsid w:val="00177735"/>
    <w:rsid w:val="00177755"/>
    <w:rsid w:val="00177859"/>
    <w:rsid w:val="001805D1"/>
    <w:rsid w:val="001807F5"/>
    <w:rsid w:val="001809BE"/>
    <w:rsid w:val="00181637"/>
    <w:rsid w:val="001818D2"/>
    <w:rsid w:val="00181F98"/>
    <w:rsid w:val="00181FBA"/>
    <w:rsid w:val="0018277A"/>
    <w:rsid w:val="001829DB"/>
    <w:rsid w:val="00182B5F"/>
    <w:rsid w:val="001835A3"/>
    <w:rsid w:val="0018395A"/>
    <w:rsid w:val="001839AF"/>
    <w:rsid w:val="00183B92"/>
    <w:rsid w:val="00184370"/>
    <w:rsid w:val="0018443E"/>
    <w:rsid w:val="00184708"/>
    <w:rsid w:val="00184974"/>
    <w:rsid w:val="001849DA"/>
    <w:rsid w:val="00184FDF"/>
    <w:rsid w:val="00185309"/>
    <w:rsid w:val="0018696A"/>
    <w:rsid w:val="00186AD4"/>
    <w:rsid w:val="00186E06"/>
    <w:rsid w:val="00187144"/>
    <w:rsid w:val="00187674"/>
    <w:rsid w:val="00187B31"/>
    <w:rsid w:val="00187B7E"/>
    <w:rsid w:val="00190112"/>
    <w:rsid w:val="00190223"/>
    <w:rsid w:val="00190419"/>
    <w:rsid w:val="0019136E"/>
    <w:rsid w:val="001913D7"/>
    <w:rsid w:val="0019155C"/>
    <w:rsid w:val="001922FD"/>
    <w:rsid w:val="001925DD"/>
    <w:rsid w:val="00192E05"/>
    <w:rsid w:val="0019318C"/>
    <w:rsid w:val="00193685"/>
    <w:rsid w:val="001936DF"/>
    <w:rsid w:val="00193739"/>
    <w:rsid w:val="00193F80"/>
    <w:rsid w:val="0019430D"/>
    <w:rsid w:val="00194318"/>
    <w:rsid w:val="00194860"/>
    <w:rsid w:val="00194A84"/>
    <w:rsid w:val="00194E52"/>
    <w:rsid w:val="0019542C"/>
    <w:rsid w:val="001956D3"/>
    <w:rsid w:val="001957DE"/>
    <w:rsid w:val="001958D9"/>
    <w:rsid w:val="001962FD"/>
    <w:rsid w:val="001966D7"/>
    <w:rsid w:val="00196A46"/>
    <w:rsid w:val="0019797C"/>
    <w:rsid w:val="001A042A"/>
    <w:rsid w:val="001A0474"/>
    <w:rsid w:val="001A0DD2"/>
    <w:rsid w:val="001A1347"/>
    <w:rsid w:val="001A19BC"/>
    <w:rsid w:val="001A1C56"/>
    <w:rsid w:val="001A1FE9"/>
    <w:rsid w:val="001A2034"/>
    <w:rsid w:val="001A2044"/>
    <w:rsid w:val="001A221A"/>
    <w:rsid w:val="001A2388"/>
    <w:rsid w:val="001A2650"/>
    <w:rsid w:val="001A30BB"/>
    <w:rsid w:val="001A328B"/>
    <w:rsid w:val="001A3DC0"/>
    <w:rsid w:val="001A47D2"/>
    <w:rsid w:val="001A4BC3"/>
    <w:rsid w:val="001A4CE7"/>
    <w:rsid w:val="001A5CFE"/>
    <w:rsid w:val="001A72D8"/>
    <w:rsid w:val="001A76D3"/>
    <w:rsid w:val="001A7C46"/>
    <w:rsid w:val="001B01F5"/>
    <w:rsid w:val="001B12B5"/>
    <w:rsid w:val="001B15B0"/>
    <w:rsid w:val="001B1702"/>
    <w:rsid w:val="001B1A61"/>
    <w:rsid w:val="001B1D86"/>
    <w:rsid w:val="001B1EE7"/>
    <w:rsid w:val="001B1F61"/>
    <w:rsid w:val="001B207A"/>
    <w:rsid w:val="001B2096"/>
    <w:rsid w:val="001B2383"/>
    <w:rsid w:val="001B2685"/>
    <w:rsid w:val="001B2C3D"/>
    <w:rsid w:val="001B3051"/>
    <w:rsid w:val="001B39B2"/>
    <w:rsid w:val="001B3BDD"/>
    <w:rsid w:val="001B3F85"/>
    <w:rsid w:val="001B46BB"/>
    <w:rsid w:val="001B4E7F"/>
    <w:rsid w:val="001B4E99"/>
    <w:rsid w:val="001B500E"/>
    <w:rsid w:val="001B5527"/>
    <w:rsid w:val="001B558B"/>
    <w:rsid w:val="001B5756"/>
    <w:rsid w:val="001B592A"/>
    <w:rsid w:val="001B5EE0"/>
    <w:rsid w:val="001B7246"/>
    <w:rsid w:val="001B7397"/>
    <w:rsid w:val="001B73AD"/>
    <w:rsid w:val="001B74A1"/>
    <w:rsid w:val="001B7E60"/>
    <w:rsid w:val="001C0697"/>
    <w:rsid w:val="001C075E"/>
    <w:rsid w:val="001C117C"/>
    <w:rsid w:val="001C18A6"/>
    <w:rsid w:val="001C1948"/>
    <w:rsid w:val="001C19DB"/>
    <w:rsid w:val="001C225E"/>
    <w:rsid w:val="001C2496"/>
    <w:rsid w:val="001C2F17"/>
    <w:rsid w:val="001C43DB"/>
    <w:rsid w:val="001C4D1D"/>
    <w:rsid w:val="001C4D93"/>
    <w:rsid w:val="001C5376"/>
    <w:rsid w:val="001C5B7D"/>
    <w:rsid w:val="001C5C0D"/>
    <w:rsid w:val="001C6839"/>
    <w:rsid w:val="001C707F"/>
    <w:rsid w:val="001C7269"/>
    <w:rsid w:val="001C7647"/>
    <w:rsid w:val="001C7838"/>
    <w:rsid w:val="001C7E51"/>
    <w:rsid w:val="001D000A"/>
    <w:rsid w:val="001D01CD"/>
    <w:rsid w:val="001D0608"/>
    <w:rsid w:val="001D08FC"/>
    <w:rsid w:val="001D0B39"/>
    <w:rsid w:val="001D0D51"/>
    <w:rsid w:val="001D120B"/>
    <w:rsid w:val="001D1279"/>
    <w:rsid w:val="001D1AAE"/>
    <w:rsid w:val="001D1B73"/>
    <w:rsid w:val="001D1C85"/>
    <w:rsid w:val="001D2BB4"/>
    <w:rsid w:val="001D2E4D"/>
    <w:rsid w:val="001D3378"/>
    <w:rsid w:val="001D39B1"/>
    <w:rsid w:val="001D3BF0"/>
    <w:rsid w:val="001D3D41"/>
    <w:rsid w:val="001D4EEE"/>
    <w:rsid w:val="001D51D4"/>
    <w:rsid w:val="001D66EA"/>
    <w:rsid w:val="001D7127"/>
    <w:rsid w:val="001D7A84"/>
    <w:rsid w:val="001D7CF4"/>
    <w:rsid w:val="001E080A"/>
    <w:rsid w:val="001E0915"/>
    <w:rsid w:val="001E0E27"/>
    <w:rsid w:val="001E1008"/>
    <w:rsid w:val="001E1283"/>
    <w:rsid w:val="001E1634"/>
    <w:rsid w:val="001E18C4"/>
    <w:rsid w:val="001E1945"/>
    <w:rsid w:val="001E1E37"/>
    <w:rsid w:val="001E28C1"/>
    <w:rsid w:val="001E2C6F"/>
    <w:rsid w:val="001E352B"/>
    <w:rsid w:val="001E39A6"/>
    <w:rsid w:val="001E4333"/>
    <w:rsid w:val="001E562B"/>
    <w:rsid w:val="001E564B"/>
    <w:rsid w:val="001E5676"/>
    <w:rsid w:val="001E61F6"/>
    <w:rsid w:val="001E64AA"/>
    <w:rsid w:val="001E677B"/>
    <w:rsid w:val="001E6DB2"/>
    <w:rsid w:val="001E6F5D"/>
    <w:rsid w:val="001E7018"/>
    <w:rsid w:val="001E73A2"/>
    <w:rsid w:val="001E7667"/>
    <w:rsid w:val="001E7B8C"/>
    <w:rsid w:val="001E7C70"/>
    <w:rsid w:val="001E7E00"/>
    <w:rsid w:val="001F0300"/>
    <w:rsid w:val="001F08E6"/>
    <w:rsid w:val="001F0D65"/>
    <w:rsid w:val="001F1310"/>
    <w:rsid w:val="001F1368"/>
    <w:rsid w:val="001F156E"/>
    <w:rsid w:val="001F15FA"/>
    <w:rsid w:val="001F1BD9"/>
    <w:rsid w:val="001F1E9B"/>
    <w:rsid w:val="001F1F00"/>
    <w:rsid w:val="001F20AE"/>
    <w:rsid w:val="001F28C6"/>
    <w:rsid w:val="001F2FD4"/>
    <w:rsid w:val="001F305D"/>
    <w:rsid w:val="001F376C"/>
    <w:rsid w:val="001F3A3B"/>
    <w:rsid w:val="001F3F4D"/>
    <w:rsid w:val="001F4050"/>
    <w:rsid w:val="001F4273"/>
    <w:rsid w:val="001F4F3D"/>
    <w:rsid w:val="001F6AB4"/>
    <w:rsid w:val="001F6F01"/>
    <w:rsid w:val="001F7A7B"/>
    <w:rsid w:val="001F7E0D"/>
    <w:rsid w:val="001F7F6C"/>
    <w:rsid w:val="0020059C"/>
    <w:rsid w:val="00200E50"/>
    <w:rsid w:val="00200EDC"/>
    <w:rsid w:val="002018BE"/>
    <w:rsid w:val="00201ECB"/>
    <w:rsid w:val="0020224F"/>
    <w:rsid w:val="002026B9"/>
    <w:rsid w:val="002032B7"/>
    <w:rsid w:val="0020345F"/>
    <w:rsid w:val="0020375B"/>
    <w:rsid w:val="0020407C"/>
    <w:rsid w:val="002045CA"/>
    <w:rsid w:val="0020498F"/>
    <w:rsid w:val="00204F52"/>
    <w:rsid w:val="0020538E"/>
    <w:rsid w:val="002056FE"/>
    <w:rsid w:val="00205702"/>
    <w:rsid w:val="00205D5F"/>
    <w:rsid w:val="00205DF3"/>
    <w:rsid w:val="00205E70"/>
    <w:rsid w:val="00206444"/>
    <w:rsid w:val="00206DB0"/>
    <w:rsid w:val="0020710C"/>
    <w:rsid w:val="002071D7"/>
    <w:rsid w:val="002071F4"/>
    <w:rsid w:val="00207E44"/>
    <w:rsid w:val="00207F71"/>
    <w:rsid w:val="0021090E"/>
    <w:rsid w:val="00210D14"/>
    <w:rsid w:val="00211118"/>
    <w:rsid w:val="0021191E"/>
    <w:rsid w:val="0021248E"/>
    <w:rsid w:val="002125F1"/>
    <w:rsid w:val="00212880"/>
    <w:rsid w:val="00212B7A"/>
    <w:rsid w:val="00212EAD"/>
    <w:rsid w:val="00213246"/>
    <w:rsid w:val="00213AB8"/>
    <w:rsid w:val="00213DE6"/>
    <w:rsid w:val="00214441"/>
    <w:rsid w:val="00214A48"/>
    <w:rsid w:val="002150FF"/>
    <w:rsid w:val="00215911"/>
    <w:rsid w:val="00215A7D"/>
    <w:rsid w:val="00215C90"/>
    <w:rsid w:val="00215CC0"/>
    <w:rsid w:val="00215D50"/>
    <w:rsid w:val="00215DB0"/>
    <w:rsid w:val="002160DB"/>
    <w:rsid w:val="00216232"/>
    <w:rsid w:val="00216F2B"/>
    <w:rsid w:val="0021733F"/>
    <w:rsid w:val="00217C76"/>
    <w:rsid w:val="00220021"/>
    <w:rsid w:val="0022026F"/>
    <w:rsid w:val="00220302"/>
    <w:rsid w:val="00220B5A"/>
    <w:rsid w:val="00220CF2"/>
    <w:rsid w:val="00220E9D"/>
    <w:rsid w:val="0022373E"/>
    <w:rsid w:val="00223827"/>
    <w:rsid w:val="002245A9"/>
    <w:rsid w:val="002247FB"/>
    <w:rsid w:val="00224C03"/>
    <w:rsid w:val="00224D44"/>
    <w:rsid w:val="00225233"/>
    <w:rsid w:val="00225B8C"/>
    <w:rsid w:val="002263BC"/>
    <w:rsid w:val="0022665D"/>
    <w:rsid w:val="0022731A"/>
    <w:rsid w:val="002276AC"/>
    <w:rsid w:val="002276F2"/>
    <w:rsid w:val="00227A1A"/>
    <w:rsid w:val="00227B31"/>
    <w:rsid w:val="00227EF9"/>
    <w:rsid w:val="002311A7"/>
    <w:rsid w:val="002314A1"/>
    <w:rsid w:val="002316B0"/>
    <w:rsid w:val="0023172C"/>
    <w:rsid w:val="00231ADC"/>
    <w:rsid w:val="00231F3F"/>
    <w:rsid w:val="00232B80"/>
    <w:rsid w:val="00233701"/>
    <w:rsid w:val="00233979"/>
    <w:rsid w:val="00234084"/>
    <w:rsid w:val="00234160"/>
    <w:rsid w:val="00234CE4"/>
    <w:rsid w:val="00234FEF"/>
    <w:rsid w:val="002356BF"/>
    <w:rsid w:val="00235A8C"/>
    <w:rsid w:val="00235F6A"/>
    <w:rsid w:val="002362CC"/>
    <w:rsid w:val="002367C4"/>
    <w:rsid w:val="00237080"/>
    <w:rsid w:val="0023762C"/>
    <w:rsid w:val="0023765F"/>
    <w:rsid w:val="00237C10"/>
    <w:rsid w:val="00237E4C"/>
    <w:rsid w:val="002401F2"/>
    <w:rsid w:val="0024054A"/>
    <w:rsid w:val="00240C0D"/>
    <w:rsid w:val="00240DD5"/>
    <w:rsid w:val="00240F78"/>
    <w:rsid w:val="00241340"/>
    <w:rsid w:val="002414F0"/>
    <w:rsid w:val="002417B6"/>
    <w:rsid w:val="0024240F"/>
    <w:rsid w:val="00242D1E"/>
    <w:rsid w:val="0024348C"/>
    <w:rsid w:val="0024352B"/>
    <w:rsid w:val="00243778"/>
    <w:rsid w:val="002439D3"/>
    <w:rsid w:val="00243D16"/>
    <w:rsid w:val="00244966"/>
    <w:rsid w:val="0024527D"/>
    <w:rsid w:val="00245A7D"/>
    <w:rsid w:val="00245B96"/>
    <w:rsid w:val="00245C4A"/>
    <w:rsid w:val="00245CA5"/>
    <w:rsid w:val="0024620F"/>
    <w:rsid w:val="00246C07"/>
    <w:rsid w:val="002473F1"/>
    <w:rsid w:val="00247C99"/>
    <w:rsid w:val="00250FE4"/>
    <w:rsid w:val="00251A04"/>
    <w:rsid w:val="00251AE9"/>
    <w:rsid w:val="00251AF6"/>
    <w:rsid w:val="00251CCC"/>
    <w:rsid w:val="002526F2"/>
    <w:rsid w:val="002528C7"/>
    <w:rsid w:val="00252A1F"/>
    <w:rsid w:val="00253579"/>
    <w:rsid w:val="00253759"/>
    <w:rsid w:val="002538B7"/>
    <w:rsid w:val="00254056"/>
    <w:rsid w:val="002546E2"/>
    <w:rsid w:val="002548EE"/>
    <w:rsid w:val="00255461"/>
    <w:rsid w:val="00255C6E"/>
    <w:rsid w:val="00255F22"/>
    <w:rsid w:val="00256809"/>
    <w:rsid w:val="002569C8"/>
    <w:rsid w:val="00256B6F"/>
    <w:rsid w:val="00256FDF"/>
    <w:rsid w:val="002571EB"/>
    <w:rsid w:val="002573B0"/>
    <w:rsid w:val="0025740B"/>
    <w:rsid w:val="002578D7"/>
    <w:rsid w:val="00257C98"/>
    <w:rsid w:val="002600FA"/>
    <w:rsid w:val="00260162"/>
    <w:rsid w:val="00260668"/>
    <w:rsid w:val="002614AD"/>
    <w:rsid w:val="00261A64"/>
    <w:rsid w:val="00261CD3"/>
    <w:rsid w:val="00261DC9"/>
    <w:rsid w:val="00261E0A"/>
    <w:rsid w:val="00261EBA"/>
    <w:rsid w:val="002620B5"/>
    <w:rsid w:val="002621A1"/>
    <w:rsid w:val="002621A6"/>
    <w:rsid w:val="0026222D"/>
    <w:rsid w:val="002622D0"/>
    <w:rsid w:val="00262774"/>
    <w:rsid w:val="00262978"/>
    <w:rsid w:val="00262ABB"/>
    <w:rsid w:val="00262EDB"/>
    <w:rsid w:val="002631FB"/>
    <w:rsid w:val="002632E3"/>
    <w:rsid w:val="0026353D"/>
    <w:rsid w:val="00263DD7"/>
    <w:rsid w:val="00264113"/>
    <w:rsid w:val="00264408"/>
    <w:rsid w:val="002645FC"/>
    <w:rsid w:val="00264926"/>
    <w:rsid w:val="00264A06"/>
    <w:rsid w:val="00264B40"/>
    <w:rsid w:val="0026532E"/>
    <w:rsid w:val="0026537F"/>
    <w:rsid w:val="00265562"/>
    <w:rsid w:val="00265AF7"/>
    <w:rsid w:val="00265FB8"/>
    <w:rsid w:val="002660C5"/>
    <w:rsid w:val="002663BB"/>
    <w:rsid w:val="00266516"/>
    <w:rsid w:val="0026654E"/>
    <w:rsid w:val="0026692C"/>
    <w:rsid w:val="002670CE"/>
    <w:rsid w:val="00267193"/>
    <w:rsid w:val="0026748A"/>
    <w:rsid w:val="00267928"/>
    <w:rsid w:val="00267AC2"/>
    <w:rsid w:val="002704EA"/>
    <w:rsid w:val="00270F01"/>
    <w:rsid w:val="00271167"/>
    <w:rsid w:val="00271796"/>
    <w:rsid w:val="00272067"/>
    <w:rsid w:val="002723A5"/>
    <w:rsid w:val="00272614"/>
    <w:rsid w:val="00272633"/>
    <w:rsid w:val="002726DB"/>
    <w:rsid w:val="00272AA8"/>
    <w:rsid w:val="00272F45"/>
    <w:rsid w:val="002731A6"/>
    <w:rsid w:val="002733BC"/>
    <w:rsid w:val="0027340A"/>
    <w:rsid w:val="002738BC"/>
    <w:rsid w:val="00273B2C"/>
    <w:rsid w:val="00273C37"/>
    <w:rsid w:val="00273E65"/>
    <w:rsid w:val="00273F09"/>
    <w:rsid w:val="002743B2"/>
    <w:rsid w:val="00274B4E"/>
    <w:rsid w:val="00275AC9"/>
    <w:rsid w:val="00275D49"/>
    <w:rsid w:val="002764AC"/>
    <w:rsid w:val="0027652F"/>
    <w:rsid w:val="00276976"/>
    <w:rsid w:val="00276979"/>
    <w:rsid w:val="0027708A"/>
    <w:rsid w:val="00277569"/>
    <w:rsid w:val="002779E3"/>
    <w:rsid w:val="00277C62"/>
    <w:rsid w:val="002800B9"/>
    <w:rsid w:val="002801FC"/>
    <w:rsid w:val="0028037B"/>
    <w:rsid w:val="0028076C"/>
    <w:rsid w:val="00280B68"/>
    <w:rsid w:val="0028109F"/>
    <w:rsid w:val="00281891"/>
    <w:rsid w:val="00281F12"/>
    <w:rsid w:val="002830EE"/>
    <w:rsid w:val="0028310E"/>
    <w:rsid w:val="00284090"/>
    <w:rsid w:val="002840A6"/>
    <w:rsid w:val="00284908"/>
    <w:rsid w:val="00284BC3"/>
    <w:rsid w:val="00284EC8"/>
    <w:rsid w:val="00285282"/>
    <w:rsid w:val="002853F4"/>
    <w:rsid w:val="002855F3"/>
    <w:rsid w:val="00285691"/>
    <w:rsid w:val="0028623C"/>
    <w:rsid w:val="00286466"/>
    <w:rsid w:val="002869EA"/>
    <w:rsid w:val="00286C88"/>
    <w:rsid w:val="00286DC2"/>
    <w:rsid w:val="002870EA"/>
    <w:rsid w:val="00287163"/>
    <w:rsid w:val="002878AA"/>
    <w:rsid w:val="00287ADC"/>
    <w:rsid w:val="00287C1B"/>
    <w:rsid w:val="00287D8D"/>
    <w:rsid w:val="00287EEF"/>
    <w:rsid w:val="002900DF"/>
    <w:rsid w:val="002904C0"/>
    <w:rsid w:val="00290770"/>
    <w:rsid w:val="002910F8"/>
    <w:rsid w:val="00291780"/>
    <w:rsid w:val="00291E80"/>
    <w:rsid w:val="00292224"/>
    <w:rsid w:val="002924AE"/>
    <w:rsid w:val="00292A41"/>
    <w:rsid w:val="00292CFD"/>
    <w:rsid w:val="00292F9D"/>
    <w:rsid w:val="00292FFC"/>
    <w:rsid w:val="0029312D"/>
    <w:rsid w:val="00293295"/>
    <w:rsid w:val="0029364E"/>
    <w:rsid w:val="002936CA"/>
    <w:rsid w:val="00293BE3"/>
    <w:rsid w:val="002943C6"/>
    <w:rsid w:val="00294B64"/>
    <w:rsid w:val="00294EF2"/>
    <w:rsid w:val="00295571"/>
    <w:rsid w:val="002958A2"/>
    <w:rsid w:val="00295C88"/>
    <w:rsid w:val="00295CA0"/>
    <w:rsid w:val="00296B75"/>
    <w:rsid w:val="00296D08"/>
    <w:rsid w:val="00296D90"/>
    <w:rsid w:val="002976BD"/>
    <w:rsid w:val="0029770E"/>
    <w:rsid w:val="002977AC"/>
    <w:rsid w:val="002A032A"/>
    <w:rsid w:val="002A043F"/>
    <w:rsid w:val="002A051B"/>
    <w:rsid w:val="002A05C4"/>
    <w:rsid w:val="002A0861"/>
    <w:rsid w:val="002A08A3"/>
    <w:rsid w:val="002A0A4C"/>
    <w:rsid w:val="002A0A84"/>
    <w:rsid w:val="002A1E35"/>
    <w:rsid w:val="002A2C06"/>
    <w:rsid w:val="002A2D21"/>
    <w:rsid w:val="002A2E3F"/>
    <w:rsid w:val="002A3037"/>
    <w:rsid w:val="002A3346"/>
    <w:rsid w:val="002A3957"/>
    <w:rsid w:val="002A3BE2"/>
    <w:rsid w:val="002A3DDA"/>
    <w:rsid w:val="002A4913"/>
    <w:rsid w:val="002A4F20"/>
    <w:rsid w:val="002A5142"/>
    <w:rsid w:val="002A551D"/>
    <w:rsid w:val="002A5DB7"/>
    <w:rsid w:val="002A6490"/>
    <w:rsid w:val="002A64C7"/>
    <w:rsid w:val="002A65E9"/>
    <w:rsid w:val="002A65F7"/>
    <w:rsid w:val="002A7561"/>
    <w:rsid w:val="002A75EC"/>
    <w:rsid w:val="002A7CA6"/>
    <w:rsid w:val="002B0F2D"/>
    <w:rsid w:val="002B135F"/>
    <w:rsid w:val="002B1C2C"/>
    <w:rsid w:val="002B1D09"/>
    <w:rsid w:val="002B219B"/>
    <w:rsid w:val="002B29C9"/>
    <w:rsid w:val="002B2CFB"/>
    <w:rsid w:val="002B2E94"/>
    <w:rsid w:val="002B30B0"/>
    <w:rsid w:val="002B3199"/>
    <w:rsid w:val="002B37A2"/>
    <w:rsid w:val="002B392D"/>
    <w:rsid w:val="002B3E07"/>
    <w:rsid w:val="002B4042"/>
    <w:rsid w:val="002B4652"/>
    <w:rsid w:val="002B480A"/>
    <w:rsid w:val="002B49E4"/>
    <w:rsid w:val="002B4B1D"/>
    <w:rsid w:val="002B4CAE"/>
    <w:rsid w:val="002B4D0C"/>
    <w:rsid w:val="002B5783"/>
    <w:rsid w:val="002B57A5"/>
    <w:rsid w:val="002B57E2"/>
    <w:rsid w:val="002B5EEC"/>
    <w:rsid w:val="002B6166"/>
    <w:rsid w:val="002B6361"/>
    <w:rsid w:val="002B75DA"/>
    <w:rsid w:val="002B79A4"/>
    <w:rsid w:val="002C0437"/>
    <w:rsid w:val="002C07AC"/>
    <w:rsid w:val="002C1395"/>
    <w:rsid w:val="002C1836"/>
    <w:rsid w:val="002C1BB8"/>
    <w:rsid w:val="002C1BF8"/>
    <w:rsid w:val="002C1EC2"/>
    <w:rsid w:val="002C2C58"/>
    <w:rsid w:val="002C388A"/>
    <w:rsid w:val="002C3B8D"/>
    <w:rsid w:val="002C42B1"/>
    <w:rsid w:val="002C455F"/>
    <w:rsid w:val="002C478A"/>
    <w:rsid w:val="002C48EC"/>
    <w:rsid w:val="002C49B8"/>
    <w:rsid w:val="002C4C6E"/>
    <w:rsid w:val="002C5065"/>
    <w:rsid w:val="002C5516"/>
    <w:rsid w:val="002C55BF"/>
    <w:rsid w:val="002C5C3E"/>
    <w:rsid w:val="002C6430"/>
    <w:rsid w:val="002C691A"/>
    <w:rsid w:val="002C6DF5"/>
    <w:rsid w:val="002C6EA9"/>
    <w:rsid w:val="002C726B"/>
    <w:rsid w:val="002C786E"/>
    <w:rsid w:val="002D064D"/>
    <w:rsid w:val="002D0A27"/>
    <w:rsid w:val="002D0D04"/>
    <w:rsid w:val="002D0EDB"/>
    <w:rsid w:val="002D0EE3"/>
    <w:rsid w:val="002D10D6"/>
    <w:rsid w:val="002D1174"/>
    <w:rsid w:val="002D14C8"/>
    <w:rsid w:val="002D1B8E"/>
    <w:rsid w:val="002D1E6B"/>
    <w:rsid w:val="002D30C4"/>
    <w:rsid w:val="002D330B"/>
    <w:rsid w:val="002D3527"/>
    <w:rsid w:val="002D3BD7"/>
    <w:rsid w:val="002D3E45"/>
    <w:rsid w:val="002D3E95"/>
    <w:rsid w:val="002D4889"/>
    <w:rsid w:val="002D4903"/>
    <w:rsid w:val="002D5ED7"/>
    <w:rsid w:val="002D5FFE"/>
    <w:rsid w:val="002D61F9"/>
    <w:rsid w:val="002D68FA"/>
    <w:rsid w:val="002D7321"/>
    <w:rsid w:val="002D73B1"/>
    <w:rsid w:val="002D7892"/>
    <w:rsid w:val="002D7A14"/>
    <w:rsid w:val="002D7A46"/>
    <w:rsid w:val="002D7E77"/>
    <w:rsid w:val="002E03DF"/>
    <w:rsid w:val="002E0CD1"/>
    <w:rsid w:val="002E0F30"/>
    <w:rsid w:val="002E10C3"/>
    <w:rsid w:val="002E16A8"/>
    <w:rsid w:val="002E197D"/>
    <w:rsid w:val="002E1EE9"/>
    <w:rsid w:val="002E2165"/>
    <w:rsid w:val="002E3684"/>
    <w:rsid w:val="002E3FE0"/>
    <w:rsid w:val="002E4173"/>
    <w:rsid w:val="002E41BA"/>
    <w:rsid w:val="002E4442"/>
    <w:rsid w:val="002E4F9C"/>
    <w:rsid w:val="002E5236"/>
    <w:rsid w:val="002E56D0"/>
    <w:rsid w:val="002E5D30"/>
    <w:rsid w:val="002E5FBE"/>
    <w:rsid w:val="002E6784"/>
    <w:rsid w:val="002E719F"/>
    <w:rsid w:val="002F00C5"/>
    <w:rsid w:val="002F0413"/>
    <w:rsid w:val="002F0649"/>
    <w:rsid w:val="002F12D3"/>
    <w:rsid w:val="002F1BB7"/>
    <w:rsid w:val="002F1D89"/>
    <w:rsid w:val="002F23AA"/>
    <w:rsid w:val="002F2FE3"/>
    <w:rsid w:val="002F310C"/>
    <w:rsid w:val="002F3FC0"/>
    <w:rsid w:val="002F425D"/>
    <w:rsid w:val="002F4600"/>
    <w:rsid w:val="002F4868"/>
    <w:rsid w:val="002F48BB"/>
    <w:rsid w:val="002F4E31"/>
    <w:rsid w:val="002F6050"/>
    <w:rsid w:val="002F609F"/>
    <w:rsid w:val="002F66AC"/>
    <w:rsid w:val="002F66B8"/>
    <w:rsid w:val="002F6905"/>
    <w:rsid w:val="002F6912"/>
    <w:rsid w:val="002F6D12"/>
    <w:rsid w:val="002F6E4C"/>
    <w:rsid w:val="002F736B"/>
    <w:rsid w:val="002F7440"/>
    <w:rsid w:val="002F77EE"/>
    <w:rsid w:val="002F7ED7"/>
    <w:rsid w:val="003000CA"/>
    <w:rsid w:val="003008D6"/>
    <w:rsid w:val="00300CA3"/>
    <w:rsid w:val="00300EE6"/>
    <w:rsid w:val="0030102D"/>
    <w:rsid w:val="003016C3"/>
    <w:rsid w:val="00302B38"/>
    <w:rsid w:val="00302EE7"/>
    <w:rsid w:val="003032AA"/>
    <w:rsid w:val="00303661"/>
    <w:rsid w:val="003043A0"/>
    <w:rsid w:val="00304675"/>
    <w:rsid w:val="00304750"/>
    <w:rsid w:val="003047EF"/>
    <w:rsid w:val="00304D8C"/>
    <w:rsid w:val="00304EA1"/>
    <w:rsid w:val="00305F94"/>
    <w:rsid w:val="0030694D"/>
    <w:rsid w:val="00306D8A"/>
    <w:rsid w:val="00307002"/>
    <w:rsid w:val="003070E8"/>
    <w:rsid w:val="00307A8D"/>
    <w:rsid w:val="00310106"/>
    <w:rsid w:val="003103E2"/>
    <w:rsid w:val="00310707"/>
    <w:rsid w:val="00310A90"/>
    <w:rsid w:val="00310AAF"/>
    <w:rsid w:val="003111D5"/>
    <w:rsid w:val="00311959"/>
    <w:rsid w:val="00312217"/>
    <w:rsid w:val="003123AA"/>
    <w:rsid w:val="00312A9A"/>
    <w:rsid w:val="00312B66"/>
    <w:rsid w:val="00312D51"/>
    <w:rsid w:val="0031307E"/>
    <w:rsid w:val="003145F9"/>
    <w:rsid w:val="003146D4"/>
    <w:rsid w:val="003156E0"/>
    <w:rsid w:val="00315864"/>
    <w:rsid w:val="00315D3D"/>
    <w:rsid w:val="00316FB4"/>
    <w:rsid w:val="0031726C"/>
    <w:rsid w:val="00317789"/>
    <w:rsid w:val="003177A6"/>
    <w:rsid w:val="003178FB"/>
    <w:rsid w:val="003179CC"/>
    <w:rsid w:val="00317F84"/>
    <w:rsid w:val="003209E7"/>
    <w:rsid w:val="00320AC4"/>
    <w:rsid w:val="00320E87"/>
    <w:rsid w:val="00320E8F"/>
    <w:rsid w:val="003211B8"/>
    <w:rsid w:val="00321A28"/>
    <w:rsid w:val="00321EFE"/>
    <w:rsid w:val="003236DF"/>
    <w:rsid w:val="003238BF"/>
    <w:rsid w:val="003238F5"/>
    <w:rsid w:val="00323923"/>
    <w:rsid w:val="0032437E"/>
    <w:rsid w:val="00324BF7"/>
    <w:rsid w:val="0032557F"/>
    <w:rsid w:val="00325839"/>
    <w:rsid w:val="00325CEF"/>
    <w:rsid w:val="00326262"/>
    <w:rsid w:val="00326321"/>
    <w:rsid w:val="0032664D"/>
    <w:rsid w:val="00326C06"/>
    <w:rsid w:val="003278E0"/>
    <w:rsid w:val="00327B69"/>
    <w:rsid w:val="003304CF"/>
    <w:rsid w:val="003307E4"/>
    <w:rsid w:val="00330B98"/>
    <w:rsid w:val="00330E13"/>
    <w:rsid w:val="0033131A"/>
    <w:rsid w:val="00331361"/>
    <w:rsid w:val="003317B0"/>
    <w:rsid w:val="00332327"/>
    <w:rsid w:val="00332509"/>
    <w:rsid w:val="00332541"/>
    <w:rsid w:val="00332CD8"/>
    <w:rsid w:val="003332FE"/>
    <w:rsid w:val="00333CFF"/>
    <w:rsid w:val="00333DFA"/>
    <w:rsid w:val="00334025"/>
    <w:rsid w:val="0033404C"/>
    <w:rsid w:val="00334143"/>
    <w:rsid w:val="0033468F"/>
    <w:rsid w:val="00334A60"/>
    <w:rsid w:val="00334F4F"/>
    <w:rsid w:val="00335172"/>
    <w:rsid w:val="0033556E"/>
    <w:rsid w:val="00336028"/>
    <w:rsid w:val="00336162"/>
    <w:rsid w:val="0033686C"/>
    <w:rsid w:val="0033686F"/>
    <w:rsid w:val="0033750C"/>
    <w:rsid w:val="003376AF"/>
    <w:rsid w:val="00337743"/>
    <w:rsid w:val="00337910"/>
    <w:rsid w:val="00337C08"/>
    <w:rsid w:val="00337D3F"/>
    <w:rsid w:val="00340B51"/>
    <w:rsid w:val="00341888"/>
    <w:rsid w:val="0034190D"/>
    <w:rsid w:val="00342430"/>
    <w:rsid w:val="00342675"/>
    <w:rsid w:val="00343118"/>
    <w:rsid w:val="0034311F"/>
    <w:rsid w:val="00343AB0"/>
    <w:rsid w:val="00343B6A"/>
    <w:rsid w:val="00343B7D"/>
    <w:rsid w:val="00343BD1"/>
    <w:rsid w:val="003441B1"/>
    <w:rsid w:val="00344490"/>
    <w:rsid w:val="00344C61"/>
    <w:rsid w:val="003451BD"/>
    <w:rsid w:val="003458DB"/>
    <w:rsid w:val="0034595C"/>
    <w:rsid w:val="003459B9"/>
    <w:rsid w:val="00345C97"/>
    <w:rsid w:val="003462ED"/>
    <w:rsid w:val="00346B44"/>
    <w:rsid w:val="00346C37"/>
    <w:rsid w:val="00346E4B"/>
    <w:rsid w:val="00347455"/>
    <w:rsid w:val="003475C3"/>
    <w:rsid w:val="00347C15"/>
    <w:rsid w:val="0035020C"/>
    <w:rsid w:val="00350603"/>
    <w:rsid w:val="00351068"/>
    <w:rsid w:val="00351353"/>
    <w:rsid w:val="00351396"/>
    <w:rsid w:val="00351A1F"/>
    <w:rsid w:val="00351AEA"/>
    <w:rsid w:val="00351DB4"/>
    <w:rsid w:val="0035257C"/>
    <w:rsid w:val="003525AD"/>
    <w:rsid w:val="0035284A"/>
    <w:rsid w:val="00352CAD"/>
    <w:rsid w:val="00353630"/>
    <w:rsid w:val="00353BCA"/>
    <w:rsid w:val="00353F95"/>
    <w:rsid w:val="00354CDB"/>
    <w:rsid w:val="00354EAB"/>
    <w:rsid w:val="003550C1"/>
    <w:rsid w:val="003555FC"/>
    <w:rsid w:val="00355719"/>
    <w:rsid w:val="0035571C"/>
    <w:rsid w:val="00355A8B"/>
    <w:rsid w:val="00355E9B"/>
    <w:rsid w:val="00356098"/>
    <w:rsid w:val="00356B5F"/>
    <w:rsid w:val="003572DE"/>
    <w:rsid w:val="00360C32"/>
    <w:rsid w:val="00360CA9"/>
    <w:rsid w:val="00360E29"/>
    <w:rsid w:val="00360EA2"/>
    <w:rsid w:val="00361352"/>
    <w:rsid w:val="003618E3"/>
    <w:rsid w:val="00361951"/>
    <w:rsid w:val="00361989"/>
    <w:rsid w:val="003619C8"/>
    <w:rsid w:val="00361E87"/>
    <w:rsid w:val="00362367"/>
    <w:rsid w:val="00362483"/>
    <w:rsid w:val="003624DE"/>
    <w:rsid w:val="00362889"/>
    <w:rsid w:val="0036324E"/>
    <w:rsid w:val="003638AF"/>
    <w:rsid w:val="0036396B"/>
    <w:rsid w:val="00363DB5"/>
    <w:rsid w:val="0036452F"/>
    <w:rsid w:val="003649E0"/>
    <w:rsid w:val="00364D7D"/>
    <w:rsid w:val="00365B43"/>
    <w:rsid w:val="00365BFB"/>
    <w:rsid w:val="003661A6"/>
    <w:rsid w:val="00366C8C"/>
    <w:rsid w:val="0036739E"/>
    <w:rsid w:val="00367AD4"/>
    <w:rsid w:val="0037001D"/>
    <w:rsid w:val="0037028D"/>
    <w:rsid w:val="00370D89"/>
    <w:rsid w:val="00370ED6"/>
    <w:rsid w:val="00372BB8"/>
    <w:rsid w:val="00372CF5"/>
    <w:rsid w:val="00372FD2"/>
    <w:rsid w:val="00373B18"/>
    <w:rsid w:val="00373CB1"/>
    <w:rsid w:val="00373F14"/>
    <w:rsid w:val="00373FA3"/>
    <w:rsid w:val="0037494E"/>
    <w:rsid w:val="003749BA"/>
    <w:rsid w:val="0037514B"/>
    <w:rsid w:val="00375408"/>
    <w:rsid w:val="003757EB"/>
    <w:rsid w:val="003759E3"/>
    <w:rsid w:val="003761AD"/>
    <w:rsid w:val="00376245"/>
    <w:rsid w:val="003767E9"/>
    <w:rsid w:val="00376935"/>
    <w:rsid w:val="00377525"/>
    <w:rsid w:val="00377571"/>
    <w:rsid w:val="003775A3"/>
    <w:rsid w:val="003777B2"/>
    <w:rsid w:val="0037788E"/>
    <w:rsid w:val="003805D4"/>
    <w:rsid w:val="00380BE5"/>
    <w:rsid w:val="00381120"/>
    <w:rsid w:val="00381166"/>
    <w:rsid w:val="0038125C"/>
    <w:rsid w:val="00381B1E"/>
    <w:rsid w:val="00381B34"/>
    <w:rsid w:val="00381E68"/>
    <w:rsid w:val="003825AA"/>
    <w:rsid w:val="00382621"/>
    <w:rsid w:val="00382D96"/>
    <w:rsid w:val="003830CC"/>
    <w:rsid w:val="003837D9"/>
    <w:rsid w:val="00383892"/>
    <w:rsid w:val="0038409D"/>
    <w:rsid w:val="00384D48"/>
    <w:rsid w:val="003852AB"/>
    <w:rsid w:val="003854AA"/>
    <w:rsid w:val="00385799"/>
    <w:rsid w:val="00385B28"/>
    <w:rsid w:val="00385F33"/>
    <w:rsid w:val="00386547"/>
    <w:rsid w:val="003867FD"/>
    <w:rsid w:val="0038684B"/>
    <w:rsid w:val="0038695E"/>
    <w:rsid w:val="00386E77"/>
    <w:rsid w:val="0038753C"/>
    <w:rsid w:val="0038768C"/>
    <w:rsid w:val="003901A9"/>
    <w:rsid w:val="00390539"/>
    <w:rsid w:val="00390C05"/>
    <w:rsid w:val="003913B1"/>
    <w:rsid w:val="003921A5"/>
    <w:rsid w:val="003923A4"/>
    <w:rsid w:val="00392536"/>
    <w:rsid w:val="00392F51"/>
    <w:rsid w:val="0039320E"/>
    <w:rsid w:val="00393D5C"/>
    <w:rsid w:val="003940A8"/>
    <w:rsid w:val="003940DE"/>
    <w:rsid w:val="00394658"/>
    <w:rsid w:val="0039469C"/>
    <w:rsid w:val="00394BD1"/>
    <w:rsid w:val="00396420"/>
    <w:rsid w:val="0039674A"/>
    <w:rsid w:val="00396A4F"/>
    <w:rsid w:val="00396AC6"/>
    <w:rsid w:val="00396E80"/>
    <w:rsid w:val="00396F36"/>
    <w:rsid w:val="0039744D"/>
    <w:rsid w:val="003A0142"/>
    <w:rsid w:val="003A021E"/>
    <w:rsid w:val="003A0A4D"/>
    <w:rsid w:val="003A16CC"/>
    <w:rsid w:val="003A1B48"/>
    <w:rsid w:val="003A2CE5"/>
    <w:rsid w:val="003A3205"/>
    <w:rsid w:val="003A36C4"/>
    <w:rsid w:val="003A37C4"/>
    <w:rsid w:val="003A3907"/>
    <w:rsid w:val="003A3995"/>
    <w:rsid w:val="003A3F54"/>
    <w:rsid w:val="003A4452"/>
    <w:rsid w:val="003A4881"/>
    <w:rsid w:val="003A4D35"/>
    <w:rsid w:val="003A4EA1"/>
    <w:rsid w:val="003A5E37"/>
    <w:rsid w:val="003A6885"/>
    <w:rsid w:val="003A6E5F"/>
    <w:rsid w:val="003A6FDB"/>
    <w:rsid w:val="003A792C"/>
    <w:rsid w:val="003A7F0A"/>
    <w:rsid w:val="003A7FEC"/>
    <w:rsid w:val="003B1C86"/>
    <w:rsid w:val="003B1CB4"/>
    <w:rsid w:val="003B2105"/>
    <w:rsid w:val="003B33C2"/>
    <w:rsid w:val="003B36BC"/>
    <w:rsid w:val="003B36E4"/>
    <w:rsid w:val="003B39C9"/>
    <w:rsid w:val="003B3AC9"/>
    <w:rsid w:val="003B40BE"/>
    <w:rsid w:val="003B4435"/>
    <w:rsid w:val="003B4855"/>
    <w:rsid w:val="003B51DB"/>
    <w:rsid w:val="003B533D"/>
    <w:rsid w:val="003B5384"/>
    <w:rsid w:val="003B62A6"/>
    <w:rsid w:val="003B646F"/>
    <w:rsid w:val="003B6B89"/>
    <w:rsid w:val="003B6CDF"/>
    <w:rsid w:val="003B6D86"/>
    <w:rsid w:val="003B72C4"/>
    <w:rsid w:val="003C006A"/>
    <w:rsid w:val="003C0600"/>
    <w:rsid w:val="003C0916"/>
    <w:rsid w:val="003C0E73"/>
    <w:rsid w:val="003C120F"/>
    <w:rsid w:val="003C1682"/>
    <w:rsid w:val="003C16B9"/>
    <w:rsid w:val="003C233E"/>
    <w:rsid w:val="003C2425"/>
    <w:rsid w:val="003C270A"/>
    <w:rsid w:val="003C270B"/>
    <w:rsid w:val="003C3227"/>
    <w:rsid w:val="003C3306"/>
    <w:rsid w:val="003C3469"/>
    <w:rsid w:val="003C3931"/>
    <w:rsid w:val="003C3F11"/>
    <w:rsid w:val="003C42BF"/>
    <w:rsid w:val="003C4988"/>
    <w:rsid w:val="003C4CC2"/>
    <w:rsid w:val="003C4E87"/>
    <w:rsid w:val="003C51D4"/>
    <w:rsid w:val="003C56FF"/>
    <w:rsid w:val="003C6AA0"/>
    <w:rsid w:val="003C6B3B"/>
    <w:rsid w:val="003C6D9B"/>
    <w:rsid w:val="003C7568"/>
    <w:rsid w:val="003C78D9"/>
    <w:rsid w:val="003C78F3"/>
    <w:rsid w:val="003C7CA2"/>
    <w:rsid w:val="003D008E"/>
    <w:rsid w:val="003D051B"/>
    <w:rsid w:val="003D05A3"/>
    <w:rsid w:val="003D10B2"/>
    <w:rsid w:val="003D1C07"/>
    <w:rsid w:val="003D1CB2"/>
    <w:rsid w:val="003D1E80"/>
    <w:rsid w:val="003D24E4"/>
    <w:rsid w:val="003D28BB"/>
    <w:rsid w:val="003D2C9A"/>
    <w:rsid w:val="003D2EAF"/>
    <w:rsid w:val="003D467B"/>
    <w:rsid w:val="003D4E6E"/>
    <w:rsid w:val="003D5155"/>
    <w:rsid w:val="003D5585"/>
    <w:rsid w:val="003D5BD5"/>
    <w:rsid w:val="003D624F"/>
    <w:rsid w:val="003D6C20"/>
    <w:rsid w:val="003D6CE4"/>
    <w:rsid w:val="003D6CF6"/>
    <w:rsid w:val="003D6D52"/>
    <w:rsid w:val="003D70FE"/>
    <w:rsid w:val="003D72A7"/>
    <w:rsid w:val="003D73AA"/>
    <w:rsid w:val="003D7507"/>
    <w:rsid w:val="003D7B5D"/>
    <w:rsid w:val="003E004E"/>
    <w:rsid w:val="003E0837"/>
    <w:rsid w:val="003E0935"/>
    <w:rsid w:val="003E1456"/>
    <w:rsid w:val="003E183D"/>
    <w:rsid w:val="003E203C"/>
    <w:rsid w:val="003E2622"/>
    <w:rsid w:val="003E2B08"/>
    <w:rsid w:val="003E2BAD"/>
    <w:rsid w:val="003E2E0D"/>
    <w:rsid w:val="003E3E3C"/>
    <w:rsid w:val="003E417F"/>
    <w:rsid w:val="003E5318"/>
    <w:rsid w:val="003E6228"/>
    <w:rsid w:val="003E62BA"/>
    <w:rsid w:val="003E6368"/>
    <w:rsid w:val="003E641C"/>
    <w:rsid w:val="003E68CF"/>
    <w:rsid w:val="003E6AFE"/>
    <w:rsid w:val="003E6DF2"/>
    <w:rsid w:val="003E73B9"/>
    <w:rsid w:val="003E7676"/>
    <w:rsid w:val="003E785E"/>
    <w:rsid w:val="003F0024"/>
    <w:rsid w:val="003F04A6"/>
    <w:rsid w:val="003F0F03"/>
    <w:rsid w:val="003F17C6"/>
    <w:rsid w:val="003F2075"/>
    <w:rsid w:val="003F2087"/>
    <w:rsid w:val="003F2514"/>
    <w:rsid w:val="003F2791"/>
    <w:rsid w:val="003F3852"/>
    <w:rsid w:val="003F3BF0"/>
    <w:rsid w:val="003F3E6C"/>
    <w:rsid w:val="003F45DD"/>
    <w:rsid w:val="003F46C8"/>
    <w:rsid w:val="003F605C"/>
    <w:rsid w:val="003F63EF"/>
    <w:rsid w:val="003F694D"/>
    <w:rsid w:val="003F6959"/>
    <w:rsid w:val="003F74B3"/>
    <w:rsid w:val="003F799E"/>
    <w:rsid w:val="003F7A1F"/>
    <w:rsid w:val="003F7FFA"/>
    <w:rsid w:val="0040009A"/>
    <w:rsid w:val="00400408"/>
    <w:rsid w:val="00400665"/>
    <w:rsid w:val="00400D40"/>
    <w:rsid w:val="00400E95"/>
    <w:rsid w:val="00401C1A"/>
    <w:rsid w:val="0040202D"/>
    <w:rsid w:val="00402170"/>
    <w:rsid w:val="0040289F"/>
    <w:rsid w:val="00402B9D"/>
    <w:rsid w:val="00402CF5"/>
    <w:rsid w:val="00403466"/>
    <w:rsid w:val="004034ED"/>
    <w:rsid w:val="004036CC"/>
    <w:rsid w:val="00403D32"/>
    <w:rsid w:val="0040418A"/>
    <w:rsid w:val="00404AA9"/>
    <w:rsid w:val="00404B79"/>
    <w:rsid w:val="00404BB8"/>
    <w:rsid w:val="00404C86"/>
    <w:rsid w:val="00404F8E"/>
    <w:rsid w:val="00405014"/>
    <w:rsid w:val="00405034"/>
    <w:rsid w:val="004055DE"/>
    <w:rsid w:val="0040590B"/>
    <w:rsid w:val="00406AB1"/>
    <w:rsid w:val="00406BE4"/>
    <w:rsid w:val="00406C1F"/>
    <w:rsid w:val="00406C3D"/>
    <w:rsid w:val="00407086"/>
    <w:rsid w:val="00407279"/>
    <w:rsid w:val="004072ED"/>
    <w:rsid w:val="00407512"/>
    <w:rsid w:val="004078BB"/>
    <w:rsid w:val="004106F2"/>
    <w:rsid w:val="00410840"/>
    <w:rsid w:val="00410DD4"/>
    <w:rsid w:val="004112F5"/>
    <w:rsid w:val="004113F9"/>
    <w:rsid w:val="00411704"/>
    <w:rsid w:val="00411949"/>
    <w:rsid w:val="00411B4C"/>
    <w:rsid w:val="00412199"/>
    <w:rsid w:val="004123C5"/>
    <w:rsid w:val="00412587"/>
    <w:rsid w:val="0041259D"/>
    <w:rsid w:val="004125F4"/>
    <w:rsid w:val="00412B21"/>
    <w:rsid w:val="00413F7F"/>
    <w:rsid w:val="004144E4"/>
    <w:rsid w:val="00414AC9"/>
    <w:rsid w:val="00415B7D"/>
    <w:rsid w:val="00415E48"/>
    <w:rsid w:val="00416403"/>
    <w:rsid w:val="004165B5"/>
    <w:rsid w:val="004166A7"/>
    <w:rsid w:val="004167B3"/>
    <w:rsid w:val="00416855"/>
    <w:rsid w:val="00416E3C"/>
    <w:rsid w:val="004170B5"/>
    <w:rsid w:val="00417742"/>
    <w:rsid w:val="00417C90"/>
    <w:rsid w:val="00417D26"/>
    <w:rsid w:val="0042019D"/>
    <w:rsid w:val="004202F0"/>
    <w:rsid w:val="004206AB"/>
    <w:rsid w:val="00420C7B"/>
    <w:rsid w:val="00421457"/>
    <w:rsid w:val="004219D9"/>
    <w:rsid w:val="00421BA3"/>
    <w:rsid w:val="00422AC2"/>
    <w:rsid w:val="004230A0"/>
    <w:rsid w:val="004230B8"/>
    <w:rsid w:val="00423237"/>
    <w:rsid w:val="0042339F"/>
    <w:rsid w:val="004233C6"/>
    <w:rsid w:val="00423419"/>
    <w:rsid w:val="004234B5"/>
    <w:rsid w:val="00423D94"/>
    <w:rsid w:val="004240A4"/>
    <w:rsid w:val="00424CE8"/>
    <w:rsid w:val="0042561F"/>
    <w:rsid w:val="0042590C"/>
    <w:rsid w:val="00425B42"/>
    <w:rsid w:val="00426529"/>
    <w:rsid w:val="00426628"/>
    <w:rsid w:val="004266F2"/>
    <w:rsid w:val="00426BE1"/>
    <w:rsid w:val="00426E02"/>
    <w:rsid w:val="00427204"/>
    <w:rsid w:val="00427334"/>
    <w:rsid w:val="004275BB"/>
    <w:rsid w:val="004278A9"/>
    <w:rsid w:val="00427C19"/>
    <w:rsid w:val="00427EE5"/>
    <w:rsid w:val="004308A0"/>
    <w:rsid w:val="00430D5B"/>
    <w:rsid w:val="00430F8B"/>
    <w:rsid w:val="004317C3"/>
    <w:rsid w:val="0043184A"/>
    <w:rsid w:val="00431852"/>
    <w:rsid w:val="00431DF2"/>
    <w:rsid w:val="0043241C"/>
    <w:rsid w:val="00432716"/>
    <w:rsid w:val="00432B25"/>
    <w:rsid w:val="004334EA"/>
    <w:rsid w:val="004338C0"/>
    <w:rsid w:val="00434166"/>
    <w:rsid w:val="00434D11"/>
    <w:rsid w:val="00434FA5"/>
    <w:rsid w:val="00435271"/>
    <w:rsid w:val="00435500"/>
    <w:rsid w:val="00435728"/>
    <w:rsid w:val="004359B2"/>
    <w:rsid w:val="00435B0E"/>
    <w:rsid w:val="004364F2"/>
    <w:rsid w:val="004367B2"/>
    <w:rsid w:val="004367D0"/>
    <w:rsid w:val="0043685F"/>
    <w:rsid w:val="00436FA7"/>
    <w:rsid w:val="00437847"/>
    <w:rsid w:val="00437CE8"/>
    <w:rsid w:val="00437DCB"/>
    <w:rsid w:val="00441015"/>
    <w:rsid w:val="004414A6"/>
    <w:rsid w:val="00441BC7"/>
    <w:rsid w:val="0044267E"/>
    <w:rsid w:val="00442941"/>
    <w:rsid w:val="00442AF2"/>
    <w:rsid w:val="0044309C"/>
    <w:rsid w:val="004432D6"/>
    <w:rsid w:val="00443668"/>
    <w:rsid w:val="00443BB0"/>
    <w:rsid w:val="00443FC0"/>
    <w:rsid w:val="004444C7"/>
    <w:rsid w:val="00444C67"/>
    <w:rsid w:val="0044501C"/>
    <w:rsid w:val="004453D4"/>
    <w:rsid w:val="00445BD2"/>
    <w:rsid w:val="004471C9"/>
    <w:rsid w:val="00447871"/>
    <w:rsid w:val="0044787C"/>
    <w:rsid w:val="00447F4B"/>
    <w:rsid w:val="00447FBE"/>
    <w:rsid w:val="004501DA"/>
    <w:rsid w:val="004506C5"/>
    <w:rsid w:val="004513BE"/>
    <w:rsid w:val="004518D3"/>
    <w:rsid w:val="00451C5B"/>
    <w:rsid w:val="00451F04"/>
    <w:rsid w:val="00452269"/>
    <w:rsid w:val="004523AF"/>
    <w:rsid w:val="00452F68"/>
    <w:rsid w:val="004530CF"/>
    <w:rsid w:val="00453441"/>
    <w:rsid w:val="004538DD"/>
    <w:rsid w:val="00453A38"/>
    <w:rsid w:val="00454498"/>
    <w:rsid w:val="00455107"/>
    <w:rsid w:val="004551C5"/>
    <w:rsid w:val="004551FE"/>
    <w:rsid w:val="00455330"/>
    <w:rsid w:val="00455497"/>
    <w:rsid w:val="004554CE"/>
    <w:rsid w:val="00455B50"/>
    <w:rsid w:val="00455C3F"/>
    <w:rsid w:val="00455D2F"/>
    <w:rsid w:val="00457B7E"/>
    <w:rsid w:val="00457E6D"/>
    <w:rsid w:val="004601D1"/>
    <w:rsid w:val="004604D7"/>
    <w:rsid w:val="00460D99"/>
    <w:rsid w:val="00460EB2"/>
    <w:rsid w:val="004618B1"/>
    <w:rsid w:val="004619EB"/>
    <w:rsid w:val="00461BB6"/>
    <w:rsid w:val="00462DDC"/>
    <w:rsid w:val="00463111"/>
    <w:rsid w:val="0046399C"/>
    <w:rsid w:val="004643AB"/>
    <w:rsid w:val="00464470"/>
    <w:rsid w:val="0046456F"/>
    <w:rsid w:val="004646CE"/>
    <w:rsid w:val="00465106"/>
    <w:rsid w:val="0046520D"/>
    <w:rsid w:val="00465779"/>
    <w:rsid w:val="00465912"/>
    <w:rsid w:val="004659EC"/>
    <w:rsid w:val="004667C9"/>
    <w:rsid w:val="00466843"/>
    <w:rsid w:val="0046699F"/>
    <w:rsid w:val="00466BAD"/>
    <w:rsid w:val="00466BB9"/>
    <w:rsid w:val="00466DC5"/>
    <w:rsid w:val="00467189"/>
    <w:rsid w:val="004671D2"/>
    <w:rsid w:val="004671F3"/>
    <w:rsid w:val="00467293"/>
    <w:rsid w:val="00467B0C"/>
    <w:rsid w:val="00470200"/>
    <w:rsid w:val="00470D7C"/>
    <w:rsid w:val="00470FDD"/>
    <w:rsid w:val="00471739"/>
    <w:rsid w:val="004719C8"/>
    <w:rsid w:val="00471C75"/>
    <w:rsid w:val="00471CF9"/>
    <w:rsid w:val="00471F02"/>
    <w:rsid w:val="00472442"/>
    <w:rsid w:val="004725D8"/>
    <w:rsid w:val="004729C8"/>
    <w:rsid w:val="00473630"/>
    <w:rsid w:val="00473A16"/>
    <w:rsid w:val="00473E35"/>
    <w:rsid w:val="00474423"/>
    <w:rsid w:val="0047526D"/>
    <w:rsid w:val="004752C9"/>
    <w:rsid w:val="0047537C"/>
    <w:rsid w:val="004755D5"/>
    <w:rsid w:val="0047587D"/>
    <w:rsid w:val="00475A05"/>
    <w:rsid w:val="00475AD9"/>
    <w:rsid w:val="00475FDD"/>
    <w:rsid w:val="004767D2"/>
    <w:rsid w:val="00476A52"/>
    <w:rsid w:val="004773CC"/>
    <w:rsid w:val="00477509"/>
    <w:rsid w:val="00477934"/>
    <w:rsid w:val="00477B14"/>
    <w:rsid w:val="00477B1B"/>
    <w:rsid w:val="00477BF0"/>
    <w:rsid w:val="00480E17"/>
    <w:rsid w:val="004815B7"/>
    <w:rsid w:val="00481853"/>
    <w:rsid w:val="00481D94"/>
    <w:rsid w:val="00481FE4"/>
    <w:rsid w:val="00482215"/>
    <w:rsid w:val="00482279"/>
    <w:rsid w:val="00482458"/>
    <w:rsid w:val="0048335C"/>
    <w:rsid w:val="00483939"/>
    <w:rsid w:val="004840ED"/>
    <w:rsid w:val="00484ABD"/>
    <w:rsid w:val="00485032"/>
    <w:rsid w:val="00485043"/>
    <w:rsid w:val="00485CF7"/>
    <w:rsid w:val="0048604E"/>
    <w:rsid w:val="004862FA"/>
    <w:rsid w:val="00486357"/>
    <w:rsid w:val="00486390"/>
    <w:rsid w:val="00486AC0"/>
    <w:rsid w:val="00486F78"/>
    <w:rsid w:val="0048712D"/>
    <w:rsid w:val="00487190"/>
    <w:rsid w:val="004872ED"/>
    <w:rsid w:val="00487F2D"/>
    <w:rsid w:val="00490FAB"/>
    <w:rsid w:val="004912FD"/>
    <w:rsid w:val="004918E7"/>
    <w:rsid w:val="00491997"/>
    <w:rsid w:val="00491AEB"/>
    <w:rsid w:val="00491DD6"/>
    <w:rsid w:val="00492651"/>
    <w:rsid w:val="00492EEE"/>
    <w:rsid w:val="00493583"/>
    <w:rsid w:val="00494090"/>
    <w:rsid w:val="00495100"/>
    <w:rsid w:val="00495387"/>
    <w:rsid w:val="00495626"/>
    <w:rsid w:val="004956D8"/>
    <w:rsid w:val="00495A7D"/>
    <w:rsid w:val="00495BAE"/>
    <w:rsid w:val="00495D0B"/>
    <w:rsid w:val="00495E43"/>
    <w:rsid w:val="004960C0"/>
    <w:rsid w:val="004962A8"/>
    <w:rsid w:val="004962E7"/>
    <w:rsid w:val="004966D8"/>
    <w:rsid w:val="004968D9"/>
    <w:rsid w:val="004975C4"/>
    <w:rsid w:val="004978AA"/>
    <w:rsid w:val="004A0278"/>
    <w:rsid w:val="004A0328"/>
    <w:rsid w:val="004A047D"/>
    <w:rsid w:val="004A07CD"/>
    <w:rsid w:val="004A0EE3"/>
    <w:rsid w:val="004A15FC"/>
    <w:rsid w:val="004A1CAA"/>
    <w:rsid w:val="004A2391"/>
    <w:rsid w:val="004A3279"/>
    <w:rsid w:val="004A347D"/>
    <w:rsid w:val="004A376B"/>
    <w:rsid w:val="004A3A7D"/>
    <w:rsid w:val="004A3EB7"/>
    <w:rsid w:val="004A4EA8"/>
    <w:rsid w:val="004A599E"/>
    <w:rsid w:val="004A5DA5"/>
    <w:rsid w:val="004A6B7A"/>
    <w:rsid w:val="004A6F6E"/>
    <w:rsid w:val="004A740D"/>
    <w:rsid w:val="004A74D1"/>
    <w:rsid w:val="004B003E"/>
    <w:rsid w:val="004B010A"/>
    <w:rsid w:val="004B015B"/>
    <w:rsid w:val="004B0184"/>
    <w:rsid w:val="004B0327"/>
    <w:rsid w:val="004B0FD3"/>
    <w:rsid w:val="004B1667"/>
    <w:rsid w:val="004B1C0A"/>
    <w:rsid w:val="004B1C7C"/>
    <w:rsid w:val="004B209F"/>
    <w:rsid w:val="004B20D7"/>
    <w:rsid w:val="004B21A8"/>
    <w:rsid w:val="004B2686"/>
    <w:rsid w:val="004B28F2"/>
    <w:rsid w:val="004B2C4D"/>
    <w:rsid w:val="004B3911"/>
    <w:rsid w:val="004B3ADA"/>
    <w:rsid w:val="004B3BD0"/>
    <w:rsid w:val="004B3FD7"/>
    <w:rsid w:val="004B490F"/>
    <w:rsid w:val="004B4A23"/>
    <w:rsid w:val="004B4E70"/>
    <w:rsid w:val="004B4EC1"/>
    <w:rsid w:val="004B55BE"/>
    <w:rsid w:val="004B55C0"/>
    <w:rsid w:val="004B588E"/>
    <w:rsid w:val="004B5AC4"/>
    <w:rsid w:val="004B5CA8"/>
    <w:rsid w:val="004B5EA7"/>
    <w:rsid w:val="004B61E8"/>
    <w:rsid w:val="004B6525"/>
    <w:rsid w:val="004B65D7"/>
    <w:rsid w:val="004B6C86"/>
    <w:rsid w:val="004B74BD"/>
    <w:rsid w:val="004B7657"/>
    <w:rsid w:val="004B7C7F"/>
    <w:rsid w:val="004B7F8F"/>
    <w:rsid w:val="004C05F1"/>
    <w:rsid w:val="004C0FE0"/>
    <w:rsid w:val="004C1277"/>
    <w:rsid w:val="004C1BD1"/>
    <w:rsid w:val="004C2031"/>
    <w:rsid w:val="004C2204"/>
    <w:rsid w:val="004C2345"/>
    <w:rsid w:val="004C26B4"/>
    <w:rsid w:val="004C2ABB"/>
    <w:rsid w:val="004C2E43"/>
    <w:rsid w:val="004C471E"/>
    <w:rsid w:val="004C4902"/>
    <w:rsid w:val="004C4CA2"/>
    <w:rsid w:val="004C5024"/>
    <w:rsid w:val="004C5073"/>
    <w:rsid w:val="004C51DC"/>
    <w:rsid w:val="004C5267"/>
    <w:rsid w:val="004C5430"/>
    <w:rsid w:val="004C6459"/>
    <w:rsid w:val="004C66DE"/>
    <w:rsid w:val="004C6B15"/>
    <w:rsid w:val="004C6BF4"/>
    <w:rsid w:val="004C6F44"/>
    <w:rsid w:val="004C7C34"/>
    <w:rsid w:val="004D0010"/>
    <w:rsid w:val="004D0180"/>
    <w:rsid w:val="004D09E1"/>
    <w:rsid w:val="004D0B90"/>
    <w:rsid w:val="004D0DC3"/>
    <w:rsid w:val="004D1140"/>
    <w:rsid w:val="004D1888"/>
    <w:rsid w:val="004D28CE"/>
    <w:rsid w:val="004D2B3D"/>
    <w:rsid w:val="004D2E55"/>
    <w:rsid w:val="004D2FE7"/>
    <w:rsid w:val="004D36AB"/>
    <w:rsid w:val="004D3793"/>
    <w:rsid w:val="004D3846"/>
    <w:rsid w:val="004D3DE4"/>
    <w:rsid w:val="004D460E"/>
    <w:rsid w:val="004D46E1"/>
    <w:rsid w:val="004D4910"/>
    <w:rsid w:val="004D5DC9"/>
    <w:rsid w:val="004D5E93"/>
    <w:rsid w:val="004D662A"/>
    <w:rsid w:val="004D66AD"/>
    <w:rsid w:val="004D67F1"/>
    <w:rsid w:val="004D68C4"/>
    <w:rsid w:val="004D6A29"/>
    <w:rsid w:val="004D6C2F"/>
    <w:rsid w:val="004D6D35"/>
    <w:rsid w:val="004D6D62"/>
    <w:rsid w:val="004D6EA6"/>
    <w:rsid w:val="004D73A7"/>
    <w:rsid w:val="004D759E"/>
    <w:rsid w:val="004D76A1"/>
    <w:rsid w:val="004D7A7B"/>
    <w:rsid w:val="004E0496"/>
    <w:rsid w:val="004E06E0"/>
    <w:rsid w:val="004E0A47"/>
    <w:rsid w:val="004E0FDE"/>
    <w:rsid w:val="004E104D"/>
    <w:rsid w:val="004E3CCE"/>
    <w:rsid w:val="004E3F39"/>
    <w:rsid w:val="004E41FF"/>
    <w:rsid w:val="004E64AD"/>
    <w:rsid w:val="004E6715"/>
    <w:rsid w:val="004E6D5D"/>
    <w:rsid w:val="004E6DAE"/>
    <w:rsid w:val="004E7F9D"/>
    <w:rsid w:val="004F00DE"/>
    <w:rsid w:val="004F020C"/>
    <w:rsid w:val="004F06A4"/>
    <w:rsid w:val="004F09BF"/>
    <w:rsid w:val="004F0C0A"/>
    <w:rsid w:val="004F0F87"/>
    <w:rsid w:val="004F228A"/>
    <w:rsid w:val="004F28DA"/>
    <w:rsid w:val="004F2BB2"/>
    <w:rsid w:val="004F2EBE"/>
    <w:rsid w:val="004F357A"/>
    <w:rsid w:val="004F36D4"/>
    <w:rsid w:val="004F3971"/>
    <w:rsid w:val="004F3B13"/>
    <w:rsid w:val="004F3C68"/>
    <w:rsid w:val="004F3CC1"/>
    <w:rsid w:val="004F43BE"/>
    <w:rsid w:val="004F4446"/>
    <w:rsid w:val="004F479F"/>
    <w:rsid w:val="004F4985"/>
    <w:rsid w:val="004F4DC9"/>
    <w:rsid w:val="004F4E8A"/>
    <w:rsid w:val="004F4F4A"/>
    <w:rsid w:val="004F51EA"/>
    <w:rsid w:val="004F688B"/>
    <w:rsid w:val="004F6D4A"/>
    <w:rsid w:val="004F6F32"/>
    <w:rsid w:val="00500A79"/>
    <w:rsid w:val="00500E88"/>
    <w:rsid w:val="00501706"/>
    <w:rsid w:val="00502B2B"/>
    <w:rsid w:val="00502DB2"/>
    <w:rsid w:val="00502DE2"/>
    <w:rsid w:val="005030D4"/>
    <w:rsid w:val="0050310B"/>
    <w:rsid w:val="00503292"/>
    <w:rsid w:val="00503615"/>
    <w:rsid w:val="00504266"/>
    <w:rsid w:val="0050484B"/>
    <w:rsid w:val="00504964"/>
    <w:rsid w:val="00504AB6"/>
    <w:rsid w:val="00504E88"/>
    <w:rsid w:val="0050529B"/>
    <w:rsid w:val="005057A9"/>
    <w:rsid w:val="005057FB"/>
    <w:rsid w:val="00505BCC"/>
    <w:rsid w:val="00505D16"/>
    <w:rsid w:val="00506449"/>
    <w:rsid w:val="0050691C"/>
    <w:rsid w:val="00506BC0"/>
    <w:rsid w:val="00506D30"/>
    <w:rsid w:val="005075DE"/>
    <w:rsid w:val="0050797F"/>
    <w:rsid w:val="00507985"/>
    <w:rsid w:val="00507F8D"/>
    <w:rsid w:val="005109D2"/>
    <w:rsid w:val="00510FC5"/>
    <w:rsid w:val="00511741"/>
    <w:rsid w:val="00511818"/>
    <w:rsid w:val="00511880"/>
    <w:rsid w:val="00511C28"/>
    <w:rsid w:val="005120B4"/>
    <w:rsid w:val="005128E8"/>
    <w:rsid w:val="00512E76"/>
    <w:rsid w:val="00512F38"/>
    <w:rsid w:val="0051338B"/>
    <w:rsid w:val="0051366C"/>
    <w:rsid w:val="00513A11"/>
    <w:rsid w:val="005150DE"/>
    <w:rsid w:val="00515B9D"/>
    <w:rsid w:val="00515DDF"/>
    <w:rsid w:val="00515E68"/>
    <w:rsid w:val="005165FD"/>
    <w:rsid w:val="00516B60"/>
    <w:rsid w:val="00516FDA"/>
    <w:rsid w:val="00517793"/>
    <w:rsid w:val="0051793B"/>
    <w:rsid w:val="00520CDD"/>
    <w:rsid w:val="00521004"/>
    <w:rsid w:val="00521D2B"/>
    <w:rsid w:val="00521D58"/>
    <w:rsid w:val="00521FDC"/>
    <w:rsid w:val="0052203F"/>
    <w:rsid w:val="005222F4"/>
    <w:rsid w:val="00522781"/>
    <w:rsid w:val="00523324"/>
    <w:rsid w:val="00523626"/>
    <w:rsid w:val="00523F1B"/>
    <w:rsid w:val="00525262"/>
    <w:rsid w:val="00525291"/>
    <w:rsid w:val="00525323"/>
    <w:rsid w:val="00525940"/>
    <w:rsid w:val="00525B75"/>
    <w:rsid w:val="005260D5"/>
    <w:rsid w:val="0052637A"/>
    <w:rsid w:val="005263FB"/>
    <w:rsid w:val="0052670E"/>
    <w:rsid w:val="00526B9E"/>
    <w:rsid w:val="00526DE1"/>
    <w:rsid w:val="00526F63"/>
    <w:rsid w:val="00526F90"/>
    <w:rsid w:val="0052701B"/>
    <w:rsid w:val="00527041"/>
    <w:rsid w:val="0052750C"/>
    <w:rsid w:val="00527FF0"/>
    <w:rsid w:val="0053088B"/>
    <w:rsid w:val="00530CB2"/>
    <w:rsid w:val="005313F5"/>
    <w:rsid w:val="00531A2F"/>
    <w:rsid w:val="00531BF4"/>
    <w:rsid w:val="0053202A"/>
    <w:rsid w:val="0053218D"/>
    <w:rsid w:val="005324D7"/>
    <w:rsid w:val="005326EC"/>
    <w:rsid w:val="00532D43"/>
    <w:rsid w:val="00533842"/>
    <w:rsid w:val="00533F4D"/>
    <w:rsid w:val="00534967"/>
    <w:rsid w:val="00534ECB"/>
    <w:rsid w:val="00534FFC"/>
    <w:rsid w:val="00535AB3"/>
    <w:rsid w:val="00536159"/>
    <w:rsid w:val="00536972"/>
    <w:rsid w:val="00536DBD"/>
    <w:rsid w:val="00540200"/>
    <w:rsid w:val="00541F22"/>
    <w:rsid w:val="005420DD"/>
    <w:rsid w:val="00543316"/>
    <w:rsid w:val="00543329"/>
    <w:rsid w:val="0054447B"/>
    <w:rsid w:val="00544F0A"/>
    <w:rsid w:val="00545235"/>
    <w:rsid w:val="005459CF"/>
    <w:rsid w:val="00545E98"/>
    <w:rsid w:val="005460E0"/>
    <w:rsid w:val="00546363"/>
    <w:rsid w:val="00546AF2"/>
    <w:rsid w:val="00546F22"/>
    <w:rsid w:val="00547072"/>
    <w:rsid w:val="005470B7"/>
    <w:rsid w:val="00547303"/>
    <w:rsid w:val="00547880"/>
    <w:rsid w:val="00547E24"/>
    <w:rsid w:val="005507DE"/>
    <w:rsid w:val="00550823"/>
    <w:rsid w:val="00551319"/>
    <w:rsid w:val="00551874"/>
    <w:rsid w:val="00551F57"/>
    <w:rsid w:val="00551FAF"/>
    <w:rsid w:val="00552495"/>
    <w:rsid w:val="00552BBF"/>
    <w:rsid w:val="00552D18"/>
    <w:rsid w:val="00552DFD"/>
    <w:rsid w:val="0055310F"/>
    <w:rsid w:val="0055311C"/>
    <w:rsid w:val="00553265"/>
    <w:rsid w:val="00553794"/>
    <w:rsid w:val="00553D0E"/>
    <w:rsid w:val="00553D56"/>
    <w:rsid w:val="005542BD"/>
    <w:rsid w:val="005544C7"/>
    <w:rsid w:val="0055485E"/>
    <w:rsid w:val="00554D67"/>
    <w:rsid w:val="00554E6D"/>
    <w:rsid w:val="005550EC"/>
    <w:rsid w:val="00555137"/>
    <w:rsid w:val="00555331"/>
    <w:rsid w:val="00555579"/>
    <w:rsid w:val="005563A7"/>
    <w:rsid w:val="005563F4"/>
    <w:rsid w:val="00556763"/>
    <w:rsid w:val="00556EB5"/>
    <w:rsid w:val="005570E6"/>
    <w:rsid w:val="00557129"/>
    <w:rsid w:val="0055729B"/>
    <w:rsid w:val="00557CB8"/>
    <w:rsid w:val="00561364"/>
    <w:rsid w:val="005616C9"/>
    <w:rsid w:val="00561DFA"/>
    <w:rsid w:val="005621DE"/>
    <w:rsid w:val="005621ED"/>
    <w:rsid w:val="0056266F"/>
    <w:rsid w:val="00562790"/>
    <w:rsid w:val="0056353D"/>
    <w:rsid w:val="005642BB"/>
    <w:rsid w:val="00564C40"/>
    <w:rsid w:val="005665E2"/>
    <w:rsid w:val="00567089"/>
    <w:rsid w:val="005703CB"/>
    <w:rsid w:val="00570C5A"/>
    <w:rsid w:val="0057114C"/>
    <w:rsid w:val="00571287"/>
    <w:rsid w:val="00571334"/>
    <w:rsid w:val="005714C1"/>
    <w:rsid w:val="00571D32"/>
    <w:rsid w:val="005725AF"/>
    <w:rsid w:val="0057260C"/>
    <w:rsid w:val="00572665"/>
    <w:rsid w:val="00572ACE"/>
    <w:rsid w:val="00573704"/>
    <w:rsid w:val="0057384C"/>
    <w:rsid w:val="00573E53"/>
    <w:rsid w:val="00574219"/>
    <w:rsid w:val="005747EB"/>
    <w:rsid w:val="005748A1"/>
    <w:rsid w:val="00574A52"/>
    <w:rsid w:val="00574CEA"/>
    <w:rsid w:val="005754E3"/>
    <w:rsid w:val="00575CA1"/>
    <w:rsid w:val="00575E70"/>
    <w:rsid w:val="005760B3"/>
    <w:rsid w:val="00576621"/>
    <w:rsid w:val="00576905"/>
    <w:rsid w:val="005769F7"/>
    <w:rsid w:val="00576D82"/>
    <w:rsid w:val="00577098"/>
    <w:rsid w:val="005772BF"/>
    <w:rsid w:val="005779B7"/>
    <w:rsid w:val="00577F2E"/>
    <w:rsid w:val="00580383"/>
    <w:rsid w:val="005808AC"/>
    <w:rsid w:val="00580CB2"/>
    <w:rsid w:val="00580E44"/>
    <w:rsid w:val="00580F4B"/>
    <w:rsid w:val="00581308"/>
    <w:rsid w:val="00581543"/>
    <w:rsid w:val="0058160A"/>
    <w:rsid w:val="00581647"/>
    <w:rsid w:val="00581D05"/>
    <w:rsid w:val="00581DE3"/>
    <w:rsid w:val="00582171"/>
    <w:rsid w:val="00582C40"/>
    <w:rsid w:val="0058325D"/>
    <w:rsid w:val="0058353E"/>
    <w:rsid w:val="00583606"/>
    <w:rsid w:val="00583CA7"/>
    <w:rsid w:val="00583E0C"/>
    <w:rsid w:val="00583E80"/>
    <w:rsid w:val="00584ED9"/>
    <w:rsid w:val="00584F20"/>
    <w:rsid w:val="00584FD4"/>
    <w:rsid w:val="00586239"/>
    <w:rsid w:val="0058693C"/>
    <w:rsid w:val="0058774C"/>
    <w:rsid w:val="005877D9"/>
    <w:rsid w:val="005879FE"/>
    <w:rsid w:val="00590326"/>
    <w:rsid w:val="00590469"/>
    <w:rsid w:val="00590A27"/>
    <w:rsid w:val="00590D91"/>
    <w:rsid w:val="0059198E"/>
    <w:rsid w:val="00592011"/>
    <w:rsid w:val="00592210"/>
    <w:rsid w:val="00592363"/>
    <w:rsid w:val="005923AC"/>
    <w:rsid w:val="005925FD"/>
    <w:rsid w:val="00592AF4"/>
    <w:rsid w:val="00592F81"/>
    <w:rsid w:val="00592FE4"/>
    <w:rsid w:val="0059311C"/>
    <w:rsid w:val="00593EC1"/>
    <w:rsid w:val="005943C2"/>
    <w:rsid w:val="005948E6"/>
    <w:rsid w:val="00594CB7"/>
    <w:rsid w:val="00595550"/>
    <w:rsid w:val="0059598E"/>
    <w:rsid w:val="00595CF0"/>
    <w:rsid w:val="00595ED7"/>
    <w:rsid w:val="00596171"/>
    <w:rsid w:val="0059629B"/>
    <w:rsid w:val="00596B47"/>
    <w:rsid w:val="00596C2F"/>
    <w:rsid w:val="0059754F"/>
    <w:rsid w:val="005979C6"/>
    <w:rsid w:val="00597B17"/>
    <w:rsid w:val="005A06F3"/>
    <w:rsid w:val="005A0736"/>
    <w:rsid w:val="005A0AD3"/>
    <w:rsid w:val="005A0AFF"/>
    <w:rsid w:val="005A102B"/>
    <w:rsid w:val="005A12B2"/>
    <w:rsid w:val="005A1B11"/>
    <w:rsid w:val="005A1E81"/>
    <w:rsid w:val="005A1F2D"/>
    <w:rsid w:val="005A2594"/>
    <w:rsid w:val="005A26C8"/>
    <w:rsid w:val="005A322F"/>
    <w:rsid w:val="005A33E9"/>
    <w:rsid w:val="005A399B"/>
    <w:rsid w:val="005A42BE"/>
    <w:rsid w:val="005A44F2"/>
    <w:rsid w:val="005A45D0"/>
    <w:rsid w:val="005A572D"/>
    <w:rsid w:val="005A5CC7"/>
    <w:rsid w:val="005A5FB5"/>
    <w:rsid w:val="005A6235"/>
    <w:rsid w:val="005A663A"/>
    <w:rsid w:val="005A66C4"/>
    <w:rsid w:val="005A681F"/>
    <w:rsid w:val="005A6AF4"/>
    <w:rsid w:val="005A6D26"/>
    <w:rsid w:val="005A6E4D"/>
    <w:rsid w:val="005A7141"/>
    <w:rsid w:val="005B06EB"/>
    <w:rsid w:val="005B0D02"/>
    <w:rsid w:val="005B1450"/>
    <w:rsid w:val="005B1D43"/>
    <w:rsid w:val="005B1E55"/>
    <w:rsid w:val="005B2451"/>
    <w:rsid w:val="005B3343"/>
    <w:rsid w:val="005B33D6"/>
    <w:rsid w:val="005B3438"/>
    <w:rsid w:val="005B3D97"/>
    <w:rsid w:val="005B46AE"/>
    <w:rsid w:val="005B4BA7"/>
    <w:rsid w:val="005B57F9"/>
    <w:rsid w:val="005B5A67"/>
    <w:rsid w:val="005B5F21"/>
    <w:rsid w:val="005B6B93"/>
    <w:rsid w:val="005B72F3"/>
    <w:rsid w:val="005B7599"/>
    <w:rsid w:val="005B7FE6"/>
    <w:rsid w:val="005C01B3"/>
    <w:rsid w:val="005C0303"/>
    <w:rsid w:val="005C04D3"/>
    <w:rsid w:val="005C0D20"/>
    <w:rsid w:val="005C19B2"/>
    <w:rsid w:val="005C1E1A"/>
    <w:rsid w:val="005C1F19"/>
    <w:rsid w:val="005C1FD8"/>
    <w:rsid w:val="005C1FE5"/>
    <w:rsid w:val="005C2487"/>
    <w:rsid w:val="005C3860"/>
    <w:rsid w:val="005C4538"/>
    <w:rsid w:val="005C4687"/>
    <w:rsid w:val="005C480E"/>
    <w:rsid w:val="005C4847"/>
    <w:rsid w:val="005C4FF1"/>
    <w:rsid w:val="005C51E4"/>
    <w:rsid w:val="005C5207"/>
    <w:rsid w:val="005C5706"/>
    <w:rsid w:val="005C5DC1"/>
    <w:rsid w:val="005C5FFE"/>
    <w:rsid w:val="005C62BE"/>
    <w:rsid w:val="005C6BE7"/>
    <w:rsid w:val="005C704A"/>
    <w:rsid w:val="005C72A2"/>
    <w:rsid w:val="005C72CE"/>
    <w:rsid w:val="005C73D2"/>
    <w:rsid w:val="005C781A"/>
    <w:rsid w:val="005C7C83"/>
    <w:rsid w:val="005C7F9F"/>
    <w:rsid w:val="005C7FC7"/>
    <w:rsid w:val="005D0758"/>
    <w:rsid w:val="005D08F2"/>
    <w:rsid w:val="005D0B4C"/>
    <w:rsid w:val="005D0E8C"/>
    <w:rsid w:val="005D0F37"/>
    <w:rsid w:val="005D1397"/>
    <w:rsid w:val="005D166F"/>
    <w:rsid w:val="005D19B8"/>
    <w:rsid w:val="005D1EE0"/>
    <w:rsid w:val="005D2158"/>
    <w:rsid w:val="005D224F"/>
    <w:rsid w:val="005D2C97"/>
    <w:rsid w:val="005D2E11"/>
    <w:rsid w:val="005D33FE"/>
    <w:rsid w:val="005D3726"/>
    <w:rsid w:val="005D38E8"/>
    <w:rsid w:val="005D3CEC"/>
    <w:rsid w:val="005D3DFC"/>
    <w:rsid w:val="005D423B"/>
    <w:rsid w:val="005D4483"/>
    <w:rsid w:val="005D49E7"/>
    <w:rsid w:val="005D5126"/>
    <w:rsid w:val="005D5720"/>
    <w:rsid w:val="005D5798"/>
    <w:rsid w:val="005D57B4"/>
    <w:rsid w:val="005D59F8"/>
    <w:rsid w:val="005D5AEF"/>
    <w:rsid w:val="005D5C08"/>
    <w:rsid w:val="005D79D9"/>
    <w:rsid w:val="005D7CAB"/>
    <w:rsid w:val="005E05BA"/>
    <w:rsid w:val="005E081B"/>
    <w:rsid w:val="005E08F5"/>
    <w:rsid w:val="005E1427"/>
    <w:rsid w:val="005E2F96"/>
    <w:rsid w:val="005E3272"/>
    <w:rsid w:val="005E371A"/>
    <w:rsid w:val="005E3CEE"/>
    <w:rsid w:val="005E3D06"/>
    <w:rsid w:val="005E4641"/>
    <w:rsid w:val="005E46F6"/>
    <w:rsid w:val="005E4851"/>
    <w:rsid w:val="005E48EF"/>
    <w:rsid w:val="005E4E54"/>
    <w:rsid w:val="005E541F"/>
    <w:rsid w:val="005E5512"/>
    <w:rsid w:val="005E56C8"/>
    <w:rsid w:val="005E59F3"/>
    <w:rsid w:val="005E5B30"/>
    <w:rsid w:val="005E5D2A"/>
    <w:rsid w:val="005E631C"/>
    <w:rsid w:val="005E6988"/>
    <w:rsid w:val="005E6C7B"/>
    <w:rsid w:val="005E6CF9"/>
    <w:rsid w:val="005E7E71"/>
    <w:rsid w:val="005F05B0"/>
    <w:rsid w:val="005F1723"/>
    <w:rsid w:val="005F1DD7"/>
    <w:rsid w:val="005F1DDB"/>
    <w:rsid w:val="005F210F"/>
    <w:rsid w:val="005F2978"/>
    <w:rsid w:val="005F2FCA"/>
    <w:rsid w:val="005F30B6"/>
    <w:rsid w:val="005F314D"/>
    <w:rsid w:val="005F386E"/>
    <w:rsid w:val="005F3BFB"/>
    <w:rsid w:val="005F3CBF"/>
    <w:rsid w:val="005F40AB"/>
    <w:rsid w:val="005F4E46"/>
    <w:rsid w:val="005F5203"/>
    <w:rsid w:val="005F52E7"/>
    <w:rsid w:val="005F55AA"/>
    <w:rsid w:val="005F579B"/>
    <w:rsid w:val="005F5FA5"/>
    <w:rsid w:val="005F6548"/>
    <w:rsid w:val="005F69AD"/>
    <w:rsid w:val="005F7380"/>
    <w:rsid w:val="005F73C5"/>
    <w:rsid w:val="005F73F6"/>
    <w:rsid w:val="005F7838"/>
    <w:rsid w:val="005F7B19"/>
    <w:rsid w:val="0060050A"/>
    <w:rsid w:val="006014CF"/>
    <w:rsid w:val="00601C7C"/>
    <w:rsid w:val="00601DE9"/>
    <w:rsid w:val="00601F1C"/>
    <w:rsid w:val="00602310"/>
    <w:rsid w:val="006026A8"/>
    <w:rsid w:val="00602A8D"/>
    <w:rsid w:val="00602B66"/>
    <w:rsid w:val="00603141"/>
    <w:rsid w:val="00603B28"/>
    <w:rsid w:val="00603B59"/>
    <w:rsid w:val="0060439C"/>
    <w:rsid w:val="00604BD5"/>
    <w:rsid w:val="0060500F"/>
    <w:rsid w:val="00605150"/>
    <w:rsid w:val="0060533E"/>
    <w:rsid w:val="00605401"/>
    <w:rsid w:val="00605452"/>
    <w:rsid w:val="00605647"/>
    <w:rsid w:val="00605803"/>
    <w:rsid w:val="0060671A"/>
    <w:rsid w:val="00606FB7"/>
    <w:rsid w:val="00607380"/>
    <w:rsid w:val="00607446"/>
    <w:rsid w:val="00607A24"/>
    <w:rsid w:val="00607AE9"/>
    <w:rsid w:val="00610016"/>
    <w:rsid w:val="0061044A"/>
    <w:rsid w:val="00610650"/>
    <w:rsid w:val="00610691"/>
    <w:rsid w:val="006107A3"/>
    <w:rsid w:val="00610AEF"/>
    <w:rsid w:val="00610B9B"/>
    <w:rsid w:val="00611207"/>
    <w:rsid w:val="006116BA"/>
    <w:rsid w:val="00611DFA"/>
    <w:rsid w:val="006123E2"/>
    <w:rsid w:val="00612CB1"/>
    <w:rsid w:val="00613047"/>
    <w:rsid w:val="0061350F"/>
    <w:rsid w:val="00613879"/>
    <w:rsid w:val="00613F79"/>
    <w:rsid w:val="006142B2"/>
    <w:rsid w:val="0061433E"/>
    <w:rsid w:val="00614462"/>
    <w:rsid w:val="006144C0"/>
    <w:rsid w:val="006155FB"/>
    <w:rsid w:val="00616B9D"/>
    <w:rsid w:val="00617098"/>
    <w:rsid w:val="006170AE"/>
    <w:rsid w:val="00617212"/>
    <w:rsid w:val="0061741B"/>
    <w:rsid w:val="006205E1"/>
    <w:rsid w:val="006205F3"/>
    <w:rsid w:val="00620BBC"/>
    <w:rsid w:val="00620F5B"/>
    <w:rsid w:val="00621008"/>
    <w:rsid w:val="00621115"/>
    <w:rsid w:val="006215CC"/>
    <w:rsid w:val="0062193F"/>
    <w:rsid w:val="00621A2C"/>
    <w:rsid w:val="00621B40"/>
    <w:rsid w:val="00622442"/>
    <w:rsid w:val="00622C81"/>
    <w:rsid w:val="00622E26"/>
    <w:rsid w:val="00622F8D"/>
    <w:rsid w:val="006238CF"/>
    <w:rsid w:val="006243B8"/>
    <w:rsid w:val="006243EC"/>
    <w:rsid w:val="0062476D"/>
    <w:rsid w:val="00624A0F"/>
    <w:rsid w:val="00624C5D"/>
    <w:rsid w:val="00624F21"/>
    <w:rsid w:val="00625279"/>
    <w:rsid w:val="006253C3"/>
    <w:rsid w:val="006266DF"/>
    <w:rsid w:val="00626AF1"/>
    <w:rsid w:val="00626D21"/>
    <w:rsid w:val="006277C8"/>
    <w:rsid w:val="00627D5F"/>
    <w:rsid w:val="00627E18"/>
    <w:rsid w:val="00630528"/>
    <w:rsid w:val="00631256"/>
    <w:rsid w:val="00631971"/>
    <w:rsid w:val="00631AC3"/>
    <w:rsid w:val="0063205F"/>
    <w:rsid w:val="006323BC"/>
    <w:rsid w:val="00632CA6"/>
    <w:rsid w:val="00632D64"/>
    <w:rsid w:val="00632FDC"/>
    <w:rsid w:val="00633048"/>
    <w:rsid w:val="0063342F"/>
    <w:rsid w:val="0063354C"/>
    <w:rsid w:val="0063397B"/>
    <w:rsid w:val="00633E60"/>
    <w:rsid w:val="00634565"/>
    <w:rsid w:val="006348F6"/>
    <w:rsid w:val="006349C9"/>
    <w:rsid w:val="00634E47"/>
    <w:rsid w:val="00635453"/>
    <w:rsid w:val="0063570F"/>
    <w:rsid w:val="00635CED"/>
    <w:rsid w:val="0063709E"/>
    <w:rsid w:val="006370D4"/>
    <w:rsid w:val="00637106"/>
    <w:rsid w:val="00637214"/>
    <w:rsid w:val="00637FA6"/>
    <w:rsid w:val="0064060D"/>
    <w:rsid w:val="00640C59"/>
    <w:rsid w:val="006412FD"/>
    <w:rsid w:val="00642052"/>
    <w:rsid w:val="006420BA"/>
    <w:rsid w:val="00642126"/>
    <w:rsid w:val="00642175"/>
    <w:rsid w:val="0064235D"/>
    <w:rsid w:val="006437F5"/>
    <w:rsid w:val="006454C4"/>
    <w:rsid w:val="00645599"/>
    <w:rsid w:val="00645D2B"/>
    <w:rsid w:val="006461AC"/>
    <w:rsid w:val="0064746F"/>
    <w:rsid w:val="0065085D"/>
    <w:rsid w:val="00650B95"/>
    <w:rsid w:val="00650D45"/>
    <w:rsid w:val="00651188"/>
    <w:rsid w:val="006511D3"/>
    <w:rsid w:val="006516D0"/>
    <w:rsid w:val="0065194B"/>
    <w:rsid w:val="00651B6B"/>
    <w:rsid w:val="00651E78"/>
    <w:rsid w:val="006527EB"/>
    <w:rsid w:val="006530B1"/>
    <w:rsid w:val="00653242"/>
    <w:rsid w:val="0065392B"/>
    <w:rsid w:val="00653A45"/>
    <w:rsid w:val="00653CE2"/>
    <w:rsid w:val="00653FD4"/>
    <w:rsid w:val="006545D5"/>
    <w:rsid w:val="006549D3"/>
    <w:rsid w:val="00655895"/>
    <w:rsid w:val="00655A1C"/>
    <w:rsid w:val="00655B92"/>
    <w:rsid w:val="00656409"/>
    <w:rsid w:val="0065792B"/>
    <w:rsid w:val="00657BF0"/>
    <w:rsid w:val="00657CC5"/>
    <w:rsid w:val="00657CDA"/>
    <w:rsid w:val="00657E57"/>
    <w:rsid w:val="00657F59"/>
    <w:rsid w:val="00657F9E"/>
    <w:rsid w:val="0066022F"/>
    <w:rsid w:val="00660BEF"/>
    <w:rsid w:val="00660C09"/>
    <w:rsid w:val="00660D1A"/>
    <w:rsid w:val="00661337"/>
    <w:rsid w:val="006613D4"/>
    <w:rsid w:val="0066156C"/>
    <w:rsid w:val="006616BF"/>
    <w:rsid w:val="0066177B"/>
    <w:rsid w:val="006617B9"/>
    <w:rsid w:val="00661871"/>
    <w:rsid w:val="00661EF3"/>
    <w:rsid w:val="006620D4"/>
    <w:rsid w:val="0066319A"/>
    <w:rsid w:val="0066324E"/>
    <w:rsid w:val="00663783"/>
    <w:rsid w:val="00663E76"/>
    <w:rsid w:val="00663EE3"/>
    <w:rsid w:val="0066414A"/>
    <w:rsid w:val="006645CF"/>
    <w:rsid w:val="00664C64"/>
    <w:rsid w:val="006654BB"/>
    <w:rsid w:val="006657F6"/>
    <w:rsid w:val="00665839"/>
    <w:rsid w:val="006659AD"/>
    <w:rsid w:val="00666145"/>
    <w:rsid w:val="00666528"/>
    <w:rsid w:val="006666C6"/>
    <w:rsid w:val="00667149"/>
    <w:rsid w:val="006672B3"/>
    <w:rsid w:val="006675BB"/>
    <w:rsid w:val="00667DF9"/>
    <w:rsid w:val="00670D4F"/>
    <w:rsid w:val="00670FD0"/>
    <w:rsid w:val="0067105F"/>
    <w:rsid w:val="006715FA"/>
    <w:rsid w:val="006718AD"/>
    <w:rsid w:val="00671A27"/>
    <w:rsid w:val="00671E95"/>
    <w:rsid w:val="00672BBB"/>
    <w:rsid w:val="006733D5"/>
    <w:rsid w:val="00673756"/>
    <w:rsid w:val="006739A9"/>
    <w:rsid w:val="00673E78"/>
    <w:rsid w:val="00674200"/>
    <w:rsid w:val="0067461F"/>
    <w:rsid w:val="0067532B"/>
    <w:rsid w:val="00676DC6"/>
    <w:rsid w:val="00677679"/>
    <w:rsid w:val="00677967"/>
    <w:rsid w:val="00677F85"/>
    <w:rsid w:val="0068030B"/>
    <w:rsid w:val="00680592"/>
    <w:rsid w:val="0068098B"/>
    <w:rsid w:val="0068146A"/>
    <w:rsid w:val="00681591"/>
    <w:rsid w:val="006816C0"/>
    <w:rsid w:val="00681AB6"/>
    <w:rsid w:val="006820AD"/>
    <w:rsid w:val="006826EA"/>
    <w:rsid w:val="00682B2A"/>
    <w:rsid w:val="00682B4D"/>
    <w:rsid w:val="00682B7F"/>
    <w:rsid w:val="00683449"/>
    <w:rsid w:val="00683537"/>
    <w:rsid w:val="00683A13"/>
    <w:rsid w:val="00683B22"/>
    <w:rsid w:val="00683C79"/>
    <w:rsid w:val="00683E63"/>
    <w:rsid w:val="00684877"/>
    <w:rsid w:val="00684CDE"/>
    <w:rsid w:val="00685345"/>
    <w:rsid w:val="00685459"/>
    <w:rsid w:val="00686CBE"/>
    <w:rsid w:val="00687534"/>
    <w:rsid w:val="00687CE5"/>
    <w:rsid w:val="006904A0"/>
    <w:rsid w:val="006904A4"/>
    <w:rsid w:val="00690510"/>
    <w:rsid w:val="00690D32"/>
    <w:rsid w:val="00690EAF"/>
    <w:rsid w:val="00691273"/>
    <w:rsid w:val="0069154A"/>
    <w:rsid w:val="0069185E"/>
    <w:rsid w:val="00691BDF"/>
    <w:rsid w:val="00691C3B"/>
    <w:rsid w:val="00691E0A"/>
    <w:rsid w:val="006920B9"/>
    <w:rsid w:val="00692A7A"/>
    <w:rsid w:val="00692E31"/>
    <w:rsid w:val="006932F4"/>
    <w:rsid w:val="0069388A"/>
    <w:rsid w:val="00694312"/>
    <w:rsid w:val="00694397"/>
    <w:rsid w:val="006944E6"/>
    <w:rsid w:val="00694F21"/>
    <w:rsid w:val="0069506E"/>
    <w:rsid w:val="00695969"/>
    <w:rsid w:val="00696B32"/>
    <w:rsid w:val="00696EF4"/>
    <w:rsid w:val="006971F2"/>
    <w:rsid w:val="00697200"/>
    <w:rsid w:val="00697401"/>
    <w:rsid w:val="0069742F"/>
    <w:rsid w:val="00697745"/>
    <w:rsid w:val="00697955"/>
    <w:rsid w:val="00697D72"/>
    <w:rsid w:val="006A0107"/>
    <w:rsid w:val="006A089C"/>
    <w:rsid w:val="006A0AB6"/>
    <w:rsid w:val="006A0CCD"/>
    <w:rsid w:val="006A0E24"/>
    <w:rsid w:val="006A1D3F"/>
    <w:rsid w:val="006A205E"/>
    <w:rsid w:val="006A276A"/>
    <w:rsid w:val="006A28AA"/>
    <w:rsid w:val="006A327C"/>
    <w:rsid w:val="006A3BBC"/>
    <w:rsid w:val="006A4705"/>
    <w:rsid w:val="006A4B2C"/>
    <w:rsid w:val="006A4DC0"/>
    <w:rsid w:val="006A56A0"/>
    <w:rsid w:val="006A5ACF"/>
    <w:rsid w:val="006A605B"/>
    <w:rsid w:val="006A6943"/>
    <w:rsid w:val="006A69E0"/>
    <w:rsid w:val="006A6E82"/>
    <w:rsid w:val="006A7F69"/>
    <w:rsid w:val="006B02C7"/>
    <w:rsid w:val="006B0C8F"/>
    <w:rsid w:val="006B0D93"/>
    <w:rsid w:val="006B119A"/>
    <w:rsid w:val="006B13F8"/>
    <w:rsid w:val="006B1949"/>
    <w:rsid w:val="006B20C5"/>
    <w:rsid w:val="006B2293"/>
    <w:rsid w:val="006B26FA"/>
    <w:rsid w:val="006B2A68"/>
    <w:rsid w:val="006B2D18"/>
    <w:rsid w:val="006B319E"/>
    <w:rsid w:val="006B32A3"/>
    <w:rsid w:val="006B34B6"/>
    <w:rsid w:val="006B392E"/>
    <w:rsid w:val="006B3F85"/>
    <w:rsid w:val="006B3FD2"/>
    <w:rsid w:val="006B4295"/>
    <w:rsid w:val="006B4CAE"/>
    <w:rsid w:val="006B4F87"/>
    <w:rsid w:val="006B5A10"/>
    <w:rsid w:val="006B5B86"/>
    <w:rsid w:val="006B6533"/>
    <w:rsid w:val="006B66D5"/>
    <w:rsid w:val="006B6E6B"/>
    <w:rsid w:val="006B6E6E"/>
    <w:rsid w:val="006B7137"/>
    <w:rsid w:val="006B7535"/>
    <w:rsid w:val="006B766E"/>
    <w:rsid w:val="006B7C6F"/>
    <w:rsid w:val="006B7CAB"/>
    <w:rsid w:val="006C122E"/>
    <w:rsid w:val="006C141F"/>
    <w:rsid w:val="006C151B"/>
    <w:rsid w:val="006C169A"/>
    <w:rsid w:val="006C18E0"/>
    <w:rsid w:val="006C1EC2"/>
    <w:rsid w:val="006C2349"/>
    <w:rsid w:val="006C280A"/>
    <w:rsid w:val="006C3F0D"/>
    <w:rsid w:val="006C3FA7"/>
    <w:rsid w:val="006C400E"/>
    <w:rsid w:val="006C41AA"/>
    <w:rsid w:val="006C48CF"/>
    <w:rsid w:val="006C4D4A"/>
    <w:rsid w:val="006C4E6E"/>
    <w:rsid w:val="006C519A"/>
    <w:rsid w:val="006C58B2"/>
    <w:rsid w:val="006C59F8"/>
    <w:rsid w:val="006C64D4"/>
    <w:rsid w:val="006C64E1"/>
    <w:rsid w:val="006C6A84"/>
    <w:rsid w:val="006C7ADF"/>
    <w:rsid w:val="006D0073"/>
    <w:rsid w:val="006D0BD9"/>
    <w:rsid w:val="006D0F96"/>
    <w:rsid w:val="006D169D"/>
    <w:rsid w:val="006D1867"/>
    <w:rsid w:val="006D1AB8"/>
    <w:rsid w:val="006D1C50"/>
    <w:rsid w:val="006D295F"/>
    <w:rsid w:val="006D2B65"/>
    <w:rsid w:val="006D2DDF"/>
    <w:rsid w:val="006D3671"/>
    <w:rsid w:val="006D3BF6"/>
    <w:rsid w:val="006D3D3E"/>
    <w:rsid w:val="006D3D84"/>
    <w:rsid w:val="006D3DDA"/>
    <w:rsid w:val="006D4172"/>
    <w:rsid w:val="006D42AC"/>
    <w:rsid w:val="006D4731"/>
    <w:rsid w:val="006D4772"/>
    <w:rsid w:val="006D4841"/>
    <w:rsid w:val="006D4896"/>
    <w:rsid w:val="006D4B75"/>
    <w:rsid w:val="006D4E70"/>
    <w:rsid w:val="006D522A"/>
    <w:rsid w:val="006D58AA"/>
    <w:rsid w:val="006D61AF"/>
    <w:rsid w:val="006D6315"/>
    <w:rsid w:val="006D6AFD"/>
    <w:rsid w:val="006D6C9C"/>
    <w:rsid w:val="006D6DBF"/>
    <w:rsid w:val="006D7531"/>
    <w:rsid w:val="006D7816"/>
    <w:rsid w:val="006D7C0A"/>
    <w:rsid w:val="006D7F89"/>
    <w:rsid w:val="006D7F8D"/>
    <w:rsid w:val="006E0828"/>
    <w:rsid w:val="006E096C"/>
    <w:rsid w:val="006E0A7A"/>
    <w:rsid w:val="006E10B4"/>
    <w:rsid w:val="006E1171"/>
    <w:rsid w:val="006E1734"/>
    <w:rsid w:val="006E19AB"/>
    <w:rsid w:val="006E1D1C"/>
    <w:rsid w:val="006E1D32"/>
    <w:rsid w:val="006E23CF"/>
    <w:rsid w:val="006E264D"/>
    <w:rsid w:val="006E2A15"/>
    <w:rsid w:val="006E30A5"/>
    <w:rsid w:val="006E36D6"/>
    <w:rsid w:val="006E3DBE"/>
    <w:rsid w:val="006E4E60"/>
    <w:rsid w:val="006E4ED4"/>
    <w:rsid w:val="006E4F08"/>
    <w:rsid w:val="006E525A"/>
    <w:rsid w:val="006E56F6"/>
    <w:rsid w:val="006E577A"/>
    <w:rsid w:val="006E7013"/>
    <w:rsid w:val="006E7838"/>
    <w:rsid w:val="006E7C48"/>
    <w:rsid w:val="006E7D90"/>
    <w:rsid w:val="006E7FF2"/>
    <w:rsid w:val="006F001A"/>
    <w:rsid w:val="006F0579"/>
    <w:rsid w:val="006F0738"/>
    <w:rsid w:val="006F0B81"/>
    <w:rsid w:val="006F0CB3"/>
    <w:rsid w:val="006F12EF"/>
    <w:rsid w:val="006F1342"/>
    <w:rsid w:val="006F146F"/>
    <w:rsid w:val="006F1B64"/>
    <w:rsid w:val="006F1F25"/>
    <w:rsid w:val="006F20FE"/>
    <w:rsid w:val="006F221F"/>
    <w:rsid w:val="006F39BE"/>
    <w:rsid w:val="006F3FA4"/>
    <w:rsid w:val="006F3FBC"/>
    <w:rsid w:val="006F40FD"/>
    <w:rsid w:val="006F43D8"/>
    <w:rsid w:val="006F4448"/>
    <w:rsid w:val="006F4763"/>
    <w:rsid w:val="006F4B92"/>
    <w:rsid w:val="006F50CE"/>
    <w:rsid w:val="006F52AC"/>
    <w:rsid w:val="006F5DFC"/>
    <w:rsid w:val="006F5E7E"/>
    <w:rsid w:val="006F6A7B"/>
    <w:rsid w:val="006F6C58"/>
    <w:rsid w:val="006F6F41"/>
    <w:rsid w:val="006F6F55"/>
    <w:rsid w:val="006F7299"/>
    <w:rsid w:val="006F7B8A"/>
    <w:rsid w:val="006F7C6D"/>
    <w:rsid w:val="006F7CF1"/>
    <w:rsid w:val="006F7EBF"/>
    <w:rsid w:val="0070006A"/>
    <w:rsid w:val="00701582"/>
    <w:rsid w:val="0070175F"/>
    <w:rsid w:val="00701D8A"/>
    <w:rsid w:val="00701E25"/>
    <w:rsid w:val="00701E80"/>
    <w:rsid w:val="00701FE5"/>
    <w:rsid w:val="00702179"/>
    <w:rsid w:val="00702476"/>
    <w:rsid w:val="00702521"/>
    <w:rsid w:val="007025B4"/>
    <w:rsid w:val="007031C9"/>
    <w:rsid w:val="00703316"/>
    <w:rsid w:val="00703E0F"/>
    <w:rsid w:val="00704100"/>
    <w:rsid w:val="007050FB"/>
    <w:rsid w:val="007059E8"/>
    <w:rsid w:val="00705BDC"/>
    <w:rsid w:val="007060F6"/>
    <w:rsid w:val="00706793"/>
    <w:rsid w:val="00706815"/>
    <w:rsid w:val="00706A26"/>
    <w:rsid w:val="00707DED"/>
    <w:rsid w:val="007112F3"/>
    <w:rsid w:val="00711667"/>
    <w:rsid w:val="00711A42"/>
    <w:rsid w:val="00711A61"/>
    <w:rsid w:val="00711A6A"/>
    <w:rsid w:val="007120FD"/>
    <w:rsid w:val="007128E0"/>
    <w:rsid w:val="00712C33"/>
    <w:rsid w:val="0071374E"/>
    <w:rsid w:val="00713D04"/>
    <w:rsid w:val="00714212"/>
    <w:rsid w:val="00714A56"/>
    <w:rsid w:val="00714D26"/>
    <w:rsid w:val="00714EB6"/>
    <w:rsid w:val="0071500B"/>
    <w:rsid w:val="00715906"/>
    <w:rsid w:val="007159C1"/>
    <w:rsid w:val="00715B05"/>
    <w:rsid w:val="00716F70"/>
    <w:rsid w:val="0071782C"/>
    <w:rsid w:val="00717BB9"/>
    <w:rsid w:val="00717CD7"/>
    <w:rsid w:val="007206B4"/>
    <w:rsid w:val="00720B14"/>
    <w:rsid w:val="00720BCA"/>
    <w:rsid w:val="00720D5D"/>
    <w:rsid w:val="00720F05"/>
    <w:rsid w:val="00721244"/>
    <w:rsid w:val="0072126A"/>
    <w:rsid w:val="0072157E"/>
    <w:rsid w:val="00721676"/>
    <w:rsid w:val="00721BC0"/>
    <w:rsid w:val="00722EF3"/>
    <w:rsid w:val="0072356C"/>
    <w:rsid w:val="007235EB"/>
    <w:rsid w:val="00723A84"/>
    <w:rsid w:val="00723D9A"/>
    <w:rsid w:val="00723EA2"/>
    <w:rsid w:val="007244FB"/>
    <w:rsid w:val="00724547"/>
    <w:rsid w:val="0072459E"/>
    <w:rsid w:val="007248BE"/>
    <w:rsid w:val="00724A4F"/>
    <w:rsid w:val="00724E47"/>
    <w:rsid w:val="0072539B"/>
    <w:rsid w:val="007253CB"/>
    <w:rsid w:val="00725437"/>
    <w:rsid w:val="007254D2"/>
    <w:rsid w:val="0072564B"/>
    <w:rsid w:val="007258CF"/>
    <w:rsid w:val="00725ACB"/>
    <w:rsid w:val="00725B1E"/>
    <w:rsid w:val="00725BC7"/>
    <w:rsid w:val="00725CFD"/>
    <w:rsid w:val="007265F3"/>
    <w:rsid w:val="00726904"/>
    <w:rsid w:val="00726C66"/>
    <w:rsid w:val="0072798E"/>
    <w:rsid w:val="007308DD"/>
    <w:rsid w:val="00730E90"/>
    <w:rsid w:val="0073134B"/>
    <w:rsid w:val="00731E49"/>
    <w:rsid w:val="00731FED"/>
    <w:rsid w:val="00733F26"/>
    <w:rsid w:val="007340A4"/>
    <w:rsid w:val="00734394"/>
    <w:rsid w:val="0073450B"/>
    <w:rsid w:val="007347E6"/>
    <w:rsid w:val="00734B02"/>
    <w:rsid w:val="00735502"/>
    <w:rsid w:val="00735EF4"/>
    <w:rsid w:val="00736735"/>
    <w:rsid w:val="007373F6"/>
    <w:rsid w:val="00737975"/>
    <w:rsid w:val="007406EF"/>
    <w:rsid w:val="00740761"/>
    <w:rsid w:val="00740E87"/>
    <w:rsid w:val="0074112B"/>
    <w:rsid w:val="0074138D"/>
    <w:rsid w:val="00741A36"/>
    <w:rsid w:val="0074360D"/>
    <w:rsid w:val="00743740"/>
    <w:rsid w:val="00743D6B"/>
    <w:rsid w:val="007443B7"/>
    <w:rsid w:val="00744926"/>
    <w:rsid w:val="00744B19"/>
    <w:rsid w:val="00744CF4"/>
    <w:rsid w:val="00744DFE"/>
    <w:rsid w:val="00745387"/>
    <w:rsid w:val="00745422"/>
    <w:rsid w:val="00745736"/>
    <w:rsid w:val="00745C54"/>
    <w:rsid w:val="0074605E"/>
    <w:rsid w:val="0074634F"/>
    <w:rsid w:val="00746E15"/>
    <w:rsid w:val="00746E8C"/>
    <w:rsid w:val="00746F85"/>
    <w:rsid w:val="007473A9"/>
    <w:rsid w:val="007478F7"/>
    <w:rsid w:val="00747CDE"/>
    <w:rsid w:val="00750013"/>
    <w:rsid w:val="00750153"/>
    <w:rsid w:val="00750207"/>
    <w:rsid w:val="007507CA"/>
    <w:rsid w:val="00750A69"/>
    <w:rsid w:val="00750B03"/>
    <w:rsid w:val="0075174C"/>
    <w:rsid w:val="0075207A"/>
    <w:rsid w:val="0075239B"/>
    <w:rsid w:val="00752468"/>
    <w:rsid w:val="007524A2"/>
    <w:rsid w:val="00752684"/>
    <w:rsid w:val="00752795"/>
    <w:rsid w:val="007528AD"/>
    <w:rsid w:val="00752B86"/>
    <w:rsid w:val="00752DBC"/>
    <w:rsid w:val="007532C5"/>
    <w:rsid w:val="0075352F"/>
    <w:rsid w:val="00753989"/>
    <w:rsid w:val="00753AE6"/>
    <w:rsid w:val="007544DA"/>
    <w:rsid w:val="007548DE"/>
    <w:rsid w:val="00754ED0"/>
    <w:rsid w:val="00754FBD"/>
    <w:rsid w:val="007550D3"/>
    <w:rsid w:val="007557B0"/>
    <w:rsid w:val="00755921"/>
    <w:rsid w:val="00755D88"/>
    <w:rsid w:val="00755E24"/>
    <w:rsid w:val="00756465"/>
    <w:rsid w:val="00756782"/>
    <w:rsid w:val="007569E1"/>
    <w:rsid w:val="0075714C"/>
    <w:rsid w:val="007572BB"/>
    <w:rsid w:val="00757367"/>
    <w:rsid w:val="00757CF5"/>
    <w:rsid w:val="00757D12"/>
    <w:rsid w:val="00760413"/>
    <w:rsid w:val="007604E3"/>
    <w:rsid w:val="00760733"/>
    <w:rsid w:val="00760827"/>
    <w:rsid w:val="00761108"/>
    <w:rsid w:val="007614B4"/>
    <w:rsid w:val="00761853"/>
    <w:rsid w:val="00761E13"/>
    <w:rsid w:val="0076211C"/>
    <w:rsid w:val="00762244"/>
    <w:rsid w:val="00762264"/>
    <w:rsid w:val="00762DE0"/>
    <w:rsid w:val="007632E1"/>
    <w:rsid w:val="00763C31"/>
    <w:rsid w:val="00764361"/>
    <w:rsid w:val="00764408"/>
    <w:rsid w:val="0076443E"/>
    <w:rsid w:val="007644FF"/>
    <w:rsid w:val="00764A56"/>
    <w:rsid w:val="00764AC0"/>
    <w:rsid w:val="00764B9F"/>
    <w:rsid w:val="00764BBA"/>
    <w:rsid w:val="00764C11"/>
    <w:rsid w:val="00764E8F"/>
    <w:rsid w:val="00765711"/>
    <w:rsid w:val="00765947"/>
    <w:rsid w:val="007666DF"/>
    <w:rsid w:val="00766CCB"/>
    <w:rsid w:val="0076704F"/>
    <w:rsid w:val="00767083"/>
    <w:rsid w:val="007674F0"/>
    <w:rsid w:val="00770122"/>
    <w:rsid w:val="00770807"/>
    <w:rsid w:val="007718A7"/>
    <w:rsid w:val="00771D10"/>
    <w:rsid w:val="00771F28"/>
    <w:rsid w:val="00772307"/>
    <w:rsid w:val="007733AD"/>
    <w:rsid w:val="007734FE"/>
    <w:rsid w:val="0077375D"/>
    <w:rsid w:val="007737A0"/>
    <w:rsid w:val="00773E88"/>
    <w:rsid w:val="007746A4"/>
    <w:rsid w:val="00774BE8"/>
    <w:rsid w:val="00774E6A"/>
    <w:rsid w:val="00775770"/>
    <w:rsid w:val="00775804"/>
    <w:rsid w:val="00775C94"/>
    <w:rsid w:val="00775E2D"/>
    <w:rsid w:val="0077696D"/>
    <w:rsid w:val="00777171"/>
    <w:rsid w:val="00777485"/>
    <w:rsid w:val="0077790E"/>
    <w:rsid w:val="00777E53"/>
    <w:rsid w:val="007801DF"/>
    <w:rsid w:val="00780209"/>
    <w:rsid w:val="0078041C"/>
    <w:rsid w:val="0078049E"/>
    <w:rsid w:val="00780518"/>
    <w:rsid w:val="00780A78"/>
    <w:rsid w:val="00780BF2"/>
    <w:rsid w:val="00780C96"/>
    <w:rsid w:val="00780D13"/>
    <w:rsid w:val="00780DA2"/>
    <w:rsid w:val="00780E3F"/>
    <w:rsid w:val="0078117B"/>
    <w:rsid w:val="00781491"/>
    <w:rsid w:val="00781673"/>
    <w:rsid w:val="00781833"/>
    <w:rsid w:val="00783107"/>
    <w:rsid w:val="007831CC"/>
    <w:rsid w:val="00783D4B"/>
    <w:rsid w:val="007843B1"/>
    <w:rsid w:val="0078496B"/>
    <w:rsid w:val="00785313"/>
    <w:rsid w:val="007857A9"/>
    <w:rsid w:val="007859B7"/>
    <w:rsid w:val="00785CD6"/>
    <w:rsid w:val="007860D3"/>
    <w:rsid w:val="00786200"/>
    <w:rsid w:val="00786458"/>
    <w:rsid w:val="00786AD1"/>
    <w:rsid w:val="00786E95"/>
    <w:rsid w:val="00787CA8"/>
    <w:rsid w:val="0079004C"/>
    <w:rsid w:val="007900B7"/>
    <w:rsid w:val="007904C4"/>
    <w:rsid w:val="00790699"/>
    <w:rsid w:val="007916C7"/>
    <w:rsid w:val="00791E22"/>
    <w:rsid w:val="00791F13"/>
    <w:rsid w:val="00791F70"/>
    <w:rsid w:val="0079237B"/>
    <w:rsid w:val="00793446"/>
    <w:rsid w:val="00793459"/>
    <w:rsid w:val="007944E4"/>
    <w:rsid w:val="00794D06"/>
    <w:rsid w:val="00794D22"/>
    <w:rsid w:val="0079537E"/>
    <w:rsid w:val="00795440"/>
    <w:rsid w:val="00795799"/>
    <w:rsid w:val="00795C53"/>
    <w:rsid w:val="00795CA6"/>
    <w:rsid w:val="00795EB2"/>
    <w:rsid w:val="00795EF1"/>
    <w:rsid w:val="0079699B"/>
    <w:rsid w:val="007970D1"/>
    <w:rsid w:val="00797314"/>
    <w:rsid w:val="007975C4"/>
    <w:rsid w:val="00797967"/>
    <w:rsid w:val="007A05F3"/>
    <w:rsid w:val="007A074B"/>
    <w:rsid w:val="007A0C2A"/>
    <w:rsid w:val="007A0D54"/>
    <w:rsid w:val="007A11E9"/>
    <w:rsid w:val="007A19F7"/>
    <w:rsid w:val="007A1AF9"/>
    <w:rsid w:val="007A1E53"/>
    <w:rsid w:val="007A22AB"/>
    <w:rsid w:val="007A2B5B"/>
    <w:rsid w:val="007A2D8D"/>
    <w:rsid w:val="007A2EC7"/>
    <w:rsid w:val="007A365F"/>
    <w:rsid w:val="007A36AF"/>
    <w:rsid w:val="007A38B3"/>
    <w:rsid w:val="007A4716"/>
    <w:rsid w:val="007A47D8"/>
    <w:rsid w:val="007A4866"/>
    <w:rsid w:val="007A514D"/>
    <w:rsid w:val="007A52FA"/>
    <w:rsid w:val="007A5822"/>
    <w:rsid w:val="007A593F"/>
    <w:rsid w:val="007A59B9"/>
    <w:rsid w:val="007A5D4A"/>
    <w:rsid w:val="007A65A3"/>
    <w:rsid w:val="007A671E"/>
    <w:rsid w:val="007A6835"/>
    <w:rsid w:val="007A6B80"/>
    <w:rsid w:val="007A6FDA"/>
    <w:rsid w:val="007A703E"/>
    <w:rsid w:val="007A78F3"/>
    <w:rsid w:val="007A7EAD"/>
    <w:rsid w:val="007B029B"/>
    <w:rsid w:val="007B0615"/>
    <w:rsid w:val="007B0B14"/>
    <w:rsid w:val="007B0CBA"/>
    <w:rsid w:val="007B0F48"/>
    <w:rsid w:val="007B0FE1"/>
    <w:rsid w:val="007B1817"/>
    <w:rsid w:val="007B183E"/>
    <w:rsid w:val="007B2186"/>
    <w:rsid w:val="007B2662"/>
    <w:rsid w:val="007B2A89"/>
    <w:rsid w:val="007B3BD0"/>
    <w:rsid w:val="007B3DF7"/>
    <w:rsid w:val="007B4A48"/>
    <w:rsid w:val="007B4BD6"/>
    <w:rsid w:val="007B4E1A"/>
    <w:rsid w:val="007B4FFE"/>
    <w:rsid w:val="007B522F"/>
    <w:rsid w:val="007B6007"/>
    <w:rsid w:val="007B62BD"/>
    <w:rsid w:val="007B64DE"/>
    <w:rsid w:val="007B6F3C"/>
    <w:rsid w:val="007C029B"/>
    <w:rsid w:val="007C0B7E"/>
    <w:rsid w:val="007C0D1B"/>
    <w:rsid w:val="007C0E0C"/>
    <w:rsid w:val="007C1351"/>
    <w:rsid w:val="007C192A"/>
    <w:rsid w:val="007C1CC3"/>
    <w:rsid w:val="007C1CE6"/>
    <w:rsid w:val="007C21B5"/>
    <w:rsid w:val="007C2451"/>
    <w:rsid w:val="007C24CD"/>
    <w:rsid w:val="007C28AD"/>
    <w:rsid w:val="007C29B3"/>
    <w:rsid w:val="007C3508"/>
    <w:rsid w:val="007C3DC9"/>
    <w:rsid w:val="007C5052"/>
    <w:rsid w:val="007C54F3"/>
    <w:rsid w:val="007C56B7"/>
    <w:rsid w:val="007C5740"/>
    <w:rsid w:val="007C664A"/>
    <w:rsid w:val="007C69A9"/>
    <w:rsid w:val="007C7512"/>
    <w:rsid w:val="007C7550"/>
    <w:rsid w:val="007C791F"/>
    <w:rsid w:val="007C7CA7"/>
    <w:rsid w:val="007D08D1"/>
    <w:rsid w:val="007D0D0F"/>
    <w:rsid w:val="007D0DC7"/>
    <w:rsid w:val="007D122C"/>
    <w:rsid w:val="007D19D0"/>
    <w:rsid w:val="007D276E"/>
    <w:rsid w:val="007D2C21"/>
    <w:rsid w:val="007D359F"/>
    <w:rsid w:val="007D35F5"/>
    <w:rsid w:val="007D35FA"/>
    <w:rsid w:val="007D3875"/>
    <w:rsid w:val="007D3934"/>
    <w:rsid w:val="007D4175"/>
    <w:rsid w:val="007D4975"/>
    <w:rsid w:val="007D4C5F"/>
    <w:rsid w:val="007D4E00"/>
    <w:rsid w:val="007D525F"/>
    <w:rsid w:val="007D554F"/>
    <w:rsid w:val="007D5615"/>
    <w:rsid w:val="007D598D"/>
    <w:rsid w:val="007D5F56"/>
    <w:rsid w:val="007D6190"/>
    <w:rsid w:val="007D659E"/>
    <w:rsid w:val="007D6613"/>
    <w:rsid w:val="007D6989"/>
    <w:rsid w:val="007D6D15"/>
    <w:rsid w:val="007D758D"/>
    <w:rsid w:val="007D78A1"/>
    <w:rsid w:val="007D7998"/>
    <w:rsid w:val="007E040B"/>
    <w:rsid w:val="007E057D"/>
    <w:rsid w:val="007E0859"/>
    <w:rsid w:val="007E0978"/>
    <w:rsid w:val="007E09C8"/>
    <w:rsid w:val="007E0BE1"/>
    <w:rsid w:val="007E0BED"/>
    <w:rsid w:val="007E0D11"/>
    <w:rsid w:val="007E0FB5"/>
    <w:rsid w:val="007E1150"/>
    <w:rsid w:val="007E11FC"/>
    <w:rsid w:val="007E1307"/>
    <w:rsid w:val="007E15E7"/>
    <w:rsid w:val="007E19DE"/>
    <w:rsid w:val="007E1D35"/>
    <w:rsid w:val="007E1EF2"/>
    <w:rsid w:val="007E249D"/>
    <w:rsid w:val="007E287A"/>
    <w:rsid w:val="007E28F3"/>
    <w:rsid w:val="007E3F32"/>
    <w:rsid w:val="007E44B2"/>
    <w:rsid w:val="007E4A32"/>
    <w:rsid w:val="007E50C9"/>
    <w:rsid w:val="007E5646"/>
    <w:rsid w:val="007E57D8"/>
    <w:rsid w:val="007E68D2"/>
    <w:rsid w:val="007E6DC6"/>
    <w:rsid w:val="007E7012"/>
    <w:rsid w:val="007E74AC"/>
    <w:rsid w:val="007E7AC4"/>
    <w:rsid w:val="007E7B78"/>
    <w:rsid w:val="007E7CA8"/>
    <w:rsid w:val="007E7CA9"/>
    <w:rsid w:val="007F01F8"/>
    <w:rsid w:val="007F0AC4"/>
    <w:rsid w:val="007F0DDF"/>
    <w:rsid w:val="007F0F5F"/>
    <w:rsid w:val="007F1447"/>
    <w:rsid w:val="007F18A2"/>
    <w:rsid w:val="007F1C90"/>
    <w:rsid w:val="007F29E0"/>
    <w:rsid w:val="007F3317"/>
    <w:rsid w:val="007F3877"/>
    <w:rsid w:val="007F3D7D"/>
    <w:rsid w:val="007F438F"/>
    <w:rsid w:val="007F4969"/>
    <w:rsid w:val="007F4B78"/>
    <w:rsid w:val="007F4BC5"/>
    <w:rsid w:val="007F4E4F"/>
    <w:rsid w:val="007F4EA1"/>
    <w:rsid w:val="007F4EB3"/>
    <w:rsid w:val="007F542C"/>
    <w:rsid w:val="007F5678"/>
    <w:rsid w:val="007F6069"/>
    <w:rsid w:val="007F637B"/>
    <w:rsid w:val="007F65BB"/>
    <w:rsid w:val="007F66FD"/>
    <w:rsid w:val="007F692B"/>
    <w:rsid w:val="007F6967"/>
    <w:rsid w:val="007F7D47"/>
    <w:rsid w:val="00800945"/>
    <w:rsid w:val="00800A6B"/>
    <w:rsid w:val="00801802"/>
    <w:rsid w:val="008023AD"/>
    <w:rsid w:val="00802533"/>
    <w:rsid w:val="008036BF"/>
    <w:rsid w:val="00803E7A"/>
    <w:rsid w:val="00803ED3"/>
    <w:rsid w:val="00803F94"/>
    <w:rsid w:val="008046EF"/>
    <w:rsid w:val="00804B57"/>
    <w:rsid w:val="00804D26"/>
    <w:rsid w:val="00804DC4"/>
    <w:rsid w:val="00805817"/>
    <w:rsid w:val="00805DAD"/>
    <w:rsid w:val="00805FA4"/>
    <w:rsid w:val="008060E4"/>
    <w:rsid w:val="0080670B"/>
    <w:rsid w:val="00806C0A"/>
    <w:rsid w:val="00806E18"/>
    <w:rsid w:val="00806F6C"/>
    <w:rsid w:val="00807065"/>
    <w:rsid w:val="008073AB"/>
    <w:rsid w:val="008074A7"/>
    <w:rsid w:val="008075EA"/>
    <w:rsid w:val="00807941"/>
    <w:rsid w:val="00807B8B"/>
    <w:rsid w:val="00807B8F"/>
    <w:rsid w:val="0081155C"/>
    <w:rsid w:val="00811A90"/>
    <w:rsid w:val="00811BD2"/>
    <w:rsid w:val="00811EA7"/>
    <w:rsid w:val="00811F5E"/>
    <w:rsid w:val="00811FD3"/>
    <w:rsid w:val="00812714"/>
    <w:rsid w:val="008135DD"/>
    <w:rsid w:val="00813A7A"/>
    <w:rsid w:val="008140D9"/>
    <w:rsid w:val="00814733"/>
    <w:rsid w:val="00814D72"/>
    <w:rsid w:val="00814EA5"/>
    <w:rsid w:val="008153A1"/>
    <w:rsid w:val="008158F8"/>
    <w:rsid w:val="008163B7"/>
    <w:rsid w:val="00816F50"/>
    <w:rsid w:val="00817736"/>
    <w:rsid w:val="008178C4"/>
    <w:rsid w:val="00817BF7"/>
    <w:rsid w:val="00817CB9"/>
    <w:rsid w:val="00817FF3"/>
    <w:rsid w:val="008200DB"/>
    <w:rsid w:val="0082016B"/>
    <w:rsid w:val="0082021B"/>
    <w:rsid w:val="00820A36"/>
    <w:rsid w:val="00820FE0"/>
    <w:rsid w:val="008214ED"/>
    <w:rsid w:val="008218FE"/>
    <w:rsid w:val="00821B4C"/>
    <w:rsid w:val="00822546"/>
    <w:rsid w:val="0082270A"/>
    <w:rsid w:val="0082278F"/>
    <w:rsid w:val="00822A59"/>
    <w:rsid w:val="00822F3F"/>
    <w:rsid w:val="00822FDF"/>
    <w:rsid w:val="00823316"/>
    <w:rsid w:val="00823375"/>
    <w:rsid w:val="00823555"/>
    <w:rsid w:val="00823791"/>
    <w:rsid w:val="00823985"/>
    <w:rsid w:val="00823C81"/>
    <w:rsid w:val="00823CE9"/>
    <w:rsid w:val="00824975"/>
    <w:rsid w:val="008249E1"/>
    <w:rsid w:val="00824B99"/>
    <w:rsid w:val="00824C47"/>
    <w:rsid w:val="00825483"/>
    <w:rsid w:val="00825FC8"/>
    <w:rsid w:val="00826254"/>
    <w:rsid w:val="008263D8"/>
    <w:rsid w:val="008268A5"/>
    <w:rsid w:val="00826D0D"/>
    <w:rsid w:val="00826D2C"/>
    <w:rsid w:val="00826E34"/>
    <w:rsid w:val="00827157"/>
    <w:rsid w:val="00827E0D"/>
    <w:rsid w:val="0083020B"/>
    <w:rsid w:val="00830A60"/>
    <w:rsid w:val="0083142D"/>
    <w:rsid w:val="008316EB"/>
    <w:rsid w:val="00831961"/>
    <w:rsid w:val="00831D65"/>
    <w:rsid w:val="00831EE5"/>
    <w:rsid w:val="00833394"/>
    <w:rsid w:val="008333DA"/>
    <w:rsid w:val="00833F74"/>
    <w:rsid w:val="00834465"/>
    <w:rsid w:val="00834BFC"/>
    <w:rsid w:val="00834DD9"/>
    <w:rsid w:val="008355ED"/>
    <w:rsid w:val="008356DF"/>
    <w:rsid w:val="00835990"/>
    <w:rsid w:val="00835D0A"/>
    <w:rsid w:val="008362F0"/>
    <w:rsid w:val="008371A1"/>
    <w:rsid w:val="0083744A"/>
    <w:rsid w:val="0083750C"/>
    <w:rsid w:val="00837C27"/>
    <w:rsid w:val="00837E16"/>
    <w:rsid w:val="0084027B"/>
    <w:rsid w:val="00840C5F"/>
    <w:rsid w:val="00840C8B"/>
    <w:rsid w:val="00840E73"/>
    <w:rsid w:val="0084123F"/>
    <w:rsid w:val="008418FC"/>
    <w:rsid w:val="00841983"/>
    <w:rsid w:val="008419EB"/>
    <w:rsid w:val="008422CB"/>
    <w:rsid w:val="00843248"/>
    <w:rsid w:val="0084344A"/>
    <w:rsid w:val="00843586"/>
    <w:rsid w:val="00843C8F"/>
    <w:rsid w:val="00843CF3"/>
    <w:rsid w:val="00843EDE"/>
    <w:rsid w:val="008443F5"/>
    <w:rsid w:val="008450C1"/>
    <w:rsid w:val="008455FC"/>
    <w:rsid w:val="008455FE"/>
    <w:rsid w:val="008459F5"/>
    <w:rsid w:val="00845F9C"/>
    <w:rsid w:val="008464E1"/>
    <w:rsid w:val="00846BB9"/>
    <w:rsid w:val="00846C93"/>
    <w:rsid w:val="0084733A"/>
    <w:rsid w:val="00847614"/>
    <w:rsid w:val="00847BAF"/>
    <w:rsid w:val="00847E99"/>
    <w:rsid w:val="00850296"/>
    <w:rsid w:val="008503FC"/>
    <w:rsid w:val="00850A52"/>
    <w:rsid w:val="00850CBA"/>
    <w:rsid w:val="00850D8F"/>
    <w:rsid w:val="008511C4"/>
    <w:rsid w:val="00851451"/>
    <w:rsid w:val="008515B9"/>
    <w:rsid w:val="008518A6"/>
    <w:rsid w:val="008518B6"/>
    <w:rsid w:val="00851DC2"/>
    <w:rsid w:val="008528E4"/>
    <w:rsid w:val="00853146"/>
    <w:rsid w:val="0085397E"/>
    <w:rsid w:val="00853F43"/>
    <w:rsid w:val="008544C7"/>
    <w:rsid w:val="0085506D"/>
    <w:rsid w:val="0085525C"/>
    <w:rsid w:val="0085581D"/>
    <w:rsid w:val="0085588A"/>
    <w:rsid w:val="00855A3C"/>
    <w:rsid w:val="00855D7A"/>
    <w:rsid w:val="00856154"/>
    <w:rsid w:val="00856383"/>
    <w:rsid w:val="0085643E"/>
    <w:rsid w:val="008566C4"/>
    <w:rsid w:val="008577C3"/>
    <w:rsid w:val="00857DC6"/>
    <w:rsid w:val="00857FDC"/>
    <w:rsid w:val="0086068A"/>
    <w:rsid w:val="0086080C"/>
    <w:rsid w:val="00860B05"/>
    <w:rsid w:val="00860B39"/>
    <w:rsid w:val="00861117"/>
    <w:rsid w:val="008613AF"/>
    <w:rsid w:val="008613B2"/>
    <w:rsid w:val="00861659"/>
    <w:rsid w:val="00861825"/>
    <w:rsid w:val="00861CE8"/>
    <w:rsid w:val="008622A6"/>
    <w:rsid w:val="0086281D"/>
    <w:rsid w:val="00862912"/>
    <w:rsid w:val="00862AAA"/>
    <w:rsid w:val="00862D77"/>
    <w:rsid w:val="008631D1"/>
    <w:rsid w:val="00863363"/>
    <w:rsid w:val="00863F09"/>
    <w:rsid w:val="00864534"/>
    <w:rsid w:val="00864707"/>
    <w:rsid w:val="00864723"/>
    <w:rsid w:val="00864943"/>
    <w:rsid w:val="00864A12"/>
    <w:rsid w:val="00864B94"/>
    <w:rsid w:val="008656C5"/>
    <w:rsid w:val="00865C30"/>
    <w:rsid w:val="00866C7F"/>
    <w:rsid w:val="00866C82"/>
    <w:rsid w:val="0086702D"/>
    <w:rsid w:val="00867BF3"/>
    <w:rsid w:val="00867F85"/>
    <w:rsid w:val="0087039C"/>
    <w:rsid w:val="0087094B"/>
    <w:rsid w:val="008710E6"/>
    <w:rsid w:val="00871C00"/>
    <w:rsid w:val="00871F57"/>
    <w:rsid w:val="00873AD4"/>
    <w:rsid w:val="00873AE9"/>
    <w:rsid w:val="00873FAC"/>
    <w:rsid w:val="00873FF7"/>
    <w:rsid w:val="0087449F"/>
    <w:rsid w:val="008748A2"/>
    <w:rsid w:val="00875166"/>
    <w:rsid w:val="008752EF"/>
    <w:rsid w:val="00875390"/>
    <w:rsid w:val="008754AF"/>
    <w:rsid w:val="00875560"/>
    <w:rsid w:val="00875A22"/>
    <w:rsid w:val="00876360"/>
    <w:rsid w:val="008768D7"/>
    <w:rsid w:val="008769F2"/>
    <w:rsid w:val="00876A59"/>
    <w:rsid w:val="00877200"/>
    <w:rsid w:val="00877800"/>
    <w:rsid w:val="00877D49"/>
    <w:rsid w:val="00880314"/>
    <w:rsid w:val="00880A20"/>
    <w:rsid w:val="00880BF5"/>
    <w:rsid w:val="00880FE5"/>
    <w:rsid w:val="008814A0"/>
    <w:rsid w:val="00882102"/>
    <w:rsid w:val="00882127"/>
    <w:rsid w:val="0088253B"/>
    <w:rsid w:val="00883048"/>
    <w:rsid w:val="008835E2"/>
    <w:rsid w:val="00883BA8"/>
    <w:rsid w:val="00883F78"/>
    <w:rsid w:val="00884196"/>
    <w:rsid w:val="00884B0F"/>
    <w:rsid w:val="00884BB3"/>
    <w:rsid w:val="00885071"/>
    <w:rsid w:val="0088565A"/>
    <w:rsid w:val="00885DB1"/>
    <w:rsid w:val="00886BA1"/>
    <w:rsid w:val="00886FA3"/>
    <w:rsid w:val="00887168"/>
    <w:rsid w:val="0088730D"/>
    <w:rsid w:val="0088784A"/>
    <w:rsid w:val="00887BAB"/>
    <w:rsid w:val="00887C19"/>
    <w:rsid w:val="00887DCF"/>
    <w:rsid w:val="0089001D"/>
    <w:rsid w:val="0089040D"/>
    <w:rsid w:val="008907B6"/>
    <w:rsid w:val="00890C04"/>
    <w:rsid w:val="00890C62"/>
    <w:rsid w:val="008916DC"/>
    <w:rsid w:val="0089174E"/>
    <w:rsid w:val="00891944"/>
    <w:rsid w:val="008925A4"/>
    <w:rsid w:val="0089292D"/>
    <w:rsid w:val="008932DE"/>
    <w:rsid w:val="00894135"/>
    <w:rsid w:val="008942CA"/>
    <w:rsid w:val="00894399"/>
    <w:rsid w:val="008944B5"/>
    <w:rsid w:val="008948C7"/>
    <w:rsid w:val="00894F27"/>
    <w:rsid w:val="008951A9"/>
    <w:rsid w:val="0089521F"/>
    <w:rsid w:val="0089611C"/>
    <w:rsid w:val="008966B0"/>
    <w:rsid w:val="00896877"/>
    <w:rsid w:val="00896D68"/>
    <w:rsid w:val="008970D3"/>
    <w:rsid w:val="008972D9"/>
    <w:rsid w:val="00897588"/>
    <w:rsid w:val="00897DB9"/>
    <w:rsid w:val="008A066A"/>
    <w:rsid w:val="008A0CC7"/>
    <w:rsid w:val="008A1057"/>
    <w:rsid w:val="008A1622"/>
    <w:rsid w:val="008A1629"/>
    <w:rsid w:val="008A1945"/>
    <w:rsid w:val="008A1F65"/>
    <w:rsid w:val="008A24AD"/>
    <w:rsid w:val="008A3156"/>
    <w:rsid w:val="008A378D"/>
    <w:rsid w:val="008A3B04"/>
    <w:rsid w:val="008A4A77"/>
    <w:rsid w:val="008A4D26"/>
    <w:rsid w:val="008A4E66"/>
    <w:rsid w:val="008A5025"/>
    <w:rsid w:val="008A512F"/>
    <w:rsid w:val="008A5442"/>
    <w:rsid w:val="008A5496"/>
    <w:rsid w:val="008A5750"/>
    <w:rsid w:val="008A5979"/>
    <w:rsid w:val="008A5A4E"/>
    <w:rsid w:val="008A6A0C"/>
    <w:rsid w:val="008A6BAE"/>
    <w:rsid w:val="008A718C"/>
    <w:rsid w:val="008A7612"/>
    <w:rsid w:val="008A7935"/>
    <w:rsid w:val="008A7C90"/>
    <w:rsid w:val="008B02E7"/>
    <w:rsid w:val="008B06A4"/>
    <w:rsid w:val="008B0CE2"/>
    <w:rsid w:val="008B105E"/>
    <w:rsid w:val="008B1490"/>
    <w:rsid w:val="008B249A"/>
    <w:rsid w:val="008B250F"/>
    <w:rsid w:val="008B25C4"/>
    <w:rsid w:val="008B28EF"/>
    <w:rsid w:val="008B394B"/>
    <w:rsid w:val="008B3CE8"/>
    <w:rsid w:val="008B3E94"/>
    <w:rsid w:val="008B51F2"/>
    <w:rsid w:val="008B5AE3"/>
    <w:rsid w:val="008B5B7E"/>
    <w:rsid w:val="008B6390"/>
    <w:rsid w:val="008B692E"/>
    <w:rsid w:val="008B709B"/>
    <w:rsid w:val="008B767C"/>
    <w:rsid w:val="008B7889"/>
    <w:rsid w:val="008B7E42"/>
    <w:rsid w:val="008B7FC2"/>
    <w:rsid w:val="008C03A3"/>
    <w:rsid w:val="008C0850"/>
    <w:rsid w:val="008C1C58"/>
    <w:rsid w:val="008C228A"/>
    <w:rsid w:val="008C2C7F"/>
    <w:rsid w:val="008C2D42"/>
    <w:rsid w:val="008C30D7"/>
    <w:rsid w:val="008C32F1"/>
    <w:rsid w:val="008C3B1A"/>
    <w:rsid w:val="008C4171"/>
    <w:rsid w:val="008C5392"/>
    <w:rsid w:val="008C5533"/>
    <w:rsid w:val="008C5563"/>
    <w:rsid w:val="008C55CB"/>
    <w:rsid w:val="008C5E5F"/>
    <w:rsid w:val="008C60F2"/>
    <w:rsid w:val="008C6CB3"/>
    <w:rsid w:val="008C72B2"/>
    <w:rsid w:val="008C7473"/>
    <w:rsid w:val="008C7653"/>
    <w:rsid w:val="008C7817"/>
    <w:rsid w:val="008D0CA5"/>
    <w:rsid w:val="008D16AF"/>
    <w:rsid w:val="008D1C25"/>
    <w:rsid w:val="008D2326"/>
    <w:rsid w:val="008D2411"/>
    <w:rsid w:val="008D2DE7"/>
    <w:rsid w:val="008D30CD"/>
    <w:rsid w:val="008D384A"/>
    <w:rsid w:val="008D47E2"/>
    <w:rsid w:val="008D4BA1"/>
    <w:rsid w:val="008D5386"/>
    <w:rsid w:val="008D5C7F"/>
    <w:rsid w:val="008D6469"/>
    <w:rsid w:val="008D67FC"/>
    <w:rsid w:val="008D683F"/>
    <w:rsid w:val="008D68CA"/>
    <w:rsid w:val="008D6ADD"/>
    <w:rsid w:val="008D70E8"/>
    <w:rsid w:val="008D76A4"/>
    <w:rsid w:val="008D7738"/>
    <w:rsid w:val="008D7941"/>
    <w:rsid w:val="008D7C26"/>
    <w:rsid w:val="008E01ED"/>
    <w:rsid w:val="008E0ACC"/>
    <w:rsid w:val="008E0DD2"/>
    <w:rsid w:val="008E13C6"/>
    <w:rsid w:val="008E13E4"/>
    <w:rsid w:val="008E19FC"/>
    <w:rsid w:val="008E1DD7"/>
    <w:rsid w:val="008E218B"/>
    <w:rsid w:val="008E26BA"/>
    <w:rsid w:val="008E2DCC"/>
    <w:rsid w:val="008E37C6"/>
    <w:rsid w:val="008E3DFD"/>
    <w:rsid w:val="008E4413"/>
    <w:rsid w:val="008E4999"/>
    <w:rsid w:val="008E49DE"/>
    <w:rsid w:val="008E4FA1"/>
    <w:rsid w:val="008E502B"/>
    <w:rsid w:val="008E5389"/>
    <w:rsid w:val="008E55D6"/>
    <w:rsid w:val="008E5706"/>
    <w:rsid w:val="008E5C47"/>
    <w:rsid w:val="008E5C67"/>
    <w:rsid w:val="008E5FE2"/>
    <w:rsid w:val="008E64CD"/>
    <w:rsid w:val="008E6859"/>
    <w:rsid w:val="008E688E"/>
    <w:rsid w:val="008E7400"/>
    <w:rsid w:val="008E7D86"/>
    <w:rsid w:val="008F0230"/>
    <w:rsid w:val="008F023B"/>
    <w:rsid w:val="008F059D"/>
    <w:rsid w:val="008F0B30"/>
    <w:rsid w:val="008F0BF7"/>
    <w:rsid w:val="008F0D26"/>
    <w:rsid w:val="008F10BE"/>
    <w:rsid w:val="008F29D6"/>
    <w:rsid w:val="008F2C64"/>
    <w:rsid w:val="008F34D4"/>
    <w:rsid w:val="008F3524"/>
    <w:rsid w:val="008F3A0B"/>
    <w:rsid w:val="008F43E0"/>
    <w:rsid w:val="008F4855"/>
    <w:rsid w:val="008F4932"/>
    <w:rsid w:val="008F4C2F"/>
    <w:rsid w:val="008F602F"/>
    <w:rsid w:val="008F60F3"/>
    <w:rsid w:val="008F664D"/>
    <w:rsid w:val="008F6716"/>
    <w:rsid w:val="008F6718"/>
    <w:rsid w:val="008F7648"/>
    <w:rsid w:val="00900983"/>
    <w:rsid w:val="00900DED"/>
    <w:rsid w:val="009010FA"/>
    <w:rsid w:val="00901989"/>
    <w:rsid w:val="009036E2"/>
    <w:rsid w:val="00903A91"/>
    <w:rsid w:val="00903D27"/>
    <w:rsid w:val="00904912"/>
    <w:rsid w:val="00904F20"/>
    <w:rsid w:val="00905D80"/>
    <w:rsid w:val="0090611B"/>
    <w:rsid w:val="00906137"/>
    <w:rsid w:val="009062E7"/>
    <w:rsid w:val="00907220"/>
    <w:rsid w:val="009074B6"/>
    <w:rsid w:val="00907A06"/>
    <w:rsid w:val="00907ECB"/>
    <w:rsid w:val="00910284"/>
    <w:rsid w:val="00910429"/>
    <w:rsid w:val="00910F98"/>
    <w:rsid w:val="009115FF"/>
    <w:rsid w:val="00911720"/>
    <w:rsid w:val="0091210F"/>
    <w:rsid w:val="00912BEB"/>
    <w:rsid w:val="009132CF"/>
    <w:rsid w:val="0091369A"/>
    <w:rsid w:val="00913802"/>
    <w:rsid w:val="009139EA"/>
    <w:rsid w:val="009141D7"/>
    <w:rsid w:val="00914A04"/>
    <w:rsid w:val="00914A5F"/>
    <w:rsid w:val="009166D3"/>
    <w:rsid w:val="00916FD7"/>
    <w:rsid w:val="009170C8"/>
    <w:rsid w:val="00917249"/>
    <w:rsid w:val="0091724C"/>
    <w:rsid w:val="00917490"/>
    <w:rsid w:val="00917534"/>
    <w:rsid w:val="00917594"/>
    <w:rsid w:val="00917633"/>
    <w:rsid w:val="00917A1E"/>
    <w:rsid w:val="00917BC1"/>
    <w:rsid w:val="00920551"/>
    <w:rsid w:val="009206B8"/>
    <w:rsid w:val="009206EC"/>
    <w:rsid w:val="00920EF5"/>
    <w:rsid w:val="00921356"/>
    <w:rsid w:val="009224C3"/>
    <w:rsid w:val="0092257F"/>
    <w:rsid w:val="009227A3"/>
    <w:rsid w:val="00924052"/>
    <w:rsid w:val="0092422D"/>
    <w:rsid w:val="0092539E"/>
    <w:rsid w:val="0092561F"/>
    <w:rsid w:val="0092577F"/>
    <w:rsid w:val="00925809"/>
    <w:rsid w:val="0092636C"/>
    <w:rsid w:val="00926401"/>
    <w:rsid w:val="009268AC"/>
    <w:rsid w:val="00926947"/>
    <w:rsid w:val="00926A42"/>
    <w:rsid w:val="00926C57"/>
    <w:rsid w:val="00926CAB"/>
    <w:rsid w:val="00926FC4"/>
    <w:rsid w:val="00926FE6"/>
    <w:rsid w:val="00927921"/>
    <w:rsid w:val="00927E55"/>
    <w:rsid w:val="009304B7"/>
    <w:rsid w:val="00930B04"/>
    <w:rsid w:val="00930CFE"/>
    <w:rsid w:val="0093116E"/>
    <w:rsid w:val="00931200"/>
    <w:rsid w:val="00931432"/>
    <w:rsid w:val="0093164C"/>
    <w:rsid w:val="00931887"/>
    <w:rsid w:val="00931976"/>
    <w:rsid w:val="0093212A"/>
    <w:rsid w:val="009322C5"/>
    <w:rsid w:val="00932562"/>
    <w:rsid w:val="009326B9"/>
    <w:rsid w:val="0093276D"/>
    <w:rsid w:val="00932E56"/>
    <w:rsid w:val="0093324A"/>
    <w:rsid w:val="00933C4F"/>
    <w:rsid w:val="0093415C"/>
    <w:rsid w:val="00934608"/>
    <w:rsid w:val="00934EA6"/>
    <w:rsid w:val="00935320"/>
    <w:rsid w:val="009354F9"/>
    <w:rsid w:val="00935889"/>
    <w:rsid w:val="00935E86"/>
    <w:rsid w:val="00936211"/>
    <w:rsid w:val="00936CB0"/>
    <w:rsid w:val="00936CF1"/>
    <w:rsid w:val="009378A5"/>
    <w:rsid w:val="00937A60"/>
    <w:rsid w:val="00937EA1"/>
    <w:rsid w:val="00940160"/>
    <w:rsid w:val="0094057D"/>
    <w:rsid w:val="00941F71"/>
    <w:rsid w:val="009423AF"/>
    <w:rsid w:val="00942821"/>
    <w:rsid w:val="0094294D"/>
    <w:rsid w:val="00942DD6"/>
    <w:rsid w:val="00943265"/>
    <w:rsid w:val="009432FA"/>
    <w:rsid w:val="009441D2"/>
    <w:rsid w:val="009443A1"/>
    <w:rsid w:val="00944BD6"/>
    <w:rsid w:val="00944FDE"/>
    <w:rsid w:val="00945183"/>
    <w:rsid w:val="009457EB"/>
    <w:rsid w:val="00945987"/>
    <w:rsid w:val="00945D24"/>
    <w:rsid w:val="00945EFB"/>
    <w:rsid w:val="00946455"/>
    <w:rsid w:val="009465AE"/>
    <w:rsid w:val="009467E4"/>
    <w:rsid w:val="0094737E"/>
    <w:rsid w:val="00947584"/>
    <w:rsid w:val="00947642"/>
    <w:rsid w:val="009479F4"/>
    <w:rsid w:val="00947C81"/>
    <w:rsid w:val="00947E38"/>
    <w:rsid w:val="009503BE"/>
    <w:rsid w:val="00950B4E"/>
    <w:rsid w:val="009511B7"/>
    <w:rsid w:val="0095151D"/>
    <w:rsid w:val="00952FC9"/>
    <w:rsid w:val="00953E13"/>
    <w:rsid w:val="009548FA"/>
    <w:rsid w:val="00954D51"/>
    <w:rsid w:val="00955801"/>
    <w:rsid w:val="00955FE2"/>
    <w:rsid w:val="009561D4"/>
    <w:rsid w:val="0095656B"/>
    <w:rsid w:val="00957236"/>
    <w:rsid w:val="009573A2"/>
    <w:rsid w:val="00957C3C"/>
    <w:rsid w:val="00957E18"/>
    <w:rsid w:val="009602E8"/>
    <w:rsid w:val="00960DDB"/>
    <w:rsid w:val="00960EF8"/>
    <w:rsid w:val="0096187E"/>
    <w:rsid w:val="00961CC2"/>
    <w:rsid w:val="00961E59"/>
    <w:rsid w:val="00961F5C"/>
    <w:rsid w:val="0096245F"/>
    <w:rsid w:val="0096275B"/>
    <w:rsid w:val="00962853"/>
    <w:rsid w:val="00962856"/>
    <w:rsid w:val="009629AB"/>
    <w:rsid w:val="00962CE0"/>
    <w:rsid w:val="00963407"/>
    <w:rsid w:val="009637E2"/>
    <w:rsid w:val="0096451A"/>
    <w:rsid w:val="00964547"/>
    <w:rsid w:val="00964B82"/>
    <w:rsid w:val="00964EA9"/>
    <w:rsid w:val="00964F9D"/>
    <w:rsid w:val="00965FA4"/>
    <w:rsid w:val="009660BC"/>
    <w:rsid w:val="0096623B"/>
    <w:rsid w:val="009669FE"/>
    <w:rsid w:val="00966BB3"/>
    <w:rsid w:val="00966BB7"/>
    <w:rsid w:val="00966D31"/>
    <w:rsid w:val="0096740A"/>
    <w:rsid w:val="00967B1D"/>
    <w:rsid w:val="009700B3"/>
    <w:rsid w:val="00970B1D"/>
    <w:rsid w:val="00970E65"/>
    <w:rsid w:val="009716BA"/>
    <w:rsid w:val="00971971"/>
    <w:rsid w:val="009721FA"/>
    <w:rsid w:val="009723DA"/>
    <w:rsid w:val="00972900"/>
    <w:rsid w:val="00972E92"/>
    <w:rsid w:val="009737F1"/>
    <w:rsid w:val="00973948"/>
    <w:rsid w:val="00974267"/>
    <w:rsid w:val="00974D90"/>
    <w:rsid w:val="00975244"/>
    <w:rsid w:val="00975534"/>
    <w:rsid w:val="00975970"/>
    <w:rsid w:val="00975E6C"/>
    <w:rsid w:val="00975ED3"/>
    <w:rsid w:val="00976165"/>
    <w:rsid w:val="009766B3"/>
    <w:rsid w:val="0097701F"/>
    <w:rsid w:val="0097706E"/>
    <w:rsid w:val="00977456"/>
    <w:rsid w:val="009804D5"/>
    <w:rsid w:val="00980D56"/>
    <w:rsid w:val="00981C0F"/>
    <w:rsid w:val="00981D45"/>
    <w:rsid w:val="00981E31"/>
    <w:rsid w:val="00981FD1"/>
    <w:rsid w:val="00982190"/>
    <w:rsid w:val="00982879"/>
    <w:rsid w:val="00982977"/>
    <w:rsid w:val="00982CEC"/>
    <w:rsid w:val="00983564"/>
    <w:rsid w:val="009838F3"/>
    <w:rsid w:val="00983D92"/>
    <w:rsid w:val="0098426C"/>
    <w:rsid w:val="0098483B"/>
    <w:rsid w:val="00985F16"/>
    <w:rsid w:val="009868E8"/>
    <w:rsid w:val="00986E13"/>
    <w:rsid w:val="00987139"/>
    <w:rsid w:val="00987220"/>
    <w:rsid w:val="00987326"/>
    <w:rsid w:val="00987E34"/>
    <w:rsid w:val="00987E9A"/>
    <w:rsid w:val="00990471"/>
    <w:rsid w:val="009908B6"/>
    <w:rsid w:val="00990A60"/>
    <w:rsid w:val="00990F42"/>
    <w:rsid w:val="0099112F"/>
    <w:rsid w:val="0099178A"/>
    <w:rsid w:val="009917AA"/>
    <w:rsid w:val="009922B8"/>
    <w:rsid w:val="00992999"/>
    <w:rsid w:val="009933B4"/>
    <w:rsid w:val="009942D4"/>
    <w:rsid w:val="00994317"/>
    <w:rsid w:val="00994582"/>
    <w:rsid w:val="00994B21"/>
    <w:rsid w:val="00994DFB"/>
    <w:rsid w:val="0099533D"/>
    <w:rsid w:val="009953D2"/>
    <w:rsid w:val="0099559F"/>
    <w:rsid w:val="00995AA9"/>
    <w:rsid w:val="00996002"/>
    <w:rsid w:val="00997717"/>
    <w:rsid w:val="00997B16"/>
    <w:rsid w:val="00997BED"/>
    <w:rsid w:val="00997DC0"/>
    <w:rsid w:val="009A0161"/>
    <w:rsid w:val="009A02C8"/>
    <w:rsid w:val="009A108E"/>
    <w:rsid w:val="009A1BF1"/>
    <w:rsid w:val="009A2534"/>
    <w:rsid w:val="009A2DC4"/>
    <w:rsid w:val="009A3476"/>
    <w:rsid w:val="009A3479"/>
    <w:rsid w:val="009A3BC0"/>
    <w:rsid w:val="009A3E86"/>
    <w:rsid w:val="009A4158"/>
    <w:rsid w:val="009A4982"/>
    <w:rsid w:val="009A49BC"/>
    <w:rsid w:val="009A4CC3"/>
    <w:rsid w:val="009A4CD3"/>
    <w:rsid w:val="009A4DE5"/>
    <w:rsid w:val="009A532C"/>
    <w:rsid w:val="009A56F0"/>
    <w:rsid w:val="009A5703"/>
    <w:rsid w:val="009A6587"/>
    <w:rsid w:val="009A6A9B"/>
    <w:rsid w:val="009A6AF3"/>
    <w:rsid w:val="009A6CC5"/>
    <w:rsid w:val="009A6D3E"/>
    <w:rsid w:val="009A7101"/>
    <w:rsid w:val="009A75A3"/>
    <w:rsid w:val="009A7852"/>
    <w:rsid w:val="009A785F"/>
    <w:rsid w:val="009A788A"/>
    <w:rsid w:val="009A7A60"/>
    <w:rsid w:val="009A7A77"/>
    <w:rsid w:val="009A7CA7"/>
    <w:rsid w:val="009B026E"/>
    <w:rsid w:val="009B02FD"/>
    <w:rsid w:val="009B113A"/>
    <w:rsid w:val="009B2156"/>
    <w:rsid w:val="009B27B1"/>
    <w:rsid w:val="009B2A01"/>
    <w:rsid w:val="009B2EAE"/>
    <w:rsid w:val="009B32F8"/>
    <w:rsid w:val="009B3643"/>
    <w:rsid w:val="009B3B81"/>
    <w:rsid w:val="009B3BE5"/>
    <w:rsid w:val="009B3E12"/>
    <w:rsid w:val="009B5658"/>
    <w:rsid w:val="009B577D"/>
    <w:rsid w:val="009B5ABA"/>
    <w:rsid w:val="009B5F70"/>
    <w:rsid w:val="009B640D"/>
    <w:rsid w:val="009B7592"/>
    <w:rsid w:val="009B75A8"/>
    <w:rsid w:val="009B7AC9"/>
    <w:rsid w:val="009B7AFD"/>
    <w:rsid w:val="009C0273"/>
    <w:rsid w:val="009C03E2"/>
    <w:rsid w:val="009C0535"/>
    <w:rsid w:val="009C0820"/>
    <w:rsid w:val="009C096A"/>
    <w:rsid w:val="009C0A76"/>
    <w:rsid w:val="009C156C"/>
    <w:rsid w:val="009C1574"/>
    <w:rsid w:val="009C1A7E"/>
    <w:rsid w:val="009C23A8"/>
    <w:rsid w:val="009C30D1"/>
    <w:rsid w:val="009C340C"/>
    <w:rsid w:val="009C3680"/>
    <w:rsid w:val="009C39FF"/>
    <w:rsid w:val="009C41BC"/>
    <w:rsid w:val="009C4510"/>
    <w:rsid w:val="009C4B3D"/>
    <w:rsid w:val="009C4D1F"/>
    <w:rsid w:val="009C500B"/>
    <w:rsid w:val="009C5496"/>
    <w:rsid w:val="009C54B8"/>
    <w:rsid w:val="009C570B"/>
    <w:rsid w:val="009C59F2"/>
    <w:rsid w:val="009C5B63"/>
    <w:rsid w:val="009C637B"/>
    <w:rsid w:val="009C69CF"/>
    <w:rsid w:val="009C6ABA"/>
    <w:rsid w:val="009C724B"/>
    <w:rsid w:val="009C7437"/>
    <w:rsid w:val="009C7521"/>
    <w:rsid w:val="009D0441"/>
    <w:rsid w:val="009D0492"/>
    <w:rsid w:val="009D0E4C"/>
    <w:rsid w:val="009D0F0C"/>
    <w:rsid w:val="009D119F"/>
    <w:rsid w:val="009D14B9"/>
    <w:rsid w:val="009D1648"/>
    <w:rsid w:val="009D1904"/>
    <w:rsid w:val="009D1BB1"/>
    <w:rsid w:val="009D1F6D"/>
    <w:rsid w:val="009D23C3"/>
    <w:rsid w:val="009D249F"/>
    <w:rsid w:val="009D25A9"/>
    <w:rsid w:val="009D28C6"/>
    <w:rsid w:val="009D3DF7"/>
    <w:rsid w:val="009D41BD"/>
    <w:rsid w:val="009D47A4"/>
    <w:rsid w:val="009D540B"/>
    <w:rsid w:val="009D570B"/>
    <w:rsid w:val="009D5C36"/>
    <w:rsid w:val="009D60E9"/>
    <w:rsid w:val="009D62B9"/>
    <w:rsid w:val="009D63F5"/>
    <w:rsid w:val="009D6470"/>
    <w:rsid w:val="009D6BDE"/>
    <w:rsid w:val="009D6D2F"/>
    <w:rsid w:val="009D6EB4"/>
    <w:rsid w:val="009D78AB"/>
    <w:rsid w:val="009D79A0"/>
    <w:rsid w:val="009E1139"/>
    <w:rsid w:val="009E1C21"/>
    <w:rsid w:val="009E1CEC"/>
    <w:rsid w:val="009E1D3D"/>
    <w:rsid w:val="009E1E45"/>
    <w:rsid w:val="009E30DA"/>
    <w:rsid w:val="009E349E"/>
    <w:rsid w:val="009E38FF"/>
    <w:rsid w:val="009E3D61"/>
    <w:rsid w:val="009E3D91"/>
    <w:rsid w:val="009E4523"/>
    <w:rsid w:val="009E45EE"/>
    <w:rsid w:val="009E46EE"/>
    <w:rsid w:val="009E4D69"/>
    <w:rsid w:val="009E568A"/>
    <w:rsid w:val="009E5988"/>
    <w:rsid w:val="009E665D"/>
    <w:rsid w:val="009E6DAE"/>
    <w:rsid w:val="009E6DCA"/>
    <w:rsid w:val="009E7102"/>
    <w:rsid w:val="009E7565"/>
    <w:rsid w:val="009F0121"/>
    <w:rsid w:val="009F0646"/>
    <w:rsid w:val="009F0751"/>
    <w:rsid w:val="009F0A1E"/>
    <w:rsid w:val="009F1468"/>
    <w:rsid w:val="009F192D"/>
    <w:rsid w:val="009F1A37"/>
    <w:rsid w:val="009F2103"/>
    <w:rsid w:val="009F2D8E"/>
    <w:rsid w:val="009F2FE1"/>
    <w:rsid w:val="009F40DA"/>
    <w:rsid w:val="009F44F4"/>
    <w:rsid w:val="009F48E9"/>
    <w:rsid w:val="009F49B6"/>
    <w:rsid w:val="009F4B95"/>
    <w:rsid w:val="009F4D51"/>
    <w:rsid w:val="009F5BE0"/>
    <w:rsid w:val="009F5F65"/>
    <w:rsid w:val="009F60DA"/>
    <w:rsid w:val="009F6496"/>
    <w:rsid w:val="009F64CC"/>
    <w:rsid w:val="009F64CE"/>
    <w:rsid w:val="009F6CC4"/>
    <w:rsid w:val="009F7078"/>
    <w:rsid w:val="009F7498"/>
    <w:rsid w:val="009F754F"/>
    <w:rsid w:val="009F75E8"/>
    <w:rsid w:val="009F77CF"/>
    <w:rsid w:val="00A00288"/>
    <w:rsid w:val="00A003C8"/>
    <w:rsid w:val="00A005B2"/>
    <w:rsid w:val="00A016C7"/>
    <w:rsid w:val="00A01867"/>
    <w:rsid w:val="00A01DD9"/>
    <w:rsid w:val="00A0269B"/>
    <w:rsid w:val="00A027D5"/>
    <w:rsid w:val="00A027F1"/>
    <w:rsid w:val="00A0383A"/>
    <w:rsid w:val="00A03EC2"/>
    <w:rsid w:val="00A048E1"/>
    <w:rsid w:val="00A04F3E"/>
    <w:rsid w:val="00A04F40"/>
    <w:rsid w:val="00A04FAE"/>
    <w:rsid w:val="00A05090"/>
    <w:rsid w:val="00A051EE"/>
    <w:rsid w:val="00A05380"/>
    <w:rsid w:val="00A0581A"/>
    <w:rsid w:val="00A059F3"/>
    <w:rsid w:val="00A0650F"/>
    <w:rsid w:val="00A07183"/>
    <w:rsid w:val="00A07331"/>
    <w:rsid w:val="00A073CA"/>
    <w:rsid w:val="00A07736"/>
    <w:rsid w:val="00A0775E"/>
    <w:rsid w:val="00A07B78"/>
    <w:rsid w:val="00A10115"/>
    <w:rsid w:val="00A10C5B"/>
    <w:rsid w:val="00A11208"/>
    <w:rsid w:val="00A12B80"/>
    <w:rsid w:val="00A14340"/>
    <w:rsid w:val="00A14C55"/>
    <w:rsid w:val="00A15123"/>
    <w:rsid w:val="00A15527"/>
    <w:rsid w:val="00A1595A"/>
    <w:rsid w:val="00A15C41"/>
    <w:rsid w:val="00A15CC8"/>
    <w:rsid w:val="00A15CF8"/>
    <w:rsid w:val="00A1682A"/>
    <w:rsid w:val="00A16C08"/>
    <w:rsid w:val="00A16FCD"/>
    <w:rsid w:val="00A177A3"/>
    <w:rsid w:val="00A17A0A"/>
    <w:rsid w:val="00A17D2A"/>
    <w:rsid w:val="00A17F98"/>
    <w:rsid w:val="00A2085B"/>
    <w:rsid w:val="00A20BB6"/>
    <w:rsid w:val="00A21297"/>
    <w:rsid w:val="00A212E4"/>
    <w:rsid w:val="00A212F0"/>
    <w:rsid w:val="00A216E9"/>
    <w:rsid w:val="00A219E9"/>
    <w:rsid w:val="00A21EF5"/>
    <w:rsid w:val="00A21F3F"/>
    <w:rsid w:val="00A2222E"/>
    <w:rsid w:val="00A223C2"/>
    <w:rsid w:val="00A22B3A"/>
    <w:rsid w:val="00A22E1C"/>
    <w:rsid w:val="00A236BE"/>
    <w:rsid w:val="00A23CDD"/>
    <w:rsid w:val="00A2408B"/>
    <w:rsid w:val="00A244A0"/>
    <w:rsid w:val="00A245B7"/>
    <w:rsid w:val="00A24A73"/>
    <w:rsid w:val="00A25904"/>
    <w:rsid w:val="00A264DB"/>
    <w:rsid w:val="00A2663B"/>
    <w:rsid w:val="00A269C7"/>
    <w:rsid w:val="00A2778E"/>
    <w:rsid w:val="00A27A5F"/>
    <w:rsid w:val="00A303D1"/>
    <w:rsid w:val="00A30FCC"/>
    <w:rsid w:val="00A316DD"/>
    <w:rsid w:val="00A316FE"/>
    <w:rsid w:val="00A31796"/>
    <w:rsid w:val="00A32519"/>
    <w:rsid w:val="00A32627"/>
    <w:rsid w:val="00A32F60"/>
    <w:rsid w:val="00A33866"/>
    <w:rsid w:val="00A33A48"/>
    <w:rsid w:val="00A33B43"/>
    <w:rsid w:val="00A34181"/>
    <w:rsid w:val="00A341E2"/>
    <w:rsid w:val="00A3424C"/>
    <w:rsid w:val="00A3537C"/>
    <w:rsid w:val="00A36093"/>
    <w:rsid w:val="00A360DA"/>
    <w:rsid w:val="00A3610A"/>
    <w:rsid w:val="00A362DB"/>
    <w:rsid w:val="00A36516"/>
    <w:rsid w:val="00A36BAB"/>
    <w:rsid w:val="00A37289"/>
    <w:rsid w:val="00A37510"/>
    <w:rsid w:val="00A37F0C"/>
    <w:rsid w:val="00A4012D"/>
    <w:rsid w:val="00A40A45"/>
    <w:rsid w:val="00A40F4B"/>
    <w:rsid w:val="00A410E5"/>
    <w:rsid w:val="00A41545"/>
    <w:rsid w:val="00A417AC"/>
    <w:rsid w:val="00A41CF1"/>
    <w:rsid w:val="00A429A8"/>
    <w:rsid w:val="00A42DB1"/>
    <w:rsid w:val="00A42FCD"/>
    <w:rsid w:val="00A4329F"/>
    <w:rsid w:val="00A43365"/>
    <w:rsid w:val="00A437D8"/>
    <w:rsid w:val="00A439F9"/>
    <w:rsid w:val="00A43DB2"/>
    <w:rsid w:val="00A441FA"/>
    <w:rsid w:val="00A44375"/>
    <w:rsid w:val="00A447D7"/>
    <w:rsid w:val="00A44AA1"/>
    <w:rsid w:val="00A451BA"/>
    <w:rsid w:val="00A45577"/>
    <w:rsid w:val="00A460EB"/>
    <w:rsid w:val="00A463D6"/>
    <w:rsid w:val="00A467C6"/>
    <w:rsid w:val="00A46B3D"/>
    <w:rsid w:val="00A46C15"/>
    <w:rsid w:val="00A46F0A"/>
    <w:rsid w:val="00A47CDC"/>
    <w:rsid w:val="00A50091"/>
    <w:rsid w:val="00A50C21"/>
    <w:rsid w:val="00A50D00"/>
    <w:rsid w:val="00A5138C"/>
    <w:rsid w:val="00A5163F"/>
    <w:rsid w:val="00A51656"/>
    <w:rsid w:val="00A524DB"/>
    <w:rsid w:val="00A535B3"/>
    <w:rsid w:val="00A535F1"/>
    <w:rsid w:val="00A54091"/>
    <w:rsid w:val="00A54898"/>
    <w:rsid w:val="00A5497D"/>
    <w:rsid w:val="00A54A71"/>
    <w:rsid w:val="00A54B6A"/>
    <w:rsid w:val="00A54F7F"/>
    <w:rsid w:val="00A552A2"/>
    <w:rsid w:val="00A552CB"/>
    <w:rsid w:val="00A559C5"/>
    <w:rsid w:val="00A5604A"/>
    <w:rsid w:val="00A5613D"/>
    <w:rsid w:val="00A564E8"/>
    <w:rsid w:val="00A569C4"/>
    <w:rsid w:val="00A56B78"/>
    <w:rsid w:val="00A56B83"/>
    <w:rsid w:val="00A56CA4"/>
    <w:rsid w:val="00A5785B"/>
    <w:rsid w:val="00A5794D"/>
    <w:rsid w:val="00A57FBD"/>
    <w:rsid w:val="00A60024"/>
    <w:rsid w:val="00A6009B"/>
    <w:rsid w:val="00A60228"/>
    <w:rsid w:val="00A60643"/>
    <w:rsid w:val="00A60FB7"/>
    <w:rsid w:val="00A610EE"/>
    <w:rsid w:val="00A6141E"/>
    <w:rsid w:val="00A619A6"/>
    <w:rsid w:val="00A61C93"/>
    <w:rsid w:val="00A6208F"/>
    <w:rsid w:val="00A622E6"/>
    <w:rsid w:val="00A629B9"/>
    <w:rsid w:val="00A62A89"/>
    <w:rsid w:val="00A62D66"/>
    <w:rsid w:val="00A62FEB"/>
    <w:rsid w:val="00A63831"/>
    <w:rsid w:val="00A648FB"/>
    <w:rsid w:val="00A649C1"/>
    <w:rsid w:val="00A64B08"/>
    <w:rsid w:val="00A64B18"/>
    <w:rsid w:val="00A64B6A"/>
    <w:rsid w:val="00A652B8"/>
    <w:rsid w:val="00A654BE"/>
    <w:rsid w:val="00A66566"/>
    <w:rsid w:val="00A6658A"/>
    <w:rsid w:val="00A66A6B"/>
    <w:rsid w:val="00A66EA2"/>
    <w:rsid w:val="00A67602"/>
    <w:rsid w:val="00A67BD6"/>
    <w:rsid w:val="00A67D10"/>
    <w:rsid w:val="00A700AB"/>
    <w:rsid w:val="00A700E0"/>
    <w:rsid w:val="00A70237"/>
    <w:rsid w:val="00A702F9"/>
    <w:rsid w:val="00A707BF"/>
    <w:rsid w:val="00A70B46"/>
    <w:rsid w:val="00A70EC4"/>
    <w:rsid w:val="00A717A4"/>
    <w:rsid w:val="00A71B0C"/>
    <w:rsid w:val="00A72175"/>
    <w:rsid w:val="00A72194"/>
    <w:rsid w:val="00A722CF"/>
    <w:rsid w:val="00A72649"/>
    <w:rsid w:val="00A72D98"/>
    <w:rsid w:val="00A72F66"/>
    <w:rsid w:val="00A73115"/>
    <w:rsid w:val="00A73589"/>
    <w:rsid w:val="00A73EF1"/>
    <w:rsid w:val="00A73FA2"/>
    <w:rsid w:val="00A74558"/>
    <w:rsid w:val="00A74A09"/>
    <w:rsid w:val="00A74A9C"/>
    <w:rsid w:val="00A7508B"/>
    <w:rsid w:val="00A7509D"/>
    <w:rsid w:val="00A750D8"/>
    <w:rsid w:val="00A755FE"/>
    <w:rsid w:val="00A75C41"/>
    <w:rsid w:val="00A75F2B"/>
    <w:rsid w:val="00A76DEE"/>
    <w:rsid w:val="00A76F3B"/>
    <w:rsid w:val="00A77646"/>
    <w:rsid w:val="00A7765F"/>
    <w:rsid w:val="00A800CE"/>
    <w:rsid w:val="00A804EB"/>
    <w:rsid w:val="00A80B58"/>
    <w:rsid w:val="00A80F07"/>
    <w:rsid w:val="00A81221"/>
    <w:rsid w:val="00A8185A"/>
    <w:rsid w:val="00A81C54"/>
    <w:rsid w:val="00A821A2"/>
    <w:rsid w:val="00A82A23"/>
    <w:rsid w:val="00A82D33"/>
    <w:rsid w:val="00A830BA"/>
    <w:rsid w:val="00A832C9"/>
    <w:rsid w:val="00A835C7"/>
    <w:rsid w:val="00A83981"/>
    <w:rsid w:val="00A84811"/>
    <w:rsid w:val="00A84A9F"/>
    <w:rsid w:val="00A84F61"/>
    <w:rsid w:val="00A85170"/>
    <w:rsid w:val="00A85B86"/>
    <w:rsid w:val="00A85C01"/>
    <w:rsid w:val="00A8611E"/>
    <w:rsid w:val="00A86529"/>
    <w:rsid w:val="00A86B62"/>
    <w:rsid w:val="00A86EDE"/>
    <w:rsid w:val="00A87836"/>
    <w:rsid w:val="00A87E37"/>
    <w:rsid w:val="00A87EEA"/>
    <w:rsid w:val="00A87F68"/>
    <w:rsid w:val="00A902E1"/>
    <w:rsid w:val="00A90888"/>
    <w:rsid w:val="00A90C20"/>
    <w:rsid w:val="00A9102F"/>
    <w:rsid w:val="00A923AB"/>
    <w:rsid w:val="00A9290C"/>
    <w:rsid w:val="00A930A6"/>
    <w:rsid w:val="00A93384"/>
    <w:rsid w:val="00A93917"/>
    <w:rsid w:val="00A942B6"/>
    <w:rsid w:val="00A945AE"/>
    <w:rsid w:val="00A965A5"/>
    <w:rsid w:val="00A9687C"/>
    <w:rsid w:val="00A97039"/>
    <w:rsid w:val="00A9727B"/>
    <w:rsid w:val="00A9728E"/>
    <w:rsid w:val="00A9750F"/>
    <w:rsid w:val="00A975AB"/>
    <w:rsid w:val="00AA0024"/>
    <w:rsid w:val="00AA005F"/>
    <w:rsid w:val="00AA07C4"/>
    <w:rsid w:val="00AA12CB"/>
    <w:rsid w:val="00AA13F7"/>
    <w:rsid w:val="00AA15AB"/>
    <w:rsid w:val="00AA15BF"/>
    <w:rsid w:val="00AA18A3"/>
    <w:rsid w:val="00AA2122"/>
    <w:rsid w:val="00AA3312"/>
    <w:rsid w:val="00AA3343"/>
    <w:rsid w:val="00AA3E3E"/>
    <w:rsid w:val="00AA44E9"/>
    <w:rsid w:val="00AA5AB4"/>
    <w:rsid w:val="00AA67FC"/>
    <w:rsid w:val="00AA6EF9"/>
    <w:rsid w:val="00AB09B0"/>
    <w:rsid w:val="00AB0F68"/>
    <w:rsid w:val="00AB1078"/>
    <w:rsid w:val="00AB159D"/>
    <w:rsid w:val="00AB1762"/>
    <w:rsid w:val="00AB19A7"/>
    <w:rsid w:val="00AB1F9C"/>
    <w:rsid w:val="00AB229A"/>
    <w:rsid w:val="00AB2357"/>
    <w:rsid w:val="00AB2789"/>
    <w:rsid w:val="00AB2EA1"/>
    <w:rsid w:val="00AB30E0"/>
    <w:rsid w:val="00AB3621"/>
    <w:rsid w:val="00AB49C8"/>
    <w:rsid w:val="00AB4CF4"/>
    <w:rsid w:val="00AB5042"/>
    <w:rsid w:val="00AB5266"/>
    <w:rsid w:val="00AB5B48"/>
    <w:rsid w:val="00AB6148"/>
    <w:rsid w:val="00AB6291"/>
    <w:rsid w:val="00AB63A4"/>
    <w:rsid w:val="00AB63D5"/>
    <w:rsid w:val="00AB646D"/>
    <w:rsid w:val="00AB687C"/>
    <w:rsid w:val="00AB727D"/>
    <w:rsid w:val="00AC02B7"/>
    <w:rsid w:val="00AC036D"/>
    <w:rsid w:val="00AC04F5"/>
    <w:rsid w:val="00AC0A7B"/>
    <w:rsid w:val="00AC11D9"/>
    <w:rsid w:val="00AC1920"/>
    <w:rsid w:val="00AC210E"/>
    <w:rsid w:val="00AC227D"/>
    <w:rsid w:val="00AC355A"/>
    <w:rsid w:val="00AC3B9B"/>
    <w:rsid w:val="00AC3D49"/>
    <w:rsid w:val="00AC428E"/>
    <w:rsid w:val="00AC4CB7"/>
    <w:rsid w:val="00AC516F"/>
    <w:rsid w:val="00AC57FC"/>
    <w:rsid w:val="00AC61CC"/>
    <w:rsid w:val="00AC660A"/>
    <w:rsid w:val="00AC6731"/>
    <w:rsid w:val="00AC6B6D"/>
    <w:rsid w:val="00AC7E59"/>
    <w:rsid w:val="00AD0119"/>
    <w:rsid w:val="00AD0999"/>
    <w:rsid w:val="00AD10F4"/>
    <w:rsid w:val="00AD15CE"/>
    <w:rsid w:val="00AD18F1"/>
    <w:rsid w:val="00AD20FF"/>
    <w:rsid w:val="00AD2AA2"/>
    <w:rsid w:val="00AD2C22"/>
    <w:rsid w:val="00AD333A"/>
    <w:rsid w:val="00AD3B1B"/>
    <w:rsid w:val="00AD4106"/>
    <w:rsid w:val="00AD4964"/>
    <w:rsid w:val="00AD499D"/>
    <w:rsid w:val="00AD4B9F"/>
    <w:rsid w:val="00AD521E"/>
    <w:rsid w:val="00AD6119"/>
    <w:rsid w:val="00AD61FF"/>
    <w:rsid w:val="00AD6804"/>
    <w:rsid w:val="00AD6D7C"/>
    <w:rsid w:val="00AD6D7D"/>
    <w:rsid w:val="00AD6F97"/>
    <w:rsid w:val="00AD744D"/>
    <w:rsid w:val="00AD747C"/>
    <w:rsid w:val="00AD7ADC"/>
    <w:rsid w:val="00AE00F7"/>
    <w:rsid w:val="00AE0187"/>
    <w:rsid w:val="00AE0399"/>
    <w:rsid w:val="00AE08A9"/>
    <w:rsid w:val="00AE092C"/>
    <w:rsid w:val="00AE09C7"/>
    <w:rsid w:val="00AE0D29"/>
    <w:rsid w:val="00AE10F6"/>
    <w:rsid w:val="00AE142F"/>
    <w:rsid w:val="00AE1895"/>
    <w:rsid w:val="00AE1D34"/>
    <w:rsid w:val="00AE1E9D"/>
    <w:rsid w:val="00AE217D"/>
    <w:rsid w:val="00AE254C"/>
    <w:rsid w:val="00AE2940"/>
    <w:rsid w:val="00AE2D72"/>
    <w:rsid w:val="00AE2F99"/>
    <w:rsid w:val="00AE358A"/>
    <w:rsid w:val="00AE37BD"/>
    <w:rsid w:val="00AE40BA"/>
    <w:rsid w:val="00AE4F67"/>
    <w:rsid w:val="00AE522B"/>
    <w:rsid w:val="00AE5236"/>
    <w:rsid w:val="00AE5506"/>
    <w:rsid w:val="00AE6240"/>
    <w:rsid w:val="00AE6276"/>
    <w:rsid w:val="00AE63C0"/>
    <w:rsid w:val="00AE6695"/>
    <w:rsid w:val="00AE6CF4"/>
    <w:rsid w:val="00AE6CF9"/>
    <w:rsid w:val="00AE7381"/>
    <w:rsid w:val="00AE74B5"/>
    <w:rsid w:val="00AE7651"/>
    <w:rsid w:val="00AE7D1A"/>
    <w:rsid w:val="00AF02EE"/>
    <w:rsid w:val="00AF07E5"/>
    <w:rsid w:val="00AF1041"/>
    <w:rsid w:val="00AF1078"/>
    <w:rsid w:val="00AF1832"/>
    <w:rsid w:val="00AF183A"/>
    <w:rsid w:val="00AF1D39"/>
    <w:rsid w:val="00AF1DBB"/>
    <w:rsid w:val="00AF2287"/>
    <w:rsid w:val="00AF2AEF"/>
    <w:rsid w:val="00AF323C"/>
    <w:rsid w:val="00AF3743"/>
    <w:rsid w:val="00AF396B"/>
    <w:rsid w:val="00AF4119"/>
    <w:rsid w:val="00AF4444"/>
    <w:rsid w:val="00AF59F0"/>
    <w:rsid w:val="00AF5B17"/>
    <w:rsid w:val="00AF5D74"/>
    <w:rsid w:val="00AF7711"/>
    <w:rsid w:val="00AF78E8"/>
    <w:rsid w:val="00AF7C64"/>
    <w:rsid w:val="00B009D5"/>
    <w:rsid w:val="00B01D44"/>
    <w:rsid w:val="00B021BE"/>
    <w:rsid w:val="00B021E5"/>
    <w:rsid w:val="00B042F6"/>
    <w:rsid w:val="00B050FF"/>
    <w:rsid w:val="00B0535B"/>
    <w:rsid w:val="00B05410"/>
    <w:rsid w:val="00B0640F"/>
    <w:rsid w:val="00B06878"/>
    <w:rsid w:val="00B06A7B"/>
    <w:rsid w:val="00B07452"/>
    <w:rsid w:val="00B07A1B"/>
    <w:rsid w:val="00B07ABC"/>
    <w:rsid w:val="00B07CAB"/>
    <w:rsid w:val="00B1012B"/>
    <w:rsid w:val="00B102D0"/>
    <w:rsid w:val="00B10477"/>
    <w:rsid w:val="00B107CD"/>
    <w:rsid w:val="00B10AD0"/>
    <w:rsid w:val="00B10BAB"/>
    <w:rsid w:val="00B10E0D"/>
    <w:rsid w:val="00B1100D"/>
    <w:rsid w:val="00B115A2"/>
    <w:rsid w:val="00B117CC"/>
    <w:rsid w:val="00B1189B"/>
    <w:rsid w:val="00B119E4"/>
    <w:rsid w:val="00B12618"/>
    <w:rsid w:val="00B12AC6"/>
    <w:rsid w:val="00B130FC"/>
    <w:rsid w:val="00B132D3"/>
    <w:rsid w:val="00B13387"/>
    <w:rsid w:val="00B1342E"/>
    <w:rsid w:val="00B13974"/>
    <w:rsid w:val="00B139C1"/>
    <w:rsid w:val="00B13E8F"/>
    <w:rsid w:val="00B13E9C"/>
    <w:rsid w:val="00B144D3"/>
    <w:rsid w:val="00B14EB8"/>
    <w:rsid w:val="00B15E75"/>
    <w:rsid w:val="00B15FB1"/>
    <w:rsid w:val="00B16094"/>
    <w:rsid w:val="00B164B3"/>
    <w:rsid w:val="00B16A06"/>
    <w:rsid w:val="00B16D45"/>
    <w:rsid w:val="00B170AA"/>
    <w:rsid w:val="00B17244"/>
    <w:rsid w:val="00B17297"/>
    <w:rsid w:val="00B175CD"/>
    <w:rsid w:val="00B1771F"/>
    <w:rsid w:val="00B17813"/>
    <w:rsid w:val="00B205D5"/>
    <w:rsid w:val="00B206CB"/>
    <w:rsid w:val="00B208A9"/>
    <w:rsid w:val="00B20E39"/>
    <w:rsid w:val="00B2138D"/>
    <w:rsid w:val="00B21BB2"/>
    <w:rsid w:val="00B2204C"/>
    <w:rsid w:val="00B22874"/>
    <w:rsid w:val="00B22E61"/>
    <w:rsid w:val="00B2323A"/>
    <w:rsid w:val="00B2351E"/>
    <w:rsid w:val="00B23ABE"/>
    <w:rsid w:val="00B23E7B"/>
    <w:rsid w:val="00B23F93"/>
    <w:rsid w:val="00B24163"/>
    <w:rsid w:val="00B24164"/>
    <w:rsid w:val="00B2422F"/>
    <w:rsid w:val="00B24520"/>
    <w:rsid w:val="00B247DA"/>
    <w:rsid w:val="00B24BD6"/>
    <w:rsid w:val="00B24CC6"/>
    <w:rsid w:val="00B24EAE"/>
    <w:rsid w:val="00B25177"/>
    <w:rsid w:val="00B2525B"/>
    <w:rsid w:val="00B2550A"/>
    <w:rsid w:val="00B2561B"/>
    <w:rsid w:val="00B262C3"/>
    <w:rsid w:val="00B27428"/>
    <w:rsid w:val="00B27445"/>
    <w:rsid w:val="00B276C7"/>
    <w:rsid w:val="00B2788B"/>
    <w:rsid w:val="00B27BF8"/>
    <w:rsid w:val="00B27F07"/>
    <w:rsid w:val="00B27FC6"/>
    <w:rsid w:val="00B300C6"/>
    <w:rsid w:val="00B317E6"/>
    <w:rsid w:val="00B31A20"/>
    <w:rsid w:val="00B32AA5"/>
    <w:rsid w:val="00B32F0D"/>
    <w:rsid w:val="00B33565"/>
    <w:rsid w:val="00B3366E"/>
    <w:rsid w:val="00B33736"/>
    <w:rsid w:val="00B33870"/>
    <w:rsid w:val="00B33CBA"/>
    <w:rsid w:val="00B33FD6"/>
    <w:rsid w:val="00B340E4"/>
    <w:rsid w:val="00B3417F"/>
    <w:rsid w:val="00B34A49"/>
    <w:rsid w:val="00B34B25"/>
    <w:rsid w:val="00B34D41"/>
    <w:rsid w:val="00B35250"/>
    <w:rsid w:val="00B3631E"/>
    <w:rsid w:val="00B36325"/>
    <w:rsid w:val="00B36459"/>
    <w:rsid w:val="00B36948"/>
    <w:rsid w:val="00B36964"/>
    <w:rsid w:val="00B36F32"/>
    <w:rsid w:val="00B37448"/>
    <w:rsid w:val="00B378B4"/>
    <w:rsid w:val="00B40085"/>
    <w:rsid w:val="00B40246"/>
    <w:rsid w:val="00B4161C"/>
    <w:rsid w:val="00B416EE"/>
    <w:rsid w:val="00B41BF9"/>
    <w:rsid w:val="00B41E7F"/>
    <w:rsid w:val="00B42EB1"/>
    <w:rsid w:val="00B4302D"/>
    <w:rsid w:val="00B4366E"/>
    <w:rsid w:val="00B4383E"/>
    <w:rsid w:val="00B43CD8"/>
    <w:rsid w:val="00B4535D"/>
    <w:rsid w:val="00B45730"/>
    <w:rsid w:val="00B4575F"/>
    <w:rsid w:val="00B45CFB"/>
    <w:rsid w:val="00B464B3"/>
    <w:rsid w:val="00B46ABC"/>
    <w:rsid w:val="00B46D73"/>
    <w:rsid w:val="00B47674"/>
    <w:rsid w:val="00B47E89"/>
    <w:rsid w:val="00B47FF5"/>
    <w:rsid w:val="00B50B73"/>
    <w:rsid w:val="00B50F30"/>
    <w:rsid w:val="00B51013"/>
    <w:rsid w:val="00B51C0C"/>
    <w:rsid w:val="00B52634"/>
    <w:rsid w:val="00B52B25"/>
    <w:rsid w:val="00B52DD9"/>
    <w:rsid w:val="00B53A9E"/>
    <w:rsid w:val="00B53E82"/>
    <w:rsid w:val="00B5459D"/>
    <w:rsid w:val="00B54866"/>
    <w:rsid w:val="00B55427"/>
    <w:rsid w:val="00B55742"/>
    <w:rsid w:val="00B55CC3"/>
    <w:rsid w:val="00B55DA4"/>
    <w:rsid w:val="00B560D9"/>
    <w:rsid w:val="00B560DD"/>
    <w:rsid w:val="00B56CCB"/>
    <w:rsid w:val="00B60153"/>
    <w:rsid w:val="00B6023B"/>
    <w:rsid w:val="00B60495"/>
    <w:rsid w:val="00B605B9"/>
    <w:rsid w:val="00B60761"/>
    <w:rsid w:val="00B61337"/>
    <w:rsid w:val="00B614CA"/>
    <w:rsid w:val="00B61683"/>
    <w:rsid w:val="00B61770"/>
    <w:rsid w:val="00B629F9"/>
    <w:rsid w:val="00B62EA2"/>
    <w:rsid w:val="00B6342A"/>
    <w:rsid w:val="00B6359A"/>
    <w:rsid w:val="00B63BDC"/>
    <w:rsid w:val="00B640E5"/>
    <w:rsid w:val="00B64FBB"/>
    <w:rsid w:val="00B65150"/>
    <w:rsid w:val="00B65915"/>
    <w:rsid w:val="00B664FC"/>
    <w:rsid w:val="00B66970"/>
    <w:rsid w:val="00B66BA2"/>
    <w:rsid w:val="00B67417"/>
    <w:rsid w:val="00B674D0"/>
    <w:rsid w:val="00B676A4"/>
    <w:rsid w:val="00B67F90"/>
    <w:rsid w:val="00B70122"/>
    <w:rsid w:val="00B7043A"/>
    <w:rsid w:val="00B70751"/>
    <w:rsid w:val="00B7083A"/>
    <w:rsid w:val="00B70F1C"/>
    <w:rsid w:val="00B71274"/>
    <w:rsid w:val="00B71503"/>
    <w:rsid w:val="00B722C7"/>
    <w:rsid w:val="00B72E30"/>
    <w:rsid w:val="00B72FAF"/>
    <w:rsid w:val="00B733EA"/>
    <w:rsid w:val="00B73417"/>
    <w:rsid w:val="00B73872"/>
    <w:rsid w:val="00B73B75"/>
    <w:rsid w:val="00B73CAD"/>
    <w:rsid w:val="00B73D14"/>
    <w:rsid w:val="00B74164"/>
    <w:rsid w:val="00B74232"/>
    <w:rsid w:val="00B74AE7"/>
    <w:rsid w:val="00B74FFC"/>
    <w:rsid w:val="00B756FC"/>
    <w:rsid w:val="00B75E3D"/>
    <w:rsid w:val="00B75FF3"/>
    <w:rsid w:val="00B76132"/>
    <w:rsid w:val="00B7638B"/>
    <w:rsid w:val="00B76F67"/>
    <w:rsid w:val="00B774AC"/>
    <w:rsid w:val="00B77862"/>
    <w:rsid w:val="00B801FF"/>
    <w:rsid w:val="00B803E2"/>
    <w:rsid w:val="00B80A42"/>
    <w:rsid w:val="00B80AB3"/>
    <w:rsid w:val="00B80E08"/>
    <w:rsid w:val="00B814FC"/>
    <w:rsid w:val="00B81770"/>
    <w:rsid w:val="00B81780"/>
    <w:rsid w:val="00B81AFE"/>
    <w:rsid w:val="00B81B3A"/>
    <w:rsid w:val="00B8229A"/>
    <w:rsid w:val="00B82787"/>
    <w:rsid w:val="00B827AF"/>
    <w:rsid w:val="00B829F5"/>
    <w:rsid w:val="00B82A43"/>
    <w:rsid w:val="00B82C6C"/>
    <w:rsid w:val="00B83967"/>
    <w:rsid w:val="00B83B5C"/>
    <w:rsid w:val="00B83D4F"/>
    <w:rsid w:val="00B83DE5"/>
    <w:rsid w:val="00B83F26"/>
    <w:rsid w:val="00B84482"/>
    <w:rsid w:val="00B848F1"/>
    <w:rsid w:val="00B8498B"/>
    <w:rsid w:val="00B849D8"/>
    <w:rsid w:val="00B849DE"/>
    <w:rsid w:val="00B84D9A"/>
    <w:rsid w:val="00B85007"/>
    <w:rsid w:val="00B85871"/>
    <w:rsid w:val="00B85922"/>
    <w:rsid w:val="00B85D64"/>
    <w:rsid w:val="00B86334"/>
    <w:rsid w:val="00B867ED"/>
    <w:rsid w:val="00B87116"/>
    <w:rsid w:val="00B8729D"/>
    <w:rsid w:val="00B8748C"/>
    <w:rsid w:val="00B87BC0"/>
    <w:rsid w:val="00B87E9E"/>
    <w:rsid w:val="00B90215"/>
    <w:rsid w:val="00B90A3B"/>
    <w:rsid w:val="00B9171E"/>
    <w:rsid w:val="00B918C9"/>
    <w:rsid w:val="00B919F3"/>
    <w:rsid w:val="00B91F0C"/>
    <w:rsid w:val="00B92B1F"/>
    <w:rsid w:val="00B92BBF"/>
    <w:rsid w:val="00B92CE0"/>
    <w:rsid w:val="00B92D0A"/>
    <w:rsid w:val="00B92DEC"/>
    <w:rsid w:val="00B9341A"/>
    <w:rsid w:val="00B94052"/>
    <w:rsid w:val="00B943D5"/>
    <w:rsid w:val="00B945B4"/>
    <w:rsid w:val="00B950F9"/>
    <w:rsid w:val="00B95326"/>
    <w:rsid w:val="00B95659"/>
    <w:rsid w:val="00B9586A"/>
    <w:rsid w:val="00B95F61"/>
    <w:rsid w:val="00B96493"/>
    <w:rsid w:val="00B9689B"/>
    <w:rsid w:val="00B9714A"/>
    <w:rsid w:val="00B97452"/>
    <w:rsid w:val="00B97B32"/>
    <w:rsid w:val="00B97B68"/>
    <w:rsid w:val="00BA0226"/>
    <w:rsid w:val="00BA0F9B"/>
    <w:rsid w:val="00BA2448"/>
    <w:rsid w:val="00BA27D7"/>
    <w:rsid w:val="00BA2912"/>
    <w:rsid w:val="00BA2ECE"/>
    <w:rsid w:val="00BA2FF1"/>
    <w:rsid w:val="00BA349B"/>
    <w:rsid w:val="00BA3833"/>
    <w:rsid w:val="00BA3B0E"/>
    <w:rsid w:val="00BA3C42"/>
    <w:rsid w:val="00BA431D"/>
    <w:rsid w:val="00BA45B9"/>
    <w:rsid w:val="00BA498B"/>
    <w:rsid w:val="00BA4E6C"/>
    <w:rsid w:val="00BA4F08"/>
    <w:rsid w:val="00BA615C"/>
    <w:rsid w:val="00BA63B6"/>
    <w:rsid w:val="00BA6B09"/>
    <w:rsid w:val="00BA70EF"/>
    <w:rsid w:val="00BA7390"/>
    <w:rsid w:val="00BA780C"/>
    <w:rsid w:val="00BA781C"/>
    <w:rsid w:val="00BA78D8"/>
    <w:rsid w:val="00BA7C7C"/>
    <w:rsid w:val="00BA7CD6"/>
    <w:rsid w:val="00BA7FB4"/>
    <w:rsid w:val="00BB0237"/>
    <w:rsid w:val="00BB0D5D"/>
    <w:rsid w:val="00BB13D0"/>
    <w:rsid w:val="00BB1436"/>
    <w:rsid w:val="00BB14F2"/>
    <w:rsid w:val="00BB1AEE"/>
    <w:rsid w:val="00BB1F36"/>
    <w:rsid w:val="00BB2701"/>
    <w:rsid w:val="00BB2D3B"/>
    <w:rsid w:val="00BB2F6A"/>
    <w:rsid w:val="00BB301B"/>
    <w:rsid w:val="00BB30FE"/>
    <w:rsid w:val="00BB31C1"/>
    <w:rsid w:val="00BB31E9"/>
    <w:rsid w:val="00BB3971"/>
    <w:rsid w:val="00BB3AB6"/>
    <w:rsid w:val="00BB3DAE"/>
    <w:rsid w:val="00BB4078"/>
    <w:rsid w:val="00BB4150"/>
    <w:rsid w:val="00BB4365"/>
    <w:rsid w:val="00BB449F"/>
    <w:rsid w:val="00BB469B"/>
    <w:rsid w:val="00BB48A5"/>
    <w:rsid w:val="00BB48F5"/>
    <w:rsid w:val="00BB4BF4"/>
    <w:rsid w:val="00BB4CA7"/>
    <w:rsid w:val="00BB4CC0"/>
    <w:rsid w:val="00BB4E9C"/>
    <w:rsid w:val="00BB5667"/>
    <w:rsid w:val="00BB5C5B"/>
    <w:rsid w:val="00BB5E4D"/>
    <w:rsid w:val="00BB5FEA"/>
    <w:rsid w:val="00BB6790"/>
    <w:rsid w:val="00BB6DE9"/>
    <w:rsid w:val="00BB6E79"/>
    <w:rsid w:val="00BB791E"/>
    <w:rsid w:val="00BB7CDE"/>
    <w:rsid w:val="00BC03DB"/>
    <w:rsid w:val="00BC084D"/>
    <w:rsid w:val="00BC0CBC"/>
    <w:rsid w:val="00BC1081"/>
    <w:rsid w:val="00BC1650"/>
    <w:rsid w:val="00BC17B3"/>
    <w:rsid w:val="00BC1A2C"/>
    <w:rsid w:val="00BC1BF3"/>
    <w:rsid w:val="00BC1E6A"/>
    <w:rsid w:val="00BC1F0E"/>
    <w:rsid w:val="00BC238B"/>
    <w:rsid w:val="00BC2625"/>
    <w:rsid w:val="00BC2EA0"/>
    <w:rsid w:val="00BC344C"/>
    <w:rsid w:val="00BC370A"/>
    <w:rsid w:val="00BC4729"/>
    <w:rsid w:val="00BC4AB1"/>
    <w:rsid w:val="00BC4B6E"/>
    <w:rsid w:val="00BC4C24"/>
    <w:rsid w:val="00BC4F81"/>
    <w:rsid w:val="00BC4F96"/>
    <w:rsid w:val="00BC51EF"/>
    <w:rsid w:val="00BC559B"/>
    <w:rsid w:val="00BC564C"/>
    <w:rsid w:val="00BC588E"/>
    <w:rsid w:val="00BC598B"/>
    <w:rsid w:val="00BC5CB4"/>
    <w:rsid w:val="00BC60C4"/>
    <w:rsid w:val="00BC61E9"/>
    <w:rsid w:val="00BC6519"/>
    <w:rsid w:val="00BC6B30"/>
    <w:rsid w:val="00BC726A"/>
    <w:rsid w:val="00BC735E"/>
    <w:rsid w:val="00BC73EA"/>
    <w:rsid w:val="00BC74FB"/>
    <w:rsid w:val="00BC783B"/>
    <w:rsid w:val="00BC7D90"/>
    <w:rsid w:val="00BC7F22"/>
    <w:rsid w:val="00BD00C9"/>
    <w:rsid w:val="00BD0661"/>
    <w:rsid w:val="00BD0E61"/>
    <w:rsid w:val="00BD11A2"/>
    <w:rsid w:val="00BD211C"/>
    <w:rsid w:val="00BD2283"/>
    <w:rsid w:val="00BD2D42"/>
    <w:rsid w:val="00BD2E6F"/>
    <w:rsid w:val="00BD302A"/>
    <w:rsid w:val="00BD30D5"/>
    <w:rsid w:val="00BD3194"/>
    <w:rsid w:val="00BD3A08"/>
    <w:rsid w:val="00BD3B9D"/>
    <w:rsid w:val="00BD3D4F"/>
    <w:rsid w:val="00BD43D2"/>
    <w:rsid w:val="00BD450E"/>
    <w:rsid w:val="00BD4940"/>
    <w:rsid w:val="00BD4A38"/>
    <w:rsid w:val="00BD4AC3"/>
    <w:rsid w:val="00BD4E4F"/>
    <w:rsid w:val="00BD4E64"/>
    <w:rsid w:val="00BD5070"/>
    <w:rsid w:val="00BD547B"/>
    <w:rsid w:val="00BD56F9"/>
    <w:rsid w:val="00BD5A55"/>
    <w:rsid w:val="00BD5DE9"/>
    <w:rsid w:val="00BD5E29"/>
    <w:rsid w:val="00BD5F6D"/>
    <w:rsid w:val="00BD60F3"/>
    <w:rsid w:val="00BD689B"/>
    <w:rsid w:val="00BD6B62"/>
    <w:rsid w:val="00BD6CE5"/>
    <w:rsid w:val="00BD6FED"/>
    <w:rsid w:val="00BD76D0"/>
    <w:rsid w:val="00BD7C29"/>
    <w:rsid w:val="00BE0299"/>
    <w:rsid w:val="00BE08E4"/>
    <w:rsid w:val="00BE1807"/>
    <w:rsid w:val="00BE197F"/>
    <w:rsid w:val="00BE1ECC"/>
    <w:rsid w:val="00BE2371"/>
    <w:rsid w:val="00BE26E0"/>
    <w:rsid w:val="00BE31A3"/>
    <w:rsid w:val="00BE4634"/>
    <w:rsid w:val="00BE4A52"/>
    <w:rsid w:val="00BE4E3F"/>
    <w:rsid w:val="00BE4EE9"/>
    <w:rsid w:val="00BE602A"/>
    <w:rsid w:val="00BE66CB"/>
    <w:rsid w:val="00BE6D2D"/>
    <w:rsid w:val="00BE76EC"/>
    <w:rsid w:val="00BE79C2"/>
    <w:rsid w:val="00BE7E24"/>
    <w:rsid w:val="00BF0407"/>
    <w:rsid w:val="00BF042F"/>
    <w:rsid w:val="00BF0B1B"/>
    <w:rsid w:val="00BF117C"/>
    <w:rsid w:val="00BF130A"/>
    <w:rsid w:val="00BF16DB"/>
    <w:rsid w:val="00BF1D4B"/>
    <w:rsid w:val="00BF2045"/>
    <w:rsid w:val="00BF2876"/>
    <w:rsid w:val="00BF2AEC"/>
    <w:rsid w:val="00BF35BD"/>
    <w:rsid w:val="00BF373E"/>
    <w:rsid w:val="00BF39D6"/>
    <w:rsid w:val="00BF4366"/>
    <w:rsid w:val="00BF448B"/>
    <w:rsid w:val="00BF48B2"/>
    <w:rsid w:val="00BF4912"/>
    <w:rsid w:val="00BF4AEC"/>
    <w:rsid w:val="00BF4D58"/>
    <w:rsid w:val="00BF50BF"/>
    <w:rsid w:val="00BF55F7"/>
    <w:rsid w:val="00BF59F1"/>
    <w:rsid w:val="00BF643A"/>
    <w:rsid w:val="00BF6703"/>
    <w:rsid w:val="00BF7391"/>
    <w:rsid w:val="00BF74BB"/>
    <w:rsid w:val="00BF768C"/>
    <w:rsid w:val="00BF78AB"/>
    <w:rsid w:val="00BF7E86"/>
    <w:rsid w:val="00C0027E"/>
    <w:rsid w:val="00C0043F"/>
    <w:rsid w:val="00C01208"/>
    <w:rsid w:val="00C01959"/>
    <w:rsid w:val="00C02EC2"/>
    <w:rsid w:val="00C03299"/>
    <w:rsid w:val="00C032F2"/>
    <w:rsid w:val="00C039CA"/>
    <w:rsid w:val="00C03A00"/>
    <w:rsid w:val="00C03ED8"/>
    <w:rsid w:val="00C04403"/>
    <w:rsid w:val="00C04694"/>
    <w:rsid w:val="00C048C6"/>
    <w:rsid w:val="00C04AFA"/>
    <w:rsid w:val="00C057DD"/>
    <w:rsid w:val="00C061B8"/>
    <w:rsid w:val="00C062C8"/>
    <w:rsid w:val="00C0652A"/>
    <w:rsid w:val="00C06884"/>
    <w:rsid w:val="00C071DA"/>
    <w:rsid w:val="00C0735D"/>
    <w:rsid w:val="00C07410"/>
    <w:rsid w:val="00C07985"/>
    <w:rsid w:val="00C07D46"/>
    <w:rsid w:val="00C07D7C"/>
    <w:rsid w:val="00C07D88"/>
    <w:rsid w:val="00C07FB2"/>
    <w:rsid w:val="00C100AB"/>
    <w:rsid w:val="00C10186"/>
    <w:rsid w:val="00C10242"/>
    <w:rsid w:val="00C1054D"/>
    <w:rsid w:val="00C10929"/>
    <w:rsid w:val="00C10D64"/>
    <w:rsid w:val="00C11421"/>
    <w:rsid w:val="00C11428"/>
    <w:rsid w:val="00C114AA"/>
    <w:rsid w:val="00C118E5"/>
    <w:rsid w:val="00C11C0F"/>
    <w:rsid w:val="00C11C7C"/>
    <w:rsid w:val="00C11DE9"/>
    <w:rsid w:val="00C12342"/>
    <w:rsid w:val="00C124E3"/>
    <w:rsid w:val="00C12518"/>
    <w:rsid w:val="00C12630"/>
    <w:rsid w:val="00C12AB6"/>
    <w:rsid w:val="00C12E81"/>
    <w:rsid w:val="00C12EAA"/>
    <w:rsid w:val="00C1351E"/>
    <w:rsid w:val="00C13D28"/>
    <w:rsid w:val="00C13E78"/>
    <w:rsid w:val="00C13EF7"/>
    <w:rsid w:val="00C140A7"/>
    <w:rsid w:val="00C148EA"/>
    <w:rsid w:val="00C14C14"/>
    <w:rsid w:val="00C15DA5"/>
    <w:rsid w:val="00C15FD9"/>
    <w:rsid w:val="00C1631C"/>
    <w:rsid w:val="00C164F7"/>
    <w:rsid w:val="00C16D42"/>
    <w:rsid w:val="00C16ECA"/>
    <w:rsid w:val="00C1705A"/>
    <w:rsid w:val="00C178D1"/>
    <w:rsid w:val="00C207EF"/>
    <w:rsid w:val="00C21B4F"/>
    <w:rsid w:val="00C21CBC"/>
    <w:rsid w:val="00C222AD"/>
    <w:rsid w:val="00C2294D"/>
    <w:rsid w:val="00C2330E"/>
    <w:rsid w:val="00C2441C"/>
    <w:rsid w:val="00C24909"/>
    <w:rsid w:val="00C24B05"/>
    <w:rsid w:val="00C24E84"/>
    <w:rsid w:val="00C24F66"/>
    <w:rsid w:val="00C25362"/>
    <w:rsid w:val="00C253AB"/>
    <w:rsid w:val="00C25AA3"/>
    <w:rsid w:val="00C26201"/>
    <w:rsid w:val="00C263EF"/>
    <w:rsid w:val="00C26761"/>
    <w:rsid w:val="00C26AB2"/>
    <w:rsid w:val="00C26AF2"/>
    <w:rsid w:val="00C2743B"/>
    <w:rsid w:val="00C2751B"/>
    <w:rsid w:val="00C2758A"/>
    <w:rsid w:val="00C276DB"/>
    <w:rsid w:val="00C27D16"/>
    <w:rsid w:val="00C30328"/>
    <w:rsid w:val="00C303C6"/>
    <w:rsid w:val="00C30553"/>
    <w:rsid w:val="00C30C24"/>
    <w:rsid w:val="00C30DC6"/>
    <w:rsid w:val="00C30F25"/>
    <w:rsid w:val="00C31090"/>
    <w:rsid w:val="00C316C6"/>
    <w:rsid w:val="00C31AEB"/>
    <w:rsid w:val="00C31BE2"/>
    <w:rsid w:val="00C32928"/>
    <w:rsid w:val="00C32A0C"/>
    <w:rsid w:val="00C32D6D"/>
    <w:rsid w:val="00C33416"/>
    <w:rsid w:val="00C33482"/>
    <w:rsid w:val="00C3459A"/>
    <w:rsid w:val="00C34D75"/>
    <w:rsid w:val="00C34DB9"/>
    <w:rsid w:val="00C35012"/>
    <w:rsid w:val="00C35ED5"/>
    <w:rsid w:val="00C3619F"/>
    <w:rsid w:val="00C362DB"/>
    <w:rsid w:val="00C36562"/>
    <w:rsid w:val="00C36711"/>
    <w:rsid w:val="00C36ABD"/>
    <w:rsid w:val="00C36AE0"/>
    <w:rsid w:val="00C36F01"/>
    <w:rsid w:val="00C374A9"/>
    <w:rsid w:val="00C37E36"/>
    <w:rsid w:val="00C37E74"/>
    <w:rsid w:val="00C37EFD"/>
    <w:rsid w:val="00C40647"/>
    <w:rsid w:val="00C40829"/>
    <w:rsid w:val="00C40CF4"/>
    <w:rsid w:val="00C40EC0"/>
    <w:rsid w:val="00C414BF"/>
    <w:rsid w:val="00C41A67"/>
    <w:rsid w:val="00C41C2B"/>
    <w:rsid w:val="00C41DF7"/>
    <w:rsid w:val="00C4211D"/>
    <w:rsid w:val="00C430EB"/>
    <w:rsid w:val="00C4368A"/>
    <w:rsid w:val="00C436F0"/>
    <w:rsid w:val="00C4408C"/>
    <w:rsid w:val="00C4448A"/>
    <w:rsid w:val="00C4491A"/>
    <w:rsid w:val="00C44B7A"/>
    <w:rsid w:val="00C45B44"/>
    <w:rsid w:val="00C45D28"/>
    <w:rsid w:val="00C46827"/>
    <w:rsid w:val="00C46A25"/>
    <w:rsid w:val="00C46B5E"/>
    <w:rsid w:val="00C47118"/>
    <w:rsid w:val="00C47337"/>
    <w:rsid w:val="00C47B63"/>
    <w:rsid w:val="00C47C8D"/>
    <w:rsid w:val="00C47D13"/>
    <w:rsid w:val="00C47EE5"/>
    <w:rsid w:val="00C501C5"/>
    <w:rsid w:val="00C5052B"/>
    <w:rsid w:val="00C506BD"/>
    <w:rsid w:val="00C507E2"/>
    <w:rsid w:val="00C50BA9"/>
    <w:rsid w:val="00C50FFC"/>
    <w:rsid w:val="00C51022"/>
    <w:rsid w:val="00C5111D"/>
    <w:rsid w:val="00C5138E"/>
    <w:rsid w:val="00C514CF"/>
    <w:rsid w:val="00C51769"/>
    <w:rsid w:val="00C51AAD"/>
    <w:rsid w:val="00C51BCD"/>
    <w:rsid w:val="00C52663"/>
    <w:rsid w:val="00C52811"/>
    <w:rsid w:val="00C52EE0"/>
    <w:rsid w:val="00C53B08"/>
    <w:rsid w:val="00C5446E"/>
    <w:rsid w:val="00C54503"/>
    <w:rsid w:val="00C549D0"/>
    <w:rsid w:val="00C54A41"/>
    <w:rsid w:val="00C54B68"/>
    <w:rsid w:val="00C54BA2"/>
    <w:rsid w:val="00C54D1D"/>
    <w:rsid w:val="00C54EB0"/>
    <w:rsid w:val="00C556D9"/>
    <w:rsid w:val="00C55948"/>
    <w:rsid w:val="00C55D74"/>
    <w:rsid w:val="00C561F9"/>
    <w:rsid w:val="00C56AC9"/>
    <w:rsid w:val="00C56AF8"/>
    <w:rsid w:val="00C56EB8"/>
    <w:rsid w:val="00C577AA"/>
    <w:rsid w:val="00C57952"/>
    <w:rsid w:val="00C60485"/>
    <w:rsid w:val="00C60933"/>
    <w:rsid w:val="00C609D8"/>
    <w:rsid w:val="00C60BDC"/>
    <w:rsid w:val="00C60CA5"/>
    <w:rsid w:val="00C60D2C"/>
    <w:rsid w:val="00C60EC0"/>
    <w:rsid w:val="00C61345"/>
    <w:rsid w:val="00C613EA"/>
    <w:rsid w:val="00C61D38"/>
    <w:rsid w:val="00C61E02"/>
    <w:rsid w:val="00C625A0"/>
    <w:rsid w:val="00C62935"/>
    <w:rsid w:val="00C63EAD"/>
    <w:rsid w:val="00C64054"/>
    <w:rsid w:val="00C64101"/>
    <w:rsid w:val="00C64107"/>
    <w:rsid w:val="00C64D48"/>
    <w:rsid w:val="00C64F4E"/>
    <w:rsid w:val="00C65C33"/>
    <w:rsid w:val="00C65F7D"/>
    <w:rsid w:val="00C66204"/>
    <w:rsid w:val="00C6650A"/>
    <w:rsid w:val="00C669F9"/>
    <w:rsid w:val="00C66EC2"/>
    <w:rsid w:val="00C67B7A"/>
    <w:rsid w:val="00C67DCC"/>
    <w:rsid w:val="00C67FAD"/>
    <w:rsid w:val="00C7079F"/>
    <w:rsid w:val="00C70829"/>
    <w:rsid w:val="00C708F9"/>
    <w:rsid w:val="00C70B92"/>
    <w:rsid w:val="00C7120F"/>
    <w:rsid w:val="00C71AC1"/>
    <w:rsid w:val="00C72B48"/>
    <w:rsid w:val="00C72BD8"/>
    <w:rsid w:val="00C7371C"/>
    <w:rsid w:val="00C73BA5"/>
    <w:rsid w:val="00C73C76"/>
    <w:rsid w:val="00C741A7"/>
    <w:rsid w:val="00C74217"/>
    <w:rsid w:val="00C74290"/>
    <w:rsid w:val="00C742FA"/>
    <w:rsid w:val="00C743C9"/>
    <w:rsid w:val="00C74530"/>
    <w:rsid w:val="00C74935"/>
    <w:rsid w:val="00C753BD"/>
    <w:rsid w:val="00C75648"/>
    <w:rsid w:val="00C7572C"/>
    <w:rsid w:val="00C762ED"/>
    <w:rsid w:val="00C76AB7"/>
    <w:rsid w:val="00C76AE4"/>
    <w:rsid w:val="00C76B6E"/>
    <w:rsid w:val="00C7785D"/>
    <w:rsid w:val="00C77E32"/>
    <w:rsid w:val="00C8018B"/>
    <w:rsid w:val="00C80863"/>
    <w:rsid w:val="00C808C9"/>
    <w:rsid w:val="00C80A28"/>
    <w:rsid w:val="00C81134"/>
    <w:rsid w:val="00C8229A"/>
    <w:rsid w:val="00C82339"/>
    <w:rsid w:val="00C82618"/>
    <w:rsid w:val="00C82B69"/>
    <w:rsid w:val="00C82C49"/>
    <w:rsid w:val="00C83587"/>
    <w:rsid w:val="00C83968"/>
    <w:rsid w:val="00C83B52"/>
    <w:rsid w:val="00C83B89"/>
    <w:rsid w:val="00C84336"/>
    <w:rsid w:val="00C852A7"/>
    <w:rsid w:val="00C85421"/>
    <w:rsid w:val="00C85659"/>
    <w:rsid w:val="00C859BE"/>
    <w:rsid w:val="00C85B78"/>
    <w:rsid w:val="00C85B99"/>
    <w:rsid w:val="00C85BD0"/>
    <w:rsid w:val="00C86371"/>
    <w:rsid w:val="00C86948"/>
    <w:rsid w:val="00C87409"/>
    <w:rsid w:val="00C87438"/>
    <w:rsid w:val="00C87439"/>
    <w:rsid w:val="00C879CA"/>
    <w:rsid w:val="00C87F4B"/>
    <w:rsid w:val="00C90418"/>
    <w:rsid w:val="00C904FC"/>
    <w:rsid w:val="00C91C40"/>
    <w:rsid w:val="00C92201"/>
    <w:rsid w:val="00C92C4D"/>
    <w:rsid w:val="00C92C55"/>
    <w:rsid w:val="00C92EA6"/>
    <w:rsid w:val="00C93183"/>
    <w:rsid w:val="00C94151"/>
    <w:rsid w:val="00C941A4"/>
    <w:rsid w:val="00C943C2"/>
    <w:rsid w:val="00C9483F"/>
    <w:rsid w:val="00C950A5"/>
    <w:rsid w:val="00C951EA"/>
    <w:rsid w:val="00C95648"/>
    <w:rsid w:val="00C95B8C"/>
    <w:rsid w:val="00C961EB"/>
    <w:rsid w:val="00C964AA"/>
    <w:rsid w:val="00C964D0"/>
    <w:rsid w:val="00C96647"/>
    <w:rsid w:val="00C967A1"/>
    <w:rsid w:val="00C967BF"/>
    <w:rsid w:val="00C97480"/>
    <w:rsid w:val="00C97A28"/>
    <w:rsid w:val="00C97E7E"/>
    <w:rsid w:val="00C97E83"/>
    <w:rsid w:val="00CA10A1"/>
    <w:rsid w:val="00CA124A"/>
    <w:rsid w:val="00CA1351"/>
    <w:rsid w:val="00CA17D8"/>
    <w:rsid w:val="00CA189E"/>
    <w:rsid w:val="00CA1C76"/>
    <w:rsid w:val="00CA1CDF"/>
    <w:rsid w:val="00CA219F"/>
    <w:rsid w:val="00CA2239"/>
    <w:rsid w:val="00CA22F7"/>
    <w:rsid w:val="00CA31E2"/>
    <w:rsid w:val="00CA39A4"/>
    <w:rsid w:val="00CA3F11"/>
    <w:rsid w:val="00CA3F72"/>
    <w:rsid w:val="00CA4072"/>
    <w:rsid w:val="00CA4523"/>
    <w:rsid w:val="00CA535A"/>
    <w:rsid w:val="00CA576A"/>
    <w:rsid w:val="00CA5958"/>
    <w:rsid w:val="00CA5B74"/>
    <w:rsid w:val="00CA5C59"/>
    <w:rsid w:val="00CA5D0A"/>
    <w:rsid w:val="00CA6062"/>
    <w:rsid w:val="00CA6100"/>
    <w:rsid w:val="00CA64D4"/>
    <w:rsid w:val="00CA67D0"/>
    <w:rsid w:val="00CA6D42"/>
    <w:rsid w:val="00CA79F2"/>
    <w:rsid w:val="00CA7A5F"/>
    <w:rsid w:val="00CA7AD5"/>
    <w:rsid w:val="00CB0C25"/>
    <w:rsid w:val="00CB1DD7"/>
    <w:rsid w:val="00CB1E4B"/>
    <w:rsid w:val="00CB2275"/>
    <w:rsid w:val="00CB29AE"/>
    <w:rsid w:val="00CB2AD9"/>
    <w:rsid w:val="00CB2D45"/>
    <w:rsid w:val="00CB32F3"/>
    <w:rsid w:val="00CB3336"/>
    <w:rsid w:val="00CB3746"/>
    <w:rsid w:val="00CB42F3"/>
    <w:rsid w:val="00CB4C5B"/>
    <w:rsid w:val="00CB54FA"/>
    <w:rsid w:val="00CB5D8A"/>
    <w:rsid w:val="00CB5FD0"/>
    <w:rsid w:val="00CB5FD6"/>
    <w:rsid w:val="00CB6058"/>
    <w:rsid w:val="00CB693E"/>
    <w:rsid w:val="00CB69CE"/>
    <w:rsid w:val="00CB6ADB"/>
    <w:rsid w:val="00CB6DCD"/>
    <w:rsid w:val="00CB72CF"/>
    <w:rsid w:val="00CB7BE6"/>
    <w:rsid w:val="00CB7D00"/>
    <w:rsid w:val="00CC0242"/>
    <w:rsid w:val="00CC043B"/>
    <w:rsid w:val="00CC08FE"/>
    <w:rsid w:val="00CC0C5D"/>
    <w:rsid w:val="00CC1494"/>
    <w:rsid w:val="00CC22FA"/>
    <w:rsid w:val="00CC264B"/>
    <w:rsid w:val="00CC2E5C"/>
    <w:rsid w:val="00CC35A2"/>
    <w:rsid w:val="00CC3D85"/>
    <w:rsid w:val="00CC409D"/>
    <w:rsid w:val="00CC42C5"/>
    <w:rsid w:val="00CC457C"/>
    <w:rsid w:val="00CC46D9"/>
    <w:rsid w:val="00CC46FA"/>
    <w:rsid w:val="00CC4DE3"/>
    <w:rsid w:val="00CC6767"/>
    <w:rsid w:val="00CC6A2B"/>
    <w:rsid w:val="00CC7354"/>
    <w:rsid w:val="00CC7507"/>
    <w:rsid w:val="00CC7717"/>
    <w:rsid w:val="00CC77CF"/>
    <w:rsid w:val="00CC786B"/>
    <w:rsid w:val="00CC7A67"/>
    <w:rsid w:val="00CC7D69"/>
    <w:rsid w:val="00CD0142"/>
    <w:rsid w:val="00CD0CFF"/>
    <w:rsid w:val="00CD0EA6"/>
    <w:rsid w:val="00CD109A"/>
    <w:rsid w:val="00CD1A0F"/>
    <w:rsid w:val="00CD1FB6"/>
    <w:rsid w:val="00CD22DD"/>
    <w:rsid w:val="00CD26B6"/>
    <w:rsid w:val="00CD290C"/>
    <w:rsid w:val="00CD2921"/>
    <w:rsid w:val="00CD2E87"/>
    <w:rsid w:val="00CD3055"/>
    <w:rsid w:val="00CD3462"/>
    <w:rsid w:val="00CD43D6"/>
    <w:rsid w:val="00CD4479"/>
    <w:rsid w:val="00CD4856"/>
    <w:rsid w:val="00CD5B59"/>
    <w:rsid w:val="00CD60D7"/>
    <w:rsid w:val="00CD6506"/>
    <w:rsid w:val="00CD65DE"/>
    <w:rsid w:val="00CD73FC"/>
    <w:rsid w:val="00CD78D9"/>
    <w:rsid w:val="00CE02C9"/>
    <w:rsid w:val="00CE1625"/>
    <w:rsid w:val="00CE2333"/>
    <w:rsid w:val="00CE3197"/>
    <w:rsid w:val="00CE36A3"/>
    <w:rsid w:val="00CE3AAE"/>
    <w:rsid w:val="00CE3BBB"/>
    <w:rsid w:val="00CE4292"/>
    <w:rsid w:val="00CE4409"/>
    <w:rsid w:val="00CE507D"/>
    <w:rsid w:val="00CE50A3"/>
    <w:rsid w:val="00CE549B"/>
    <w:rsid w:val="00CE54D7"/>
    <w:rsid w:val="00CE5510"/>
    <w:rsid w:val="00CE5545"/>
    <w:rsid w:val="00CE5628"/>
    <w:rsid w:val="00CE5B86"/>
    <w:rsid w:val="00CE5C2A"/>
    <w:rsid w:val="00CE6185"/>
    <w:rsid w:val="00CE631F"/>
    <w:rsid w:val="00CE64B2"/>
    <w:rsid w:val="00CE666B"/>
    <w:rsid w:val="00CE67BA"/>
    <w:rsid w:val="00CE6E26"/>
    <w:rsid w:val="00CE70D5"/>
    <w:rsid w:val="00CE79DB"/>
    <w:rsid w:val="00CF041F"/>
    <w:rsid w:val="00CF054B"/>
    <w:rsid w:val="00CF07DB"/>
    <w:rsid w:val="00CF103A"/>
    <w:rsid w:val="00CF1437"/>
    <w:rsid w:val="00CF15D6"/>
    <w:rsid w:val="00CF1D48"/>
    <w:rsid w:val="00CF1E8E"/>
    <w:rsid w:val="00CF2143"/>
    <w:rsid w:val="00CF27AA"/>
    <w:rsid w:val="00CF27D5"/>
    <w:rsid w:val="00CF2814"/>
    <w:rsid w:val="00CF2F63"/>
    <w:rsid w:val="00CF33B4"/>
    <w:rsid w:val="00CF3982"/>
    <w:rsid w:val="00CF3E7E"/>
    <w:rsid w:val="00CF3EA4"/>
    <w:rsid w:val="00CF407C"/>
    <w:rsid w:val="00CF44B9"/>
    <w:rsid w:val="00CF45E2"/>
    <w:rsid w:val="00CF479E"/>
    <w:rsid w:val="00CF556C"/>
    <w:rsid w:val="00CF5EE1"/>
    <w:rsid w:val="00CF5F89"/>
    <w:rsid w:val="00CF65E1"/>
    <w:rsid w:val="00CF6FDE"/>
    <w:rsid w:val="00CF710E"/>
    <w:rsid w:val="00CF7210"/>
    <w:rsid w:val="00D00074"/>
    <w:rsid w:val="00D01616"/>
    <w:rsid w:val="00D0177B"/>
    <w:rsid w:val="00D02288"/>
    <w:rsid w:val="00D023C1"/>
    <w:rsid w:val="00D028AD"/>
    <w:rsid w:val="00D02D8B"/>
    <w:rsid w:val="00D03C37"/>
    <w:rsid w:val="00D03E6A"/>
    <w:rsid w:val="00D04444"/>
    <w:rsid w:val="00D04D2E"/>
    <w:rsid w:val="00D04DB1"/>
    <w:rsid w:val="00D04E8E"/>
    <w:rsid w:val="00D054A6"/>
    <w:rsid w:val="00D05B51"/>
    <w:rsid w:val="00D063F1"/>
    <w:rsid w:val="00D06707"/>
    <w:rsid w:val="00D070E0"/>
    <w:rsid w:val="00D07726"/>
    <w:rsid w:val="00D07930"/>
    <w:rsid w:val="00D0797B"/>
    <w:rsid w:val="00D07994"/>
    <w:rsid w:val="00D07B98"/>
    <w:rsid w:val="00D07EF9"/>
    <w:rsid w:val="00D10384"/>
    <w:rsid w:val="00D104B6"/>
    <w:rsid w:val="00D1057C"/>
    <w:rsid w:val="00D10ADB"/>
    <w:rsid w:val="00D10BB9"/>
    <w:rsid w:val="00D1143B"/>
    <w:rsid w:val="00D1166F"/>
    <w:rsid w:val="00D11E0B"/>
    <w:rsid w:val="00D12776"/>
    <w:rsid w:val="00D128D8"/>
    <w:rsid w:val="00D12BB3"/>
    <w:rsid w:val="00D13625"/>
    <w:rsid w:val="00D140BB"/>
    <w:rsid w:val="00D1418D"/>
    <w:rsid w:val="00D14CC7"/>
    <w:rsid w:val="00D15446"/>
    <w:rsid w:val="00D15AA2"/>
    <w:rsid w:val="00D15F91"/>
    <w:rsid w:val="00D16025"/>
    <w:rsid w:val="00D16469"/>
    <w:rsid w:val="00D169CB"/>
    <w:rsid w:val="00D16D67"/>
    <w:rsid w:val="00D16ECA"/>
    <w:rsid w:val="00D17090"/>
    <w:rsid w:val="00D17720"/>
    <w:rsid w:val="00D17962"/>
    <w:rsid w:val="00D17C15"/>
    <w:rsid w:val="00D17CAB"/>
    <w:rsid w:val="00D20DDD"/>
    <w:rsid w:val="00D218F8"/>
    <w:rsid w:val="00D219B4"/>
    <w:rsid w:val="00D21B7B"/>
    <w:rsid w:val="00D21BBC"/>
    <w:rsid w:val="00D220C5"/>
    <w:rsid w:val="00D224A5"/>
    <w:rsid w:val="00D227E4"/>
    <w:rsid w:val="00D2290B"/>
    <w:rsid w:val="00D22B2A"/>
    <w:rsid w:val="00D22FE0"/>
    <w:rsid w:val="00D23B06"/>
    <w:rsid w:val="00D23DAF"/>
    <w:rsid w:val="00D24799"/>
    <w:rsid w:val="00D24B20"/>
    <w:rsid w:val="00D24F4F"/>
    <w:rsid w:val="00D2560D"/>
    <w:rsid w:val="00D256A8"/>
    <w:rsid w:val="00D25C18"/>
    <w:rsid w:val="00D26274"/>
    <w:rsid w:val="00D267C7"/>
    <w:rsid w:val="00D271E2"/>
    <w:rsid w:val="00D27441"/>
    <w:rsid w:val="00D276E1"/>
    <w:rsid w:val="00D277D7"/>
    <w:rsid w:val="00D27811"/>
    <w:rsid w:val="00D27A38"/>
    <w:rsid w:val="00D27C87"/>
    <w:rsid w:val="00D30BB5"/>
    <w:rsid w:val="00D30D2D"/>
    <w:rsid w:val="00D31670"/>
    <w:rsid w:val="00D31687"/>
    <w:rsid w:val="00D3185C"/>
    <w:rsid w:val="00D31C80"/>
    <w:rsid w:val="00D323A7"/>
    <w:rsid w:val="00D324B0"/>
    <w:rsid w:val="00D32813"/>
    <w:rsid w:val="00D32EFC"/>
    <w:rsid w:val="00D330C2"/>
    <w:rsid w:val="00D331DB"/>
    <w:rsid w:val="00D33932"/>
    <w:rsid w:val="00D33AA4"/>
    <w:rsid w:val="00D34197"/>
    <w:rsid w:val="00D34533"/>
    <w:rsid w:val="00D3486A"/>
    <w:rsid w:val="00D34A65"/>
    <w:rsid w:val="00D35344"/>
    <w:rsid w:val="00D3547C"/>
    <w:rsid w:val="00D356DA"/>
    <w:rsid w:val="00D35C47"/>
    <w:rsid w:val="00D35DDD"/>
    <w:rsid w:val="00D3688C"/>
    <w:rsid w:val="00D36CA0"/>
    <w:rsid w:val="00D371DD"/>
    <w:rsid w:val="00D37CB7"/>
    <w:rsid w:val="00D37D15"/>
    <w:rsid w:val="00D40224"/>
    <w:rsid w:val="00D402A2"/>
    <w:rsid w:val="00D403AB"/>
    <w:rsid w:val="00D40546"/>
    <w:rsid w:val="00D405C5"/>
    <w:rsid w:val="00D40C49"/>
    <w:rsid w:val="00D411B6"/>
    <w:rsid w:val="00D417ED"/>
    <w:rsid w:val="00D4194D"/>
    <w:rsid w:val="00D41A63"/>
    <w:rsid w:val="00D421FF"/>
    <w:rsid w:val="00D423AB"/>
    <w:rsid w:val="00D423FD"/>
    <w:rsid w:val="00D42872"/>
    <w:rsid w:val="00D432D6"/>
    <w:rsid w:val="00D439BE"/>
    <w:rsid w:val="00D43BF7"/>
    <w:rsid w:val="00D43CD4"/>
    <w:rsid w:val="00D44411"/>
    <w:rsid w:val="00D447EB"/>
    <w:rsid w:val="00D44AAF"/>
    <w:rsid w:val="00D44DA5"/>
    <w:rsid w:val="00D44E61"/>
    <w:rsid w:val="00D451EA"/>
    <w:rsid w:val="00D45637"/>
    <w:rsid w:val="00D45733"/>
    <w:rsid w:val="00D464A3"/>
    <w:rsid w:val="00D46682"/>
    <w:rsid w:val="00D47304"/>
    <w:rsid w:val="00D47B86"/>
    <w:rsid w:val="00D5010B"/>
    <w:rsid w:val="00D5015F"/>
    <w:rsid w:val="00D506D8"/>
    <w:rsid w:val="00D50968"/>
    <w:rsid w:val="00D50A73"/>
    <w:rsid w:val="00D51542"/>
    <w:rsid w:val="00D51552"/>
    <w:rsid w:val="00D51587"/>
    <w:rsid w:val="00D516D5"/>
    <w:rsid w:val="00D516F4"/>
    <w:rsid w:val="00D51AAB"/>
    <w:rsid w:val="00D51FF7"/>
    <w:rsid w:val="00D52736"/>
    <w:rsid w:val="00D529A8"/>
    <w:rsid w:val="00D52FB2"/>
    <w:rsid w:val="00D53CEE"/>
    <w:rsid w:val="00D53EFC"/>
    <w:rsid w:val="00D549DD"/>
    <w:rsid w:val="00D549ED"/>
    <w:rsid w:val="00D54B5D"/>
    <w:rsid w:val="00D54E7D"/>
    <w:rsid w:val="00D561AE"/>
    <w:rsid w:val="00D56FDC"/>
    <w:rsid w:val="00D57013"/>
    <w:rsid w:val="00D57382"/>
    <w:rsid w:val="00D57515"/>
    <w:rsid w:val="00D577DB"/>
    <w:rsid w:val="00D578B7"/>
    <w:rsid w:val="00D5798B"/>
    <w:rsid w:val="00D57ACD"/>
    <w:rsid w:val="00D57BF6"/>
    <w:rsid w:val="00D57E5D"/>
    <w:rsid w:val="00D606B5"/>
    <w:rsid w:val="00D60C3B"/>
    <w:rsid w:val="00D60D00"/>
    <w:rsid w:val="00D6141F"/>
    <w:rsid w:val="00D617E7"/>
    <w:rsid w:val="00D62A7E"/>
    <w:rsid w:val="00D62BD9"/>
    <w:rsid w:val="00D62D4B"/>
    <w:rsid w:val="00D63769"/>
    <w:rsid w:val="00D638EA"/>
    <w:rsid w:val="00D64578"/>
    <w:rsid w:val="00D647D8"/>
    <w:rsid w:val="00D6505B"/>
    <w:rsid w:val="00D650DD"/>
    <w:rsid w:val="00D654C5"/>
    <w:rsid w:val="00D658DD"/>
    <w:rsid w:val="00D66370"/>
    <w:rsid w:val="00D66D4A"/>
    <w:rsid w:val="00D6732E"/>
    <w:rsid w:val="00D6776A"/>
    <w:rsid w:val="00D67A52"/>
    <w:rsid w:val="00D70C3F"/>
    <w:rsid w:val="00D70CB1"/>
    <w:rsid w:val="00D71257"/>
    <w:rsid w:val="00D712F0"/>
    <w:rsid w:val="00D7187E"/>
    <w:rsid w:val="00D71954"/>
    <w:rsid w:val="00D71A7C"/>
    <w:rsid w:val="00D71B6B"/>
    <w:rsid w:val="00D71B91"/>
    <w:rsid w:val="00D71F4F"/>
    <w:rsid w:val="00D72690"/>
    <w:rsid w:val="00D72DEA"/>
    <w:rsid w:val="00D73148"/>
    <w:rsid w:val="00D732E7"/>
    <w:rsid w:val="00D73CD9"/>
    <w:rsid w:val="00D740E6"/>
    <w:rsid w:val="00D741D7"/>
    <w:rsid w:val="00D743A9"/>
    <w:rsid w:val="00D7579D"/>
    <w:rsid w:val="00D758A0"/>
    <w:rsid w:val="00D75A3B"/>
    <w:rsid w:val="00D75B38"/>
    <w:rsid w:val="00D75BDE"/>
    <w:rsid w:val="00D764EA"/>
    <w:rsid w:val="00D76601"/>
    <w:rsid w:val="00D7673B"/>
    <w:rsid w:val="00D767A0"/>
    <w:rsid w:val="00D76BD9"/>
    <w:rsid w:val="00D77045"/>
    <w:rsid w:val="00D77267"/>
    <w:rsid w:val="00D77710"/>
    <w:rsid w:val="00D80117"/>
    <w:rsid w:val="00D8012D"/>
    <w:rsid w:val="00D80768"/>
    <w:rsid w:val="00D81079"/>
    <w:rsid w:val="00D8146E"/>
    <w:rsid w:val="00D817A4"/>
    <w:rsid w:val="00D81EE0"/>
    <w:rsid w:val="00D81FEB"/>
    <w:rsid w:val="00D82B00"/>
    <w:rsid w:val="00D83246"/>
    <w:rsid w:val="00D843BC"/>
    <w:rsid w:val="00D84844"/>
    <w:rsid w:val="00D85064"/>
    <w:rsid w:val="00D854C2"/>
    <w:rsid w:val="00D85644"/>
    <w:rsid w:val="00D85C68"/>
    <w:rsid w:val="00D862FA"/>
    <w:rsid w:val="00D86452"/>
    <w:rsid w:val="00D86869"/>
    <w:rsid w:val="00D86E9C"/>
    <w:rsid w:val="00D873C9"/>
    <w:rsid w:val="00D87E26"/>
    <w:rsid w:val="00D90267"/>
    <w:rsid w:val="00D90429"/>
    <w:rsid w:val="00D9095B"/>
    <w:rsid w:val="00D90FCC"/>
    <w:rsid w:val="00D91B1F"/>
    <w:rsid w:val="00D91CB8"/>
    <w:rsid w:val="00D922EA"/>
    <w:rsid w:val="00D9252E"/>
    <w:rsid w:val="00D92F69"/>
    <w:rsid w:val="00D9342C"/>
    <w:rsid w:val="00D9424D"/>
    <w:rsid w:val="00D94395"/>
    <w:rsid w:val="00D950BF"/>
    <w:rsid w:val="00D955B9"/>
    <w:rsid w:val="00D955F5"/>
    <w:rsid w:val="00D95745"/>
    <w:rsid w:val="00D95766"/>
    <w:rsid w:val="00D95AA2"/>
    <w:rsid w:val="00D95AD8"/>
    <w:rsid w:val="00D974F0"/>
    <w:rsid w:val="00D974F5"/>
    <w:rsid w:val="00D9770A"/>
    <w:rsid w:val="00D979D9"/>
    <w:rsid w:val="00D97B31"/>
    <w:rsid w:val="00D97ECF"/>
    <w:rsid w:val="00DA02A1"/>
    <w:rsid w:val="00DA04BA"/>
    <w:rsid w:val="00DA079C"/>
    <w:rsid w:val="00DA091A"/>
    <w:rsid w:val="00DA1EB5"/>
    <w:rsid w:val="00DA20D7"/>
    <w:rsid w:val="00DA25E4"/>
    <w:rsid w:val="00DA2664"/>
    <w:rsid w:val="00DA275A"/>
    <w:rsid w:val="00DA2A02"/>
    <w:rsid w:val="00DA2EE8"/>
    <w:rsid w:val="00DA38CE"/>
    <w:rsid w:val="00DA44E7"/>
    <w:rsid w:val="00DA4813"/>
    <w:rsid w:val="00DA4991"/>
    <w:rsid w:val="00DA4E3E"/>
    <w:rsid w:val="00DA55E1"/>
    <w:rsid w:val="00DA56A5"/>
    <w:rsid w:val="00DA6BE9"/>
    <w:rsid w:val="00DA6CE7"/>
    <w:rsid w:val="00DA6E95"/>
    <w:rsid w:val="00DA724D"/>
    <w:rsid w:val="00DA7580"/>
    <w:rsid w:val="00DA77DE"/>
    <w:rsid w:val="00DA7A7C"/>
    <w:rsid w:val="00DA7D07"/>
    <w:rsid w:val="00DB0414"/>
    <w:rsid w:val="00DB0B20"/>
    <w:rsid w:val="00DB1C17"/>
    <w:rsid w:val="00DB21AF"/>
    <w:rsid w:val="00DB2686"/>
    <w:rsid w:val="00DB2A1C"/>
    <w:rsid w:val="00DB2DE5"/>
    <w:rsid w:val="00DB32AA"/>
    <w:rsid w:val="00DB4670"/>
    <w:rsid w:val="00DB4CEF"/>
    <w:rsid w:val="00DB4D01"/>
    <w:rsid w:val="00DB4FE1"/>
    <w:rsid w:val="00DB5026"/>
    <w:rsid w:val="00DB52A2"/>
    <w:rsid w:val="00DB5982"/>
    <w:rsid w:val="00DB5A6D"/>
    <w:rsid w:val="00DB5EEF"/>
    <w:rsid w:val="00DB5FED"/>
    <w:rsid w:val="00DB6115"/>
    <w:rsid w:val="00DB616C"/>
    <w:rsid w:val="00DB638E"/>
    <w:rsid w:val="00DB6599"/>
    <w:rsid w:val="00DB6F5F"/>
    <w:rsid w:val="00DB714E"/>
    <w:rsid w:val="00DB79F7"/>
    <w:rsid w:val="00DC0197"/>
    <w:rsid w:val="00DC02FC"/>
    <w:rsid w:val="00DC0628"/>
    <w:rsid w:val="00DC06E1"/>
    <w:rsid w:val="00DC0967"/>
    <w:rsid w:val="00DC0EF1"/>
    <w:rsid w:val="00DC11BB"/>
    <w:rsid w:val="00DC1EFA"/>
    <w:rsid w:val="00DC2262"/>
    <w:rsid w:val="00DC27B7"/>
    <w:rsid w:val="00DC2A7E"/>
    <w:rsid w:val="00DC302E"/>
    <w:rsid w:val="00DC3549"/>
    <w:rsid w:val="00DC40AF"/>
    <w:rsid w:val="00DC4F68"/>
    <w:rsid w:val="00DC5FA4"/>
    <w:rsid w:val="00DC6D01"/>
    <w:rsid w:val="00DC6DC6"/>
    <w:rsid w:val="00DC738E"/>
    <w:rsid w:val="00DC7A2D"/>
    <w:rsid w:val="00DC7EE3"/>
    <w:rsid w:val="00DD03BA"/>
    <w:rsid w:val="00DD0556"/>
    <w:rsid w:val="00DD0951"/>
    <w:rsid w:val="00DD1010"/>
    <w:rsid w:val="00DD198B"/>
    <w:rsid w:val="00DD1A27"/>
    <w:rsid w:val="00DD21AB"/>
    <w:rsid w:val="00DD2657"/>
    <w:rsid w:val="00DD2BA0"/>
    <w:rsid w:val="00DD2BAD"/>
    <w:rsid w:val="00DD2F5E"/>
    <w:rsid w:val="00DD33F6"/>
    <w:rsid w:val="00DD3687"/>
    <w:rsid w:val="00DD3BCD"/>
    <w:rsid w:val="00DD3EAA"/>
    <w:rsid w:val="00DD4140"/>
    <w:rsid w:val="00DD4958"/>
    <w:rsid w:val="00DD4EFB"/>
    <w:rsid w:val="00DD5191"/>
    <w:rsid w:val="00DD5334"/>
    <w:rsid w:val="00DD549B"/>
    <w:rsid w:val="00DD5905"/>
    <w:rsid w:val="00DD6052"/>
    <w:rsid w:val="00DD6753"/>
    <w:rsid w:val="00DD6AF4"/>
    <w:rsid w:val="00DD73B0"/>
    <w:rsid w:val="00DD74E6"/>
    <w:rsid w:val="00DD7901"/>
    <w:rsid w:val="00DD7908"/>
    <w:rsid w:val="00DD7A47"/>
    <w:rsid w:val="00DD7D04"/>
    <w:rsid w:val="00DD7DAB"/>
    <w:rsid w:val="00DD7FAC"/>
    <w:rsid w:val="00DE023C"/>
    <w:rsid w:val="00DE052C"/>
    <w:rsid w:val="00DE05D4"/>
    <w:rsid w:val="00DE11FD"/>
    <w:rsid w:val="00DE13B9"/>
    <w:rsid w:val="00DE1AC4"/>
    <w:rsid w:val="00DE1ACD"/>
    <w:rsid w:val="00DE2304"/>
    <w:rsid w:val="00DE234E"/>
    <w:rsid w:val="00DE25BC"/>
    <w:rsid w:val="00DE26FF"/>
    <w:rsid w:val="00DE2D86"/>
    <w:rsid w:val="00DE3277"/>
    <w:rsid w:val="00DE334E"/>
    <w:rsid w:val="00DE370B"/>
    <w:rsid w:val="00DE3C9B"/>
    <w:rsid w:val="00DE3F08"/>
    <w:rsid w:val="00DE4005"/>
    <w:rsid w:val="00DE42B8"/>
    <w:rsid w:val="00DE477D"/>
    <w:rsid w:val="00DE47BC"/>
    <w:rsid w:val="00DE4E1C"/>
    <w:rsid w:val="00DE4F67"/>
    <w:rsid w:val="00DE5ADE"/>
    <w:rsid w:val="00DE5AFD"/>
    <w:rsid w:val="00DE5FB6"/>
    <w:rsid w:val="00DE6061"/>
    <w:rsid w:val="00DE619C"/>
    <w:rsid w:val="00DE6231"/>
    <w:rsid w:val="00DE73BC"/>
    <w:rsid w:val="00DE73CA"/>
    <w:rsid w:val="00DE7AF2"/>
    <w:rsid w:val="00DE7D79"/>
    <w:rsid w:val="00DE7DA8"/>
    <w:rsid w:val="00DF02E2"/>
    <w:rsid w:val="00DF0366"/>
    <w:rsid w:val="00DF0E9A"/>
    <w:rsid w:val="00DF16FD"/>
    <w:rsid w:val="00DF18BB"/>
    <w:rsid w:val="00DF1C2F"/>
    <w:rsid w:val="00DF1CD9"/>
    <w:rsid w:val="00DF1F4E"/>
    <w:rsid w:val="00DF24E4"/>
    <w:rsid w:val="00DF2696"/>
    <w:rsid w:val="00DF2A0A"/>
    <w:rsid w:val="00DF2E34"/>
    <w:rsid w:val="00DF4AEF"/>
    <w:rsid w:val="00DF4BBB"/>
    <w:rsid w:val="00DF4C27"/>
    <w:rsid w:val="00DF511A"/>
    <w:rsid w:val="00DF5967"/>
    <w:rsid w:val="00DF59AA"/>
    <w:rsid w:val="00DF61FD"/>
    <w:rsid w:val="00DF6240"/>
    <w:rsid w:val="00DF657B"/>
    <w:rsid w:val="00DF65DA"/>
    <w:rsid w:val="00DF677C"/>
    <w:rsid w:val="00DF711F"/>
    <w:rsid w:val="00DF7FE5"/>
    <w:rsid w:val="00E006CF"/>
    <w:rsid w:val="00E00A53"/>
    <w:rsid w:val="00E00D5F"/>
    <w:rsid w:val="00E012FF"/>
    <w:rsid w:val="00E01A83"/>
    <w:rsid w:val="00E0232A"/>
    <w:rsid w:val="00E032B2"/>
    <w:rsid w:val="00E03408"/>
    <w:rsid w:val="00E0362D"/>
    <w:rsid w:val="00E039D1"/>
    <w:rsid w:val="00E03D31"/>
    <w:rsid w:val="00E0427A"/>
    <w:rsid w:val="00E042D4"/>
    <w:rsid w:val="00E045F7"/>
    <w:rsid w:val="00E046A4"/>
    <w:rsid w:val="00E0476E"/>
    <w:rsid w:val="00E04C7D"/>
    <w:rsid w:val="00E052EC"/>
    <w:rsid w:val="00E05640"/>
    <w:rsid w:val="00E05704"/>
    <w:rsid w:val="00E06090"/>
    <w:rsid w:val="00E061AF"/>
    <w:rsid w:val="00E061EF"/>
    <w:rsid w:val="00E0671E"/>
    <w:rsid w:val="00E06A21"/>
    <w:rsid w:val="00E06BCB"/>
    <w:rsid w:val="00E06ED2"/>
    <w:rsid w:val="00E07052"/>
    <w:rsid w:val="00E07682"/>
    <w:rsid w:val="00E078E4"/>
    <w:rsid w:val="00E07DE1"/>
    <w:rsid w:val="00E103A4"/>
    <w:rsid w:val="00E104F6"/>
    <w:rsid w:val="00E10662"/>
    <w:rsid w:val="00E11373"/>
    <w:rsid w:val="00E11954"/>
    <w:rsid w:val="00E11BFB"/>
    <w:rsid w:val="00E11C2F"/>
    <w:rsid w:val="00E12672"/>
    <w:rsid w:val="00E12980"/>
    <w:rsid w:val="00E12A6A"/>
    <w:rsid w:val="00E13159"/>
    <w:rsid w:val="00E13397"/>
    <w:rsid w:val="00E13498"/>
    <w:rsid w:val="00E140D0"/>
    <w:rsid w:val="00E14A5D"/>
    <w:rsid w:val="00E14EFC"/>
    <w:rsid w:val="00E1516D"/>
    <w:rsid w:val="00E152AF"/>
    <w:rsid w:val="00E153D8"/>
    <w:rsid w:val="00E16136"/>
    <w:rsid w:val="00E16357"/>
    <w:rsid w:val="00E16B22"/>
    <w:rsid w:val="00E16CC0"/>
    <w:rsid w:val="00E172BC"/>
    <w:rsid w:val="00E17658"/>
    <w:rsid w:val="00E1782E"/>
    <w:rsid w:val="00E17838"/>
    <w:rsid w:val="00E17A7E"/>
    <w:rsid w:val="00E17B7C"/>
    <w:rsid w:val="00E20640"/>
    <w:rsid w:val="00E20A5E"/>
    <w:rsid w:val="00E20D3C"/>
    <w:rsid w:val="00E2169F"/>
    <w:rsid w:val="00E218C2"/>
    <w:rsid w:val="00E22A66"/>
    <w:rsid w:val="00E23B98"/>
    <w:rsid w:val="00E247D4"/>
    <w:rsid w:val="00E24967"/>
    <w:rsid w:val="00E24B24"/>
    <w:rsid w:val="00E26228"/>
    <w:rsid w:val="00E2635A"/>
    <w:rsid w:val="00E26B62"/>
    <w:rsid w:val="00E26BD7"/>
    <w:rsid w:val="00E26C10"/>
    <w:rsid w:val="00E27808"/>
    <w:rsid w:val="00E2785D"/>
    <w:rsid w:val="00E27BC6"/>
    <w:rsid w:val="00E27C43"/>
    <w:rsid w:val="00E304D9"/>
    <w:rsid w:val="00E3091B"/>
    <w:rsid w:val="00E309A7"/>
    <w:rsid w:val="00E318C8"/>
    <w:rsid w:val="00E32067"/>
    <w:rsid w:val="00E325F3"/>
    <w:rsid w:val="00E3274C"/>
    <w:rsid w:val="00E327F4"/>
    <w:rsid w:val="00E32D2D"/>
    <w:rsid w:val="00E339D4"/>
    <w:rsid w:val="00E33BE9"/>
    <w:rsid w:val="00E3459E"/>
    <w:rsid w:val="00E346F9"/>
    <w:rsid w:val="00E34804"/>
    <w:rsid w:val="00E34F5A"/>
    <w:rsid w:val="00E357C6"/>
    <w:rsid w:val="00E35A2B"/>
    <w:rsid w:val="00E36230"/>
    <w:rsid w:val="00E368D8"/>
    <w:rsid w:val="00E36A6D"/>
    <w:rsid w:val="00E37605"/>
    <w:rsid w:val="00E37C00"/>
    <w:rsid w:val="00E37F03"/>
    <w:rsid w:val="00E40C06"/>
    <w:rsid w:val="00E40C0E"/>
    <w:rsid w:val="00E40C39"/>
    <w:rsid w:val="00E40F38"/>
    <w:rsid w:val="00E412A5"/>
    <w:rsid w:val="00E41CE1"/>
    <w:rsid w:val="00E42106"/>
    <w:rsid w:val="00E42950"/>
    <w:rsid w:val="00E4309F"/>
    <w:rsid w:val="00E435FB"/>
    <w:rsid w:val="00E436F1"/>
    <w:rsid w:val="00E43B7E"/>
    <w:rsid w:val="00E43F7B"/>
    <w:rsid w:val="00E447B1"/>
    <w:rsid w:val="00E448BE"/>
    <w:rsid w:val="00E44904"/>
    <w:rsid w:val="00E450A1"/>
    <w:rsid w:val="00E45252"/>
    <w:rsid w:val="00E4565E"/>
    <w:rsid w:val="00E4567C"/>
    <w:rsid w:val="00E45B59"/>
    <w:rsid w:val="00E46220"/>
    <w:rsid w:val="00E4652D"/>
    <w:rsid w:val="00E46532"/>
    <w:rsid w:val="00E465EF"/>
    <w:rsid w:val="00E466B1"/>
    <w:rsid w:val="00E46702"/>
    <w:rsid w:val="00E467BF"/>
    <w:rsid w:val="00E4691A"/>
    <w:rsid w:val="00E46FDA"/>
    <w:rsid w:val="00E470E2"/>
    <w:rsid w:val="00E47272"/>
    <w:rsid w:val="00E47518"/>
    <w:rsid w:val="00E47CA9"/>
    <w:rsid w:val="00E509B8"/>
    <w:rsid w:val="00E509E3"/>
    <w:rsid w:val="00E50D49"/>
    <w:rsid w:val="00E51414"/>
    <w:rsid w:val="00E51C18"/>
    <w:rsid w:val="00E51E1C"/>
    <w:rsid w:val="00E51E7D"/>
    <w:rsid w:val="00E535B4"/>
    <w:rsid w:val="00E53C88"/>
    <w:rsid w:val="00E53E28"/>
    <w:rsid w:val="00E5518F"/>
    <w:rsid w:val="00E551EF"/>
    <w:rsid w:val="00E5553F"/>
    <w:rsid w:val="00E55C67"/>
    <w:rsid w:val="00E56297"/>
    <w:rsid w:val="00E5633E"/>
    <w:rsid w:val="00E563DF"/>
    <w:rsid w:val="00E56961"/>
    <w:rsid w:val="00E56AF1"/>
    <w:rsid w:val="00E57515"/>
    <w:rsid w:val="00E577D2"/>
    <w:rsid w:val="00E5785E"/>
    <w:rsid w:val="00E57A6D"/>
    <w:rsid w:val="00E6020B"/>
    <w:rsid w:val="00E60479"/>
    <w:rsid w:val="00E604C2"/>
    <w:rsid w:val="00E6059D"/>
    <w:rsid w:val="00E60761"/>
    <w:rsid w:val="00E607B5"/>
    <w:rsid w:val="00E60DE9"/>
    <w:rsid w:val="00E60E52"/>
    <w:rsid w:val="00E60E80"/>
    <w:rsid w:val="00E611EF"/>
    <w:rsid w:val="00E616EF"/>
    <w:rsid w:val="00E61AF4"/>
    <w:rsid w:val="00E6231A"/>
    <w:rsid w:val="00E62651"/>
    <w:rsid w:val="00E62823"/>
    <w:rsid w:val="00E6310F"/>
    <w:rsid w:val="00E632D3"/>
    <w:rsid w:val="00E638B5"/>
    <w:rsid w:val="00E63B80"/>
    <w:rsid w:val="00E63E1F"/>
    <w:rsid w:val="00E64053"/>
    <w:rsid w:val="00E64646"/>
    <w:rsid w:val="00E646F7"/>
    <w:rsid w:val="00E64795"/>
    <w:rsid w:val="00E653CF"/>
    <w:rsid w:val="00E65563"/>
    <w:rsid w:val="00E6568B"/>
    <w:rsid w:val="00E6612E"/>
    <w:rsid w:val="00E6732D"/>
    <w:rsid w:val="00E674B4"/>
    <w:rsid w:val="00E679A4"/>
    <w:rsid w:val="00E70293"/>
    <w:rsid w:val="00E70399"/>
    <w:rsid w:val="00E7059F"/>
    <w:rsid w:val="00E70CB6"/>
    <w:rsid w:val="00E70DBE"/>
    <w:rsid w:val="00E712D7"/>
    <w:rsid w:val="00E71AA5"/>
    <w:rsid w:val="00E71EB2"/>
    <w:rsid w:val="00E71FF5"/>
    <w:rsid w:val="00E721B1"/>
    <w:rsid w:val="00E727C0"/>
    <w:rsid w:val="00E7280E"/>
    <w:rsid w:val="00E72EF4"/>
    <w:rsid w:val="00E7332B"/>
    <w:rsid w:val="00E735BE"/>
    <w:rsid w:val="00E73C96"/>
    <w:rsid w:val="00E73F06"/>
    <w:rsid w:val="00E746DA"/>
    <w:rsid w:val="00E759C3"/>
    <w:rsid w:val="00E75C46"/>
    <w:rsid w:val="00E75D5B"/>
    <w:rsid w:val="00E76B23"/>
    <w:rsid w:val="00E77013"/>
    <w:rsid w:val="00E771D9"/>
    <w:rsid w:val="00E77394"/>
    <w:rsid w:val="00E77915"/>
    <w:rsid w:val="00E77C75"/>
    <w:rsid w:val="00E77CD1"/>
    <w:rsid w:val="00E809A2"/>
    <w:rsid w:val="00E8165E"/>
    <w:rsid w:val="00E823F5"/>
    <w:rsid w:val="00E8287A"/>
    <w:rsid w:val="00E82FB6"/>
    <w:rsid w:val="00E83846"/>
    <w:rsid w:val="00E84329"/>
    <w:rsid w:val="00E84479"/>
    <w:rsid w:val="00E848BF"/>
    <w:rsid w:val="00E848D0"/>
    <w:rsid w:val="00E84CDB"/>
    <w:rsid w:val="00E85562"/>
    <w:rsid w:val="00E85645"/>
    <w:rsid w:val="00E856A7"/>
    <w:rsid w:val="00E85B88"/>
    <w:rsid w:val="00E85B9E"/>
    <w:rsid w:val="00E85CC1"/>
    <w:rsid w:val="00E8613D"/>
    <w:rsid w:val="00E8638F"/>
    <w:rsid w:val="00E86F1D"/>
    <w:rsid w:val="00E86F33"/>
    <w:rsid w:val="00E87386"/>
    <w:rsid w:val="00E879A5"/>
    <w:rsid w:val="00E87D12"/>
    <w:rsid w:val="00E90200"/>
    <w:rsid w:val="00E904D2"/>
    <w:rsid w:val="00E9052F"/>
    <w:rsid w:val="00E90789"/>
    <w:rsid w:val="00E90C07"/>
    <w:rsid w:val="00E90CDC"/>
    <w:rsid w:val="00E90CFE"/>
    <w:rsid w:val="00E91074"/>
    <w:rsid w:val="00E91D2E"/>
    <w:rsid w:val="00E92E86"/>
    <w:rsid w:val="00E93B5C"/>
    <w:rsid w:val="00E93C9E"/>
    <w:rsid w:val="00E93CBD"/>
    <w:rsid w:val="00E94194"/>
    <w:rsid w:val="00E94849"/>
    <w:rsid w:val="00E94DDB"/>
    <w:rsid w:val="00E951FC"/>
    <w:rsid w:val="00E95B22"/>
    <w:rsid w:val="00E95D90"/>
    <w:rsid w:val="00E95F2D"/>
    <w:rsid w:val="00E96815"/>
    <w:rsid w:val="00E968AE"/>
    <w:rsid w:val="00E96943"/>
    <w:rsid w:val="00E974CE"/>
    <w:rsid w:val="00E97763"/>
    <w:rsid w:val="00E977E4"/>
    <w:rsid w:val="00EA00B9"/>
    <w:rsid w:val="00EA0840"/>
    <w:rsid w:val="00EA0BB2"/>
    <w:rsid w:val="00EA0C35"/>
    <w:rsid w:val="00EA1022"/>
    <w:rsid w:val="00EA16E3"/>
    <w:rsid w:val="00EA2049"/>
    <w:rsid w:val="00EA23D5"/>
    <w:rsid w:val="00EA251C"/>
    <w:rsid w:val="00EA31A2"/>
    <w:rsid w:val="00EA3618"/>
    <w:rsid w:val="00EA37CB"/>
    <w:rsid w:val="00EA4114"/>
    <w:rsid w:val="00EA4229"/>
    <w:rsid w:val="00EA42A3"/>
    <w:rsid w:val="00EA45BE"/>
    <w:rsid w:val="00EA4A41"/>
    <w:rsid w:val="00EA4CF9"/>
    <w:rsid w:val="00EA4D26"/>
    <w:rsid w:val="00EA576A"/>
    <w:rsid w:val="00EA6072"/>
    <w:rsid w:val="00EA62FF"/>
    <w:rsid w:val="00EA6876"/>
    <w:rsid w:val="00EA6B62"/>
    <w:rsid w:val="00EA6D8E"/>
    <w:rsid w:val="00EA706A"/>
    <w:rsid w:val="00EA72DF"/>
    <w:rsid w:val="00EA771C"/>
    <w:rsid w:val="00EA7755"/>
    <w:rsid w:val="00EA77CE"/>
    <w:rsid w:val="00EA7CF7"/>
    <w:rsid w:val="00EB0036"/>
    <w:rsid w:val="00EB0133"/>
    <w:rsid w:val="00EB026D"/>
    <w:rsid w:val="00EB069A"/>
    <w:rsid w:val="00EB07ED"/>
    <w:rsid w:val="00EB13F8"/>
    <w:rsid w:val="00EB162E"/>
    <w:rsid w:val="00EB17AC"/>
    <w:rsid w:val="00EB1F43"/>
    <w:rsid w:val="00EB2391"/>
    <w:rsid w:val="00EB2540"/>
    <w:rsid w:val="00EB2AE0"/>
    <w:rsid w:val="00EB2E05"/>
    <w:rsid w:val="00EB32B8"/>
    <w:rsid w:val="00EB41DE"/>
    <w:rsid w:val="00EB4AEE"/>
    <w:rsid w:val="00EB4BFB"/>
    <w:rsid w:val="00EB4E1B"/>
    <w:rsid w:val="00EB4FFB"/>
    <w:rsid w:val="00EB556C"/>
    <w:rsid w:val="00EB5695"/>
    <w:rsid w:val="00EB5A5E"/>
    <w:rsid w:val="00EB5BD3"/>
    <w:rsid w:val="00EB6169"/>
    <w:rsid w:val="00EB68F8"/>
    <w:rsid w:val="00EB711B"/>
    <w:rsid w:val="00EC0E52"/>
    <w:rsid w:val="00EC167C"/>
    <w:rsid w:val="00EC1759"/>
    <w:rsid w:val="00EC176C"/>
    <w:rsid w:val="00EC2191"/>
    <w:rsid w:val="00EC2A67"/>
    <w:rsid w:val="00EC39CE"/>
    <w:rsid w:val="00EC434D"/>
    <w:rsid w:val="00EC53F5"/>
    <w:rsid w:val="00EC54A1"/>
    <w:rsid w:val="00EC56C9"/>
    <w:rsid w:val="00EC59C6"/>
    <w:rsid w:val="00EC5E22"/>
    <w:rsid w:val="00EC60EC"/>
    <w:rsid w:val="00EC6109"/>
    <w:rsid w:val="00EC6749"/>
    <w:rsid w:val="00EC6C24"/>
    <w:rsid w:val="00EC6DA9"/>
    <w:rsid w:val="00EC6F54"/>
    <w:rsid w:val="00EC7E84"/>
    <w:rsid w:val="00ED0066"/>
    <w:rsid w:val="00ED03A2"/>
    <w:rsid w:val="00ED04E0"/>
    <w:rsid w:val="00ED0778"/>
    <w:rsid w:val="00ED11EB"/>
    <w:rsid w:val="00ED1DCC"/>
    <w:rsid w:val="00ED214D"/>
    <w:rsid w:val="00ED2562"/>
    <w:rsid w:val="00ED2742"/>
    <w:rsid w:val="00ED2ECE"/>
    <w:rsid w:val="00ED2EDB"/>
    <w:rsid w:val="00ED34A5"/>
    <w:rsid w:val="00ED366B"/>
    <w:rsid w:val="00ED3835"/>
    <w:rsid w:val="00ED38F1"/>
    <w:rsid w:val="00ED512D"/>
    <w:rsid w:val="00ED5146"/>
    <w:rsid w:val="00ED536D"/>
    <w:rsid w:val="00ED55B0"/>
    <w:rsid w:val="00ED5A92"/>
    <w:rsid w:val="00ED6522"/>
    <w:rsid w:val="00ED65D5"/>
    <w:rsid w:val="00ED67DC"/>
    <w:rsid w:val="00ED6CAC"/>
    <w:rsid w:val="00ED71AE"/>
    <w:rsid w:val="00ED7975"/>
    <w:rsid w:val="00ED7B75"/>
    <w:rsid w:val="00ED7CDF"/>
    <w:rsid w:val="00ED7CE2"/>
    <w:rsid w:val="00EE08AE"/>
    <w:rsid w:val="00EE09A7"/>
    <w:rsid w:val="00EE0A04"/>
    <w:rsid w:val="00EE1603"/>
    <w:rsid w:val="00EE1D86"/>
    <w:rsid w:val="00EE2400"/>
    <w:rsid w:val="00EE2555"/>
    <w:rsid w:val="00EE2782"/>
    <w:rsid w:val="00EE2AB5"/>
    <w:rsid w:val="00EE32A9"/>
    <w:rsid w:val="00EE3D64"/>
    <w:rsid w:val="00EE401F"/>
    <w:rsid w:val="00EE40B0"/>
    <w:rsid w:val="00EE417D"/>
    <w:rsid w:val="00EE4655"/>
    <w:rsid w:val="00EE49BE"/>
    <w:rsid w:val="00EE62F0"/>
    <w:rsid w:val="00EE6BEA"/>
    <w:rsid w:val="00EE6F72"/>
    <w:rsid w:val="00EE767C"/>
    <w:rsid w:val="00EE7AA5"/>
    <w:rsid w:val="00EE7E66"/>
    <w:rsid w:val="00EF0779"/>
    <w:rsid w:val="00EF0B10"/>
    <w:rsid w:val="00EF0E59"/>
    <w:rsid w:val="00EF0F52"/>
    <w:rsid w:val="00EF169C"/>
    <w:rsid w:val="00EF1AE2"/>
    <w:rsid w:val="00EF1FA4"/>
    <w:rsid w:val="00EF258E"/>
    <w:rsid w:val="00EF2C89"/>
    <w:rsid w:val="00EF2E0C"/>
    <w:rsid w:val="00EF2F25"/>
    <w:rsid w:val="00EF312C"/>
    <w:rsid w:val="00EF39D5"/>
    <w:rsid w:val="00EF443C"/>
    <w:rsid w:val="00EF468A"/>
    <w:rsid w:val="00EF4B84"/>
    <w:rsid w:val="00EF5530"/>
    <w:rsid w:val="00EF5A1B"/>
    <w:rsid w:val="00EF5AC9"/>
    <w:rsid w:val="00EF5D05"/>
    <w:rsid w:val="00EF6CC1"/>
    <w:rsid w:val="00EF70DF"/>
    <w:rsid w:val="00EF7348"/>
    <w:rsid w:val="00EF7A19"/>
    <w:rsid w:val="00EF7D04"/>
    <w:rsid w:val="00F01B71"/>
    <w:rsid w:val="00F01CBC"/>
    <w:rsid w:val="00F01FB5"/>
    <w:rsid w:val="00F029E3"/>
    <w:rsid w:val="00F02FA8"/>
    <w:rsid w:val="00F0333D"/>
    <w:rsid w:val="00F037CB"/>
    <w:rsid w:val="00F03A32"/>
    <w:rsid w:val="00F03B41"/>
    <w:rsid w:val="00F0417A"/>
    <w:rsid w:val="00F046AB"/>
    <w:rsid w:val="00F04890"/>
    <w:rsid w:val="00F0497A"/>
    <w:rsid w:val="00F05145"/>
    <w:rsid w:val="00F0519A"/>
    <w:rsid w:val="00F05325"/>
    <w:rsid w:val="00F05834"/>
    <w:rsid w:val="00F05BCF"/>
    <w:rsid w:val="00F05CD0"/>
    <w:rsid w:val="00F05F98"/>
    <w:rsid w:val="00F07ACB"/>
    <w:rsid w:val="00F10407"/>
    <w:rsid w:val="00F109A5"/>
    <w:rsid w:val="00F10AFA"/>
    <w:rsid w:val="00F10E75"/>
    <w:rsid w:val="00F110C5"/>
    <w:rsid w:val="00F114F5"/>
    <w:rsid w:val="00F11692"/>
    <w:rsid w:val="00F119B5"/>
    <w:rsid w:val="00F12182"/>
    <w:rsid w:val="00F12EB2"/>
    <w:rsid w:val="00F1326E"/>
    <w:rsid w:val="00F1360F"/>
    <w:rsid w:val="00F1394F"/>
    <w:rsid w:val="00F13A31"/>
    <w:rsid w:val="00F1422B"/>
    <w:rsid w:val="00F1424A"/>
    <w:rsid w:val="00F146E7"/>
    <w:rsid w:val="00F14B22"/>
    <w:rsid w:val="00F14B8A"/>
    <w:rsid w:val="00F14F3F"/>
    <w:rsid w:val="00F15167"/>
    <w:rsid w:val="00F15173"/>
    <w:rsid w:val="00F151E4"/>
    <w:rsid w:val="00F15ABE"/>
    <w:rsid w:val="00F1608B"/>
    <w:rsid w:val="00F166E0"/>
    <w:rsid w:val="00F17927"/>
    <w:rsid w:val="00F17A85"/>
    <w:rsid w:val="00F17C3B"/>
    <w:rsid w:val="00F17DA1"/>
    <w:rsid w:val="00F204C9"/>
    <w:rsid w:val="00F20798"/>
    <w:rsid w:val="00F209F9"/>
    <w:rsid w:val="00F20AF5"/>
    <w:rsid w:val="00F20BD8"/>
    <w:rsid w:val="00F211BA"/>
    <w:rsid w:val="00F21421"/>
    <w:rsid w:val="00F219CA"/>
    <w:rsid w:val="00F21CE3"/>
    <w:rsid w:val="00F21EF1"/>
    <w:rsid w:val="00F221F8"/>
    <w:rsid w:val="00F229FB"/>
    <w:rsid w:val="00F22B49"/>
    <w:rsid w:val="00F22EFC"/>
    <w:rsid w:val="00F23547"/>
    <w:rsid w:val="00F23CE7"/>
    <w:rsid w:val="00F23D74"/>
    <w:rsid w:val="00F23F06"/>
    <w:rsid w:val="00F241D9"/>
    <w:rsid w:val="00F2454A"/>
    <w:rsid w:val="00F24847"/>
    <w:rsid w:val="00F250CA"/>
    <w:rsid w:val="00F2599D"/>
    <w:rsid w:val="00F25A45"/>
    <w:rsid w:val="00F261EC"/>
    <w:rsid w:val="00F26218"/>
    <w:rsid w:val="00F26A0C"/>
    <w:rsid w:val="00F271F5"/>
    <w:rsid w:val="00F27332"/>
    <w:rsid w:val="00F27416"/>
    <w:rsid w:val="00F27C51"/>
    <w:rsid w:val="00F30066"/>
    <w:rsid w:val="00F30195"/>
    <w:rsid w:val="00F30787"/>
    <w:rsid w:val="00F30ED9"/>
    <w:rsid w:val="00F311FF"/>
    <w:rsid w:val="00F31729"/>
    <w:rsid w:val="00F31A6A"/>
    <w:rsid w:val="00F31D22"/>
    <w:rsid w:val="00F3202B"/>
    <w:rsid w:val="00F322F7"/>
    <w:rsid w:val="00F32341"/>
    <w:rsid w:val="00F334AA"/>
    <w:rsid w:val="00F342CC"/>
    <w:rsid w:val="00F34672"/>
    <w:rsid w:val="00F34B5D"/>
    <w:rsid w:val="00F35ECE"/>
    <w:rsid w:val="00F361A3"/>
    <w:rsid w:val="00F362FC"/>
    <w:rsid w:val="00F3630B"/>
    <w:rsid w:val="00F3658B"/>
    <w:rsid w:val="00F365CF"/>
    <w:rsid w:val="00F36BF1"/>
    <w:rsid w:val="00F36E2D"/>
    <w:rsid w:val="00F37320"/>
    <w:rsid w:val="00F373AA"/>
    <w:rsid w:val="00F37433"/>
    <w:rsid w:val="00F37483"/>
    <w:rsid w:val="00F37733"/>
    <w:rsid w:val="00F379A4"/>
    <w:rsid w:val="00F379AB"/>
    <w:rsid w:val="00F37F17"/>
    <w:rsid w:val="00F40424"/>
    <w:rsid w:val="00F407A6"/>
    <w:rsid w:val="00F407DF"/>
    <w:rsid w:val="00F40F00"/>
    <w:rsid w:val="00F40F88"/>
    <w:rsid w:val="00F410A5"/>
    <w:rsid w:val="00F41986"/>
    <w:rsid w:val="00F42BDE"/>
    <w:rsid w:val="00F42DC7"/>
    <w:rsid w:val="00F42DCD"/>
    <w:rsid w:val="00F43009"/>
    <w:rsid w:val="00F430F4"/>
    <w:rsid w:val="00F432F7"/>
    <w:rsid w:val="00F43A48"/>
    <w:rsid w:val="00F43B2F"/>
    <w:rsid w:val="00F43D1A"/>
    <w:rsid w:val="00F43E47"/>
    <w:rsid w:val="00F443CE"/>
    <w:rsid w:val="00F44DE7"/>
    <w:rsid w:val="00F45687"/>
    <w:rsid w:val="00F45704"/>
    <w:rsid w:val="00F46429"/>
    <w:rsid w:val="00F472E0"/>
    <w:rsid w:val="00F477B4"/>
    <w:rsid w:val="00F47A0E"/>
    <w:rsid w:val="00F503ED"/>
    <w:rsid w:val="00F507A4"/>
    <w:rsid w:val="00F5085B"/>
    <w:rsid w:val="00F50AF4"/>
    <w:rsid w:val="00F50CB9"/>
    <w:rsid w:val="00F50DA3"/>
    <w:rsid w:val="00F50DC7"/>
    <w:rsid w:val="00F51727"/>
    <w:rsid w:val="00F51A75"/>
    <w:rsid w:val="00F51F74"/>
    <w:rsid w:val="00F52171"/>
    <w:rsid w:val="00F522EB"/>
    <w:rsid w:val="00F52893"/>
    <w:rsid w:val="00F52CA1"/>
    <w:rsid w:val="00F5354F"/>
    <w:rsid w:val="00F53759"/>
    <w:rsid w:val="00F53A98"/>
    <w:rsid w:val="00F53F5E"/>
    <w:rsid w:val="00F542DD"/>
    <w:rsid w:val="00F54309"/>
    <w:rsid w:val="00F54741"/>
    <w:rsid w:val="00F5572B"/>
    <w:rsid w:val="00F55886"/>
    <w:rsid w:val="00F563DF"/>
    <w:rsid w:val="00F56F2B"/>
    <w:rsid w:val="00F57658"/>
    <w:rsid w:val="00F57C7F"/>
    <w:rsid w:val="00F57E3C"/>
    <w:rsid w:val="00F57F60"/>
    <w:rsid w:val="00F600CB"/>
    <w:rsid w:val="00F6049A"/>
    <w:rsid w:val="00F60525"/>
    <w:rsid w:val="00F60A7F"/>
    <w:rsid w:val="00F60C7C"/>
    <w:rsid w:val="00F620A8"/>
    <w:rsid w:val="00F622C5"/>
    <w:rsid w:val="00F6273F"/>
    <w:rsid w:val="00F62894"/>
    <w:rsid w:val="00F62F62"/>
    <w:rsid w:val="00F6342F"/>
    <w:rsid w:val="00F6364F"/>
    <w:rsid w:val="00F63C4F"/>
    <w:rsid w:val="00F63CBD"/>
    <w:rsid w:val="00F64255"/>
    <w:rsid w:val="00F642DF"/>
    <w:rsid w:val="00F64328"/>
    <w:rsid w:val="00F64F15"/>
    <w:rsid w:val="00F65810"/>
    <w:rsid w:val="00F659B7"/>
    <w:rsid w:val="00F65A28"/>
    <w:rsid w:val="00F65C2A"/>
    <w:rsid w:val="00F65E3D"/>
    <w:rsid w:val="00F661F5"/>
    <w:rsid w:val="00F66700"/>
    <w:rsid w:val="00F669B6"/>
    <w:rsid w:val="00F66D39"/>
    <w:rsid w:val="00F670F4"/>
    <w:rsid w:val="00F67656"/>
    <w:rsid w:val="00F70131"/>
    <w:rsid w:val="00F70569"/>
    <w:rsid w:val="00F70AA8"/>
    <w:rsid w:val="00F71141"/>
    <w:rsid w:val="00F7140B"/>
    <w:rsid w:val="00F716E0"/>
    <w:rsid w:val="00F71F8D"/>
    <w:rsid w:val="00F7297D"/>
    <w:rsid w:val="00F730C4"/>
    <w:rsid w:val="00F73ECE"/>
    <w:rsid w:val="00F7405F"/>
    <w:rsid w:val="00F7479C"/>
    <w:rsid w:val="00F751AB"/>
    <w:rsid w:val="00F755C5"/>
    <w:rsid w:val="00F76529"/>
    <w:rsid w:val="00F76649"/>
    <w:rsid w:val="00F76C66"/>
    <w:rsid w:val="00F76CF7"/>
    <w:rsid w:val="00F773CE"/>
    <w:rsid w:val="00F7799C"/>
    <w:rsid w:val="00F77CB8"/>
    <w:rsid w:val="00F77DEB"/>
    <w:rsid w:val="00F77E27"/>
    <w:rsid w:val="00F80263"/>
    <w:rsid w:val="00F8047D"/>
    <w:rsid w:val="00F8076A"/>
    <w:rsid w:val="00F8089F"/>
    <w:rsid w:val="00F80DBF"/>
    <w:rsid w:val="00F812E0"/>
    <w:rsid w:val="00F81AB5"/>
    <w:rsid w:val="00F81B29"/>
    <w:rsid w:val="00F81D43"/>
    <w:rsid w:val="00F842A8"/>
    <w:rsid w:val="00F84393"/>
    <w:rsid w:val="00F84715"/>
    <w:rsid w:val="00F84C36"/>
    <w:rsid w:val="00F84C8B"/>
    <w:rsid w:val="00F85970"/>
    <w:rsid w:val="00F86981"/>
    <w:rsid w:val="00F87426"/>
    <w:rsid w:val="00F87A35"/>
    <w:rsid w:val="00F90243"/>
    <w:rsid w:val="00F90267"/>
    <w:rsid w:val="00F90533"/>
    <w:rsid w:val="00F90724"/>
    <w:rsid w:val="00F910C6"/>
    <w:rsid w:val="00F91100"/>
    <w:rsid w:val="00F913A8"/>
    <w:rsid w:val="00F91462"/>
    <w:rsid w:val="00F916BD"/>
    <w:rsid w:val="00F91EDD"/>
    <w:rsid w:val="00F92578"/>
    <w:rsid w:val="00F928F7"/>
    <w:rsid w:val="00F929AE"/>
    <w:rsid w:val="00F92D54"/>
    <w:rsid w:val="00F9385A"/>
    <w:rsid w:val="00F9388C"/>
    <w:rsid w:val="00F93A0B"/>
    <w:rsid w:val="00F93E65"/>
    <w:rsid w:val="00F945DC"/>
    <w:rsid w:val="00F94CE7"/>
    <w:rsid w:val="00F951DD"/>
    <w:rsid w:val="00F95519"/>
    <w:rsid w:val="00F95D3D"/>
    <w:rsid w:val="00F95F35"/>
    <w:rsid w:val="00F96159"/>
    <w:rsid w:val="00F9674D"/>
    <w:rsid w:val="00F96DA3"/>
    <w:rsid w:val="00FA0358"/>
    <w:rsid w:val="00FA079B"/>
    <w:rsid w:val="00FA09B3"/>
    <w:rsid w:val="00FA0FD4"/>
    <w:rsid w:val="00FA1DBC"/>
    <w:rsid w:val="00FA2F1D"/>
    <w:rsid w:val="00FA31B6"/>
    <w:rsid w:val="00FA3FD4"/>
    <w:rsid w:val="00FA47A0"/>
    <w:rsid w:val="00FA4850"/>
    <w:rsid w:val="00FA4A6B"/>
    <w:rsid w:val="00FA4DE6"/>
    <w:rsid w:val="00FA4FF0"/>
    <w:rsid w:val="00FA5946"/>
    <w:rsid w:val="00FA5E8C"/>
    <w:rsid w:val="00FA6235"/>
    <w:rsid w:val="00FA6465"/>
    <w:rsid w:val="00FA6540"/>
    <w:rsid w:val="00FA668B"/>
    <w:rsid w:val="00FA6DD6"/>
    <w:rsid w:val="00FA71FD"/>
    <w:rsid w:val="00FB056A"/>
    <w:rsid w:val="00FB0875"/>
    <w:rsid w:val="00FB08F2"/>
    <w:rsid w:val="00FB0A30"/>
    <w:rsid w:val="00FB18CD"/>
    <w:rsid w:val="00FB32D4"/>
    <w:rsid w:val="00FB3318"/>
    <w:rsid w:val="00FB4066"/>
    <w:rsid w:val="00FB452B"/>
    <w:rsid w:val="00FB4C3E"/>
    <w:rsid w:val="00FB5306"/>
    <w:rsid w:val="00FB6218"/>
    <w:rsid w:val="00FB6738"/>
    <w:rsid w:val="00FB6DA7"/>
    <w:rsid w:val="00FB759A"/>
    <w:rsid w:val="00FB76F4"/>
    <w:rsid w:val="00FC024A"/>
    <w:rsid w:val="00FC0F37"/>
    <w:rsid w:val="00FC11B5"/>
    <w:rsid w:val="00FC16D2"/>
    <w:rsid w:val="00FC1A53"/>
    <w:rsid w:val="00FC1D00"/>
    <w:rsid w:val="00FC1F10"/>
    <w:rsid w:val="00FC2048"/>
    <w:rsid w:val="00FC2053"/>
    <w:rsid w:val="00FC3F84"/>
    <w:rsid w:val="00FC45AF"/>
    <w:rsid w:val="00FC4863"/>
    <w:rsid w:val="00FC5414"/>
    <w:rsid w:val="00FC5726"/>
    <w:rsid w:val="00FC5E3E"/>
    <w:rsid w:val="00FC6480"/>
    <w:rsid w:val="00FC6514"/>
    <w:rsid w:val="00FC6E8D"/>
    <w:rsid w:val="00FC6F4F"/>
    <w:rsid w:val="00FC7542"/>
    <w:rsid w:val="00FC7768"/>
    <w:rsid w:val="00FC79B9"/>
    <w:rsid w:val="00FC7E53"/>
    <w:rsid w:val="00FC7E8E"/>
    <w:rsid w:val="00FD0932"/>
    <w:rsid w:val="00FD0E87"/>
    <w:rsid w:val="00FD13F8"/>
    <w:rsid w:val="00FD158C"/>
    <w:rsid w:val="00FD1611"/>
    <w:rsid w:val="00FD197F"/>
    <w:rsid w:val="00FD1989"/>
    <w:rsid w:val="00FD1AED"/>
    <w:rsid w:val="00FD2401"/>
    <w:rsid w:val="00FD2453"/>
    <w:rsid w:val="00FD29E1"/>
    <w:rsid w:val="00FD2B9D"/>
    <w:rsid w:val="00FD2CB0"/>
    <w:rsid w:val="00FD3543"/>
    <w:rsid w:val="00FD3FF2"/>
    <w:rsid w:val="00FD48E0"/>
    <w:rsid w:val="00FD4986"/>
    <w:rsid w:val="00FD4F01"/>
    <w:rsid w:val="00FD56B2"/>
    <w:rsid w:val="00FD58D7"/>
    <w:rsid w:val="00FD5EA5"/>
    <w:rsid w:val="00FD6460"/>
    <w:rsid w:val="00FD6650"/>
    <w:rsid w:val="00FD67BD"/>
    <w:rsid w:val="00FD7921"/>
    <w:rsid w:val="00FE0071"/>
    <w:rsid w:val="00FE0513"/>
    <w:rsid w:val="00FE20C1"/>
    <w:rsid w:val="00FE24B0"/>
    <w:rsid w:val="00FE2AA4"/>
    <w:rsid w:val="00FE435C"/>
    <w:rsid w:val="00FE4438"/>
    <w:rsid w:val="00FE4560"/>
    <w:rsid w:val="00FE45FA"/>
    <w:rsid w:val="00FE48CB"/>
    <w:rsid w:val="00FE4C71"/>
    <w:rsid w:val="00FE520A"/>
    <w:rsid w:val="00FE5377"/>
    <w:rsid w:val="00FE5783"/>
    <w:rsid w:val="00FE57BF"/>
    <w:rsid w:val="00FE59B3"/>
    <w:rsid w:val="00FE59C3"/>
    <w:rsid w:val="00FE6229"/>
    <w:rsid w:val="00FE62F0"/>
    <w:rsid w:val="00FE7CC0"/>
    <w:rsid w:val="00FF029F"/>
    <w:rsid w:val="00FF0483"/>
    <w:rsid w:val="00FF0595"/>
    <w:rsid w:val="00FF0BB4"/>
    <w:rsid w:val="00FF11ED"/>
    <w:rsid w:val="00FF1F68"/>
    <w:rsid w:val="00FF2BA5"/>
    <w:rsid w:val="00FF3259"/>
    <w:rsid w:val="00FF3274"/>
    <w:rsid w:val="00FF35BE"/>
    <w:rsid w:val="00FF3636"/>
    <w:rsid w:val="00FF3C99"/>
    <w:rsid w:val="00FF4048"/>
    <w:rsid w:val="00FF4BDA"/>
    <w:rsid w:val="00FF4F6B"/>
    <w:rsid w:val="00FF5C07"/>
    <w:rsid w:val="00FF5EBF"/>
    <w:rsid w:val="00FF6E8A"/>
    <w:rsid w:val="00FF71BD"/>
    <w:rsid w:val="00FF7752"/>
    <w:rsid w:val="00FF7C7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8285"/>
    </o:shapedefaults>
    <o:shapelayout v:ext="edit">
      <o:idmap v:ext="edit" data="1"/>
    </o:shapelayout>
  </w:shapeDefaults>
  <w:decimalSymbol w:val="."/>
  <w:listSeparator w:val=","/>
  <w14:docId w14:val="6DA6A0A0"/>
  <w15:chartTrackingRefBased/>
  <w15:docId w15:val="{C85C5BCA-87FD-404D-9831-0E6968E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footer" w:uiPriority="99"/>
    <w:lsdException w:name="index heading" w:locked="1"/>
    <w:lsdException w:name="caption" w:uiPriority="99" w:qFormat="1"/>
    <w:lsdException w:name="table of figures" w:locked="1" w:uiPriority="99"/>
    <w:lsdException w:name="envelope address" w:locked="1"/>
    <w:lsdException w:name="envelope return" w:locked="1"/>
    <w:lsdException w:name="annotation reference" w:uiPriority="99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qFormat="1"/>
    <w:lsdException w:name="Emphasis" w:locked="1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86"/>
    <w:pPr>
      <w:spacing w:before="120" w:after="120" w:line="360" w:lineRule="auto"/>
      <w:ind w:left="1440"/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§1."/>
    <w:next w:val="Normal"/>
    <w:qFormat/>
    <w:rsid w:val="00444C67"/>
    <w:pPr>
      <w:keepNext/>
      <w:spacing w:before="240" w:after="160"/>
      <w:ind w:left="2404"/>
      <w:outlineLvl w:val="0"/>
    </w:pPr>
    <w:rPr>
      <w:rFonts w:ascii="Arial" w:hAnsi="Arial"/>
      <w:b/>
      <w:color w:val="106470"/>
      <w:sz w:val="28"/>
      <w:szCs w:val="32"/>
    </w:rPr>
  </w:style>
  <w:style w:type="paragraph" w:styleId="Heading2">
    <w:name w:val="heading 2"/>
    <w:aliases w:val="§1.1,§1.1."/>
    <w:next w:val="Normal"/>
    <w:qFormat/>
    <w:rsid w:val="0026748A"/>
    <w:pPr>
      <w:keepNext/>
      <w:numPr>
        <w:ilvl w:val="1"/>
        <w:numId w:val="6"/>
      </w:numPr>
      <w:spacing w:before="240" w:after="160"/>
      <w:outlineLvl w:val="1"/>
    </w:pPr>
    <w:rPr>
      <w:rFonts w:ascii="Arial" w:hAnsi="Arial" w:cs="Arial"/>
      <w:b/>
      <w:bCs/>
      <w:iCs/>
      <w:color w:val="106470"/>
      <w:sz w:val="22"/>
      <w:szCs w:val="28"/>
    </w:rPr>
  </w:style>
  <w:style w:type="paragraph" w:styleId="Heading3">
    <w:name w:val="heading 3"/>
    <w:aliases w:val="§1.1.1,§1.1.1."/>
    <w:next w:val="Normal"/>
    <w:qFormat/>
    <w:rsid w:val="000F5A8F"/>
    <w:pPr>
      <w:numPr>
        <w:ilvl w:val="2"/>
        <w:numId w:val="6"/>
      </w:numPr>
      <w:spacing w:before="240" w:after="160"/>
      <w:outlineLvl w:val="2"/>
    </w:pPr>
    <w:rPr>
      <w:rFonts w:ascii="Arial" w:hAnsi="Arial"/>
      <w:color w:val="106470"/>
      <w:sz w:val="22"/>
    </w:rPr>
  </w:style>
  <w:style w:type="paragraph" w:styleId="Heading4">
    <w:name w:val="heading 4"/>
    <w:next w:val="Normal"/>
    <w:qFormat/>
    <w:rsid w:val="00087286"/>
    <w:pPr>
      <w:keepNext/>
      <w:numPr>
        <w:ilvl w:val="3"/>
        <w:numId w:val="6"/>
      </w:numPr>
      <w:spacing w:before="160" w:after="160"/>
      <w:outlineLvl w:val="3"/>
    </w:pPr>
    <w:rPr>
      <w:rFonts w:ascii="Arial" w:hAnsi="Arial"/>
      <w:bCs/>
      <w:color w:val="106470"/>
    </w:rPr>
  </w:style>
  <w:style w:type="paragraph" w:styleId="Heading5">
    <w:name w:val="heading 5"/>
    <w:next w:val="Normal"/>
    <w:qFormat/>
    <w:rsid w:val="00154275"/>
    <w:pPr>
      <w:numPr>
        <w:ilvl w:val="4"/>
        <w:numId w:val="6"/>
      </w:numPr>
      <w:spacing w:before="160" w:after="1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autoRedefine/>
    <w:qFormat/>
    <w:rsid w:val="009C23A8"/>
    <w:pPr>
      <w:spacing w:before="240" w:after="60"/>
      <w:ind w:left="0"/>
      <w:jc w:val="right"/>
      <w:outlineLvl w:val="5"/>
    </w:pPr>
    <w:rPr>
      <w:rFonts w:cs="Arial"/>
      <w:b/>
      <w:bCs/>
      <w:color w:val="1B4089"/>
      <w:sz w:val="32"/>
      <w:szCs w:val="32"/>
    </w:rPr>
  </w:style>
  <w:style w:type="paragraph" w:styleId="Heading7">
    <w:name w:val="heading 7"/>
    <w:basedOn w:val="Normal"/>
    <w:next w:val="Normal"/>
    <w:autoRedefine/>
    <w:qFormat/>
    <w:rsid w:val="0094294D"/>
    <w:pPr>
      <w:numPr>
        <w:ilvl w:val="6"/>
        <w:numId w:val="6"/>
      </w:numPr>
      <w:spacing w:before="240" w:after="60"/>
      <w:outlineLvl w:val="6"/>
    </w:pPr>
    <w:rPr>
      <w:rFonts w:cs="Arial"/>
      <w:b/>
      <w:color w:val="1B4089"/>
      <w:szCs w:val="22"/>
    </w:rPr>
  </w:style>
  <w:style w:type="paragraph" w:styleId="Heading8">
    <w:name w:val="heading 8"/>
    <w:basedOn w:val="Normal"/>
    <w:next w:val="Normal"/>
    <w:autoRedefine/>
    <w:qFormat/>
    <w:rsid w:val="00154275"/>
    <w:pPr>
      <w:numPr>
        <w:ilvl w:val="7"/>
        <w:numId w:val="6"/>
      </w:numPr>
      <w:spacing w:before="240" w:after="60"/>
      <w:outlineLvl w:val="7"/>
    </w:pPr>
    <w:rPr>
      <w:rFonts w:cs="Arial"/>
      <w:iCs/>
      <w:color w:val="1B4089"/>
      <w:szCs w:val="22"/>
    </w:rPr>
  </w:style>
  <w:style w:type="paragraph" w:styleId="Heading9">
    <w:name w:val="heading 9"/>
    <w:basedOn w:val="Normal"/>
    <w:next w:val="Normal"/>
    <w:autoRedefine/>
    <w:qFormat/>
    <w:rsid w:val="00154275"/>
    <w:pPr>
      <w:numPr>
        <w:ilvl w:val="8"/>
        <w:numId w:val="6"/>
      </w:numPr>
      <w:spacing w:before="240" w:after="60"/>
      <w:outlineLvl w:val="8"/>
    </w:pPr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9659E"/>
    <w:pPr>
      <w:tabs>
        <w:tab w:val="center" w:pos="4153"/>
        <w:tab w:val="right" w:pos="8306"/>
      </w:tabs>
    </w:pPr>
  </w:style>
  <w:style w:type="paragraph" w:customStyle="1" w:styleId="Footerstring">
    <w:name w:val="Footer string"/>
    <w:link w:val="FooterstringCharChar"/>
    <w:autoRedefine/>
    <w:semiHidden/>
    <w:rsid w:val="002A5DB7"/>
    <w:pPr>
      <w:ind w:right="-58"/>
      <w:jc w:val="right"/>
    </w:pPr>
    <w:rPr>
      <w:rFonts w:ascii="Palatino Linotype" w:hAnsi="Palatino Linotype"/>
      <w:color w:val="808285"/>
      <w:sz w:val="14"/>
      <w:szCs w:val="16"/>
    </w:rPr>
  </w:style>
  <w:style w:type="character" w:customStyle="1" w:styleId="FooterstringCharChar">
    <w:name w:val="Footer string Char Char"/>
    <w:link w:val="Footerstring"/>
    <w:semiHidden/>
    <w:rsid w:val="002A5DB7"/>
    <w:rPr>
      <w:rFonts w:ascii="Palatino Linotype" w:hAnsi="Palatino Linotype"/>
      <w:color w:val="808285"/>
      <w:sz w:val="14"/>
      <w:szCs w:val="16"/>
      <w:lang w:val="en-GB" w:eastAsia="en-GB" w:bidi="ar-SA"/>
    </w:rPr>
  </w:style>
  <w:style w:type="character" w:customStyle="1" w:styleId="Subscript">
    <w:name w:val="Subscript"/>
    <w:rsid w:val="00CF054B"/>
    <w:rPr>
      <w:vertAlign w:val="subscript"/>
    </w:rPr>
  </w:style>
  <w:style w:type="paragraph" w:styleId="NormalWeb">
    <w:name w:val="Normal (Web)"/>
    <w:basedOn w:val="Normal"/>
    <w:uiPriority w:val="99"/>
    <w:semiHidden/>
    <w:rsid w:val="0058693C"/>
  </w:style>
  <w:style w:type="character" w:customStyle="1" w:styleId="Superscript">
    <w:name w:val="Superscript"/>
    <w:rsid w:val="00CF054B"/>
    <w:rPr>
      <w:vertAlign w:val="superscript"/>
    </w:rPr>
  </w:style>
  <w:style w:type="paragraph" w:styleId="TOC4">
    <w:name w:val="toc 4"/>
    <w:next w:val="Normal"/>
    <w:uiPriority w:val="39"/>
    <w:rsid w:val="00F9388C"/>
    <w:pPr>
      <w:tabs>
        <w:tab w:val="left" w:pos="3120"/>
        <w:tab w:val="right" w:pos="9480"/>
      </w:tabs>
      <w:spacing w:before="200" w:after="60"/>
      <w:ind w:left="3119" w:right="386" w:hanging="1985"/>
    </w:pPr>
    <w:rPr>
      <w:rFonts w:ascii="Arial" w:hAnsi="Arial"/>
      <w:b/>
      <w:color w:val="1B4089"/>
      <w:sz w:val="28"/>
      <w:szCs w:val="32"/>
    </w:rPr>
  </w:style>
  <w:style w:type="paragraph" w:customStyle="1" w:styleId="Single">
    <w:name w:val="Single"/>
    <w:basedOn w:val="Normal"/>
    <w:rsid w:val="00B13E9C"/>
    <w:pPr>
      <w:spacing w:before="0" w:after="0"/>
    </w:pPr>
  </w:style>
  <w:style w:type="character" w:customStyle="1" w:styleId="Emphasise-italic">
    <w:name w:val="Emphasise - italic"/>
    <w:rsid w:val="0072539B"/>
    <w:rPr>
      <w:rFonts w:ascii="Palatino Linotype" w:hAnsi="Palatino Linotype"/>
      <w:i/>
      <w:color w:val="auto"/>
    </w:rPr>
  </w:style>
  <w:style w:type="paragraph" w:customStyle="1" w:styleId="Headersub-title">
    <w:name w:val="Header sub-title"/>
    <w:next w:val="Normal"/>
    <w:uiPriority w:val="99"/>
    <w:semiHidden/>
    <w:rsid w:val="00107F03"/>
    <w:pPr>
      <w:jc w:val="right"/>
    </w:pPr>
    <w:rPr>
      <w:rFonts w:ascii="Arial" w:hAnsi="Arial" w:cs="Arial"/>
      <w:color w:val="1B4089"/>
      <w:szCs w:val="22"/>
    </w:rPr>
  </w:style>
  <w:style w:type="paragraph" w:customStyle="1" w:styleId="Headerreporttitle">
    <w:name w:val="Header report title"/>
    <w:next w:val="Normal"/>
    <w:semiHidden/>
    <w:rsid w:val="00107F03"/>
    <w:pPr>
      <w:pBdr>
        <w:bottom w:val="single" w:sz="8" w:space="1" w:color="1B4089"/>
      </w:pBdr>
      <w:spacing w:after="100"/>
      <w:jc w:val="right"/>
    </w:pPr>
    <w:rPr>
      <w:rFonts w:ascii="Arial" w:hAnsi="Arial" w:cs="Arial"/>
      <w:color w:val="1B4089"/>
      <w:sz w:val="18"/>
      <w:szCs w:val="18"/>
    </w:rPr>
  </w:style>
  <w:style w:type="paragraph" w:styleId="Quote">
    <w:name w:val="Quote"/>
    <w:next w:val="Quotesource"/>
    <w:link w:val="QuoteChar"/>
    <w:qFormat/>
    <w:rsid w:val="00EF5A1B"/>
    <w:pPr>
      <w:spacing w:before="160" w:after="160"/>
      <w:ind w:left="2268"/>
    </w:pPr>
    <w:rPr>
      <w:rFonts w:ascii="Palatino Linotype" w:hAnsi="Palatino Linotype" w:cs="Arial"/>
      <w:i/>
      <w:color w:val="808285"/>
      <w:szCs w:val="24"/>
    </w:rPr>
  </w:style>
  <w:style w:type="paragraph" w:customStyle="1" w:styleId="Quotesource">
    <w:name w:val="Quote source"/>
    <w:basedOn w:val="Quote"/>
    <w:next w:val="Normal"/>
    <w:rsid w:val="00745422"/>
    <w:pPr>
      <w:spacing w:before="80"/>
      <w:jc w:val="right"/>
    </w:pPr>
    <w:rPr>
      <w:i w:val="0"/>
    </w:rPr>
  </w:style>
  <w:style w:type="character" w:customStyle="1" w:styleId="QuoteChar">
    <w:name w:val="Quote Char"/>
    <w:link w:val="Quote"/>
    <w:rsid w:val="001807F5"/>
    <w:rPr>
      <w:rFonts w:ascii="Palatino Linotype" w:hAnsi="Palatino Linotype" w:cs="Arial"/>
      <w:i/>
      <w:color w:val="808285"/>
      <w:szCs w:val="24"/>
      <w:lang w:val="en-GB" w:eastAsia="en-GB" w:bidi="ar-SA"/>
    </w:rPr>
  </w:style>
  <w:style w:type="character" w:styleId="Hyperlink">
    <w:name w:val="Hyperlink"/>
    <w:uiPriority w:val="99"/>
    <w:rsid w:val="000B3CE7"/>
    <w:rPr>
      <w:dstrike w:val="0"/>
      <w:color w:val="374985"/>
      <w:sz w:val="20"/>
      <w:u w:val="none"/>
      <w:effect w:val="none"/>
    </w:rPr>
  </w:style>
  <w:style w:type="character" w:styleId="LineNumber">
    <w:name w:val="line number"/>
    <w:basedOn w:val="DefaultParagraphFont"/>
    <w:locked/>
    <w:rsid w:val="000B3CE7"/>
  </w:style>
  <w:style w:type="paragraph" w:customStyle="1" w:styleId="Emphasise-paragraphhighlight">
    <w:name w:val="Emphasise - paragraph highlight"/>
    <w:basedOn w:val="Normal"/>
    <w:next w:val="Normal"/>
    <w:link w:val="Emphasise-paragraphhighlightCharChar"/>
    <w:rsid w:val="00421457"/>
    <w:pPr>
      <w:pBdr>
        <w:left w:val="single" w:sz="4" w:space="4" w:color="00338D"/>
      </w:pBdr>
      <w:shd w:val="clear" w:color="auto" w:fill="F2F5F9"/>
      <w:ind w:left="2381"/>
    </w:pPr>
  </w:style>
  <w:style w:type="character" w:customStyle="1" w:styleId="Emphasise-paragraphhighlightCharChar">
    <w:name w:val="Emphasise - paragraph highlight Char Char"/>
    <w:link w:val="Emphasise-paragraphhighlight"/>
    <w:rsid w:val="00421457"/>
    <w:rPr>
      <w:rFonts w:ascii="Palatino Linotype" w:hAnsi="Palatino Linotype"/>
      <w:szCs w:val="24"/>
      <w:lang w:val="en-GB" w:eastAsia="en-GB" w:bidi="ar-SA"/>
    </w:rPr>
  </w:style>
  <w:style w:type="paragraph" w:customStyle="1" w:styleId="Un-numberedheading1">
    <w:name w:val="Un-numbered heading 1"/>
    <w:basedOn w:val="Heading1"/>
    <w:next w:val="Normal"/>
    <w:rsid w:val="00D432D6"/>
    <w:pPr>
      <w:tabs>
        <w:tab w:val="left" w:pos="2268"/>
      </w:tabs>
      <w:ind w:left="2280"/>
    </w:pPr>
  </w:style>
  <w:style w:type="paragraph" w:styleId="TOC1">
    <w:name w:val="toc 1"/>
    <w:basedOn w:val="ContentsHeading"/>
    <w:next w:val="Normal"/>
    <w:uiPriority w:val="39"/>
    <w:rsid w:val="00F9388C"/>
    <w:pPr>
      <w:tabs>
        <w:tab w:val="right" w:pos="9480"/>
      </w:tabs>
      <w:spacing w:before="200" w:after="60"/>
      <w:ind w:left="2268" w:right="386" w:hanging="1134"/>
    </w:pPr>
  </w:style>
  <w:style w:type="paragraph" w:customStyle="1" w:styleId="ContentsHeading">
    <w:name w:val="Contents Heading"/>
    <w:semiHidden/>
    <w:rsid w:val="0026537F"/>
    <w:rPr>
      <w:rFonts w:ascii="Arial" w:hAnsi="Arial"/>
      <w:b/>
      <w:color w:val="1B4089"/>
      <w:sz w:val="32"/>
      <w:szCs w:val="32"/>
    </w:rPr>
  </w:style>
  <w:style w:type="paragraph" w:styleId="TOC2">
    <w:name w:val="toc 2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  <w:color w:val="1B4089"/>
    </w:rPr>
  </w:style>
  <w:style w:type="table" w:styleId="TableGrid">
    <w:name w:val="Table Grid"/>
    <w:basedOn w:val="TableNormal"/>
    <w:uiPriority w:val="59"/>
    <w:rsid w:val="007A6FDA"/>
    <w:pPr>
      <w:spacing w:before="160" w:after="160"/>
      <w:ind w:left="2268"/>
    </w:pPr>
    <w:rPr>
      <w:rFonts w:ascii="Palatino Linotype" w:hAnsi="Palatino Linotype"/>
      <w:color w:val="000000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tblHeader/>
    </w:trPr>
    <w:tblStylePr w:type="firstRow">
      <w:rPr>
        <w:rFonts w:ascii="Arial" w:hAnsi="Arial"/>
        <w:b/>
        <w:color w:val="FFFFFF"/>
        <w:sz w:val="20"/>
      </w:rPr>
    </w:tblStylePr>
  </w:style>
  <w:style w:type="paragraph" w:styleId="TOC3">
    <w:name w:val="toc 3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</w:rPr>
  </w:style>
  <w:style w:type="table" w:customStyle="1" w:styleId="Tablestyle-headertopandleft">
    <w:name w:val="Table style - header top and left"/>
    <w:basedOn w:val="TableNormal"/>
    <w:rsid w:val="0058353E"/>
    <w:pPr>
      <w:ind w:left="2268"/>
    </w:pPr>
    <w:rPr>
      <w:rFonts w:ascii="Palatino Linotype" w:hAnsi="Palatino Linotype"/>
    </w:rPr>
    <w:tblPr>
      <w:tblStyleRowBandSize w:val="1"/>
      <w:tblStyleColBandSize w:val="1"/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left">
    <w:name w:val="Table style - header left"/>
    <w:basedOn w:val="TableNormal"/>
    <w:rsid w:val="0058353E"/>
    <w:pPr>
      <w:ind w:left="2268"/>
    </w:pPr>
    <w:rPr>
      <w:rFonts w:ascii="Palatino Linotype" w:hAnsi="Palatino Linotype"/>
      <w:color w:val="000000"/>
    </w:rPr>
    <w:tblPr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">
    <w:name w:val="Table style - no header or lines"/>
    <w:basedOn w:val="TableNormal"/>
    <w:rsid w:val="0058353E"/>
    <w:pPr>
      <w:ind w:left="2268"/>
    </w:pPr>
    <w:rPr>
      <w:rFonts w:ascii="Palatino Linotype" w:hAnsi="Palatino Linotype"/>
    </w:rPr>
    <w:tblPr>
      <w:tblInd w:w="2268" w:type="dxa"/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styleId="Caption">
    <w:name w:val="caption"/>
    <w:basedOn w:val="Normal"/>
    <w:next w:val="Normal"/>
    <w:uiPriority w:val="99"/>
    <w:qFormat/>
    <w:rsid w:val="00B41E7F"/>
    <w:rPr>
      <w:bCs/>
      <w:i/>
      <w:color w:val="808080"/>
      <w:sz w:val="18"/>
      <w:szCs w:val="18"/>
    </w:rPr>
  </w:style>
  <w:style w:type="character" w:styleId="CommentReference">
    <w:name w:val="annotation reference"/>
    <w:uiPriority w:val="99"/>
    <w:semiHidden/>
    <w:locked/>
    <w:rsid w:val="0013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13486C"/>
    <w:rPr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13486C"/>
    <w:rPr>
      <w:b/>
      <w:bCs/>
    </w:rPr>
  </w:style>
  <w:style w:type="paragraph" w:styleId="BalloonText">
    <w:name w:val="Balloon Text"/>
    <w:basedOn w:val="Normal"/>
    <w:semiHidden/>
    <w:locked/>
    <w:rsid w:val="0013486C"/>
    <w:rPr>
      <w:rFonts w:ascii="Tahoma" w:hAnsi="Tahoma" w:cs="Tahoma"/>
      <w:sz w:val="16"/>
      <w:szCs w:val="16"/>
    </w:rPr>
  </w:style>
  <w:style w:type="paragraph" w:customStyle="1" w:styleId="FrontPageDisclaimer">
    <w:name w:val="Front Page Disclaimer"/>
    <w:link w:val="FrontPageDisclaimerCharChar"/>
    <w:semiHidden/>
    <w:rsid w:val="002F3FC0"/>
    <w:pPr>
      <w:spacing w:line="288" w:lineRule="auto"/>
      <w:ind w:left="4253"/>
      <w:jc w:val="right"/>
    </w:pPr>
    <w:rPr>
      <w:rFonts w:ascii="Arial" w:hAnsi="Arial"/>
      <w:color w:val="808285"/>
      <w:sz w:val="14"/>
      <w:szCs w:val="16"/>
    </w:rPr>
  </w:style>
  <w:style w:type="character" w:customStyle="1" w:styleId="FrontPageDisclaimerCharChar">
    <w:name w:val="Front Page Disclaimer Char Char"/>
    <w:link w:val="FrontPageDisclaimer"/>
    <w:semiHidden/>
    <w:rsid w:val="002F3FC0"/>
    <w:rPr>
      <w:rFonts w:ascii="Arial" w:hAnsi="Arial"/>
      <w:color w:val="808285"/>
      <w:sz w:val="14"/>
      <w:szCs w:val="16"/>
      <w:lang w:val="en-GB" w:eastAsia="en-GB" w:bidi="ar-SA"/>
    </w:rPr>
  </w:style>
  <w:style w:type="paragraph" w:customStyle="1" w:styleId="FrontPageDochistoryreporttitle2">
    <w:name w:val="Front Page Doc history report title 2"/>
    <w:next w:val="Normal"/>
    <w:semiHidden/>
    <w:rsid w:val="009C0273"/>
    <w:pPr>
      <w:spacing w:before="160" w:after="160"/>
    </w:pPr>
    <w:rPr>
      <w:rFonts w:ascii="Arial" w:hAnsi="Arial" w:cs="Arial"/>
      <w:szCs w:val="24"/>
    </w:rPr>
  </w:style>
  <w:style w:type="paragraph" w:customStyle="1" w:styleId="BackCovertext">
    <w:name w:val="Back Cover text"/>
    <w:semiHidden/>
    <w:rsid w:val="00535AB3"/>
    <w:rPr>
      <w:rFonts w:ascii="Arial" w:hAnsi="Arial"/>
      <w:szCs w:val="16"/>
    </w:rPr>
  </w:style>
  <w:style w:type="paragraph" w:customStyle="1" w:styleId="FrontPageTitle">
    <w:name w:val="Front Page Title"/>
    <w:next w:val="FrontPageSub-head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54"/>
      <w:szCs w:val="54"/>
    </w:rPr>
  </w:style>
  <w:style w:type="paragraph" w:customStyle="1" w:styleId="FrontPageSub-head">
    <w:name w:val="Front Page Sub-head"/>
    <w:next w:val="FrontPageClient"/>
    <w:uiPriority w:val="99"/>
    <w:semiHidden/>
    <w:rsid w:val="00DB1C17"/>
    <w:pPr>
      <w:spacing w:after="600"/>
      <w:ind w:left="2268"/>
      <w:jc w:val="right"/>
    </w:pPr>
    <w:rPr>
      <w:rFonts w:ascii="Arial" w:hAnsi="Arial"/>
      <w:color w:val="808285"/>
      <w:sz w:val="32"/>
      <w:szCs w:val="32"/>
    </w:rPr>
  </w:style>
  <w:style w:type="paragraph" w:customStyle="1" w:styleId="FrontPageClient">
    <w:name w:val="Front Page Client"/>
    <w:next w:val="FrontPageDate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48"/>
      <w:szCs w:val="48"/>
    </w:rPr>
  </w:style>
  <w:style w:type="paragraph" w:customStyle="1" w:styleId="FrontPageDate">
    <w:name w:val="Front Page Date"/>
    <w:next w:val="Normal"/>
    <w:semiHidden/>
    <w:rsid w:val="00DB1C17"/>
    <w:pPr>
      <w:spacing w:after="600"/>
      <w:ind w:left="2268"/>
      <w:jc w:val="right"/>
    </w:pPr>
    <w:rPr>
      <w:rFonts w:ascii="Arial" w:hAnsi="Arial"/>
      <w:color w:val="00A5C3"/>
      <w:sz w:val="32"/>
      <w:szCs w:val="32"/>
    </w:rPr>
  </w:style>
  <w:style w:type="paragraph" w:customStyle="1" w:styleId="FrontPageDochistoryreporttitle1">
    <w:name w:val="Front Page Doc history report title 1"/>
    <w:next w:val="Normal"/>
    <w:uiPriority w:val="99"/>
    <w:semiHidden/>
    <w:rsid w:val="009C0273"/>
    <w:pPr>
      <w:spacing w:before="160" w:after="160"/>
    </w:pPr>
    <w:rPr>
      <w:rFonts w:ascii="Arial" w:hAnsi="Arial" w:cs="Arial"/>
      <w:b/>
      <w:color w:val="00338D"/>
      <w:szCs w:val="24"/>
    </w:rPr>
  </w:style>
  <w:style w:type="paragraph" w:customStyle="1" w:styleId="FrongPageDisclaimerBold">
    <w:name w:val="Frong Page Disclaimer Bold"/>
    <w:basedOn w:val="FrontPageDisclaimer"/>
    <w:link w:val="FrongPageDisclaimerBoldCharChar"/>
    <w:semiHidden/>
    <w:rsid w:val="001807F5"/>
    <w:rPr>
      <w:b/>
      <w:bCs/>
    </w:rPr>
  </w:style>
  <w:style w:type="character" w:customStyle="1" w:styleId="FrongPageDisclaimerBoldCharChar">
    <w:name w:val="Frong Page Disclaimer Bold Char Char"/>
    <w:link w:val="FrongPageDisclaimerBold"/>
    <w:rsid w:val="001807F5"/>
    <w:rPr>
      <w:rFonts w:ascii="Arial" w:hAnsi="Arial"/>
      <w:b/>
      <w:bCs/>
      <w:color w:val="808285"/>
      <w:sz w:val="14"/>
      <w:szCs w:val="16"/>
      <w:lang w:val="en-GB" w:eastAsia="en-GB" w:bidi="ar-SA"/>
    </w:rPr>
  </w:style>
  <w:style w:type="paragraph" w:customStyle="1" w:styleId="Table-bullet">
    <w:name w:val="Table - bullet"/>
    <w:basedOn w:val="Normal"/>
    <w:rsid w:val="004B010A"/>
    <w:pPr>
      <w:numPr>
        <w:numId w:val="1"/>
      </w:numPr>
      <w:spacing w:before="40" w:after="40"/>
    </w:pPr>
    <w:rPr>
      <w:sz w:val="18"/>
    </w:rPr>
  </w:style>
  <w:style w:type="paragraph" w:customStyle="1" w:styleId="Table-headingleft">
    <w:name w:val="Table - heading left"/>
    <w:basedOn w:val="Table-headingtext"/>
    <w:rsid w:val="006E525A"/>
    <w:rPr>
      <w:b/>
      <w:color w:val="auto"/>
    </w:rPr>
  </w:style>
  <w:style w:type="paragraph" w:styleId="FootnoteText">
    <w:name w:val="footnote text"/>
    <w:basedOn w:val="Normal"/>
    <w:semiHidden/>
    <w:locked/>
    <w:rsid w:val="003462ED"/>
    <w:pPr>
      <w:widowControl w:val="0"/>
      <w:adjustRightInd w:val="0"/>
      <w:spacing w:after="0" w:line="360" w:lineRule="atLeast"/>
      <w:textAlignment w:val="baseline"/>
    </w:pPr>
    <w:rPr>
      <w:rFonts w:eastAsia="PMingLiU"/>
      <w:szCs w:val="20"/>
      <w:lang w:eastAsia="en-US"/>
    </w:rPr>
  </w:style>
  <w:style w:type="character" w:styleId="FootnoteReference">
    <w:name w:val="footnote reference"/>
    <w:semiHidden/>
    <w:locked/>
    <w:rsid w:val="003462ED"/>
    <w:rPr>
      <w:vertAlign w:val="superscript"/>
    </w:rPr>
  </w:style>
  <w:style w:type="table" w:customStyle="1" w:styleId="Tablestyle-headertop">
    <w:name w:val="Table style - header top"/>
    <w:basedOn w:val="Tablestyle-noheaderorlines"/>
    <w:rsid w:val="0058353E"/>
    <w:pPr>
      <w:spacing w:before="40" w:after="40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-bodytextnumeric">
    <w:name w:val="Table - body text numeric"/>
    <w:basedOn w:val="Table-bodytext"/>
    <w:rsid w:val="002F66B8"/>
    <w:pPr>
      <w:jc w:val="right"/>
    </w:pPr>
  </w:style>
  <w:style w:type="paragraph" w:styleId="TOC5">
    <w:name w:val="toc 5"/>
    <w:next w:val="Normal"/>
    <w:semiHidden/>
    <w:rsid w:val="00F9388C"/>
    <w:pPr>
      <w:tabs>
        <w:tab w:val="left" w:pos="2268"/>
        <w:tab w:val="right" w:pos="9480"/>
      </w:tabs>
      <w:spacing w:before="60" w:after="60"/>
      <w:ind w:left="2268" w:right="386" w:hanging="1134"/>
    </w:pPr>
    <w:rPr>
      <w:rFonts w:ascii="Arial" w:hAnsi="Arial" w:cs="Arial"/>
      <w:color w:val="1B4089"/>
      <w:sz w:val="22"/>
      <w:szCs w:val="24"/>
    </w:rPr>
  </w:style>
  <w:style w:type="paragraph" w:customStyle="1" w:styleId="Sub-heading">
    <w:name w:val="Sub-heading"/>
    <w:basedOn w:val="Normal"/>
    <w:next w:val="Normal"/>
    <w:rsid w:val="00421457"/>
    <w:rPr>
      <w:rFonts w:cs="Arial"/>
      <w:i/>
    </w:rPr>
  </w:style>
  <w:style w:type="paragraph" w:customStyle="1" w:styleId="FrontPageTable-HeadingText">
    <w:name w:val="Front Page Table - Heading Text"/>
    <w:basedOn w:val="Table-headingtext"/>
    <w:semiHidden/>
    <w:rsid w:val="007528AD"/>
    <w:rPr>
      <w:b/>
      <w:sz w:val="18"/>
    </w:rPr>
  </w:style>
  <w:style w:type="table" w:customStyle="1" w:styleId="Tablestyle-headertopandleftfullwidth">
    <w:name w:val="Table style - header top and left full width"/>
    <w:basedOn w:val="Tablestyle-headertopandleft"/>
    <w:rsid w:val="006A7F69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topfullwidth">
    <w:name w:val="Table style - header top full width"/>
    <w:basedOn w:val="Tablestyle-headertop"/>
    <w:rsid w:val="00135618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/>
        <w:ind w:firstLineChars="0" w:firstLine="0"/>
      </w:pPr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estyle-headerleftfullwidth">
    <w:name w:val="Table style - header left full width"/>
    <w:basedOn w:val="Tablestyle-headerleft"/>
    <w:rsid w:val="0058353E"/>
    <w:pPr>
      <w:ind w:left="0"/>
    </w:pPr>
    <w:tblPr>
      <w:tblInd w:w="0" w:type="dxa"/>
    </w:tbl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fullwidth">
    <w:name w:val="Table style - no header or lines full width"/>
    <w:basedOn w:val="Tablestyle-noheaderorlines"/>
    <w:rsid w:val="0058353E"/>
    <w:pPr>
      <w:ind w:left="0"/>
    </w:pPr>
    <w:tblPr>
      <w:tblInd w:w="0" w:type="dxa"/>
    </w:tbl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customStyle="1" w:styleId="PageNumber1">
    <w:name w:val="Page Number1"/>
    <w:basedOn w:val="Headerreporttitle"/>
    <w:semiHidden/>
    <w:rsid w:val="00451C5B"/>
    <w:pPr>
      <w:widowControl w:val="0"/>
      <w:pBdr>
        <w:bottom w:val="none" w:sz="0" w:space="0" w:color="auto"/>
      </w:pBdr>
      <w:spacing w:before="120" w:after="120"/>
      <w:jc w:val="center"/>
    </w:pPr>
    <w:rPr>
      <w:color w:val="808285"/>
    </w:rPr>
  </w:style>
  <w:style w:type="character" w:styleId="PageNumber">
    <w:name w:val="page number"/>
    <w:semiHidden/>
    <w:rsid w:val="00451C5B"/>
    <w:rPr>
      <w:color w:val="808080"/>
    </w:rPr>
  </w:style>
  <w:style w:type="table" w:customStyle="1" w:styleId="TableStyleHistoryVerification">
    <w:name w:val="Table Style History Verification"/>
    <w:basedOn w:val="Tablestyle-headertopandleft"/>
    <w:semiHidden/>
    <w:rsid w:val="00F30787"/>
    <w:rPr>
      <w:rFonts w:ascii="Arial" w:hAnsi="Arial"/>
      <w:sz w:val="18"/>
    </w:rPr>
    <w:tblPr>
      <w:tblInd w:w="0" w:type="dxa"/>
    </w:tblPr>
    <w:tcPr>
      <w:vAlign w:val="bottom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paragraph" w:styleId="NormalIndent">
    <w:name w:val="Normal Indent"/>
    <w:basedOn w:val="Normal"/>
    <w:rsid w:val="0058693C"/>
    <w:pPr>
      <w:ind w:left="3119"/>
    </w:pPr>
  </w:style>
  <w:style w:type="paragraph" w:styleId="Footer">
    <w:name w:val="footer"/>
    <w:basedOn w:val="Normal"/>
    <w:link w:val="FooterChar"/>
    <w:uiPriority w:val="99"/>
    <w:rsid w:val="00466BAD"/>
    <w:pPr>
      <w:tabs>
        <w:tab w:val="center" w:pos="4153"/>
        <w:tab w:val="right" w:pos="8306"/>
      </w:tabs>
    </w:pPr>
  </w:style>
  <w:style w:type="paragraph" w:customStyle="1" w:styleId="Table-headingtext">
    <w:name w:val="Table - heading text"/>
    <w:basedOn w:val="Normal"/>
    <w:rsid w:val="0021248E"/>
    <w:pPr>
      <w:spacing w:before="40" w:after="40"/>
      <w:ind w:left="142" w:right="142"/>
    </w:pPr>
    <w:rPr>
      <w:bCs/>
      <w:color w:val="FFFFFF"/>
      <w:szCs w:val="20"/>
    </w:rPr>
  </w:style>
  <w:style w:type="table" w:styleId="TableGrid1">
    <w:name w:val="Table Grid 1"/>
    <w:basedOn w:val="TableNormal"/>
    <w:locked/>
    <w:rsid w:val="0089174E"/>
    <w:pPr>
      <w:spacing w:before="160" w:after="160"/>
      <w:ind w:left="226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lineandspacing">
    <w:name w:val="Footer line and spacing"/>
    <w:semiHidden/>
    <w:rsid w:val="00273C37"/>
    <w:pPr>
      <w:pBdr>
        <w:top w:val="single" w:sz="4" w:space="2" w:color="808080"/>
      </w:pBdr>
      <w:jc w:val="right"/>
    </w:pPr>
    <w:rPr>
      <w:rFonts w:ascii="Palatino Linotype" w:hAnsi="Palatino Linotype"/>
      <w:color w:val="808285"/>
      <w:sz w:val="7"/>
      <w:szCs w:val="7"/>
    </w:rPr>
  </w:style>
  <w:style w:type="paragraph" w:customStyle="1" w:styleId="Table-headingtextnumeric">
    <w:name w:val="Table - heading text numeric"/>
    <w:basedOn w:val="Normal"/>
    <w:rsid w:val="00DA2EE8"/>
    <w:pPr>
      <w:spacing w:before="40" w:after="40"/>
      <w:ind w:left="142" w:right="142"/>
      <w:jc w:val="right"/>
    </w:pPr>
    <w:rPr>
      <w:bCs/>
      <w:color w:val="FFFFFF"/>
      <w:szCs w:val="20"/>
    </w:rPr>
  </w:style>
  <w:style w:type="paragraph" w:styleId="TOC6">
    <w:name w:val="toc 6"/>
    <w:next w:val="Normal"/>
    <w:semiHidden/>
    <w:rsid w:val="00F9388C"/>
    <w:pPr>
      <w:tabs>
        <w:tab w:val="left" w:pos="2280"/>
        <w:tab w:val="right" w:pos="9480"/>
      </w:tabs>
      <w:spacing w:before="60" w:after="60"/>
      <w:ind w:left="2280" w:right="385" w:hanging="1132"/>
    </w:pPr>
    <w:rPr>
      <w:rFonts w:ascii="Arial" w:hAnsi="Arial" w:cs="Arial"/>
      <w:szCs w:val="24"/>
    </w:rPr>
  </w:style>
  <w:style w:type="paragraph" w:styleId="TOC7">
    <w:name w:val="toc 7"/>
    <w:basedOn w:val="Normal"/>
    <w:next w:val="Normal"/>
    <w:autoRedefine/>
    <w:semiHidden/>
    <w:rsid w:val="0026537F"/>
    <w:pPr>
      <w:ind w:left="1200"/>
    </w:pPr>
  </w:style>
  <w:style w:type="numbering" w:customStyle="1" w:styleId="Bullets-a">
    <w:name w:val="Bullets - a"/>
    <w:aliases w:val="b,c"/>
    <w:rsid w:val="00F52893"/>
    <w:pPr>
      <w:numPr>
        <w:numId w:val="4"/>
      </w:numPr>
    </w:pPr>
  </w:style>
  <w:style w:type="numbering" w:customStyle="1" w:styleId="Bullets-1">
    <w:name w:val="Bullets - 1"/>
    <w:aliases w:val="2,3"/>
    <w:rsid w:val="00E97763"/>
    <w:pPr>
      <w:numPr>
        <w:numId w:val="2"/>
      </w:numPr>
    </w:pPr>
  </w:style>
  <w:style w:type="numbering" w:customStyle="1" w:styleId="Bullets-normal">
    <w:name w:val="Bullets - normal"/>
    <w:rsid w:val="00F52893"/>
    <w:pPr>
      <w:numPr>
        <w:numId w:val="3"/>
      </w:numPr>
    </w:pPr>
  </w:style>
  <w:style w:type="numbering" w:customStyle="1" w:styleId="Bullets-i">
    <w:name w:val="Bullets - i"/>
    <w:aliases w:val="ii,iii"/>
    <w:rsid w:val="00F52893"/>
    <w:pPr>
      <w:numPr>
        <w:numId w:val="5"/>
      </w:numPr>
    </w:pPr>
  </w:style>
  <w:style w:type="paragraph" w:customStyle="1" w:styleId="Table-bodytext">
    <w:name w:val="Table - body text"/>
    <w:basedOn w:val="Normal"/>
    <w:uiPriority w:val="99"/>
    <w:rsid w:val="004B010A"/>
    <w:pPr>
      <w:spacing w:before="40" w:after="40"/>
      <w:ind w:left="142" w:right="142"/>
    </w:pPr>
    <w:rPr>
      <w:sz w:val="18"/>
      <w:szCs w:val="20"/>
    </w:rPr>
  </w:style>
  <w:style w:type="character" w:customStyle="1" w:styleId="Emphasise-bold">
    <w:name w:val="Emphasise - bold"/>
    <w:rsid w:val="0072539B"/>
    <w:rPr>
      <w:rFonts w:ascii="Palatino Linotype" w:hAnsi="Palatino Linotype"/>
      <w:b/>
      <w:color w:val="auto"/>
      <w:sz w:val="20"/>
    </w:rPr>
  </w:style>
  <w:style w:type="character" w:customStyle="1" w:styleId="Emphasise-bolditalic">
    <w:name w:val="Emphasise - bold/italic"/>
    <w:rsid w:val="0072539B"/>
    <w:rPr>
      <w:rFonts w:ascii="Palatino Linotype" w:hAnsi="Palatino Linotype"/>
      <w:b/>
      <w:i/>
      <w:color w:val="auto"/>
    </w:rPr>
  </w:style>
  <w:style w:type="paragraph" w:styleId="DocumentMap">
    <w:name w:val="Document Map"/>
    <w:basedOn w:val="Normal"/>
    <w:semiHidden/>
    <w:rsid w:val="000B215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phasise-underline">
    <w:name w:val="Emphasise - underline"/>
    <w:rsid w:val="00C52811"/>
    <w:rPr>
      <w:u w:val="single"/>
    </w:rPr>
  </w:style>
  <w:style w:type="paragraph" w:styleId="ListParagraph">
    <w:name w:val="List Paragraph"/>
    <w:basedOn w:val="Normal"/>
    <w:uiPriority w:val="34"/>
    <w:qFormat/>
    <w:rsid w:val="00D21BBC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Forreview1">
    <w:name w:val="For review 1"/>
    <w:basedOn w:val="Emphasise-paragraphhighlight"/>
    <w:rsid w:val="003C78F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6FC96"/>
    </w:pPr>
  </w:style>
  <w:style w:type="paragraph" w:customStyle="1" w:styleId="Forreview2">
    <w:name w:val="For review 2"/>
    <w:basedOn w:val="Forreview1"/>
    <w:rsid w:val="003C78F3"/>
    <w:pPr>
      <w:shd w:val="clear" w:color="auto" w:fill="4AF8CF"/>
    </w:pPr>
  </w:style>
  <w:style w:type="paragraph" w:customStyle="1" w:styleId="Forreview3">
    <w:name w:val="For review 3"/>
    <w:basedOn w:val="Forreview1"/>
    <w:rsid w:val="003C78F3"/>
    <w:pPr>
      <w:shd w:val="clear" w:color="auto" w:fill="A0C498"/>
    </w:pPr>
  </w:style>
  <w:style w:type="paragraph" w:customStyle="1" w:styleId="Forreview4">
    <w:name w:val="For review 4"/>
    <w:basedOn w:val="Forreview1"/>
    <w:rsid w:val="003C78F3"/>
    <w:pPr>
      <w:shd w:val="clear" w:color="auto" w:fill="FA98E7"/>
    </w:pPr>
  </w:style>
  <w:style w:type="paragraph" w:styleId="TOC8">
    <w:name w:val="toc 8"/>
    <w:basedOn w:val="Normal"/>
    <w:next w:val="Normal"/>
    <w:autoRedefine/>
    <w:semiHidden/>
    <w:rsid w:val="00F9388C"/>
    <w:pPr>
      <w:ind w:left="1400"/>
    </w:pPr>
  </w:style>
  <w:style w:type="paragraph" w:styleId="TOC9">
    <w:name w:val="toc 9"/>
    <w:basedOn w:val="Normal"/>
    <w:next w:val="Normal"/>
    <w:autoRedefine/>
    <w:semiHidden/>
    <w:rsid w:val="00F9388C"/>
    <w:pPr>
      <w:ind w:left="1600"/>
    </w:pPr>
  </w:style>
  <w:style w:type="character" w:customStyle="1" w:styleId="Emphasise-boldunderline">
    <w:name w:val="Emphasise - bold underline"/>
    <w:rsid w:val="00F84C36"/>
    <w:rPr>
      <w:b/>
      <w:u w:val="single"/>
    </w:rPr>
  </w:style>
  <w:style w:type="paragraph" w:customStyle="1" w:styleId="msolistparagraph0">
    <w:name w:val="msolistparagraph"/>
    <w:basedOn w:val="Normal"/>
    <w:rsid w:val="0059198E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customStyle="1" w:styleId="CommentTextChar">
    <w:name w:val="Comment Text Char"/>
    <w:link w:val="CommentText"/>
    <w:uiPriority w:val="99"/>
    <w:semiHidden/>
    <w:locked/>
    <w:rsid w:val="00240F78"/>
    <w:rPr>
      <w:rFonts w:ascii="Palatino Linotype" w:hAnsi="Palatino Linotype"/>
      <w:lang w:val="en-GB" w:eastAsia="en-GB" w:bidi="ar-SA"/>
    </w:rPr>
  </w:style>
  <w:style w:type="paragraph" w:styleId="BlockText">
    <w:name w:val="Block Text"/>
    <w:basedOn w:val="Normal"/>
    <w:locked/>
    <w:rsid w:val="00E4309F"/>
    <w:pPr>
      <w:ind w:right="1440"/>
    </w:pPr>
  </w:style>
  <w:style w:type="paragraph" w:styleId="Revision">
    <w:name w:val="Revision"/>
    <w:hidden/>
    <w:uiPriority w:val="99"/>
    <w:semiHidden/>
    <w:rsid w:val="00CD73FC"/>
    <w:rPr>
      <w:rFonts w:ascii="Palatino Linotype" w:hAnsi="Palatino Linotype"/>
      <w:szCs w:val="24"/>
    </w:rPr>
  </w:style>
  <w:style w:type="character" w:customStyle="1" w:styleId="FooterChar">
    <w:name w:val="Footer Char"/>
    <w:link w:val="Footer"/>
    <w:uiPriority w:val="99"/>
    <w:rsid w:val="00D72DEA"/>
    <w:rPr>
      <w:rFonts w:ascii="Palatino Linotype" w:hAnsi="Palatino Linotype"/>
      <w:szCs w:val="24"/>
    </w:rPr>
  </w:style>
  <w:style w:type="character" w:customStyle="1" w:styleId="st">
    <w:name w:val="st"/>
    <w:rsid w:val="005E59F3"/>
  </w:style>
  <w:style w:type="paragraph" w:styleId="TableofFigures">
    <w:name w:val="table of figures"/>
    <w:basedOn w:val="Normal"/>
    <w:next w:val="Normal"/>
    <w:uiPriority w:val="99"/>
    <w:locked/>
    <w:rsid w:val="000E0270"/>
    <w:pPr>
      <w:ind w:left="0"/>
    </w:pPr>
    <w:rPr>
      <w:color w:val="106470"/>
    </w:rPr>
  </w:style>
  <w:style w:type="character" w:styleId="PlaceholderText">
    <w:name w:val="Placeholder Text"/>
    <w:basedOn w:val="DefaultParagraphFont"/>
    <w:uiPriority w:val="99"/>
    <w:semiHidden/>
    <w:rsid w:val="00B86334"/>
    <w:rPr>
      <w:color w:val="808080"/>
    </w:rPr>
  </w:style>
  <w:style w:type="character" w:customStyle="1" w:styleId="apple-style-span">
    <w:name w:val="apple-style-span"/>
    <w:basedOn w:val="DefaultParagraphFont"/>
    <w:rsid w:val="0008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1728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3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crow\Templates\System01\W2003\English_V1\Halcrow_V2\A\Report_1_column%20(English-Halcrow-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A2-7993-4CF1-BEA4-1B2B8148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Report_1_column (English-Halcrow-A)</Template>
  <TotalTime>160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Design Status Report</vt:lpstr>
    </vt:vector>
  </TitlesOfParts>
  <Company>Halcrow Group Limited</Company>
  <LinksUpToDate>false</LinksUpToDate>
  <CharactersWithSpaces>1372</CharactersWithSpaces>
  <SharedDoc>false</SharedDoc>
  <HLinks>
    <vt:vector size="150" baseType="variant"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_Toc399230985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_Toc399230984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_Toc399230983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_Toc399230981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_Toc399230980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_Toc399230979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_Toc399230978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_Toc399408480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_Toc399408479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_Toc399408478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_Toc399408477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_Toc399408476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_Toc399408475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_Toc399408474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_Toc399408473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_Toc399408472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_Toc399408471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_Toc399408470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_Toc399408469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_Toc399408468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_Toc399408467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_Toc399408466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_Toc399408465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_Toc399408464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_Toc399408463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Design Status Report</dc:title>
  <dc:subject/>
  <dc:creator>WhalleyR</dc:creator>
  <cp:keywords/>
  <dc:description/>
  <cp:lastModifiedBy>Cedric Kechavarzi</cp:lastModifiedBy>
  <cp:revision>36</cp:revision>
  <cp:lastPrinted>2014-10-14T14:50:00Z</cp:lastPrinted>
  <dcterms:created xsi:type="dcterms:W3CDTF">2014-10-15T12:31:00Z</dcterms:created>
  <dcterms:modified xsi:type="dcterms:W3CDTF">2014-10-18T19:49:00Z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lcrow_TemplatePath">
    <vt:lpwstr>C:\Halcrow\Templates\System01\W2003\English_V1\Halcrow_V2\A</vt:lpwstr>
  </property>
  <property fmtid="{D5CDD505-2E9C-101B-9397-08002B2CF9AE}" pid="3" name="Halcrow_TemplateFileName">
    <vt:lpwstr>Report_1_column (English-Halcrow-A).dot</vt:lpwstr>
  </property>
  <property fmtid="{D5CDD505-2E9C-101B-9397-08002B2CF9AE}" pid="4" name="Halcrow_Brand">
    <vt:lpwstr>Halcrow</vt:lpwstr>
  </property>
  <property fmtid="{D5CDD505-2E9C-101B-9397-08002B2CF9AE}" pid="5" name="Halcrow_Company">
    <vt:lpwstr>Halcrow Group Limited</vt:lpwstr>
  </property>
  <property fmtid="{D5CDD505-2E9C-101B-9397-08002B2CF9AE}" pid="6" name="Halcrow_Office">
    <vt:lpwstr>UK : London Elms House</vt:lpwstr>
  </property>
  <property fmtid="{D5CDD505-2E9C-101B-9397-08002B2CF9AE}" pid="7" name="Halcrow_PaperType">
    <vt:lpwstr>PaperType-Plain</vt:lpwstr>
  </property>
  <property fmtid="{D5CDD505-2E9C-101B-9397-08002B2CF9AE}" pid="8" name="Halcrow_TradingNameYesOrNo">
    <vt:lpwstr>N</vt:lpwstr>
  </property>
  <property fmtid="{D5CDD505-2E9C-101B-9397-08002B2CF9AE}" pid="9" name="Halcrow_DocumentType">
    <vt:lpwstr>REPORT</vt:lpwstr>
  </property>
</Properties>
</file>